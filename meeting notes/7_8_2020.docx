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3773"/>
        <w:gridCol w:w="6307"/>
      </w:tblGrid>
      <w:tr w:rsidR="00FD76B1" w14:paraId="30593358" w14:textId="77777777" w:rsidTr="00FD7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3" w:type="dxa"/>
            <w:tcMar>
              <w:top w:w="0" w:type="dxa"/>
            </w:tcMar>
          </w:tcPr>
          <w:p w14:paraId="246754AA" w14:textId="79120163" w:rsidR="00FD76B1" w:rsidRDefault="00FD76B1" w:rsidP="00A57B48">
            <w:r w:rsidRPr="005F3841">
              <w:t>Date</w:t>
            </w:r>
            <w:r w:rsidR="00274211">
              <w:t xml:space="preserve"> 7/8/2020</w:t>
            </w:r>
          </w:p>
        </w:tc>
        <w:tc>
          <w:tcPr>
            <w:tcW w:w="6307" w:type="dxa"/>
            <w:tcMar>
              <w:top w:w="0" w:type="dxa"/>
            </w:tcMar>
          </w:tcPr>
          <w:p w14:paraId="2B27C910" w14:textId="7449D371" w:rsidR="00FD76B1" w:rsidRDefault="00274211" w:rsidP="00A57B48">
            <w:r>
              <w:t>Capital Idea Check-in</w:t>
            </w:r>
          </w:p>
        </w:tc>
      </w:tr>
      <w:tr w:rsidR="00FD76B1" w14:paraId="7556AC05" w14:textId="77777777" w:rsidTr="00FD76B1">
        <w:tc>
          <w:tcPr>
            <w:tcW w:w="3773" w:type="dxa"/>
          </w:tcPr>
          <w:p w14:paraId="69138A36" w14:textId="77777777" w:rsidR="00FD76B1" w:rsidRDefault="00FD76B1" w:rsidP="00A57B48"/>
        </w:tc>
        <w:tc>
          <w:tcPr>
            <w:tcW w:w="6307" w:type="dxa"/>
          </w:tcPr>
          <w:p w14:paraId="2DAA3241" w14:textId="77777777" w:rsidR="00FD76B1" w:rsidRDefault="00FD76B1" w:rsidP="00A57B48"/>
        </w:tc>
      </w:tr>
      <w:tr w:rsidR="00FD76B1" w14:paraId="1B5C08E1" w14:textId="77777777" w:rsidTr="00FD76B1">
        <w:tc>
          <w:tcPr>
            <w:tcW w:w="3773" w:type="dxa"/>
          </w:tcPr>
          <w:p w14:paraId="191235CD" w14:textId="19D59160" w:rsidR="00FD76B1" w:rsidRDefault="00274211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A05DDAA" wp14:editId="6E5F76C3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-227330</wp:posOffset>
                      </wp:positionV>
                      <wp:extent cx="2983955" cy="667560"/>
                      <wp:effectExtent l="57150" t="38100" r="45085" b="5651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3955" cy="66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61854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56.55pt;margin-top:-18.6pt;width:236.35pt;height:5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6AA6C838" w14:textId="77D7F3D5" w:rsidR="00FD76B1" w:rsidRDefault="00274211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E9EE0CB" wp14:editId="494F04E7">
                      <wp:simplePos x="0" y="0"/>
                      <wp:positionH relativeFrom="column">
                        <wp:posOffset>2816860</wp:posOffset>
                      </wp:positionH>
                      <wp:positionV relativeFrom="paragraph">
                        <wp:posOffset>-168910</wp:posOffset>
                      </wp:positionV>
                      <wp:extent cx="1633855" cy="363855"/>
                      <wp:effectExtent l="38100" t="38100" r="23495" b="5524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3855" cy="363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B6AB55" id="Ink 16" o:spid="_x0000_s1026" type="#_x0000_t75" style="position:absolute;margin-left:221.1pt;margin-top:-14pt;width:130.05pt;height:3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FD76B1" w14:paraId="0E8F8067" w14:textId="77777777" w:rsidTr="00FD76B1">
        <w:tc>
          <w:tcPr>
            <w:tcW w:w="3773" w:type="dxa"/>
          </w:tcPr>
          <w:p w14:paraId="34CD4EDF" w14:textId="5ADAE85E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00F316FE" wp14:editId="7D02F0AF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-39370</wp:posOffset>
                      </wp:positionV>
                      <wp:extent cx="1497125" cy="260985"/>
                      <wp:effectExtent l="57150" t="38100" r="27305" b="43815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125" cy="260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235B66" id="Ink 163" o:spid="_x0000_s1026" type="#_x0000_t75" style="position:absolute;margin-left:43.35pt;margin-top:-3.8pt;width:119.3pt;height:21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575A9548" wp14:editId="4364916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-474345</wp:posOffset>
                      </wp:positionV>
                      <wp:extent cx="1200150" cy="678505"/>
                      <wp:effectExtent l="38100" t="38100" r="57150" b="45720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0150" cy="678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BFE802" id="Ink 159" o:spid="_x0000_s1026" type="#_x0000_t75" style="position:absolute;margin-left:-1.55pt;margin-top:-38.05pt;width:95.9pt;height:54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">
                      <v:imagedata r:id="rId14" o:title=""/>
                    </v:shape>
                  </w:pict>
                </mc:Fallback>
              </mc:AlternateContent>
            </w:r>
            <w:r w:rsidR="000B5E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3D88C207" wp14:editId="310775AF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-87630</wp:posOffset>
                      </wp:positionV>
                      <wp:extent cx="4358030" cy="431800"/>
                      <wp:effectExtent l="57150" t="57150" r="42545" b="4445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8030" cy="43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D059CF" id="Ink 40" o:spid="_x0000_s1026" type="#_x0000_t75" style="position:absolute;margin-left:166.5pt;margin-top:-7.6pt;width:344.55pt;height:3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">
                      <v:imagedata r:id="rId16" o:title=""/>
                    </v:shape>
                  </w:pict>
                </mc:Fallback>
              </mc:AlternateContent>
            </w:r>
            <w:r w:rsidR="0027421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49C3CB0" wp14:editId="3DBF33BA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38745</wp:posOffset>
                      </wp:positionV>
                      <wp:extent cx="25200" cy="33120"/>
                      <wp:effectExtent l="38100" t="38100" r="51435" b="4318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" cy="33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4A534" id="Ink 19" o:spid="_x0000_s1026" type="#_x0000_t75" style="position:absolute;margin-left:159.5pt;margin-top:2.35pt;width:3.35pt;height: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43577E27" w14:textId="1B000BCF" w:rsidR="00FD76B1" w:rsidRDefault="00FD76B1" w:rsidP="00A57B48"/>
        </w:tc>
      </w:tr>
      <w:tr w:rsidR="00FD76B1" w14:paraId="27C53A5A" w14:textId="77777777" w:rsidTr="00FD76B1">
        <w:tc>
          <w:tcPr>
            <w:tcW w:w="3773" w:type="dxa"/>
          </w:tcPr>
          <w:p w14:paraId="323DA7EA" w14:textId="55F5A153" w:rsidR="00FD76B1" w:rsidRDefault="000B5EBF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24C0BD8" wp14:editId="4BA4391B">
                      <wp:simplePos x="0" y="0"/>
                      <wp:positionH relativeFrom="column">
                        <wp:posOffset>2169160</wp:posOffset>
                      </wp:positionH>
                      <wp:positionV relativeFrom="paragraph">
                        <wp:posOffset>-56515</wp:posOffset>
                      </wp:positionV>
                      <wp:extent cx="2028975" cy="244440"/>
                      <wp:effectExtent l="57150" t="38100" r="9525" b="4191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8975" cy="24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89CBC" id="Ink 47" o:spid="_x0000_s1026" type="#_x0000_t75" style="position:absolute;margin-left:170.1pt;margin-top:-5.15pt;width:161.15pt;height:2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B7D85E3" wp14:editId="6327B6F1">
                      <wp:simplePos x="0" y="0"/>
                      <wp:positionH relativeFrom="column">
                        <wp:posOffset>2049157</wp:posOffset>
                      </wp:positionH>
                      <wp:positionV relativeFrom="paragraph">
                        <wp:posOffset>17654</wp:posOffset>
                      </wp:positionV>
                      <wp:extent cx="39240" cy="37080"/>
                      <wp:effectExtent l="38100" t="38100" r="56515" b="5842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40" cy="3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827558" id="Ink 41" o:spid="_x0000_s1026" type="#_x0000_t75" style="position:absolute;margin-left:160.7pt;margin-top:.7pt;width:4.45pt;height:4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">
                      <v:imagedata r:id="rId22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025F9434" w14:textId="129B8581" w:rsidR="00FD76B1" w:rsidRDefault="000B5EBF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27FD4C5A" wp14:editId="411BF1E8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-44450</wp:posOffset>
                      </wp:positionV>
                      <wp:extent cx="747395" cy="426720"/>
                      <wp:effectExtent l="38100" t="57150" r="33655" b="4953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7395" cy="4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DFC2BF" id="Ink 56" o:spid="_x0000_s1026" type="#_x0000_t75" style="position:absolute;margin-left:248.15pt;margin-top:-4.2pt;width:60.25pt;height: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3E3AED32" wp14:editId="3235F8A4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-53975</wp:posOffset>
                      </wp:positionV>
                      <wp:extent cx="1235415" cy="289305"/>
                      <wp:effectExtent l="57150" t="38100" r="22225" b="53975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5415" cy="289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04653B" id="Ink 51" o:spid="_x0000_s1026" type="#_x0000_t75" style="position:absolute;margin-left:152.25pt;margin-top:-4.95pt;width:98.7pt;height:2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">
                      <v:imagedata r:id="rId26" o:title=""/>
                    </v:shape>
                  </w:pict>
                </mc:Fallback>
              </mc:AlternateContent>
            </w:r>
          </w:p>
        </w:tc>
      </w:tr>
      <w:tr w:rsidR="00FD76B1" w14:paraId="76E7EA09" w14:textId="77777777" w:rsidTr="00FD76B1">
        <w:tc>
          <w:tcPr>
            <w:tcW w:w="3773" w:type="dxa"/>
          </w:tcPr>
          <w:p w14:paraId="545C4FA9" w14:textId="0458A579" w:rsidR="00FD76B1" w:rsidRDefault="00986D23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00938C50" wp14:editId="1541F898">
                      <wp:simplePos x="0" y="0"/>
                      <wp:positionH relativeFrom="column">
                        <wp:posOffset>2221957</wp:posOffset>
                      </wp:positionH>
                      <wp:positionV relativeFrom="paragraph">
                        <wp:posOffset>51054</wp:posOffset>
                      </wp:positionV>
                      <wp:extent cx="783360" cy="146520"/>
                      <wp:effectExtent l="38100" t="38100" r="36195" b="4445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3360" cy="1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3CD8FB" id="Ink 58" o:spid="_x0000_s1026" type="#_x0000_t75" style="position:absolute;margin-left:174.25pt;margin-top:3.3pt;width:63.1pt;height:1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">
                      <v:imagedata r:id="rId28" o:title=""/>
                    </v:shape>
                  </w:pict>
                </mc:Fallback>
              </mc:AlternateContent>
            </w:r>
            <w:r w:rsidR="000B5EB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308ADCA4" wp14:editId="1F09C00A">
                      <wp:simplePos x="0" y="0"/>
                      <wp:positionH relativeFrom="column">
                        <wp:posOffset>2080117</wp:posOffset>
                      </wp:positionH>
                      <wp:positionV relativeFrom="paragraph">
                        <wp:posOffset>36294</wp:posOffset>
                      </wp:positionV>
                      <wp:extent cx="38520" cy="37800"/>
                      <wp:effectExtent l="38100" t="38100" r="57150" b="57785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" cy="3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A92345" id="Ink 57" o:spid="_x0000_s1026" type="#_x0000_t75" style="position:absolute;margin-left:163.15pt;margin-top:2.2pt;width:4.4pt;height: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7468E361" w14:textId="02EF9EFF" w:rsidR="00FD76B1" w:rsidRDefault="00986D23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1A76A02C" wp14:editId="2769ADC8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-102870</wp:posOffset>
                      </wp:positionV>
                      <wp:extent cx="1057275" cy="440055"/>
                      <wp:effectExtent l="38100" t="38100" r="47625" b="55245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7275" cy="440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0E25C9" id="Ink 64" o:spid="_x0000_s1026" type="#_x0000_t75" style="position:absolute;margin-left:158.95pt;margin-top:-8.8pt;width:84.65pt;height:36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BB07205" wp14:editId="482A01D1">
                      <wp:simplePos x="0" y="0"/>
                      <wp:positionH relativeFrom="column">
                        <wp:posOffset>1650582</wp:posOffset>
                      </wp:positionH>
                      <wp:positionV relativeFrom="paragraph">
                        <wp:posOffset>90294</wp:posOffset>
                      </wp:positionV>
                      <wp:extent cx="228960" cy="115200"/>
                      <wp:effectExtent l="38100" t="38100" r="57150" b="56515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960" cy="11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D59FEA" id="Ink 60" o:spid="_x0000_s1026" type="#_x0000_t75" style="position:absolute;margin-left:129.25pt;margin-top:6.4pt;width:19.45pt;height:10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71821EB9" wp14:editId="41425DE5">
                      <wp:simplePos x="0" y="0"/>
                      <wp:positionH relativeFrom="column">
                        <wp:posOffset>770742</wp:posOffset>
                      </wp:positionH>
                      <wp:positionV relativeFrom="paragraph">
                        <wp:posOffset>-96546</wp:posOffset>
                      </wp:positionV>
                      <wp:extent cx="741600" cy="302760"/>
                      <wp:effectExtent l="38100" t="38100" r="40005" b="4064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1600" cy="30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7731FF" id="Ink 59" o:spid="_x0000_s1026" type="#_x0000_t75" style="position:absolute;margin-left:60pt;margin-top:-8.3pt;width:59.8pt;height:2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">
                      <v:imagedata r:id="rId36" o:title=""/>
                    </v:shape>
                  </w:pict>
                </mc:Fallback>
              </mc:AlternateContent>
            </w:r>
          </w:p>
        </w:tc>
      </w:tr>
      <w:tr w:rsidR="00FD76B1" w14:paraId="3811B90D" w14:textId="77777777" w:rsidTr="00FD76B1">
        <w:tc>
          <w:tcPr>
            <w:tcW w:w="3773" w:type="dxa"/>
          </w:tcPr>
          <w:p w14:paraId="3A0A4764" w14:textId="3088A2A9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2CC727F" wp14:editId="01315BE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-425450</wp:posOffset>
                      </wp:positionV>
                      <wp:extent cx="1208795" cy="995175"/>
                      <wp:effectExtent l="19050" t="57150" r="29845" b="5270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8795" cy="995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7C8DF8" id="Ink 172" o:spid="_x0000_s1026" type="#_x0000_t75" style="position:absolute;margin-left:-3.2pt;margin-top:-34.2pt;width:96.6pt;height:79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">
                      <v:imagedata r:id="rId38" o:title=""/>
                    </v:shape>
                  </w:pict>
                </mc:Fallback>
              </mc:AlternateContent>
            </w:r>
            <w:r w:rsidR="003D1E7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5892CDF7" wp14:editId="7C2FE968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-114300</wp:posOffset>
                      </wp:positionV>
                      <wp:extent cx="493395" cy="299720"/>
                      <wp:effectExtent l="38100" t="38100" r="40005" b="4318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395" cy="2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1413AD" id="Ink 68" o:spid="_x0000_s1026" type="#_x0000_t75" style="position:absolute;margin-left:182pt;margin-top:-9.7pt;width:40.25pt;height: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">
                      <v:imagedata r:id="rId40" o:title=""/>
                    </v:shape>
                  </w:pict>
                </mc:Fallback>
              </mc:AlternateContent>
            </w:r>
            <w:r w:rsidR="00986D2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0050DF65" wp14:editId="4BE8B07B">
                      <wp:simplePos x="0" y="0"/>
                      <wp:positionH relativeFrom="column">
                        <wp:posOffset>2090917</wp:posOffset>
                      </wp:positionH>
                      <wp:positionV relativeFrom="paragraph">
                        <wp:posOffset>36659</wp:posOffset>
                      </wp:positionV>
                      <wp:extent cx="30240" cy="50760"/>
                      <wp:effectExtent l="38100" t="57150" r="46355" b="45085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40" cy="5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97C97E" id="Ink 65" o:spid="_x0000_s1026" type="#_x0000_t75" style="position:absolute;margin-left:164pt;margin-top:2.2pt;width:3.75pt;height:5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">
                      <v:imagedata r:id="rId42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3761A55D" w14:textId="4D12F05D" w:rsidR="00FD76B1" w:rsidRDefault="003D1E79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3C0B56B3" wp14:editId="68D4D442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-149225</wp:posOffset>
                      </wp:positionV>
                      <wp:extent cx="2079210" cy="356040"/>
                      <wp:effectExtent l="19050" t="38100" r="54610" b="44450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9210" cy="35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098213" id="Ink 75" o:spid="_x0000_s1026" type="#_x0000_t75" style="position:absolute;margin-left:92.65pt;margin-top:-12.45pt;width:165.1pt;height:29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4378175E" wp14:editId="4640DCD4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-101600</wp:posOffset>
                      </wp:positionV>
                      <wp:extent cx="403575" cy="318135"/>
                      <wp:effectExtent l="38100" t="57150" r="53975" b="4381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575" cy="3181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FEACFD" id="Ink 71" o:spid="_x0000_s1026" type="#_x0000_t75" style="position:absolute;margin-left:50.3pt;margin-top:-8.7pt;width:33.2pt;height:26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">
                      <v:imagedata r:id="rId46" o:title=""/>
                    </v:shape>
                  </w:pict>
                </mc:Fallback>
              </mc:AlternateContent>
            </w:r>
          </w:p>
        </w:tc>
      </w:tr>
      <w:tr w:rsidR="00FD76B1" w14:paraId="54F04C77" w14:textId="77777777" w:rsidTr="00FD76B1">
        <w:tc>
          <w:tcPr>
            <w:tcW w:w="3773" w:type="dxa"/>
          </w:tcPr>
          <w:p w14:paraId="1AF50084" w14:textId="15E1122C" w:rsidR="00FD76B1" w:rsidRDefault="003D1E79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1C9C0EF4" wp14:editId="50615269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-102235</wp:posOffset>
                      </wp:positionV>
                      <wp:extent cx="1070635" cy="443520"/>
                      <wp:effectExtent l="57150" t="38100" r="15240" b="52070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0635" cy="44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F84D2D" id="Ink 79" o:spid="_x0000_s1026" type="#_x0000_t75" style="position:absolute;margin-left:180.4pt;margin-top:-8.75pt;width:85.7pt;height:36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442184CC" w14:textId="4C754BF6" w:rsidR="00FD76B1" w:rsidRDefault="00FD76B1" w:rsidP="00A57B48"/>
        </w:tc>
      </w:tr>
      <w:tr w:rsidR="00FD76B1" w14:paraId="699C7EA0" w14:textId="77777777" w:rsidTr="00FD76B1">
        <w:tc>
          <w:tcPr>
            <w:tcW w:w="3773" w:type="dxa"/>
          </w:tcPr>
          <w:p w14:paraId="21B26093" w14:textId="0C2D5ED0" w:rsidR="00FD76B1" w:rsidRDefault="00FD76B1" w:rsidP="00A57B48"/>
        </w:tc>
        <w:tc>
          <w:tcPr>
            <w:tcW w:w="6307" w:type="dxa"/>
          </w:tcPr>
          <w:p w14:paraId="532FBE18" w14:textId="01D24AA4" w:rsidR="00FD76B1" w:rsidRDefault="003D1E79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0B6A008F" wp14:editId="62020C1F">
                      <wp:simplePos x="0" y="0"/>
                      <wp:positionH relativeFrom="column">
                        <wp:posOffset>2715260</wp:posOffset>
                      </wp:positionH>
                      <wp:positionV relativeFrom="paragraph">
                        <wp:posOffset>-88900</wp:posOffset>
                      </wp:positionV>
                      <wp:extent cx="829985" cy="436245"/>
                      <wp:effectExtent l="38100" t="57150" r="46355" b="4000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9985" cy="436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170F0D" id="Ink 94" o:spid="_x0000_s1026" type="#_x0000_t75" style="position:absolute;margin-left:213.1pt;margin-top:-7.7pt;width:66.75pt;height:35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147A5222" wp14:editId="30CB0F09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52070</wp:posOffset>
                      </wp:positionV>
                      <wp:extent cx="993930" cy="145080"/>
                      <wp:effectExtent l="57150" t="38100" r="15875" b="45720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930" cy="14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373C1C" id="Ink 90" o:spid="_x0000_s1026" type="#_x0000_t75" style="position:absolute;margin-left:119.2pt;margin-top:3.4pt;width:79.65pt;height:12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">
                      <v:imagedata r:id="rId52" o:title=""/>
                    </v:shape>
                  </w:pict>
                </mc:Fallback>
              </mc:AlternateContent>
            </w:r>
          </w:p>
        </w:tc>
      </w:tr>
      <w:tr w:rsidR="00FD76B1" w14:paraId="416DAED1" w14:textId="77777777" w:rsidTr="00FD76B1">
        <w:tc>
          <w:tcPr>
            <w:tcW w:w="3773" w:type="dxa"/>
          </w:tcPr>
          <w:p w14:paraId="33B2AD26" w14:textId="4D489A05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2919EDF5" wp14:editId="44DEEEF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-96520</wp:posOffset>
                      </wp:positionV>
                      <wp:extent cx="992560" cy="430200"/>
                      <wp:effectExtent l="38100" t="57150" r="55245" b="46355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2560" cy="43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1413F8" id="Ink 177" o:spid="_x0000_s1026" type="#_x0000_t75" style="position:absolute;margin-left:-.85pt;margin-top:-8.3pt;width:79.55pt;height:35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">
                      <v:imagedata r:id="rId54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68A9494B" w14:textId="3957AF90" w:rsidR="00FD76B1" w:rsidRDefault="00D1325E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4A25CEBA" wp14:editId="269A6ED7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-234315</wp:posOffset>
                      </wp:positionV>
                      <wp:extent cx="419735" cy="299720"/>
                      <wp:effectExtent l="38100" t="38100" r="0" b="43180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735" cy="2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ABB3D8" id="Ink 101" o:spid="_x0000_s1026" type="#_x0000_t75" style="position:absolute;margin-left:115.9pt;margin-top:-19.15pt;width:34.45pt;height: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">
                      <v:imagedata r:id="rId56" o:title=""/>
                    </v:shape>
                  </w:pict>
                </mc:Fallback>
              </mc:AlternateContent>
            </w:r>
          </w:p>
        </w:tc>
      </w:tr>
      <w:tr w:rsidR="00FD76B1" w14:paraId="25EACAB9" w14:textId="77777777" w:rsidTr="00FD76B1">
        <w:tc>
          <w:tcPr>
            <w:tcW w:w="3773" w:type="dxa"/>
          </w:tcPr>
          <w:p w14:paraId="27D86956" w14:textId="4C186480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5ED45FB6" wp14:editId="05808E55">
                      <wp:simplePos x="0" y="0"/>
                      <wp:positionH relativeFrom="column">
                        <wp:posOffset>-51083</wp:posOffset>
                      </wp:positionH>
                      <wp:positionV relativeFrom="paragraph">
                        <wp:posOffset>58063</wp:posOffset>
                      </wp:positionV>
                      <wp:extent cx="836640" cy="209880"/>
                      <wp:effectExtent l="38100" t="38100" r="1905" b="57150"/>
                      <wp:wrapNone/>
                      <wp:docPr id="178" name="Ink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6640" cy="20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356EC4" id="Ink 178" o:spid="_x0000_s1026" type="#_x0000_t75" style="position:absolute;margin-left:-4.7pt;margin-top:3.85pt;width:67.3pt;height:17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316D7ACE" wp14:editId="035F24C2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-106680</wp:posOffset>
                      </wp:positionV>
                      <wp:extent cx="3497795" cy="322915"/>
                      <wp:effectExtent l="38100" t="38100" r="45720" b="58420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7795" cy="322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ACDBD" id="Ink 119" o:spid="_x0000_s1026" type="#_x0000_t75" style="position:absolute;margin-left:181.2pt;margin-top:-9.1pt;width:276.8pt;height:26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">
                      <v:imagedata r:id="rId60" o:title=""/>
                    </v:shape>
                  </w:pict>
                </mc:Fallback>
              </mc:AlternateContent>
            </w:r>
            <w:r w:rsidR="003D1E7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57BCFC74" wp14:editId="0E889645">
                      <wp:simplePos x="0" y="0"/>
                      <wp:positionH relativeFrom="column">
                        <wp:posOffset>2105677</wp:posOffset>
                      </wp:positionH>
                      <wp:positionV relativeFrom="paragraph">
                        <wp:posOffset>38272</wp:posOffset>
                      </wp:positionV>
                      <wp:extent cx="25560" cy="38880"/>
                      <wp:effectExtent l="38100" t="38100" r="50800" b="5651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" cy="3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D570B9" id="Ink 102" o:spid="_x0000_s1026" type="#_x0000_t75" style="position:absolute;margin-left:165.1pt;margin-top:2.3pt;width:3.4pt;height:4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">
                      <v:imagedata r:id="rId62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344DC0D0" w14:textId="78D25D71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0FC913D7" wp14:editId="1E439221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-106045</wp:posOffset>
                      </wp:positionV>
                      <wp:extent cx="753110" cy="480695"/>
                      <wp:effectExtent l="19050" t="38100" r="46990" b="52705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110" cy="480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E06B3B" id="Ink 116" o:spid="_x0000_s1026" type="#_x0000_t75" style="position:absolute;margin-left:161.4pt;margin-top:-9.05pt;width:60.7pt;height:39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">
                      <v:imagedata r:id="rId64" o:title=""/>
                    </v:shape>
                  </w:pict>
                </mc:Fallback>
              </mc:AlternateContent>
            </w:r>
          </w:p>
        </w:tc>
      </w:tr>
      <w:tr w:rsidR="00FD76B1" w14:paraId="700ACD01" w14:textId="77777777" w:rsidTr="00FD76B1">
        <w:tc>
          <w:tcPr>
            <w:tcW w:w="3773" w:type="dxa"/>
          </w:tcPr>
          <w:p w14:paraId="3B6FE8E9" w14:textId="0EE9E8A1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073C8A25" wp14:editId="742B5069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-50165</wp:posOffset>
                      </wp:positionV>
                      <wp:extent cx="1087755" cy="391160"/>
                      <wp:effectExtent l="38100" t="57150" r="0" b="46990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7755" cy="3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9D7A29" id="Ink 123" o:spid="_x0000_s1026" type="#_x0000_t75" style="position:absolute;margin-left:179.8pt;margin-top:-4.65pt;width:87.05pt;height:32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">
                      <v:imagedata r:id="rId66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4F46F3FB" w14:textId="672FABEE" w:rsidR="00FD76B1" w:rsidRDefault="00FD76B1" w:rsidP="00A57B48"/>
        </w:tc>
      </w:tr>
      <w:tr w:rsidR="00FD76B1" w14:paraId="656E0A03" w14:textId="77777777" w:rsidTr="00FD76B1">
        <w:tc>
          <w:tcPr>
            <w:tcW w:w="3773" w:type="dxa"/>
          </w:tcPr>
          <w:p w14:paraId="6967A3FC" w14:textId="372ACD28" w:rsidR="00FD76B1" w:rsidRDefault="00FD76B1" w:rsidP="00A57B48"/>
        </w:tc>
        <w:tc>
          <w:tcPr>
            <w:tcW w:w="6307" w:type="dxa"/>
          </w:tcPr>
          <w:p w14:paraId="480AE7DE" w14:textId="7169C5FA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0EBF4691" wp14:editId="1299D0BD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-40005</wp:posOffset>
                      </wp:positionV>
                      <wp:extent cx="1221740" cy="259715"/>
                      <wp:effectExtent l="57150" t="38100" r="0" b="4508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1740" cy="259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8369E1" id="Ink 141" o:spid="_x0000_s1026" type="#_x0000_t75" style="position:absolute;margin-left:56.85pt;margin-top:-3.85pt;width:97.6pt;height:21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">
                      <v:imagedata r:id="rId68" o:title=""/>
                    </v:shape>
                  </w:pict>
                </mc:Fallback>
              </mc:AlternateContent>
            </w:r>
          </w:p>
        </w:tc>
      </w:tr>
      <w:tr w:rsidR="00FD76B1" w14:paraId="0DDA4477" w14:textId="77777777" w:rsidTr="00FD76B1">
        <w:tc>
          <w:tcPr>
            <w:tcW w:w="3773" w:type="dxa"/>
          </w:tcPr>
          <w:p w14:paraId="4982F12D" w14:textId="6167BE20" w:rsidR="00FD76B1" w:rsidRDefault="00FD2EB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2800" behindDoc="0" locked="0" layoutInCell="1" allowOverlap="1" wp14:anchorId="7A14CDB2" wp14:editId="1EAD796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-455930</wp:posOffset>
                      </wp:positionV>
                      <wp:extent cx="1467360" cy="986475"/>
                      <wp:effectExtent l="38100" t="38100" r="0" b="42545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7360" cy="986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EBDBCF" id="Ink 194" o:spid="_x0000_s1026" type="#_x0000_t75" style="position:absolute;margin-left:-1.95pt;margin-top:-36.6pt;width:116.95pt;height:79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4ABE7F0E" wp14:editId="203AF40A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-116840</wp:posOffset>
                      </wp:positionV>
                      <wp:extent cx="2474275" cy="452580"/>
                      <wp:effectExtent l="38100" t="38100" r="40640" b="43180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4275" cy="452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2387D2" id="Ink 150" o:spid="_x0000_s1026" type="#_x0000_t75" style="position:absolute;margin-left:181.8pt;margin-top:-9.9pt;width:196.2pt;height:37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6811B3DF" wp14:editId="3550F1E2">
                      <wp:simplePos x="0" y="0"/>
                      <wp:positionH relativeFrom="column">
                        <wp:posOffset>2108197</wp:posOffset>
                      </wp:positionH>
                      <wp:positionV relativeFrom="paragraph">
                        <wp:posOffset>27871</wp:posOffset>
                      </wp:positionV>
                      <wp:extent cx="45000" cy="55080"/>
                      <wp:effectExtent l="57150" t="57150" r="50800" b="40640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00" cy="5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BA7BBF" id="Ink 142" o:spid="_x0000_s1026" type="#_x0000_t75" style="position:absolute;margin-left:165.3pt;margin-top:1.5pt;width:4.9pt;height:5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">
                      <v:imagedata r:id="rId74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3F6B2E41" w14:textId="3BB1DD38" w:rsidR="00FD76B1" w:rsidRDefault="00FD76B1" w:rsidP="00A57B48"/>
        </w:tc>
      </w:tr>
      <w:tr w:rsidR="00FD76B1" w14:paraId="62C9C688" w14:textId="77777777" w:rsidTr="00FD76B1">
        <w:tc>
          <w:tcPr>
            <w:tcW w:w="3773" w:type="dxa"/>
          </w:tcPr>
          <w:p w14:paraId="09813C56" w14:textId="1D2D97CA" w:rsidR="00FD76B1" w:rsidRDefault="00FD76B1" w:rsidP="00A57B48"/>
        </w:tc>
        <w:tc>
          <w:tcPr>
            <w:tcW w:w="6307" w:type="dxa"/>
          </w:tcPr>
          <w:p w14:paraId="3DF45E13" w14:textId="1A17488A" w:rsidR="00FD76B1" w:rsidRDefault="00FD76B1" w:rsidP="00A57B48"/>
        </w:tc>
      </w:tr>
      <w:tr w:rsidR="00FD76B1" w14:paraId="609CC630" w14:textId="77777777" w:rsidTr="00FD76B1">
        <w:tc>
          <w:tcPr>
            <w:tcW w:w="3773" w:type="dxa"/>
          </w:tcPr>
          <w:p w14:paraId="71D2421E" w14:textId="77777777" w:rsidR="00FD76B1" w:rsidRDefault="00FD76B1" w:rsidP="00A57B48"/>
        </w:tc>
        <w:tc>
          <w:tcPr>
            <w:tcW w:w="6307" w:type="dxa"/>
          </w:tcPr>
          <w:p w14:paraId="2A3F7CA0" w14:textId="77777777" w:rsidR="00FD76B1" w:rsidRDefault="00FD76B1" w:rsidP="00A57B48"/>
        </w:tc>
      </w:tr>
      <w:tr w:rsidR="00FD76B1" w14:paraId="063FCDC0" w14:textId="77777777" w:rsidTr="00FD76B1">
        <w:tc>
          <w:tcPr>
            <w:tcW w:w="3773" w:type="dxa"/>
          </w:tcPr>
          <w:p w14:paraId="796C04E3" w14:textId="77777777" w:rsidR="00FD76B1" w:rsidRDefault="00FD76B1" w:rsidP="00A57B48"/>
        </w:tc>
        <w:tc>
          <w:tcPr>
            <w:tcW w:w="6307" w:type="dxa"/>
          </w:tcPr>
          <w:p w14:paraId="4004766B" w14:textId="77777777" w:rsidR="00FD76B1" w:rsidRDefault="00FD76B1" w:rsidP="00A57B48"/>
        </w:tc>
      </w:tr>
      <w:tr w:rsidR="00FD76B1" w14:paraId="5FDAB26F" w14:textId="77777777" w:rsidTr="00FD76B1">
        <w:tc>
          <w:tcPr>
            <w:tcW w:w="3773" w:type="dxa"/>
          </w:tcPr>
          <w:p w14:paraId="58C50149" w14:textId="77777777" w:rsidR="00FD76B1" w:rsidRDefault="00FD76B1" w:rsidP="00A57B48"/>
        </w:tc>
        <w:tc>
          <w:tcPr>
            <w:tcW w:w="6307" w:type="dxa"/>
          </w:tcPr>
          <w:p w14:paraId="18CF32C0" w14:textId="77777777" w:rsidR="00FD76B1" w:rsidRDefault="00FD76B1" w:rsidP="00A57B48"/>
        </w:tc>
      </w:tr>
      <w:tr w:rsidR="00FD76B1" w14:paraId="634954E5" w14:textId="77777777" w:rsidTr="00FD76B1">
        <w:tc>
          <w:tcPr>
            <w:tcW w:w="3773" w:type="dxa"/>
          </w:tcPr>
          <w:p w14:paraId="63FC3F7D" w14:textId="77777777" w:rsidR="00FD76B1" w:rsidRDefault="00FD76B1" w:rsidP="00A57B48"/>
        </w:tc>
        <w:tc>
          <w:tcPr>
            <w:tcW w:w="6307" w:type="dxa"/>
          </w:tcPr>
          <w:p w14:paraId="5F1C7F37" w14:textId="77777777" w:rsidR="00FD76B1" w:rsidRDefault="00FD76B1" w:rsidP="00A57B48"/>
        </w:tc>
      </w:tr>
      <w:tr w:rsidR="00FD76B1" w14:paraId="4B627844" w14:textId="77777777" w:rsidTr="00FD76B1">
        <w:tc>
          <w:tcPr>
            <w:tcW w:w="3773" w:type="dxa"/>
          </w:tcPr>
          <w:p w14:paraId="0F4AAEF5" w14:textId="77777777" w:rsidR="00FD76B1" w:rsidRDefault="00FD76B1" w:rsidP="00A57B48"/>
        </w:tc>
        <w:tc>
          <w:tcPr>
            <w:tcW w:w="6307" w:type="dxa"/>
          </w:tcPr>
          <w:p w14:paraId="3F26B7B5" w14:textId="77777777" w:rsidR="00FD76B1" w:rsidRDefault="00FD76B1" w:rsidP="00A57B48"/>
        </w:tc>
      </w:tr>
      <w:tr w:rsidR="00FD76B1" w14:paraId="15139C82" w14:textId="77777777" w:rsidTr="00FD76B1">
        <w:tc>
          <w:tcPr>
            <w:tcW w:w="3773" w:type="dxa"/>
          </w:tcPr>
          <w:p w14:paraId="1BAC968E" w14:textId="77777777" w:rsidR="00FD76B1" w:rsidRDefault="00FD76B1" w:rsidP="00A57B48"/>
        </w:tc>
        <w:tc>
          <w:tcPr>
            <w:tcW w:w="6307" w:type="dxa"/>
          </w:tcPr>
          <w:p w14:paraId="471894DC" w14:textId="77777777" w:rsidR="00FD76B1" w:rsidRDefault="00FD76B1" w:rsidP="00A57B48"/>
        </w:tc>
      </w:tr>
      <w:tr w:rsidR="00FD76B1" w14:paraId="491CB2A8" w14:textId="77777777" w:rsidTr="00FD76B1">
        <w:tc>
          <w:tcPr>
            <w:tcW w:w="3773" w:type="dxa"/>
          </w:tcPr>
          <w:p w14:paraId="2C67DFE0" w14:textId="77777777" w:rsidR="00FD76B1" w:rsidRDefault="00FD76B1" w:rsidP="00A57B48"/>
        </w:tc>
        <w:tc>
          <w:tcPr>
            <w:tcW w:w="6307" w:type="dxa"/>
          </w:tcPr>
          <w:p w14:paraId="28045424" w14:textId="77777777" w:rsidR="00FD76B1" w:rsidRDefault="00FD76B1" w:rsidP="00A57B48"/>
        </w:tc>
      </w:tr>
      <w:tr w:rsidR="00FD76B1" w14:paraId="1C05A631" w14:textId="77777777" w:rsidTr="00FD76B1">
        <w:tc>
          <w:tcPr>
            <w:tcW w:w="3773" w:type="dxa"/>
          </w:tcPr>
          <w:p w14:paraId="6CFEBF1B" w14:textId="361163C7" w:rsidR="00FD76B1" w:rsidRDefault="00D1325E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021595C4" wp14:editId="41E40C58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-74400</wp:posOffset>
                      </wp:positionV>
                      <wp:extent cx="4848480" cy="432720"/>
                      <wp:effectExtent l="57150" t="38100" r="47625" b="41275"/>
                      <wp:wrapNone/>
                      <wp:docPr id="211" name="Ink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8480" cy="4351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E839C3" id="Ink 211" o:spid="_x0000_s1026" type="#_x0000_t75" style="position:absolute;margin-left:7.4pt;margin-top:-6.55pt;width:383.15pt;height:35.4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">
                      <v:imagedata r:id="rId76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03F6541E" w14:textId="0C93E645" w:rsidR="00FD76B1" w:rsidRDefault="00D1325E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4ADFA489" wp14:editId="49BF426C">
                      <wp:simplePos x="0" y="0"/>
                      <wp:positionH relativeFrom="column">
                        <wp:posOffset>2663190</wp:posOffset>
                      </wp:positionH>
                      <wp:positionV relativeFrom="paragraph">
                        <wp:posOffset>-65405</wp:posOffset>
                      </wp:positionV>
                      <wp:extent cx="668655" cy="448310"/>
                      <wp:effectExtent l="38100" t="38100" r="55245" b="46990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8655" cy="448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61960D" id="Ink 216" o:spid="_x0000_s1026" type="#_x0000_t75" style="position:absolute;margin-left:209pt;margin-top:-5.85pt;width:54.05pt;height:36.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">
                      <v:imagedata r:id="rId78" o:title=""/>
                    </v:shape>
                  </w:pict>
                </mc:Fallback>
              </mc:AlternateContent>
            </w:r>
          </w:p>
        </w:tc>
      </w:tr>
      <w:tr w:rsidR="00FD76B1" w14:paraId="61811FAD" w14:textId="77777777" w:rsidTr="00FD76B1">
        <w:tc>
          <w:tcPr>
            <w:tcW w:w="3773" w:type="dxa"/>
          </w:tcPr>
          <w:p w14:paraId="1FC56E7C" w14:textId="07043D5A" w:rsidR="00FD76B1" w:rsidRDefault="00D1325E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9424" behindDoc="0" locked="0" layoutInCell="1" allowOverlap="1" wp14:anchorId="69514369" wp14:editId="1D568FF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-81915</wp:posOffset>
                      </wp:positionV>
                      <wp:extent cx="2252135" cy="467395"/>
                      <wp:effectExtent l="57150" t="57150" r="53340" b="46990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2135" cy="467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65742D" id="Ink 222" o:spid="_x0000_s1026" type="#_x0000_t75" style="position:absolute;margin-left:1.95pt;margin-top:-7.15pt;width:178.75pt;height:38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">
                      <v:imagedata r:id="rId80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742C45DD" w14:textId="7ACEC90D" w:rsidR="00FD76B1" w:rsidRDefault="00366AB4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57702472" wp14:editId="2399E764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-85090</wp:posOffset>
                      </wp:positionV>
                      <wp:extent cx="1118995" cy="433115"/>
                      <wp:effectExtent l="38100" t="57150" r="43180" b="4318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995" cy="433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2A0665" id="Ink 242" o:spid="_x0000_s1026" type="#_x0000_t75" style="position:absolute;margin-left:178.8pt;margin-top:-7.4pt;width:89.5pt;height:35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9664" behindDoc="0" locked="0" layoutInCell="1" allowOverlap="1" wp14:anchorId="17CEEE38" wp14:editId="0A9BB1DC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-78105</wp:posOffset>
                      </wp:positionV>
                      <wp:extent cx="2124535" cy="434975"/>
                      <wp:effectExtent l="38100" t="38100" r="0" b="41275"/>
                      <wp:wrapNone/>
                      <wp:docPr id="232" name="Ink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535" cy="434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C9CA5C" id="Ink 232" o:spid="_x0000_s1026" type="#_x0000_t75" style="position:absolute;margin-left:8pt;margin-top:-6.85pt;width:168.7pt;height:35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">
                      <v:imagedata r:id="rId84" o:title=""/>
                    </v:shape>
                  </w:pict>
                </mc:Fallback>
              </mc:AlternateContent>
            </w:r>
          </w:p>
        </w:tc>
      </w:tr>
      <w:tr w:rsidR="00FD76B1" w14:paraId="72EDB641" w14:textId="77777777" w:rsidTr="00FD76B1">
        <w:tc>
          <w:tcPr>
            <w:tcW w:w="3773" w:type="dxa"/>
          </w:tcPr>
          <w:p w14:paraId="31A91B5F" w14:textId="5F635938" w:rsidR="00FD76B1" w:rsidRDefault="00366AB4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7072" behindDoc="0" locked="0" layoutInCell="1" allowOverlap="1" wp14:anchorId="275280DD" wp14:editId="577AE8B7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-114935</wp:posOffset>
                      </wp:positionV>
                      <wp:extent cx="2647070" cy="464760"/>
                      <wp:effectExtent l="38100" t="57150" r="58420" b="50165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7070" cy="46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D535D8" id="Ink 249" o:spid="_x0000_s1026" type="#_x0000_t75" style="position:absolute;margin-left:1.85pt;margin-top:-9.75pt;width:209.85pt;height:3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">
                      <v:imagedata r:id="rId86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3F8BD817" w14:textId="247E4706" w:rsidR="00FD76B1" w:rsidRDefault="00366AB4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8336" behindDoc="0" locked="0" layoutInCell="1" allowOverlap="1" wp14:anchorId="4F75D6AF" wp14:editId="3607D948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-62230</wp:posOffset>
                      </wp:positionV>
                      <wp:extent cx="1863885" cy="426035"/>
                      <wp:effectExtent l="38100" t="57150" r="41275" b="50800"/>
                      <wp:wrapNone/>
                      <wp:docPr id="260" name="Ink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3885" cy="426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716145" id="Ink 260" o:spid="_x0000_s1026" type="#_x0000_t75" style="position:absolute;margin-left:93.05pt;margin-top:-5.6pt;width:148.15pt;height:34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">
                      <v:imagedata r:id="rId8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2806EB1D" wp14:editId="4A40D41E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-79375</wp:posOffset>
                      </wp:positionV>
                      <wp:extent cx="570240" cy="288360"/>
                      <wp:effectExtent l="38100" t="38100" r="39370" b="52705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0240" cy="2903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648613" id="Ink 254" o:spid="_x0000_s1026" type="#_x0000_t75" style="position:absolute;margin-left:33.55pt;margin-top:-6.95pt;width:46.3pt;height:24.1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">
                      <v:imagedata r:id="rId90" o:title=""/>
                    </v:shape>
                  </w:pict>
                </mc:Fallback>
              </mc:AlternateContent>
            </w:r>
            <w:r w:rsidR="00D1325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0448" behindDoc="0" locked="0" layoutInCell="1" allowOverlap="1" wp14:anchorId="352B562C" wp14:editId="7F31F5B4">
                      <wp:simplePos x="0" y="0"/>
                      <wp:positionH relativeFrom="column">
                        <wp:posOffset>6102</wp:posOffset>
                      </wp:positionH>
                      <wp:positionV relativeFrom="paragraph">
                        <wp:posOffset>-149925</wp:posOffset>
                      </wp:positionV>
                      <wp:extent cx="56160" cy="63000"/>
                      <wp:effectExtent l="57150" t="38100" r="58420" b="51435"/>
                      <wp:wrapNone/>
                      <wp:docPr id="223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8F9D36" id="Ink 223" o:spid="_x0000_s1026" type="#_x0000_t75" style="position:absolute;margin-left:-.2pt;margin-top:-12.5pt;width:5.8pt;height:6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">
                      <v:imagedata r:id="rId92" o:title=""/>
                    </v:shape>
                  </w:pict>
                </mc:Fallback>
              </mc:AlternateContent>
            </w:r>
          </w:p>
        </w:tc>
      </w:tr>
      <w:tr w:rsidR="00FD76B1" w14:paraId="7DDCDADC" w14:textId="77777777" w:rsidTr="00FD76B1">
        <w:tc>
          <w:tcPr>
            <w:tcW w:w="3773" w:type="dxa"/>
          </w:tcPr>
          <w:p w14:paraId="2475DBE4" w14:textId="670607DC" w:rsidR="00FD76B1" w:rsidRDefault="00366AB4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5504" behindDoc="0" locked="0" layoutInCell="1" allowOverlap="1" wp14:anchorId="6D687389" wp14:editId="6D4712DA">
                      <wp:simplePos x="0" y="0"/>
                      <wp:positionH relativeFrom="column">
                        <wp:posOffset>2117674</wp:posOffset>
                      </wp:positionH>
                      <wp:positionV relativeFrom="paragraph">
                        <wp:posOffset>-121512</wp:posOffset>
                      </wp:positionV>
                      <wp:extent cx="405720" cy="587520"/>
                      <wp:effectExtent l="38100" t="38100" r="33020" b="41275"/>
                      <wp:wrapNone/>
                      <wp:docPr id="267" name="Ink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5720" cy="58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F05125" id="Ink 267" o:spid="_x0000_s1026" type="#_x0000_t75" style="position:absolute;margin-left:166.05pt;margin-top:-10.25pt;width:33.35pt;height:47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">
                      <v:imagedata r:id="rId9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34B6C02C" wp14:editId="55C91546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-93345</wp:posOffset>
                      </wp:positionV>
                      <wp:extent cx="928135" cy="301625"/>
                      <wp:effectExtent l="57150" t="38100" r="0" b="41275"/>
                      <wp:wrapNone/>
                      <wp:docPr id="266" name="Ink 2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135" cy="301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CF8B17" id="Ink 266" o:spid="_x0000_s1026" type="#_x0000_t75" style="position:absolute;margin-left:86.95pt;margin-top:-8.05pt;width:74.5pt;height:25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">
                      <v:imagedata r:id="rId9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17C7E18B" wp14:editId="2FDFC9EC">
                      <wp:simplePos x="0" y="0"/>
                      <wp:positionH relativeFrom="column">
                        <wp:posOffset>48034</wp:posOffset>
                      </wp:positionH>
                      <wp:positionV relativeFrom="paragraph">
                        <wp:posOffset>51648</wp:posOffset>
                      </wp:positionV>
                      <wp:extent cx="1109160" cy="153720"/>
                      <wp:effectExtent l="57150" t="57150" r="53340" b="55880"/>
                      <wp:wrapNone/>
                      <wp:docPr id="261" name="Ink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9160" cy="15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41736F" id="Ink 261" o:spid="_x0000_s1026" type="#_x0000_t75" style="position:absolute;margin-left:3.1pt;margin-top:3.35pt;width:88.75pt;height:13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">
                      <v:imagedata r:id="rId98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58819278" w14:textId="7F96315F" w:rsidR="00FD76B1" w:rsidRDefault="00366AB4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2672" behindDoc="0" locked="0" layoutInCell="1" allowOverlap="1" wp14:anchorId="5A8D130D" wp14:editId="7034524D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-127000</wp:posOffset>
                      </wp:positionV>
                      <wp:extent cx="1208035" cy="567690"/>
                      <wp:effectExtent l="38100" t="38100" r="49530" b="41910"/>
                      <wp:wrapNone/>
                      <wp:docPr id="274" name="Ink 2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8035" cy="567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28F7CB" id="Ink 274" o:spid="_x0000_s1026" type="#_x0000_t75" style="position:absolute;margin-left:157.7pt;margin-top:-10.7pt;width:96.5pt;height:46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">
                      <v:imagedata r:id="rId10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9600" behindDoc="0" locked="0" layoutInCell="1" allowOverlap="1" wp14:anchorId="20228611" wp14:editId="0D771EF3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-83820</wp:posOffset>
                      </wp:positionV>
                      <wp:extent cx="1719555" cy="469265"/>
                      <wp:effectExtent l="57150" t="57150" r="52705" b="45085"/>
                      <wp:wrapNone/>
                      <wp:docPr id="271" name="Ink 2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9555" cy="469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4D9E2D" id="Ink 271" o:spid="_x0000_s1026" type="#_x0000_t75" style="position:absolute;margin-left:24.75pt;margin-top:-7.3pt;width:136.8pt;height:38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">
                      <v:imagedata r:id="rId102" o:title=""/>
                    </v:shape>
                  </w:pict>
                </mc:Fallback>
              </mc:AlternateContent>
            </w:r>
          </w:p>
        </w:tc>
      </w:tr>
      <w:tr w:rsidR="00FD76B1" w14:paraId="6D5D1445" w14:textId="77777777" w:rsidTr="00FD76B1">
        <w:tc>
          <w:tcPr>
            <w:tcW w:w="3773" w:type="dxa"/>
          </w:tcPr>
          <w:p w14:paraId="1CC51EE3" w14:textId="3F322A7C" w:rsidR="00FD76B1" w:rsidRDefault="00366AB4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5744" behindDoc="0" locked="0" layoutInCell="1" allowOverlap="1" wp14:anchorId="494A35BC" wp14:editId="23B0F70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-123825</wp:posOffset>
                      </wp:positionV>
                      <wp:extent cx="536185" cy="335280"/>
                      <wp:effectExtent l="57150" t="38100" r="54610" b="45720"/>
                      <wp:wrapNone/>
                      <wp:docPr id="277" name="Ink 2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6185" cy="33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3FA314" id="Ink 277" o:spid="_x0000_s1026" type="#_x0000_t75" style="position:absolute;margin-left:8.9pt;margin-top:-10.45pt;width:43.6pt;height:27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">
                      <v:imagedata r:id="rId104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513EB2C5" w14:textId="11B8D38C" w:rsidR="00FD76B1" w:rsidRDefault="00FD76B1" w:rsidP="00A57B48"/>
        </w:tc>
      </w:tr>
    </w:tbl>
    <w:p w14:paraId="26DF79B4" w14:textId="5028E23A" w:rsidR="00274752" w:rsidRDefault="00FD2EBA" w:rsidP="00087269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FC1BD0A" wp14:editId="111DA43A">
                <wp:simplePos x="0" y="0"/>
                <wp:positionH relativeFrom="column">
                  <wp:posOffset>-653415</wp:posOffset>
                </wp:positionH>
                <wp:positionV relativeFrom="paragraph">
                  <wp:posOffset>-8541385</wp:posOffset>
                </wp:positionV>
                <wp:extent cx="7649210" cy="6958330"/>
                <wp:effectExtent l="38100" t="38100" r="8890" b="520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649210" cy="695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9D2F9" id="Ink 135" o:spid="_x0000_s1026" type="#_x0000_t75" style="position:absolute;margin-left:-52.15pt;margin-top:-673.25pt;width:603.7pt;height:549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">
                <v:imagedata r:id="rId106" o:title=""/>
              </v:shape>
            </w:pict>
          </mc:Fallback>
        </mc:AlternateContent>
      </w:r>
    </w:p>
    <w:sectPr w:rsidR="00274752" w:rsidSect="000E73C1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11"/>
    <w:rsid w:val="000138CD"/>
    <w:rsid w:val="00020B49"/>
    <w:rsid w:val="00087269"/>
    <w:rsid w:val="000A77C4"/>
    <w:rsid w:val="000B5EBF"/>
    <w:rsid w:val="000E73C1"/>
    <w:rsid w:val="001001E8"/>
    <w:rsid w:val="00183698"/>
    <w:rsid w:val="00274211"/>
    <w:rsid w:val="00274752"/>
    <w:rsid w:val="00366AB4"/>
    <w:rsid w:val="003843FB"/>
    <w:rsid w:val="003D1E79"/>
    <w:rsid w:val="005803D0"/>
    <w:rsid w:val="005F3841"/>
    <w:rsid w:val="00636E68"/>
    <w:rsid w:val="00661433"/>
    <w:rsid w:val="008A0F33"/>
    <w:rsid w:val="008D40EB"/>
    <w:rsid w:val="00986D23"/>
    <w:rsid w:val="009E15DC"/>
    <w:rsid w:val="00A54B57"/>
    <w:rsid w:val="00A57B48"/>
    <w:rsid w:val="00D1325E"/>
    <w:rsid w:val="00D660C4"/>
    <w:rsid w:val="00FD2EBA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F7E8"/>
  <w15:docId w15:val="{062F39BF-E492-4655-B2C3-9217DB93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3C1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E73C1"/>
    <w:pPr>
      <w:outlineLvl w:val="0"/>
    </w:pPr>
    <w:rPr>
      <w:rFonts w:asciiTheme="majorHAnsi" w:hAnsiTheme="majorHAnsi"/>
      <w:b/>
      <w:sz w:val="26"/>
    </w:rPr>
  </w:style>
  <w:style w:type="paragraph" w:styleId="Heading3">
    <w:name w:val="heading 3"/>
    <w:basedOn w:val="Normal"/>
    <w:next w:val="Normal"/>
    <w:semiHidden/>
    <w:unhideWhenUsed/>
    <w:qFormat/>
    <w:rsid w:val="00087269"/>
    <w:pPr>
      <w:keepNext/>
      <w:spacing w:after="120"/>
      <w:outlineLvl w:val="2"/>
    </w:pPr>
    <w:rPr>
      <w:rFonts w:ascii="Century Gothic" w:hAnsi="Century Gothic" w:cs="Arial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6B1"/>
    <w:rPr>
      <w:rFonts w:ascii="Century Gothic" w:hAnsi="Century Gothic"/>
      <w:sz w:val="22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216" w:type="dxa"/>
        <w:left w:w="115" w:type="dxa"/>
        <w:right w:w="115" w:type="dxa"/>
      </w:tblCellMar>
    </w:tblPr>
    <w:tblStylePr w:type="firstRow">
      <w:rPr>
        <w:b/>
        <w:i w:val="0"/>
      </w:rPr>
      <w:tblPr/>
      <w:tcPr>
        <w:tcBorders>
          <w:top w:val="nil"/>
          <w:left w:val="nil"/>
          <w:bottom w:val="doub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07" Type="http://schemas.openxmlformats.org/officeDocument/2006/relationships/fontTable" Target="fontTable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5" Type="http://schemas.openxmlformats.org/officeDocument/2006/relationships/settings" Target="setting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3" Type="http://schemas.openxmlformats.org/officeDocument/2006/relationships/customXml" Target="../customXml/item3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is\AppData\Roaming\Microsoft\Templates\Patient%20progress%20not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08:58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60 893 19351 0 0,'-1'2'146'0'0,"0"0"0"0"0,0-1 0 0 0,0 1 0 0 0,0-1-1 0 0,-1 1 1 0 0,1-1 0 0 0,0 0 0 0 0,-1 1 0 0 0,0-1-1 0 0,-1 2 1 0 0,-1-1 193 0 0,-13-15 298 0 0,15 10-465 0 0,-1 0-1 0 0,1 0 0 0 0,0 0 0 0 0,0 0 1 0 0,1 0-1 0 0,-1 0 0 0 0,0 0 1 0 0,1-1-1 0 0,0 1 0 0 0,0-1 0 0 0,0 1 1 0 0,0-1-1 0 0,1 1 0 0 0,-1-1 1 0 0,1 0-1 0 0,0 1 0 0 0,0-1 0 0 0,1-5 1 0 0,0 0-150 0 0,0 0 0 0 0,1 1-1 0 0,1-1 1 0 0,-1 0 0 0 0,1 1 0 0 0,7-13 0 0 0,-7 16-9 0 0,-1 1-1 0 0,1 0 0 0 0,1 0 1 0 0,-1-1-1 0 0,1 2 1 0 0,-1-1-1 0 0,1 0 0 0 0,0 1 1 0 0,5-3-1 0 0,-9 5-7 0 0,1 1-1 0 0,-1 0 1 0 0,0 0 0 0 0,1-1-1 0 0,-1 1 1 0 0,0 0 0 0 0,1 0-1 0 0,-1 0 1 0 0,0-1 0 0 0,1 1-1 0 0,-1 0 1 0 0,0 0-1 0 0,1 0 1 0 0,-1 0 0 0 0,1 0-1 0 0,-1 0 1 0 0,0 0 0 0 0,1-1-1 0 0,-1 1 1 0 0,1 0-1 0 0,-1 1 1 0 0,0-1 0 0 0,1 0-1 0 0,-1 0-5 0 0,1 0 1 0 0,-1 0-1 0 0,0 0 0 0 0,0 0 0 0 0,1 0 0 0 0,-1 0 0 0 0,0 0 0 0 0,0 0 0 0 0,1 0 1 0 0,-1 0-1 0 0,0 0 0 0 0,0-1 0 0 0,1 1 0 0 0,-1 0 0 0 0,0 0 0 0 0,0 0 0 0 0,1 0 1 0 0,-1 0-1 0 0,0 0 0 0 0,0-1 0 0 0,0 1 0 0 0,1 0 0 0 0,-1 0 0 0 0,0 0 0 0 0,0-1 1 0 0,0 1-1 0 0,0 0 0 0 0,0 0 0 0 0,1 0 0 0 0,-1-1 0 0 0,6 11-193 0 0,-4-5 183 0 0,0 0 1 0 0,-1 0-1 0 0,1 0 0 0 0,-1 0 1 0 0,0 0-1 0 0,0 0 1 0 0,0 0-1 0 0,-1 0 1 0 0,0 1-1 0 0,0-1 1 0 0,0 0-1 0 0,-1 0 1 0 0,-1 9-1 0 0,-3 8 155 0 0,-15 39 0 0 0,12-40 12 0 0,-8 11 329 0 0,9-18-229 0 0,6-13-135 0 0,1-1-1 0 0,0 0-8 0 0,0 0-33 0 0,0 0-14 0 0,0-12 137 0 0,-1 9-153 0 0,1 0 0 0 0,0 0 1 0 0,0 0-1 0 0,0 0 0 0 0,1-1 1 0 0,-1 1-1 0 0,1 0 0 0 0,0 0 1 0 0,1-3-1 0 0,9-26-111 0 0,-7 20-4 0 0,0 2-1 0 0,0-1 1 0 0,12-20 0 0 0,-14 29 66 0 0,-1 0 0 0 0,1 0 1 0 0,0 0-1 0 0,0 1 0 0 0,0-1 0 0 0,0 1 0 0 0,0-1 0 0 0,1 1 0 0 0,4-2 1 0 0,4-4-15 0 0,-11 7 12 0 0,1 0 0 0 0,-1-1-1 0 0,0 1 1 0 0,1 0 0 0 0,-1-1 0 0 0,0 1-1 0 0,1 0 1 0 0,-1 0 0 0 0,0-1 0 0 0,1 1-1 0 0,-1 0 1 0 0,1 0 0 0 0,-1 0 0 0 0,1 0-1 0 0,-1-1 1 0 0,0 1 0 0 0,1 0 0 0 0,-1 0-1 0 0,1 0 1 0 0,-1 0 0 0 0,1 0 0 0 0,-1 0-1 0 0,1 0 1 0 0,1 1-4 0 0,2 0 6 0 0,0 4 14 0 0,-3-4 50 0 0,-1-1-56 0 0,0 0 1 0 0,0 1-1 0 0,0-1 1 0 0,0 0-1 0 0,1 0 1 0 0,-1 1 0 0 0,0-1-1 0 0,0 0 1 0 0,0 0-1 0 0,0 0 1 0 0,0 1-1 0 0,0-1 1 0 0,0 0 0 0 0,0 0-1 0 0,0 1 1 0 0,-1-1-1 0 0,1 0 1 0 0,0 0-1 0 0,0 1 1 0 0,0-1 0 0 0,0 0-1 0 0,0 0 1 0 0,0 0-1 0 0,0 1 1 0 0,-1-1-1 0 0,1 0 1 0 0,0 0 0 0 0,0 0-1 0 0,0 0 1 0 0,0 1-1 0 0,-1-1 1 0 0,1 0-1 0 0,0 0 1 0 0,-6 7 183 0 0,4-4-112 0 0,0-1 0 0 0,0 1 0 0 0,0-1 0 0 0,-1 1 0 0 0,1-1 0 0 0,-1 0 0 0 0,0 0 0 0 0,0 0 0 0 0,0 0 0 0 0,0-1 0 0 0,0 1 0 0 0,0-1-1 0 0,0 1 1 0 0,0-1 0 0 0,0 0 0 0 0,-6 0 0 0 0,7 0-32 0 0,0-1 0 0 0,0 1 0 0 0,1 0-1 0 0,-1-1 1 0 0,0 1 0 0 0,1 0 0 0 0,-1 0 0 0 0,0 0-1 0 0,1 0 1 0 0,-1 0 0 0 0,-2 3 0 0 0,-9 6-135 0 0,13-9-501 0 0,0-1-203 0 0,12-1-7671 0 0,0-5-47 0 0</inkml:trace>
  <inkml:trace contextRef="#ctx0" brushRef="#br0" timeOffset="566.89">797 480 17503 0 0,'-11'-19'1184'0'0,"9"16"-1079"0"0,0 0 1 0 0,1 1-1 0 0,-1-1 0 0 0,1 0 0 0 0,-1 0 0 0 0,0-3 0 0 0,1 0-33 0 0,1 5 299 0 0,-1 0-252 0 0,0 1 0 0 0,1 0 0 0 0,-1 0 0 0 0,0 0 0 0 0,0 1-1 0 0,0-1 1 0 0,0 0 0 0 0,0 0 0 0 0,0 0 0 0 0,0 1 0 0 0,0-1 0 0 0,1 0 0 0 0,-1 1 0 0 0,0-1 0 0 0,0 1-1 0 0,0 0 1 0 0,-8 15 389 0 0,0 0 0 0 0,2 1-1 0 0,0 0 1 0 0,-5 21 0 0 0,0-2-148 0 0,-56 193 1229 0 0,9-25-237 0 0,53-186-1256 0 0,-3 25-1 0 0,3-15-30 0 0,6-27-61 0 0,0-1 1 0 0,-1 1-1 0 0,1 0 0 0 0,0 0 0 0 0,0 0 1 0 0,0 0-1 0 0,0 0 0 0 0,0 0 0 0 0,0 0 0 0 0,0 0 1 0 0,0 0-1 0 0,0 0 0 0 0,0 0 0 0 0,0 0 1 0 0,1 2-1 0 0,-1-3-9 0 0,1 0 1 0 0,-1 0-1 0 0,0 0 1 0 0,1 0-1 0 0,-1 0 0 0 0,1 0 1 0 0,-1 0-1 0 0,0-1 1 0 0,1 1-1 0 0,-1 0 0 0 0,0 0 1 0 0,1 0-1 0 0,-1 0 1 0 0,0 0-1 0 0,0 0 1 0 0,1-1-1 0 0,-1 1 0 0 0,0 0 1 0 0,1 0-1 0 0,-1-1 1 0 0,0 1-1 0 0,0 0 1 0 0,1 0-1 0 0,-1-1 0 0 0,0 1 1 0 0,0 0-1 0 0,1-1 1 0 0,2-3-61 0 0,-1 1 1 0 0,1-1-1 0 0,0 0 1 0 0,-1 0-1 0 0,0 0 1 0 0,2-5-1 0 0,16-58-447 0 0,-3-2 0 0 0,10-80 0 0 0,17-176 11 0 0,-36 273 536 0 0,2 2 1 0 0,3-1-1 0 0,24-62 0 0 0,-37 113-35 0 0,0 0 0 0 0,0 0 0 0 0,0 0 0 0 0,0 0 0 0 0,0 0 0 0 0,0 0 0 0 0,0 0 0 0 0,0 0 0 0 0,0 1 0 0 0,0-1 0 0 0,0 0 0 0 0,0 0-1 0 0,0 0 1 0 0,1 0 0 0 0,-1 0 0 0 0,0 0 0 0 0,0 0 0 0 0,0 0 0 0 0,0 0 0 0 0,0 0 0 0 0,0 0 0 0 0,0 0 0 0 0,0 0 0 0 0,1 0 0 0 0,-1 0 0 0 0,0 0 0 0 0,0 0 0 0 0,0 0 0 0 0,0 0-1 0 0,0 0 1 0 0,0 0 0 0 0,0 0 0 0 0,1 0 0 0 0,-1 0 0 0 0,0 0 0 0 0,0 0 0 0 0,0 0 0 0 0,0 0 0 0 0,0 0 0 0 0,0 0 0 0 0,0 0 0 0 0,0 0 0 0 0,1 0 0 0 0,-1 0 0 0 0,0 0 0 0 0,0 0-1 0 0,0-1 1 0 0,0 1 0 0 0,0 0 0 0 0,0 0 0 0 0,0 0 0 0 0,0 0 0 0 0,0 0 0 0 0,0 0 0 0 0,0 0 0 0 0,0 0 0 0 0,0 0 0 0 0,0-1 0 0 0,0 1 0 0 0,0 0 0 0 0,0 0 0 0 0,0 0 0 0 0,0 0-1 0 0,0 0 1 0 0,0 0 0 0 0,0-1 0 0 0,3 9 14 0 0,-3-7-8 0 0,11 52 40 0 0,-3 0 0 0 0,2 78-1 0 0,-7-74 208 0 0,11 131 1236 0 0,9 150 1239 0 0,-22-321-2759 0 0,0-1 0 0 0,2 0 0 0 0,-1 0 0 0 0,2 1 0 0 0,0-2-1 0 0,11 27 1 0 0,-14-41-57 0 0,-1 0 0 0 0,0 0-1 0 0,1 0 1 0 0,-1 0 0 0 0,1 0-1 0 0,-1 0 1 0 0,1 0 0 0 0,0 0-1 0 0,-1 0 1 0 0,1-1 0 0 0,0 1-1 0 0,-1 0 1 0 0,1-1 0 0 0,0 1-1 0 0,2 1 1 0 0,-3-3-19 0 0,1 1 0 0 0,-1-1 0 0 0,1 1 0 0 0,-1-1 1 0 0,0 0-1 0 0,1 1 0 0 0,-1-1 0 0 0,0 0 0 0 0,1 1 0 0 0,-1-1 0 0 0,0 0 0 0 0,0 1 0 0 0,0-1 0 0 0,1-1 0 0 0,-1 1-82 0 0,1-8-426 0 0,-1-1 1 0 0,1 1-1 0 0,-2-1 1 0 0,1 1-1 0 0,-1-1 1 0 0,-1 1-1 0 0,-2-11 1 0 0,2 10-315 0 0,0 1 27 0 0,-1 1 0 0 0,-5-15 0 0 0,-22-48-1884 0 0,-3 3-19 0 0</inkml:trace>
  <inkml:trace contextRef="#ctx0" brushRef="#br0" timeOffset="919.43">663 740 17767 0 0,'-10'6'740'0'0,"9"-6"-649"0"0,0 1 1 0 0,0 0-1 0 0,0-1 1 0 0,0 1-1 0 0,0 0 0 0 0,-1-1 1 0 0,2 1-1 0 0,-1 0 1 0 0,0 0-1 0 0,0 0 1 0 0,0 0-1 0 0,-1 2 0 0 0,0 1 263 0 0,0 0-1 0 0,0 0 0 0 0,0 1 0 0 0,1-1 0 0 0,-1 0 0 0 0,1 1 0 0 0,0 0 1 0 0,0-1-1 0 0,1 1 0 0 0,0-1 0 0 0,-1 1 0 0 0,2 5 0 0 0,-1-8-218 0 0,0 0-1 0 0,1 0 1 0 0,-1 0-1 0 0,1-1 1 0 0,-1 1-1 0 0,1 0 1 0 0,0 0-1 0 0,-1 0 1 0 0,1-1-1 0 0,0 1 1 0 0,0 0-1 0 0,0-1 1 0 0,1 1-1 0 0,-1-1 1 0 0,0 1-1 0 0,1-1 1 0 0,-1 0-1 0 0,0 1 0 0 0,1-1 1 0 0,0 0-1 0 0,-1 0 1 0 0,1 0-1 0 0,0 0 1 0 0,-1 0-1 0 0,1-1 1 0 0,0 1-1 0 0,0 0 1 0 0,0-1-1 0 0,0 1 1 0 0,-1-1-1 0 0,4 0 1 0 0,31-1 777 0 0,-8 1-1081 0 0,0 0 1 0 0,0-3 0 0 0,39-7-1 0 0,-35 5-819 0 0,4-2-45 0 0</inkml:trace>
  <inkml:trace contextRef="#ctx0" brushRef="#br0" timeOffset="2803.26">1237 1118 17503 0 0,'0'-2'295'0'0,"1"-1"-1"0"0,0 0 0 0 0,0 1 1 0 0,0-1-1 0 0,0 1 0 0 0,3-4 0 0 0,22-12 4034 0 0,-25 18-3784 0 0,0 1-28 0 0,6 6 135 0 0,0 1 0 0 0,-1 0-1 0 0,9 14 1 0 0,-15-21-631 0 0,1 0 0 0 0,0 0 0 0 0,-1 0 0 0 0,1 0 0 0 0,0 0 0 0 0,0-1 0 0 0,-1 1-1 0 0,1 0 1 0 0,0-1 0 0 0,0 1 0 0 0,0-1 0 0 0,0 1 0 0 0,0-1 0 0 0,0 1 0 0 0,0-1 0 0 0,0 1 0 0 0,0-1 0 0 0,0 0 0 0 0,0 0 0 0 0,0 0 0 0 0,1 1 0 0 0,-1-1 0 0 0,0 0 0 0 0,0 0 0 0 0,0 0 0 0 0,0-1 0 0 0,0 1 0 0 0,0 0 0 0 0,0 0 0 0 0,0-1 0 0 0,2 0-1 0 0,-1 0 42 0 0,0 0 0 0 0,0 0 0 0 0,0 0 0 0 0,0-1 0 0 0,0 1-1 0 0,0-1 1 0 0,0 1 0 0 0,0-1 0 0 0,0 0 0 0 0,2-3-1 0 0,15-25 104 0 0,-11 16-102 0 0,20-36-16 0 0,-2-1 0 0 0,21-61 0 0 0,-32 73-40 0 0,22-74-198 0 0,-6 18-7 0 0,-1 6-161 0 0,-3 0 0 0 0,19-116-1 0 0,-43 188 348 0 0,-1 0 1 0 0,0-1-1 0 0,-2 1 0 0 0,-2-34 0 0 0,0 36-8 0 0,-1 0-1 0 0,-6-19 1 0 0,9 34 21 0 0,0 0 0 0 0,0 0 0 0 0,0-1 0 0 0,0 1 0 0 0,0 0 0 0 0,0 0 0 0 0,0 0 0 0 0,0 0 0 0 0,0 0 0 0 0,0 0 0 0 0,0 0 0 0 0,0-1 0 0 0,0 1 0 0 0,0 0 0 0 0,-1 0 0 0 0,1 0 0 0 0,0 0 0 0 0,0 0 0 0 0,0 0 0 0 0,0 0 0 0 0,0 0 0 0 0,0 0 0 0 0,0 0 0 0 0,-1 0 0 0 0,1 0 0 0 0,0-1 0 0 0,0 1 0 0 0,0 0 0 0 0,0 0 0 0 0,0 0 0 0 0,0 0 0 0 0,-1 0 0 0 0,1 0 0 0 0,0 0 0 0 0,0 0 0 0 0,0 0 0 0 0,0 1 0 0 0,-2-1 0 0 0,1 1 0 0 0,0 0 1 0 0,0 0-1 0 0,0 0 0 0 0,0 0 0 0 0,0 0 0 0 0,0 0 0 0 0,0 0 1 0 0,1 0-1 0 0,-1 0 0 0 0,0 1 0 0 0,0-1 0 0 0,1 0 0 0 0,-2 3 1 0 0,-8 25-7 0 0,7-21-2 0 0,-8 23-38 0 0,4-12 16 0 0,-6 23 0 0 0,-14 62 18 0 0,-10 47 13 0 0,-39 182-12 0 0,73-319 10 0 0,-8 39 20 0 0,-7 70 0 0 0,17-106-14 0 0,1-1 0 0 0,0 1 0 0 0,1 0 0 0 0,1 0 0 0 0,0 0 1 0 0,1 0-1 0 0,1-1 0 0 0,9 24 0 0 0,-12-37-6 0 0,1 1 1 0 0,-1-1-1 0 0,1 0 0 0 0,0 0 1 0 0,0 0-1 0 0,0-1 0 0 0,0 1 0 0 0,1 0 1 0 0,-1-1-1 0 0,1 1 0 0 0,0-1 1 0 0,-1 0-1 0 0,1 0 0 0 0,0 0 0 0 0,0 0 1 0 0,0-1-1 0 0,1 1 0 0 0,-1-1 1 0 0,0 0-1 0 0,0 0 0 0 0,1 0 0 0 0,-1 0 1 0 0,1 0-1 0 0,-1-1 0 0 0,4 0 0 0 0,0 1-1 0 0,-1-2-1 0 0,1 1 0 0 0,-1-1 1 0 0,1 0-1 0 0,-1 0 1 0 0,0-1-1 0 0,0 1 0 0 0,1-2 1 0 0,-1 1-1 0 0,0-1 0 0 0,-1 1 1 0 0,11-8-1 0 0,8-8-57 0 0,-1-2 0 0 0,23-24 1 0 0,8-8-109 0 0,-34 34 70 0 0,0-1-1 0 0,-2 0 0 0 0,0-2 1 0 0,-2 0-1 0 0,0-1 0 0 0,-1 0 1 0 0,-1-1-1 0 0,12-28 0 0 0,-19 25 137 0 0,-5-13 59 0 0,-2 36-82 0 0,-1 0-5 0 0,1 2-10 0 0,-1 1 0 0 0,1-1 0 0 0,0 1 0 0 0,0 0 0 0 0,-1-1 0 0 0,1 1 0 0 0,-1-1 0 0 0,1 1 0 0 0,0 0 0 0 0,-1 0 0 0 0,1-1 0 0 0,-1 1 0 0 0,1 0 0 0 0,0 0 0 0 0,-1-1 0 0 0,1 1 0 0 0,-1 0 0 0 0,1 0 0 0 0,-1 0 0 0 0,1 0 0 0 0,-1 0 0 0 0,1 0 0 0 0,-1 0 0 0 0,1 0 0 0 0,-1 0 0 0 0,1 0 0 0 0,-1 0 0 0 0,1 0 0 0 0,-1 0 0 0 0,1 0 0 0 0,0 0 0 0 0,-1 0 0 0 0,1 1 0 0 0,-1-1 0 0 0,1 0 0 0 0,-1 0 0 0 0,1 1 0 0 0,0-1 0 0 0,-1 0 0 0 0,1 0 0 0 0,-1 1 0 0 0,1-1 0 0 0,0 1 0 0 0,-1 0 0 0 0,0 0 0 0 0,-2 0 3 0 0,1 2 0 0 0,-1-1-1 0 0,1 0 1 0 0,0 0 0 0 0,0 1-1 0 0,0-1 1 0 0,0 1 0 0 0,0 0-1 0 0,0 0 1 0 0,-1 4 0 0 0,-12 34 42 0 0,8-16-264 0 0,-7 21 651 0 0,3 0 0 0 0,-9 77 0 0 0,18-107-422 0 0,1-4-9 0 0,0 0 0 0 0,0 0-1 0 0,1 0 1 0 0,1 0 0 0 0,0-1 0 0 0,0 1-1 0 0,6 19 1 0 0,-6-28 3 0 0,0-1 0 0 0,0 1 0 0 0,0-1 0 0 0,0 1 0 0 0,1-1 0 0 0,-1 0 0 0 0,1 1 0 0 0,0-1 0 0 0,0 0 0 0 0,0 0 0 0 0,0 0 0 0 0,0 0 0 0 0,0-1 0 0 0,0 1 0 0 0,0 0 0 0 0,1-1 0 0 0,-1 0 0 0 0,1 1 0 0 0,-1-1 0 0 0,1 0 0 0 0,-1 0 0 0 0,1 0 0 0 0,0-1 0 0 0,0 1 0 0 0,-1-1 0 0 0,1 0 0 0 0,0 1 0 0 0,0-1 0 0 0,-1 0 0 0 0,1-1 0 0 0,0 1 0 0 0,0 0 0 0 0,-1-1 0 0 0,1 1 0 0 0,0-1 0 0 0,-1 0 0 0 0,1 0 0 0 0,0 0 0 0 0,-1 0 0 0 0,1-1 0 0 0,2-2 0 0 0,12-8-8 0 0,-1-1 0 0 0,25-28 0 0 0,-20 19-46 0 0,-11 12 24 0 0,0 0 1 0 0,8-12-1 0 0,67-121-96 0 0,-35 56-467 0 0,1-8-718 0 0,-49 91 1358 0 0,0 0 1 0 0,-1 0-1 0 0,1 0 0 0 0,-1-1 1 0 0,1 1-1 0 0,-1 0 1 0 0,-1-1-1 0 0,1 1 0 0 0,-1 0 1 0 0,1-7-1 0 0,-1 10 108 0 0,-12 11-646 0 0,4-1 598 0 0,0 0-1 0 0,0 0 0 0 0,1 1 1 0 0,0 0-1 0 0,1 0 0 0 0,-8 17 1 0 0,5-8-93 0 0,2 1 0 0 0,-10 38 0 0 0,4 15 116 0 0,10-51-15 0 0,2-17-104 0 0,0 0 1 0 0,1 0-1 0 0,0 0 0 0 0,0 0 1 0 0,0 0-1 0 0,0-1 0 0 0,1 1 1 0 0,0 0-1 0 0,0 0 0 0 0,0 0 1 0 0,0 0-1 0 0,1-1 0 0 0,0 1 1 0 0,0-1-1 0 0,0 1 0 0 0,0-1 0 0 0,1 0 1 0 0,0 0-1 0 0,0 0 0 0 0,0 0 1 0 0,0 0-1 0 0,0-1 0 0 0,1 1 1 0 0,0-1-1 0 0,0 0 0 0 0,0 0 1 0 0,0-1-1 0 0,5 3 0 0 0,-7-4-26 0 0,1 0 0 0 0,0-1-1 0 0,-1 0 1 0 0,1 1 0 0 0,0-1-1 0 0,-1 0 1 0 0,1 0 0 0 0,0-1 0 0 0,-1 1-1 0 0,1 0 1 0 0,0-1 0 0 0,-1 0-1 0 0,1 0 1 0 0,-1 1 0 0 0,1-2 0 0 0,3 0-1 0 0,2-3-261 0 0,1 0 0 0 0,0 0 0 0 0,9-8 0 0 0,-11 7 186 0 0,0-1-1 0 0,0 0 0 0 0,0 0 1 0 0,-1 0-1 0 0,8-13 1 0 0,21-43 28 0 0,-27 48-61 0 0,30-73 68 0 0,-5 9-56 0 0,-27 70-250 0 0,-5 12 368 0 0,1 0 1 0 0,-1 0-1 0 0,0 0 1 0 0,0 0-1 0 0,0-1 1 0 0,0 1-1 0 0,0 5 1 0 0,4 52 423 0 0,-3 1 0 0 0,-3 0 0 0 0,-2-1 0 0 0,-22 114 0 0 0,-71 170 14 0 0,77-280-459 0 0,13-41-19 0 0,0 1 0 0 0,-2-2-1 0 0,-18 36 1 0 0,13-30-157 0 0,10-21 129 0 0,-1 0-1 0 0,1 0 0 0 0,-1 0 0 0 0,0 0 0 0 0,-1 0 0 0 0,-9 10 1 0 0,12-16 47 0 0,1 0 0 0 0,-1 0 0 0 0,1 0 0 0 0,-1-1 0 0 0,1 1 0 0 0,-1 0 0 0 0,1-1 0 0 0,-1 1 0 0 0,0-1 0 0 0,1 0 0 0 0,-1 0 0 0 0,0 0 0 0 0,1 1 0 0 0,-1-2 0 0 0,0 1 0 0 0,1 0 0 0 0,-1 0 0 0 0,0 0 0 0 0,-1-1 0 0 0,1 0-29 0 0,1 1 0 0 0,-1 0 0 0 0,1-1 0 0 0,0 1 0 0 0,-1-1 0 0 0,1 0 0 0 0,0 1 0 0 0,-1-1 0 0 0,1 0-1 0 0,0 0 1 0 0,0 0 0 0 0,0 0 0 0 0,0 0 0 0 0,0 0 0 0 0,0 0 0 0 0,0 0 0 0 0,0 0 0 0 0,0 0 0 0 0,0-1 0 0 0,1 1-1 0 0,-1 0 1 0 0,-1-3 0 0 0,1-3 34 0 0,0 1 0 0 0,0 0 0 0 0,0-1 0 0 0,0 1 0 0 0,1 0 0 0 0,0-1 0 0 0,2-8 0 0 0,2-14 6 0 0,-3 19 0 0 0,0-1 0 0 0,1 1 0 0 0,0 0 0 0 0,1 0 0 0 0,0 0 0 0 0,6-13 0 0 0,19-30-16 0 0,2 1 0 0 0,3 2 0 0 0,1 1 0 0 0,71-76 0 0 0,-12 24-16 0 0,33-32 16 0 0,-88 94 16 0 0,-11 11 0 0 0,1 0 0 0 0,2 2 0 0 0,42-30 0 0 0,-52 43 0 0 0,-13 7 0 0 0,1 1 0 0 0,-1 0 0 0 0,1 1 0 0 0,0 0 0 0 0,0 0 0 0 0,1 1 0 0 0,8-3 0 0 0,-5 3 0 0 0,-9 2 0 0 0,1 0 0 0 0,0 0 0 0 0,0 0 0 0 0,0 1 0 0 0,0-1 0 0 0,5 1 0 0 0,-8 0 0 0 0,0 1 0 0 0,0-1 0 0 0,0 0 0 0 0,1 0 0 0 0,-1 1 0 0 0,0-1 0 0 0,0 1 0 0 0,0-1 0 0 0,0 1 0 0 0,0 0 0 0 0,0-1 0 0 0,0 1 0 0 0,0 0 0 0 0,0-1 0 0 0,0 1 0 0 0,0 0 0 0 0,-1 0 0 0 0,1 0 0 0 0,0 0 0 0 0,0 0 0 0 0,-1 0 0 0 0,1 0 0 0 0,-1 0 0 0 0,1 0 0 0 0,0 2 0 0 0,2 6 116 0 0,0 1-1 0 0,-1-1 1 0 0,0 1-1 0 0,-1 0 1 0 0,0-1 0 0 0,0 16-1 0 0,-8 61 1062 0 0,4-57-1025 0 0,-1-5-44 0 0,0 13 25 0 0,0 11 189 0 0,4-47-372 0 0,9-4-209 0 0,-7 1 208 0 0,0 0-1 0 0,-1 0 1 0 0,1 1-1 0 0,0-1 0 0 0,-1 0 1 0 0,1 0-1 0 0,-1 0 1 0 0,0-1-1 0 0,0 1 1 0 0,0 0-1 0 0,0 0 1 0 0,0-1-1 0 0,0 1 0 0 0,0-1 1 0 0,0-3-1 0 0,5-41-480 0 0,-6 42 476 0 0,0-27-394 0 0,-1 0 0 0 0,-10-61 0 0 0,3 42 221 0 0,6 31 143 0 0,0 1 188 0 0,-1 0 1 0 0,0 0-1 0 0,-7-20 0 0 0,9 35-109 0 0,-1 0 0 0 0,0 0 0 0 0,1-1 0 0 0,-1 1 0 0 0,-1 0 0 0 0,1 0 0 0 0,-1 1 0 0 0,1-1 0 0 0,-1 0 1 0 0,0 1-1 0 0,-1 0 0 0 0,1-1 0 0 0,0 1 0 0 0,-1 1 0 0 0,0-1 0 0 0,1 0 0 0 0,-1 1 0 0 0,-6-3 0 0 0,8 5 20 0 0,-1-1 0 0 0,1 1 1 0 0,0 0-1 0 0,-1 0 0 0 0,1 0 0 0 0,0 0 0 0 0,-1 0 1 0 0,1 0-1 0 0,0 1 0 0 0,-1-1 0 0 0,1 1 1 0 0,0-1-1 0 0,0 1 0 0 0,-1 0 0 0 0,1 0 0 0 0,0 0 1 0 0,-2 2-1 0 0,-7 3 84 0 0,-17 15 1 0 0,26-20-98 0 0,-7 7 79 0 0,0 1 0 0 0,1 0 0 0 0,-12 16 0 0 0,11-14 55 0 0,3-3-7 0 0,1 0 1 0 0,0 1 0 0 0,0 0 0 0 0,1 0 0 0 0,0 0-1 0 0,-3 14 1 0 0,-12 62 582 0 0,18-81-708 0 0,-1 5-2 0 0,1 1 0 0 0,0 0 0 0 0,0-1 0 0 0,1 1 0 0 0,0 0 0 0 0,3 16 0 0 0,-3-24 0 0 0,1 1 0 0 0,-1 0 0 0 0,1 0 0 0 0,0 0 0 0 0,0-1 0 0 0,0 1 0 0 0,1 0 0 0 0,-1-1 0 0 0,1 1 0 0 0,-1-1 0 0 0,1 1 0 0 0,0-1 0 0 0,0 0 0 0 0,0 0 0 0 0,0 0 0 0 0,0 0 0 0 0,0 0 0 0 0,1 0 0 0 0,-1-1 0 0 0,1 1 0 0 0,-1-1 0 0 0,1 1 0 0 0,0-1 0 0 0,-1 0 0 0 0,1 0 0 0 0,5 1 0 0 0,-1-1 2 0 0,1 0 0 0 0,-1-1 0 0 0,1 0 1 0 0,-1 0-1 0 0,1 0 0 0 0,-1-1 0 0 0,15-4 0 0 0,2-1 22 0 0,24-12 1 0 0,-20 8 4 0 0,-15 4-16 0 0,0-1 0 0 0,0 0 0 0 0,-1 0 0 0 0,0-1 0 0 0,0-1 0 0 0,14-14 0 0 0,24-17-503 0 0,-44 36 432 0 0,-1-1-1 0 0,1 1 0 0 0,-1-2 1 0 0,7-8-1 0 0,11-11-197 0 0,-8 15-83 0 0,2-2-133 0 0,-16 10 447 0 0,0 1 0 0 0,0 0 0 0 0,0 0 1 0 0,0 0-1 0 0,0 0 0 0 0,1 0 0 0 0,-1 0 0 0 0,0 0 0 0 0,1 0 0 0 0,-1 0 0 0 0,3-1 0 0 0,-3 2 26 0 0,0 0-1 0 0,-1 0 0 0 0,1 0 1 0 0,0 0-1 0 0,-1 1 1 0 0,1-1-1 0 0,0 0 0 0 0,-1 0 1 0 0,1 0-1 0 0,-1 0 1 0 0,1 1-1 0 0,0-1 0 0 0,-1 0 1 0 0,1 1-1 0 0,-1-1 0 0 0,1 0 1 0 0,-1 1-1 0 0,1-1 1 0 0,-1 1-1 0 0,1-1 0 0 0,-1 1 1 0 0,1-1-1 0 0,-1 1 1 0 0,0-1-1 0 0,1 1 0 0 0,-1-1 1 0 0,1 2-1 0 0,14 26 779 0 0,-2 0 0 0 0,20 57 0 0 0,-23-56 13 0 0,7 12 582 0 0,24 41-1 0 0,-38-78-1341 0 0,-1 0-1 0 0,1 0 1 0 0,-1-1-1 0 0,1 1 1 0 0,0-1-1 0 0,1 0 1 0 0,5 5-1 0 0,-8-7-80 0 0,0 0 0 0 0,0 0 0 0 0,0-1 0 0 0,0 1 0 0 0,0 0-1 0 0,0-1 1 0 0,0 1 0 0 0,0-1 0 0 0,1 1 0 0 0,-1-1 0 0 0,0 0 0 0 0,0 1 0 0 0,1-1-1 0 0,-1 0 1 0 0,0 0 0 0 0,0 0 0 0 0,1 0 0 0 0,-1 0 0 0 0,0 0 0 0 0,1 0-1 0 0,-1 0 1 0 0,0-1 0 0 0,0 1 0 0 0,0 0 0 0 0,1-1 0 0 0,-1 1 0 0 0,0-1-1 0 0,0 1 1 0 0,0-1 0 0 0,0 0 0 0 0,0 0 0 0 0,2-1 0 0 0,8-14-2647 0 0,-2-4-7291 0 0</inkml:trace>
  <inkml:trace contextRef="#ctx0" brushRef="#br0" timeOffset="3205.87">2242 464 26247 0 0,'-21'3'744'0'0,"13"-3"160"0"0,1 0-720 0 0,3 0-184 0 0,4 0 0 0 0,0 0 0 0 0,0 0 224 0 0,4-3 16 0 0,8-1 0 0 0,0 4 0 0 0,3 0-480 0 0,5 0-96 0 0,4 4-16 0 0,0 2-8 0 0</inkml:trace>
  <inkml:trace contextRef="#ctx0" brushRef="#br0" timeOffset="3584.37">3760 627 26719 0 0,'0'0'612'0'0,"0"0"84"0"0,0 0 37 0 0,0 0-89 0 0,9 0-393 0 0,13-1 87 0 0,0 0 0 0 0,0-2 0 0 0,34-9 0 0 0,64-24 247 0 0,-76 21-755 0 0,-17 7-445 0 0,61-19-210 0 0,-71 23-3981 0 0,26-2 0 0 0,-23 6-3972 0 0</inkml:trace>
  <inkml:trace contextRef="#ctx0" brushRef="#br0" timeOffset="3585.37">3784 825 23039 0 0,'0'0'6'0'0,"-16"5"858"0"0,1 0 1 0 0,-25 12-1 0 0,39-16-500 0 0,1-1 116 0 0,2 0-360 0 0,-1 1 1 0 0,1 0 0 0 0,0-1-1 0 0,0 1 1 0 0,-1 0 0 0 0,1 0-1 0 0,-1 0 1 0 0,1 0-1 0 0,2 3 1 0 0,5 2 191 0 0,1-2-139 0 0,0-1-1 0 0,0 0 0 0 0,0-1 0 0 0,1 0 1 0 0,-1 0-1 0 0,1-1 0 0 0,18-1 0 0 0,13 2 113 0 0,-17 0-712 0 0,-1-1-1 0 0,1-1 1 0 0,-1-1-1 0 0,0-1 1 0 0,1-1 0 0 0,31-9-1 0 0,-19 2-660 0 0</inkml:trace>
  <inkml:trace contextRef="#ctx0" brushRef="#br0" timeOffset="6607.03">4996 973 18151 0 0,'-7'6'201'0'0,"0"-1"0"0"0,1 1 0 0 0,0 0 0 0 0,0 0 0 0 0,0 1-1 0 0,-8 12 1 0 0,-23 50 259 0 0,14-26 401 0 0,-32 52 2396 0 0,54-94-2838 0 0,1-1-124 0 0,0 0-58 0 0,12-15 320 0 0,12-13-477 0 0,-1-2 0 0 0,28-50 0 0 0,-6 9-145 0 0,60-107-320 0 0,-63 102 287 0 0,102-215-46 0 0,-87 125-330 0 0,-50 145 331 0 0,0-2-80 0 0,-2-1 1 0 0,0 0-1 0 0,-2 1 0 0 0,2-35 1 0 0,-9 28 167 0 0,-2 16 19 0 0,5 14 35 0 0,1 0 0 0 0,0-1 0 0 0,0 1 1 0 0,-1 0-1 0 0,1 0 0 0 0,0-1 0 0 0,-1 1 0 0 0,1 0 1 0 0,-1 0-1 0 0,1-1 0 0 0,0 1 0 0 0,-1 0 1 0 0,1 0-1 0 0,0 0 0 0 0,-1 0 0 0 0,1 0 0 0 0,-1 0 1 0 0,1 0-1 0 0,-1-1 0 0 0,1 1 0 0 0,0 0 1 0 0,-1 0-1 0 0,1 1 0 0 0,-1-1 0 0 0,1 0 0 0 0,-1 0 1 0 0,-2 2-4 0 0,1 0 0 0 0,0 0 0 0 0,0 0 0 0 0,0 0 1 0 0,0 1-1 0 0,0-1 0 0 0,1 1 0 0 0,-1-1 0 0 0,1 1 1 0 0,-1 0-1 0 0,1-1 0 0 0,-1 5 0 0 0,-2 1 0 0 0,-7 22 4 0 0,0 1 0 0 0,2 1 0 0 0,-6 38 0 0 0,10-46 0 0 0,-8 37 34 0 0,-46 204 164 0 0,3-13-464 0 0,29-117 164 0 0,17-92 120 0 0,2 1 0 0 0,-3 65 0 0 0,11-101-10 0 0,1-1 0 0 0,0 1 1 0 0,0 0-1 0 0,3 10 0 0 0,-4-16 0 0 0,1 1 0 0 0,0-1 0 0 0,0 0 0 0 0,0 0 0 0 0,0 1 0 0 0,0-1 0 0 0,0 0 0 0 0,0 0-1 0 0,1 0 1 0 0,-1 0 0 0 0,1 0 0 0 0,-1-1 0 0 0,1 1 0 0 0,0 0 0 0 0,0-1 0 0 0,3 3 0 0 0,-2-3-4 0 0,-1-1 0 0 0,0 1 0 0 0,0-1 0 0 0,0 0 1 0 0,0 0-1 0 0,0 0 0 0 0,0 0 0 0 0,1 0 0 0 0,-1 0 0 0 0,0-1 1 0 0,0 1-1 0 0,0-1 0 0 0,0 1 0 0 0,0-1 0 0 0,0 0 1 0 0,0 0-1 0 0,3-2 0 0 0,1 0 7 0 0,-1 0 0 0 0,1-1 0 0 0,-1 0 0 0 0,8-7 0 0 0,25-29-11 0 0,56-74 0 0 0,-45 51 0 0 0,13-20 0 0 0,-40 50 0 0 0,1 1 0 0 0,2 1 0 0 0,36-36 0 0 0,-60 66 0 0 0,1-1 0 0 0,-1 1 0 0 0,1 0 0 0 0,-1 0 0 0 0,1 0 0 0 0,-1 0 0 0 0,1 0 0 0 0,3-1 0 0 0,-5 2 1 0 0,0-1 0 0 0,1 1-1 0 0,-1 0 1 0 0,1 0 0 0 0,-1 0 0 0 0,1 0-1 0 0,-1-1 1 0 0,1 1 0 0 0,-1 0-1 0 0,1 0 1 0 0,-1 0 0 0 0,0 0 0 0 0,1 0-1 0 0,-1 0 1 0 0,1 0 0 0 0,-1 0-1 0 0,1 1 1 0 0,-1-1 0 0 0,1 0 0 0 0,0 0-1 0 0,1 5 31 0 0,-2-5-23 0 0,1 8 2 0 0,1 1 1 0 0,-1-1-1 0 0,0 0 1 0 0,-1 1-1 0 0,1-1 1 0 0,-2 0 0 0 0,-1 12-1 0 0,2-13-1 0 0,-4 19 122 0 0,-8 34 0 0 0,0-5 216 0 0,1 20 895 0 0,11-73-1222 0 0,0 1-1 0 0,0-1 1 0 0,0 1 0 0 0,1-1 0 0 0,-1 1 0 0 0,1-1 0 0 0,-1 1 0 0 0,1-1 0 0 0,0 1 0 0 0,0-1 0 0 0,0 0 0 0 0,0 1 0 0 0,0-1 0 0 0,0 0 0 0 0,1 0 0 0 0,-1 0 0 0 0,1 0 0 0 0,0 0 0 0 0,-1 0 0 0 0,1-1 0 0 0,0 1 0 0 0,0-1 0 0 0,0 1 0 0 0,0-1-1 0 0,0 1 1 0 0,1-1 0 0 0,-1 0 0 0 0,0 0 0 0 0,1 0 0 0 0,2 0 0 0 0,21 10-132 0 0,-22-9 90 0 0,0 0-1 0 0,1 0 1 0 0,-1 0 0 0 0,1-1-1 0 0,0 0 1 0 0,0 0 0 0 0,-1 0-1 0 0,10 0 1 0 0,2-2-7 0 0,1 0-1 0 0,-1-2 1 0 0,0 0 0 0 0,27-9-1 0 0,7-2-36 0 0,-41 11 0 0 0,0 0 1 0 0,-1 0-1 0 0,1-1 1 0 0,-1 0-1 0 0,0 0 1 0 0,0-1-1 0 0,-1 0 1 0 0,1 0-1 0 0,-1-1 1 0 0,0 0-1 0 0,-1-1 1 0 0,1 1-1 0 0,-1-1 1 0 0,0 0-1 0 0,7-13 1 0 0,-1-1-126 0 0,0 0 0 0 0,-2 0 1 0 0,-1-1-1 0 0,13-43 0 0 0,-18 53 191 0 0,-1 1 0 0 0,-1 0 0 0 0,0-1 0 0 0,0 1 0 0 0,-2-1 0 0 0,1 1 0 0 0,-2-21 0 0 0,0 28 1 0 0,0 1-1 0 0,1 0 0 0 0,-1 0 0 0 0,0 0 1 0 0,0 0-1 0 0,-1 1 0 0 0,1-1 0 0 0,0 0 1 0 0,-1 0-1 0 0,0 1 0 0 0,-2-4 0 0 0,3 5 0 0 0,0 0 0 0 0,0 1 0 0 0,1-1-1 0 0,-1 0 1 0 0,0 1 0 0 0,0-1 0 0 0,0 0 0 0 0,0 1-1 0 0,0-1 1 0 0,0 1 0 0 0,0 0 0 0 0,0-1 0 0 0,0 1-1 0 0,0 0 1 0 0,0 0 0 0 0,0-1 0 0 0,0 1 0 0 0,0 0-1 0 0,0 0 1 0 0,0 0 0 0 0,-1 0 0 0 0,1 0 0 0 0,0 1-1 0 0,0-1 1 0 0,0 0 0 0 0,0 0 0 0 0,0 1 0 0 0,0-1-1 0 0,0 1 1 0 0,0-1 0 0 0,0 1 0 0 0,0-1 0 0 0,0 1-1 0 0,0 0 1 0 0,-4 3 36 0 0,0 1-1 0 0,0-1 1 0 0,1 1-1 0 0,0 0 1 0 0,0 0-1 0 0,-5 7 1 0 0,-18 37 119 0 0,26-48-153 0 0,-18 40-130 0 0,-22 72 1 0 0,30-81 356 0 0,8-22 40 0 0,0-1-1 0 0,1 1 1 0 0,0 0-1 0 0,0 17 1 0 0,1-23-252 0 0,1 0 0 0 0,0 0 0 0 0,1 1 1 0 0,-1-1-1 0 0,1 0 0 0 0,0 0 0 0 0,0 0 1 0 0,0 0-1 0 0,0 0 0 0 0,1 0 0 0 0,0 0 1 0 0,-1 0-1 0 0,5 4 0 0 0,-4-5-10 0 0,0-1 0 0 0,1 0 0 0 0,-1 0 0 0 0,1 0 0 0 0,0 0 0 0 0,-1 0 0 0 0,1-1 0 0 0,0 1 0 0 0,0-1 0 0 0,0 1 0 0 0,5 0 0 0 0,-1 0 10 0 0,-1-1 0 0 0,0 0 0 0 0,1 0-1 0 0,9 0 1 0 0,-6-1-36 0 0,0 0 1 0 0,0-1-1 0 0,1 0 0 0 0,-1-1 0 0 0,0 0 0 0 0,0-1 1 0 0,-1 0-1 0 0,12-5 0 0 0,19-7-21 0 0,-19 7 5 0 0,-1 0 0 0 0,25-15 0 0 0,-9 2 2 0 0,-1 0-241 0 0,58-43-1 0 0,-61 37 32 0 0,86-73-788 0 0,-62 47-21 0 0,-55 53 970 0 0,3 10-64 0 0,-4-5 182 0 0,0 0 1 0 0,0 0-1 0 0,0 0 1 0 0,-1 0-1 0 0,1 0 1 0 0,-3 6-1 0 0,0 9 233 0 0,-17 117 1497 0 0,19-129-1599 0 0,-2 1-152 0 0,2-8-106 0 0,1-1-8 0 0,0 0-17 0 0,0 0-82 0 0,0-1-33 0 0,0-12-84 0 0,4-100-1769 0 0,0 41 2084 0 0,-3 60-7 0 0,0 1 0 0 0,-1-1 0 0 0,0 0 0 0 0,-2-14-1 0 0,2 26 13 0 0,-1-1-5 0 0,1 0 0 0 0,0 1 0 0 0,0-1-1 0 0,0 0 1 0 0,-1 0 0 0 0,1 1 0 0 0,0-1-1 0 0,-1 0 1 0 0,1 1 0 0 0,-1-1-1 0 0,1 0 1 0 0,-1 1 0 0 0,1-1 0 0 0,-1 1-1 0 0,1-1 1 0 0,-1 1 0 0 0,0-1 0 0 0,1 1-1 0 0,-1-1 1 0 0,1 1 0 0 0,-1 0 0 0 0,0-1-1 0 0,0 1 1 0 0,-2 1 11 0 0,1 0-1 0 0,0 0 1 0 0,-1 0-1 0 0,1 1 1 0 0,0-1-1 0 0,0 1 1 0 0,0-1-1 0 0,0 1 1 0 0,0 0-1 0 0,1 0 1 0 0,-3 2 0 0 0,-16 25 230 0 0,16-22-212 0 0,-8 15 150 0 0,1 1-1 0 0,1 0 0 0 0,1 0 1 0 0,-11 45-1 0 0,10-33 130 0 0,6-20-232 0 0,0 1-1 0 0,2 0 1 0 0,-2 20-1 0 0,4-27 67 0 0,-1 1 1 0 0,2-1-1 0 0,-1 0 0 0 0,1 0 0 0 0,1 0 1 0 0,0 0-1 0 0,3 10 0 0 0,-4-17-118 0 0,0 0 0 0 0,-1 0-1 0 0,1 0 1 0 0,0-1 0 0 0,0 1-1 0 0,0 0 1 0 0,0-1 0 0 0,1 1 0 0 0,-1 0-1 0 0,0-1 1 0 0,1 0 0 0 0,-1 1-1 0 0,1-1 1 0 0,-1 0 0 0 0,1 0-1 0 0,0 0 1 0 0,-1 0 0 0 0,1 0-1 0 0,0 0 1 0 0,0 0 0 0 0,0-1 0 0 0,0 1-1 0 0,0-1 1 0 0,-1 1 0 0 0,1-1-1 0 0,0 0 1 0 0,0 0 0 0 0,0 1-1 0 0,0-1 1 0 0,0-1 0 0 0,0 1 0 0 0,0 0-1 0 0,0 0 1 0 0,0-1 0 0 0,3 0-1 0 0,3-2-36 0 0,0 0 1 0 0,0 0-1 0 0,0-1 0 0 0,-1 0 0 0 0,1-1 0 0 0,12-9 0 0 0,-11 6-32 0 0,-1-1 0 0 0,0 0 0 0 0,-1-1 1 0 0,0 1-1 0 0,0-1 0 0 0,5-13 0 0 0,-6 13-21 0 0,30-48-310 0 0,43-83-668 0 0,-76 136 1018 0 0,0-1 0 0 0,-1 0 0 0 0,0 0 0 0 0,0 0 0 0 0,-1-1 0 0 0,1 1 0 0 0,-1 0 1 0 0,0-9-1 0 0,-9 16-56 0 0,3 2 126 0 0,1 1 0 0 0,-1 0 0 0 0,1 1 0 0 0,0-1 0 0 0,1 1 0 0 0,-1-1 0 0 0,1 1 0 0 0,-5 10 0 0 0,-13 26 1005 0 0,3 1-1 0 0,-22 72 1 0 0,37-107-896 0 0,1 2 0 0 0,1-1 1 0 0,0 0-1 0 0,0 0 1 0 0,0 0-1 0 0,1 0 1 0 0,0 1-1 0 0,1-1 1 0 0,0 0-1 0 0,2 10 0 0 0,-2-15-134 0 0,-1-1-1 0 0,1 0 0 0 0,0 0 0 0 0,0 0 1 0 0,1 0-1 0 0,-1 0 0 0 0,0 0 1 0 0,1 0-1 0 0,-1 0 0 0 0,1-1 0 0 0,-1 1 1 0 0,1 0-1 0 0,0-1 0 0 0,0 1 0 0 0,0-1 1 0 0,0 0-1 0 0,4 2 0 0 0,-3-1-7 0 0,1-1 0 0 0,-1-1-1 0 0,1 1 1 0 0,-1 0 0 0 0,1-1 0 0 0,0 0 0 0 0,-1 1-1 0 0,1-1 1 0 0,-1-1 0 0 0,7 0 0 0 0,-1-1-25 0 0,0 0 1 0 0,0-1-1 0 0,0 0 1 0 0,0-1-1 0 0,0 0 0 0 0,-1 0 1 0 0,0-1-1 0 0,9-6 1 0 0,4-6-222 0 0,-1-1 0 0 0,0-1 0 0 0,-1 0 0 0 0,-1-2 0 0 0,-1 0 0 0 0,-1-1 0 0 0,-1-1 0 0 0,22-43 0 0 0,-31 54 142 0 0,20-43-346 0 0,-2-1 0 0 0,28-98 0 0 0,4-158 275 0 0,-52 289 162 0 0,13-126-62 0 0,-10 91 34 0 0,-4 38 221 0 0,2-34 0 0 0,-6 57-240 0 0,0-1 0 0 0,1 1 0 0 0,-1-1 0 0 0,0 0 0 0 0,0 0 0 0 0,-1 1 1 0 0,1-1-1 0 0,-2 3 0 0 0,-3 3-31 0 0,-17 38 28 0 0,-33 96 0 0 0,28-61 82 0 0,-23 76 436 0 0,21-59 96 0 0,-11 43 635 0 0,27-84-786 0 0,1-10 243 0 0,-9 80 1 0 0,18-88-487 0 0,-2 36 273 0 0,6-65-401 0 0,0 0 0 0 0,1 0 0 0 0,1 1 0 0 0,-1-1 0 0 0,5 13 0 0 0,-3-16-69 0 0,-1 0-1 0 0,1-1 1 0 0,0 1-1 0 0,0 0 1 0 0,1-1-1 0 0,0 0 1 0 0,0 0-1 0 0,1 0 1 0 0,7 8-1 0 0,-9-11 0 0 0,0 0 0 0 0,1-1 0 0 0,-1 1 0 0 0,1-1 0 0 0,-1 0 0 0 0,1 0-1 0 0,0 0 1 0 0,0-1 0 0 0,0 1 0 0 0,0-1 0 0 0,0 0 0 0 0,0 0 0 0 0,0 0-1 0 0,0 0 1 0 0,0-1 0 0 0,1 0 0 0 0,6 0 0 0 0,-4-1-99 0 0,-1 0 1 0 0,0-1-1 0 0,0 0 1 0 0,1 0-1 0 0,-1 0 1 0 0,-1-1-1 0 0,1 0 1 0 0,10-6-1 0 0,0-2 6 0 0,23-21 0 0 0,-24 17-104 0 0,0-2 1 0 0,-1 0-1 0 0,0-1 0 0 0,16-30 0 0 0,-22 36 89 0 0,33-62-707 0 0,-3-1 0 0 0,42-119-1 0 0,-17 4 846 0 0,-2 4 0 0 0,-13 28 0 0 0,-46 152 31 0 0,-1 1 1 0 0,0-1-1 0 0,0 1 0 0 0,0-1 0 0 0,-1 1 0 0 0,0-1 0 0 0,0 0 0 0 0,-1-10 0 0 0,1 16-34 0 0,-1 0 1 0 0,1 0-1 0 0,0-1 0 0 0,0 1 0 0 0,-1 0 0 0 0,1 0 0 0 0,0-1 0 0 0,-1 1 1 0 0,1 0-1 0 0,0 0 0 0 0,0 0 0 0 0,-1 0 0 0 0,1 0 0 0 0,0-1 0 0 0,-1 1 0 0 0,1 0 1 0 0,0 0-1 0 0,-1 0 0 0 0,1 0 0 0 0,0 0 0 0 0,-1 0 0 0 0,1 0 0 0 0,-1 0 1 0 0,1 0-1 0 0,0 0 0 0 0,-1 0 0 0 0,1 0 0 0 0,0 0 0 0 0,-1 0 0 0 0,1 1 1 0 0,0-1-1 0 0,-1 0 0 0 0,1 0 0 0 0,0 0 0 0 0,0 0 0 0 0,-1 1 0 0 0,-11 6-152 0 0,-38 66 538 0 0,38-55 16 0 0,0 0 1 0 0,1 1 0 0 0,-17 40 0 0 0,-17 68-269 0 0,22-58 660 0 0,-41 128 367 0 0,46-131-1186 0 0,-10 72-1 0 0,27-130 30 0 0,-12 74 247 0 0,-2 106-1 0 0,15-182-240 0 0,3 14 39 0 0,2-3-35 0 0,1-10-11 0 0,-5-6-9 0 0,0-1 1 0 0,0 1-1 0 0,0-1 0 0 0,0 0 1 0 0,0 1-1 0 0,1-1 0 0 0,-1 0 1 0 0,0 0-1 0 0,0 0 0 0 0,0 0 0 0 0,1 0 1 0 0,-1 0-1 0 0,0 0 0 0 0,0 0 1 0 0,0 0-1 0 0,0-1 0 0 0,1 1 1 0 0,-1-1-1 0 0,2 0 0 0 0,23-14-250 0 0,-19 11 223 0 0,9-8 33 0 0,0 0 0 0 0,0-1-1 0 0,-2-1 1 0 0,0 0 0 0 0,22-29 0 0 0,118-178 3 0 0,-19-13 0 0 0,-134 231 0 0 0,24-44 0 0 0,-3-1 0 0 0,-2-1 0 0 0,-2-1 0 0 0,13-59 0 0 0,-19 49 0 0 0,8-116 0 0 0,-14 121 0 0 0,0-21 0 0 0,-12 81 0 0 0,0 7 0 0 0,-19 91-72 0 0,-9 84 72 0 0,-12 48 0 0 0,-44 139 1386 0 0,35-141-708 0 0,51-218-678 0 0,1 1 0 0 0,0 0 0 0 0,0 25 0 0 0,3-41 0 0 0,0 0 0 0 0,0 0 0 0 0,0 1 0 0 0,0-1 0 0 0,0 0 0 0 0,0 0 0 0 0,0 1 0 0 0,0-1 0 0 0,0 0 0 0 0,0 0 0 0 0,0 0 0 0 0,0 1 0 0 0,0-1 0 0 0,0 0 0 0 0,0 0 0 0 0,0 0 0 0 0,0 0 0 0 0,0 1 0 0 0,0-1 0 0 0,0 0 0 0 0,1 0 0 0 0,-1 0 0 0 0,0 0 0 0 0,0 1 0 0 0,0-1 0 0 0,0 0 0 0 0,0 0 0 0 0,1 0 0 0 0,-1 0 0 0 0,0 0 0 0 0,0 0 0 0 0,0 1 0 0 0,1-1 0 0 0,-1 0 0 0 0,0 0 0 0 0,0 0 0 0 0,0 0 0 0 0,1 0 0 0 0,-1 0 0 0 0,0 0 0 0 0,0 0 0 0 0,0 0 0 0 0,1 0 0 0 0,-1 0 0 0 0,0 0 0 0 0,9-4 0 0 0,-7 3 0 0 0,4-1 0 0 0,-1-1 0 0 0,1 1 0 0 0,-1-1 0 0 0,0 0 0 0 0,0-1 0 0 0,0 1 0 0 0,-1-1 0 0 0,8-7 0 0 0,32-40 0 0 0,-34 38 0 0 0,28-32 0 0 0,25-33 0 0 0,11-13-490 0 0,-34 44 89 0 0,77-77-724 0 0,-103 111 1125 0 0,23-17 0 0 0,-36 30 0 0 0,-1 0 0 0 0,0 0 0 0 0,0 0 0 0 0,0-1 0 0 0,0 1 0 0 0,0 0 0 0 0,0 0 0 0 0,1 0 0 0 0,-1 0 0 0 0,0 0 0 0 0,0 0 0 0 0,0 0 0 0 0,0 0 0 0 0,1 0 0 0 0,-1-1 0 0 0,0 1 0 0 0,0 0 0 0 0,0 0 0 0 0,1 0 0 0 0,-1 0 0 0 0,0 0 0 0 0,0 0 0 0 0,0 0 0 0 0,0 0 0 0 0,1 0 0 0 0,-1 0 0 0 0,0 0 0 0 0,0 0 0 0 0,0 1 0 0 0,1-1 0 0 0,-1 0 0 0 0,0 0 0 0 0,0 0 0 0 0,0 0 0 0 0,0 0 0 0 0,0 0 0 0 0,1 0 0 0 0,-1 0 0 0 0,0 1 0 0 0,0-1 0 0 0,0 0 0 0 0,0 0 0 0 0,0 0 0 0 0,0 0 0 0 0,1 0 0 0 0,-1 1 0 0 0,0-1 0 0 0,0 0 0 0 0,0 0 0 0 0,0 0 0 0 0,0 0 0 0 0,0 1 0 0 0,0-1 0 0 0,0 0 0 0 0,0 0 0 0 0,0 0 0 0 0,0 1 0 0 0,0-1 0 0 0,0 0 0 0 0,0 0 0 0 0,0 0 0 0 0,0 1 0 0 0,-1 10 0 0 0,-9 9 0 0 0,0-1 0 0 0,-19 28 0 0 0,-1 0 0 0 0,21-30 0 0 0,0 0 0 0 0,-10 29 0 0 0,17-40 0 0 0,0 1 0 0 0,0-1 0 0 0,1 0 0 0 0,0 1 0 0 0,0 0 0 0 0,0-1 0 0 0,1 1 0 0 0,0-1 0 0 0,0 1 0 0 0,1-1 0 0 0,2 9 0 0 0,-2-8 112 0 0,2 1 0 0 0,-1-1 1 0 0,1 0-1 0 0,0 0 0 0 0,0-1 0 0 0,1 1 0 0 0,0-1 0 0 0,9 12 0 0 0,-9-14-27 0 0,0 0-1 0 0,0-1 0 0 0,0 1 0 0 0,0-1 1 0 0,1-1-1 0 0,-1 1 0 0 0,1 0 1 0 0,0-1-1 0 0,0 0 0 0 0,0 0 1 0 0,0-1-1 0 0,0 1 0 0 0,7 0 0 0 0,-4-1-58 0 0,0 0-1 0 0,0-1 1 0 0,0-1-1 0 0,1 1 1 0 0,-1-1-1 0 0,9-2 1 0 0,5-1 19 0 0,-14 3-36 0 0,0-1-1 0 0,0 0 1 0 0,0 0-1 0 0,-1-1 0 0 0,1 0 1 0 0,-1 0-1 0 0,0-1 1 0 0,12-7-1 0 0,1-4-744 0 0,27-26 0 0 0,-26 23-786 0 0,0-1-69 0 0,-7-2-9 0 0</inkml:trace>
  <inkml:trace contextRef="#ctx0" brushRef="#br0" timeOffset="6955.65">6853 651 25975 0 0,'-16'14'581'0'0,"11"-10"-243"0"0,0 0 0 0 0,-1 1-1 0 0,2 0 1 0 0,-1 0-1 0 0,-4 6 1 0 0,9-10-333 0 0,0-1 1 0 0,-1 0-1 0 0,1 1 1 0 0,0-1-1 0 0,0 0 1 0 0,0 0-1 0 0,0 1 1 0 0,1-1-1 0 0,-1 0 1 0 0,0 0-1 0 0,0 1 1 0 0,0-1-1 0 0,0 0 1 0 0,0 1-1 0 0,0-1 1 0 0,0 0-1 0 0,0 0 0 0 0,1 1 1 0 0,-1-1-1 0 0,0 0 1 0 0,0 0-1 0 0,0 0 1 0 0,0 1-1 0 0,1-1 1 0 0,-1 0-1 0 0,0 0 1 0 0,0 0-1 0 0,0 0 1 0 0,1 1-1 0 0,-1-1 1 0 0,0 0-1 0 0,0 0 1 0 0,1 0-1 0 0,-1 0 1 0 0,0 0-1 0 0,1 0 1 0 0,-1 0-1 0 0,0 0 1 0 0,0 0-1 0 0,1 0 1 0 0,-1 0-1 0 0,0 0 1 0 0,0 0-1 0 0,1 0 1 0 0,-1 0-1 0 0,0 0 0 0 0,1 0 1 0 0,17 1-44 0 0,-16-1 54 0 0,47-2 70 0 0,80-12-1 0 0,50-21 129 0 0,-115 22-103 0 0,222-51 115 0 0,-42 9-3010 0 0,-152 36-6850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12:5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6 698 17503 0 0,'-3'8'24'0'0,"3"-8"113"0"0,0 1 0 0 0,-1-1 0 0 0,1 1-1 0 0,0-1 1 0 0,0 1 0 0 0,-1-1 0 0 0,1 1 0 0 0,0 0-1 0 0,0-1 1 0 0,0 1 0 0 0,0-1 0 0 0,0 1 0 0 0,0 0-1 0 0,0-1 1 0 0,0 1 0 0 0,0 0 0 0 0,0-1 0 0 0,0 2-1 0 0,2-2 123 0 0,-1 0-1 0 0,0 0 0 0 0,0 0 0 0 0,0 0 0 0 0,1 0 0 0 0,-1-1 0 0 0,0 1 0 0 0,0 0 0 0 0,0-1 0 0 0,1 1 0 0 0,1-1 0 0 0,1-1-155 0 0,-1 0-1 0 0,1 0 0 0 0,0 0 1 0 0,-1 0-1 0 0,1 0 0 0 0,-1-1 1 0 0,0 1-1 0 0,0-1 0 0 0,0 0 1 0 0,3-3-1 0 0,26-37 1023 0 0,-23 30-1024 0 0,7-12-209 0 0,0-1 0 0 0,-2 0-1 0 0,20-56 1 0 0,19-90-494 0 0,-40 128 547 0 0,-6 15-131 0 0,-1 0 0 0 0,2-31 0 0 0,-8 53 124 0 0,0 0 1 0 0,-1 0-1 0 0,0 1 0 0 0,0-1 0 0 0,0 0 0 0 0,-1 1 1 0 0,0-1-1 0 0,0 1 0 0 0,0-1 0 0 0,-4-6 0 0 0,5 12-236 0 0,1 1-29 0 0,0 0 26 0 0,0 0 138 0 0,-11 27-190 0 0,-58 372 1459 0 0,65-369-776 0 0,1 56 0 0 0,4-73-338 0 0,0 1 1 0 0,0-1 0 0 0,2 0-1 0 0,-1 0 1 0 0,2 0 0 0 0,7 20-1 0 0,-11-32 8 0 0,1 0 0 0 0,-1-1 0 0 0,0 1 0 0 0,1 0 0 0 0,-1 0 0 0 0,1 0 0 0 0,0 0 0 0 0,-1-1 0 0 0,1 1 0 0 0,0 0 0 0 0,-1-1 0 0 0,1 1-1 0 0,0-1 1 0 0,0 1 0 0 0,-1-1 0 0 0,1 1 0 0 0,0-1 0 0 0,0 1 0 0 0,0-1 0 0 0,0 0 0 0 0,0 1 0 0 0,2-1 0 0 0,-1 0 0 0 0,-1 0 0 0 0,1 0 1 0 0,0 0-1 0 0,0 0 0 0 0,0-1 0 0 0,0 1 1 0 0,0 0-1 0 0,0-1 0 0 0,-1 0 0 0 0,1 0 0 0 0,2 0 1 0 0,1-2-134 0 0,0-1 0 0 0,0 1 0 0 0,0-1 1 0 0,0 0-1 0 0,0 0 0 0 0,6-8 0 0 0,3-6-381 0 0,-1 0 0 0 0,-1-2-1 0 0,0 1 1 0 0,-1-1 0 0 0,-2-1 0 0 0,8-21-1 0 0,-15 36 321 0 0,7-27-508 0 0,-8 30 623 0 0,0 1 1 0 0,-1-1-1 0 0,0 1 0 0 0,1-1 0 0 0,-1 1 1 0 0,0-1-1 0 0,0 1 0 0 0,0-1 0 0 0,-2-4 0 0 0,2 7 82 0 0,0-1 0 0 0,0 1 0 0 0,-1 0 0 0 0,1-1 0 0 0,0 1 0 0 0,-1 0 0 0 0,1-1 0 0 0,0 1 0 0 0,-1 0 0 0 0,1 0 0 0 0,0 0 0 0 0,-1-1 0 0 0,1 1-1 0 0,-1 0 1 0 0,1 0 0 0 0,0 0 0 0 0,-1 0 0 0 0,1 0 0 0 0,-1-1 0 0 0,1 1 0 0 0,0 0 0 0 0,-1 0 0 0 0,1 0 0 0 0,-1 0 0 0 0,1 0 0 0 0,-1 0 0 0 0,1 1-1 0 0,0-1 1 0 0,-1 0 0 0 0,-11 5 933 0 0,11-3-831 0 0,0 0-1 0 0,0 0 0 0 0,0 0 0 0 0,1 0 0 0 0,-1 1 0 0 0,1-1 0 0 0,-1 0 0 0 0,1 0 1 0 0,0 0-1 0 0,0 1 0 0 0,0-1 0 0 0,0 0 0 0 0,0 0 0 0 0,0 1 0 0 0,0-1 0 0 0,1 0 1 0 0,0 0-1 0 0,-1 1 0 0 0,1-1 0 0 0,0 0 0 0 0,0 0 0 0 0,0 0 0 0 0,0 0 0 0 0,0 0 1 0 0,0 0-1 0 0,1-1 0 0 0,-1 1 0 0 0,1 0 0 0 0,-1-1 0 0 0,3 3 0 0 0,-1-2-92 0 0,0 0 0 0 0,1 0-1 0 0,-1 0 1 0 0,1 0 0 0 0,-1-1-1 0 0,1 1 1 0 0,-1-1-1 0 0,1 0 1 0 0,6 1 0 0 0,1 0-1 0 0,0-1 1 0 0,13 0-1 0 0,-11 0-174 0 0,-11 0 163 0 0,0-1-1 0 0,0 0 1 0 0,0 1-1 0 0,0-1 1 0 0,0 0 0 0 0,-1 0-1 0 0,1 0 1 0 0,4-1-1 0 0,9-3-6 0 0,-11 4-18 0 0,0-1 0 0 0,0 0-1 0 0,0 0 1 0 0,0-1 0 0 0,0 1 0 0 0,0-1-1 0 0,4-3 1 0 0,-1 1-209 0 0,0-1-1 0 0,-1 0 1 0 0,0-1 0 0 0,0 0-1 0 0,6-7 1 0 0,-9 10 268 0 0,-1 0 1 0 0,0 0-1 0 0,0 0 0 0 0,0 0 0 0 0,-1 0 1 0 0,1 0-1 0 0,-1-1 0 0 0,1 1 0 0 0,-1-1 0 0 0,0 1 1 0 0,0-1-1 0 0,-1 0 0 0 0,1-4 0 0 0,-1 7-10 0 0,0 0 0 0 0,0 0 0 0 0,0 1 0 0 0,-1-1 1 0 0,1 0-1 0 0,0 1 0 0 0,0-1 0 0 0,-1 0 0 0 0,1 1 0 0 0,-1-1 0 0 0,1 0 0 0 0,0 1 0 0 0,-1-1 0 0 0,1 1 0 0 0,-1-1 0 0 0,1 1 0 0 0,-1-1 0 0 0,0 1 0 0 0,1-1 0 0 0,-1 1 0 0 0,1 0 0 0 0,-1-1 0 0 0,0 1 0 0 0,1 0 0 0 0,-1-1 0 0 0,0 1 0 0 0,1 0 0 0 0,-1 0 0 0 0,0 0 0 0 0,0 0 0 0 0,1-1 0 0 0,-1 1 0 0 0,0 0 0 0 0,0 0 0 0 0,1 1 0 0 0,-1-1 0 0 0,0 0 0 0 0,1 0 0 0 0,-1 0 1 0 0,0 0-1 0 0,0 1 0 0 0,1-1 0 0 0,-2 1 0 0 0,-18 2 755 0 0,18-4-724 0 0,1 1 0 0 0,-1 0 1 0 0,0 0-1 0 0,1 1 0 0 0,-1-1 0 0 0,1 0 1 0 0,-1 1-1 0 0,0-1 0 0 0,1 1 1 0 0,-1-1-1 0 0,1 1 0 0 0,-1-1 1 0 0,1 1-1 0 0,0 0 0 0 0,-1 0 1 0 0,1 0-1 0 0,-2 1 0 0 0,-9 10 137 0 0,8-9-182 0 0,0 0-1 0 0,0 0 0 0 0,1 0 1 0 0,-1 1-1 0 0,1 0 1 0 0,0 0-1 0 0,0 0 1 0 0,1 0-1 0 0,-1 0 1 0 0,1 1-1 0 0,0-1 0 0 0,0 1 1 0 0,-3 8-1 0 0,4-9 77 0 0,0 1 0 0 0,1-1 0 0 0,-1 1 1 0 0,1-1-1 0 0,0 0 0 0 0,0 1 0 0 0,1-1 0 0 0,-1 1 0 0 0,1-1 0 0 0,0 0 0 0 0,0 1 0 0 0,0-1 0 0 0,1 0 0 0 0,0 0 0 0 0,0 0 0 0 0,0 0 0 0 0,0 0 0 0 0,0 0 0 0 0,6 6 1 0 0,-2 1 2 0 0,6 6 48 0 0,-12-17-138 0 0,1 1 1 0 0,-1-1-1 0 0,1 1 1 0 0,0-1-1 0 0,-1 1 0 0 0,1-1 1 0 0,0 1-1 0 0,0-1 0 0 0,-1 1 1 0 0,1-1-1 0 0,0 0 1 0 0,0 0-1 0 0,-1 1 0 0 0,1-1 1 0 0,0 0-1 0 0,0 0 0 0 0,0 0 1 0 0,0 0-1 0 0,-1 0 1 0 0,2 0-1 0 0,23 1-145 0 0,-21-1 120 0 0,-1 0 1 0 0,1 1 0 0 0,0-2 0 0 0,0 1 0 0 0,0 0-1 0 0,6-2 1 0 0,-5 0-32 0 0,0 1-1 0 0,-1-1 1 0 0,1 0 0 0 0,-1 0-1 0 0,0-1 1 0 0,1 1-1 0 0,-1-1 1 0 0,-1 0-1 0 0,1 0 1 0 0,0-1 0 0 0,-1 1-1 0 0,1-1 1 0 0,2-4-1 0 0,13-17-418 0 0,-1 0 1 0 0,-2-2-1 0 0,-1 0 0 0 0,-1 0 0 0 0,18-51 0 0 0,31-152-3711 0 0,-60 212 4104 0 0,0 1 0 0 0,-2-1 1 0 0,0 0-1 0 0,-2-33 0 0 0,1 48 264 0 0,-1 1-1 0 0,1-1 0 0 0,-1 1 0 0 0,1-1 0 0 0,-1 1 1 0 0,0-1-1 0 0,0 1 0 0 0,0-1 0 0 0,0 1 0 0 0,0 0 1 0 0,-1 0-1 0 0,-2-4 0 0 0,-3 20-15 0 0,6 3-122 0 0,0 0 0 0 0,2 29 0 0 0,0 8 604 0 0,-3-15-249 0 0,-1 0-1 0 0,-15 67 0 0 0,-29 68 614 0 0,37-133 438 0 0,-8 52 1 0 0,16-65-1011 0 0,2-26-420 0 0,0-1 0 0 0,0 1-1 0 0,0 0 1 0 0,1-1 0 0 0,-1 1-1 0 0,0 0 1 0 0,1-1 0 0 0,-1 1-1 0 0,1-1 1 0 0,0 1 0 0 0,-1-1-1 0 0,1 1 1 0 0,0-1 0 0 0,0 0 0 0 0,2 3-1 0 0,-3-4-21 0 0,1 0-1 0 0,-1 1 1 0 0,1-1-1 0 0,-1 0 0 0 0,0 0 1 0 0,1 0-1 0 0,-1 1 1 0 0,1-1-1 0 0,-1 0 1 0 0,1 0-1 0 0,-1 0 0 0 0,1 0 1 0 0,0 0-1 0 0,-1 0 1 0 0,1 0-1 0 0,-1 0 1 0 0,1 0-1 0 0,-1 0 0 0 0,1-1 1 0 0,-1 1-1 0 0,1 0 1 0 0,-1 0-1 0 0,0 0 1 0 0,2-1-1 0 0,13-8-207 0 0,-4 2 83 0 0,-5 4 95 0 0,-1 0-1 0 0,0-1 0 0 0,0 0 0 0 0,0 0 1 0 0,0 0-1 0 0,-1 0 0 0 0,1-1 1 0 0,4-6-1 0 0,14-14-1091 0 0,-16 19 808 0 0,-1-1 0 0 0,0-1-1 0 0,-1 1 1 0 0,9-16 0 0 0,9-12-1041 0 0,-20 29 1157 0 0,0 1-1 0 0,0 0 1 0 0,0-1-1 0 0,0 0 1 0 0,-1 0-1 0 0,0 1 1 0 0,1-8-1 0 0,-2-4 497 0 0,-1 16-140 0 0,0 1 7 0 0,0 0-2 0 0,0 0 11 0 0,1 3-10 0 0,0 0 0 0 0,-1-1-1 0 0,1 1 1 0 0,-1 0 0 0 0,1 0 0 0 0,-1 3-1 0 0,-1 17 257 0 0,-1-1 1 0 0,-6 27-1 0 0,-1 3 299 0 0,8-24-125 0 0,1-26-606 0 0,0 0 0 0 0,1 0 0 0 0,-1 0 0 0 0,0-1 1 0 0,1 1-1 0 0,-1 0 0 0 0,1 0 0 0 0,0-1 0 0 0,-1 1 0 0 0,1 0 1 0 0,0-1-1 0 0,0 1 0 0 0,1 1 0 0 0,-1-3 0 0 0,0 0-1 0 0,-1 1 1 0 0,1-1-1 0 0,-1 0 1 0 0,1 0-1 0 0,0 0 1 0 0,-1 0 0 0 0,1 0-1 0 0,-1 1 1 0 0,1-1-1 0 0,0 0 1 0 0,-1 0-1 0 0,1-1 1 0 0,0 1 0 0 0,-1 0-1 0 0,1 0 1 0 0,-1 0-1 0 0,1 0 1 0 0,0 0 0 0 0,-1-1-1 0 0,1 1 1 0 0,-1 0-1 0 0,1 0 1 0 0,0-1-1 0 0,13-8 257 0 0,-14 9-245 0 0,3-2-53 0 0,-1-1 1 0 0,0 1-1 0 0,0 0 1 0 0,0 0 0 0 0,0-1-1 0 0,-1 1 1 0 0,3-5-1 0 0,7-8-285 0 0,-8 10 274 0 0,0 0 0 0 0,0 1 0 0 0,0-1 0 0 0,2-7 0 0 0,8-12-96 0 0,-6 12 162 0 0,-5 8 4 0 0,0 0 0 0 0,0 0 0 0 0,1 1 0 0 0,-1-1 0 0 0,1 1 0 0 0,0-1 0 0 0,5-4 0 0 0,-7 8 64 0 0,-1 1-42 0 0,0 0 1 0 0,1 0-1 0 0,-1 0 0 0 0,0 0 0 0 0,0 0 0 0 0,0 0 1 0 0,0 0-1 0 0,0 0 0 0 0,0 0 0 0 0,0 0 0 0 0,0 0 0 0 0,0 0 1 0 0,0 0-1 0 0,-1 2 0 0 0,1-3-8 0 0,-1 9 139 0 0,0 1-1 0 0,1-1 1 0 0,0 1 0 0 0,1-1-1 0 0,0 0 1 0 0,1 1 0 0 0,-1-1-1 0 0,5 12 1 0 0,-3-16 52 0 0,-1 0 1 0 0,1 0-1 0 0,0-1 1 0 0,0 1 0 0 0,5 5-1 0 0,-7-8-301 0 0,0-1-1 0 0,1 1 1 0 0,-1-1-1 0 0,1 1 1 0 0,-1-1-1 0 0,1 1 1 0 0,0-1-1 0 0,0 0 1 0 0,-1 0-1 0 0,1 0 1 0 0,0 0-1 0 0,0 0 1 0 0,0 0-1 0 0,0-1 1 0 0,4 2-1 0 0,-4-4 0 0 0,1 1 0 0 0,-1-1-1 0 0,0 1 1 0 0,0-1 0 0 0,0 0-1 0 0,0 0 1 0 0,0 0-1 0 0,0 0 1 0 0,0 0 0 0 0,-1 0-1 0 0,3-4 1 0 0,-2 3-58 0 0,2-4-100 0 0,1 0 0 0 0,-2 0 0 0 0,1-1 0 0 0,-1 1 0 0 0,0-1 0 0 0,-1 0 0 0 0,1 0 0 0 0,-2 0 0 0 0,1 0 0 0 0,0-10 0 0 0,-2 13 355 0 0,-1 1-1 0 0,1 0 0 0 0,-1-1 1 0 0,0 1-1 0 0,-2-7 0 0 0,3 11 142 0 0,0 0-23 0 0,0 0-183 0 0,0 0 0 0 0,0 0-1 0 0,0 0 1 0 0,0 0 0 0 0,0 0-1 0 0,0 0 1 0 0,0 0 0 0 0,-1 0 0 0 0,1 0-1 0 0,0 0 1 0 0,0 0 0 0 0,0 0 0 0 0,0 0-1 0 0,0 0 1 0 0,0 0 0 0 0,0 0 0 0 0,0 0-1 0 0,0 0 1 0 0,0 0 0 0 0,0 0 0 0 0,0 0-1 0 0,0 0 1 0 0,0 0 0 0 0,0 0 0 0 0,0 0-1 0 0,0 0 1 0 0,0 0 0 0 0,0 0-1 0 0,0 0 1 0 0,0 0 0 0 0,0 0 0 0 0,0 0-1 0 0,-1 0 1 0 0,1 0 0 0 0,0 0 0 0 0,0 0-1 0 0,0 0 1 0 0,0 0 0 0 0,0 0 0 0 0,0 0-1 0 0,0 0 1 0 0,0 0 0 0 0,0 0 0 0 0,0 0-1 0 0,0 0 1 0 0,0-1 0 0 0,0 1 0 0 0,0 0-1 0 0,0 0 1 0 0,0 0 0 0 0,0 0-1 0 0,0 0 1 0 0,0 0 0 0 0,0 0 0 0 0,0 0-1 0 0,0 0 1 0 0,0 0 0 0 0,0 0 0 0 0,0 0-1 0 0,0 0 1 0 0,0 0 0 0 0,0 0 0 0 0,1 1-27 0 0,-1 0 1 0 0,1 0 0 0 0,0 0 0 0 0,-1 0 0 0 0,1 0 0 0 0,0 0-1 0 0,0 0 1 0 0,0 0 0 0 0,0 0 0 0 0,0 0 0 0 0,0 0 0 0 0,0-1 0 0 0,0 1-1 0 0,0 0 1 0 0,3 0 0 0 0,22 10 188 0 0,-18-8-181 0 0,-6-2-14 0 0,0-1 1 0 0,1 1-1 0 0,-1-1 0 0 0,1 0 0 0 0,-1 1 1 0 0,1-1-1 0 0,-1 0 0 0 0,1-1 0 0 0,-1 1 1 0 0,5-1-1 0 0,26-9 72 0 0,-14 5-55 0 0,-16 4-47 0 0,0 0 0 0 0,0 0 1 0 0,1 0-1 0 0,-1 0 0 0 0,0 0 0 0 0,0 0 0 0 0,0-1 0 0 0,0 0 0 0 0,-1 1 0 0 0,1-1 1 0 0,0 0-1 0 0,-1-1 0 0 0,1 1 0 0 0,-1 0 0 0 0,0-1 0 0 0,4-4 0 0 0,-5 6 26 0 0,-1 0 0 0 0,1 1 0 0 0,0-1 0 0 0,0 0 0 0 0,-1 0 0 0 0,1 1 0 0 0,0-1 0 0 0,0 0 0 0 0,0 1 0 0 0,0-1 0 0 0,0 1 0 0 0,0-1 0 0 0,0 1 0 0 0,1-1 0 0 0,-1 1 0 0 0,-1 0 0 0 0,1 0 0 0 0,0-1 0 0 0,0 1 0 0 0,0-1 0 0 0,0 1 0 0 0,-1 0 0 0 0,1-1 0 0 0,0 0 0 0 0,0 1 0 0 0,-1-1 0 0 0,1 1 0 0 0,-1-1 0 0 0,1 0 0 0 0,0 1 0 0 0,-1-1 0 0 0,1-2 0 0 0,0 1-102 0 0,0 0 0 0 0,0 0 0 0 0,0-1 0 0 0,-1 1 0 0 0,1 0 0 0 0,-1-1 0 0 0,0 1 0 0 0,0-1 0 0 0,0 1 0 0 0,0 0 0 0 0,0-1 0 0 0,0 1 0 0 0,-1-1 0 0 0,1 1 0 0 0,-1 0 0 0 0,0-1 0 0 0,1 1 0 0 0,-1 0 0 0 0,-1-3 0 0 0,1 5 101 0 0,0 0 0 0 0,0-1 0 0 0,0 1 0 0 0,0 0 0 0 0,0-1 0 0 0,0 1 0 0 0,1 0 0 0 0,-1 0-1 0 0,0 0 1 0 0,0 0 0 0 0,0 0 0 0 0,0 0 0 0 0,-1 0 0 0 0,2 0 0 0 0,-3 0 79 0 0,1 0 1 0 0,-1 1-1 0 0,1 0 0 0 0,-1-1 0 0 0,1 1 0 0 0,-1 0 0 0 0,1 0 0 0 0,0 0 1 0 0,-1 1-1 0 0,1-1 0 0 0,0 0 0 0 0,0 1 0 0 0,0 0 0 0 0,-3 3 0 0 0,-25 30 749 0 0,25-29-791 0 0,-3 4 430 0 0,0 0 35 0 0,1 0 1 0 0,-1 0-1 0 0,2 1 0 0 0,-11 22 1 0 0,16-31-443 0 0,0 1 1 0 0,0 0 0 0 0,0-1 0 0 0,0 1-1 0 0,1 0 1 0 0,-1 0 0 0 0,1 0 0 0 0,0-1-1 0 0,0 1 1 0 0,0 0 0 0 0,0 0-1 0 0,1 0 1 0 0,-1 0 0 0 0,1-1 0 0 0,-1 1-1 0 0,1 0 1 0 0,0 0 0 0 0,0-1 0 0 0,1 1-1 0 0,-1-1 1 0 0,0 1 0 0 0,1-1 0 0 0,-1 1-1 0 0,1-1 1 0 0,0 0 0 0 0,0 0-1 0 0,3 3 1 0 0,-3-4-59 0 0,0 0 0 0 0,0 0 0 0 0,0 0 0 0 0,0 0 0 0 0,0-1 0 0 0,0 1 0 0 0,0-1 0 0 0,0 1 0 0 0,0-1 0 0 0,0 0 0 0 0,0 0-1 0 0,0 0 1 0 0,0 0 0 0 0,0 0 0 0 0,0 0 0 0 0,3-1 0 0 0,12 0-14 0 0,-7 1-188 0 0,0 0 0 0 0,0 0 0 0 0,0-1 0 0 0,0-1 0 0 0,0 0 0 0 0,0 0 0 0 0,0-1 0 0 0,-1 0 1 0 0,1-1-1 0 0,14-7 0 0 0,7-7-2046 0 0,47-35 1 0 0,-66 44 1806 0 0,15-12-942 0 0,37-38 0 0 0,-60 55 1406 0 0,-2 3 153 0 0,0-1 1 0 0,0 0 0 0 0,0 0 0 0 0,0-1-1 0 0,0 1 1 0 0,0 0 0 0 0,-1-1 0 0 0,1 1-1 0 0,-1-1 1 0 0,1 1 0 0 0,-1-1 0 0 0,0 0-1 0 0,0 0 1 0 0,0 1 0 0 0,-1-1 0 0 0,1 0-1 0 0,0-5 1 0 0,-2 6-99 0 0,1 1 1 0 0,-1 0-1 0 0,1 0 1 0 0,-1 0-1 0 0,0 0 1 0 0,0 0-1 0 0,0 0 0 0 0,0 0 1 0 0,1 0-1 0 0,-1 0 1 0 0,0 0-1 0 0,-1 0 1 0 0,1 1-1 0 0,0-1 1 0 0,0 0-1 0 0,0 1 0 0 0,0-1 1 0 0,0 1-1 0 0,-1-1 1 0 0,1 1-1 0 0,0 0 1 0 0,-1-1-1 0 0,1 1 0 0 0,0 0 1 0 0,-2 0-1 0 0,-2 1 278 0 0,0 1 0 0 0,0 0-1 0 0,0 0 1 0 0,1 1 0 0 0,-1-1 0 0 0,1 1-1 0 0,0 0 1 0 0,-1 0 0 0 0,1 0 0 0 0,-5 6-1 0 0,-8 5-424 0 0,15-11 76 0 0,0-1 0 0 0,0 0-1 0 0,0 1 1 0 0,0-1 0 0 0,0 1-1 0 0,-3 5 1 0 0,-6 9 242 0 0,7-12-141 0 0,1 0 0 0 0,0 0 0 0 0,0 1 0 0 0,1-1 0 0 0,-1 1 0 0 0,1 0 0 0 0,1 0 0 0 0,-1 0 0 0 0,1 0 0 0 0,0 0 1 0 0,0 0-1 0 0,0 0 0 0 0,1 0 0 0 0,0 0 0 0 0,0 0 0 0 0,1 0 0 0 0,2 11 0 0 0,-3-15-115 0 0,1 0 0 0 0,0 0 1 0 0,0 0-1 0 0,0 0 0 0 0,0 0 1 0 0,0 0-1 0 0,1 0 0 0 0,-1 0 1 0 0,0 0-1 0 0,1 0 0 0 0,0-1 1 0 0,-1 1-1 0 0,1-1 0 0 0,0 1 1 0 0,0-1-1 0 0,0 1 0 0 0,-1-1 0 0 0,2 0 1 0 0,-1 0-1 0 0,0 0 0 0 0,0 0 1 0 0,0-1-1 0 0,0 1 0 0 0,0-1 1 0 0,1 1-1 0 0,-1-1 0 0 0,0 1 1 0 0,1-1-1 0 0,-1 0 0 0 0,0 0 1 0 0,1-1-1 0 0,-1 1 0 0 0,0 0 1 0 0,0-1-1 0 0,1 1 0 0 0,-1-1 0 0 0,3-1 1 0 0,40-12-1548 0 0,-37 13 1211 0 0,0-1 0 0 0,-1-1-1 0 0,1 1 1 0 0,0-1 0 0 0,-1-1 0 0 0,0 1-1 0 0,10-8 1 0 0,1-2-409 0 0,-6 5 58 0 0,-1-1 0 0 0,1 0-1 0 0,15-18 1 0 0,35-40 451 0 0,-61 66 456 0 0,-1 1 12 0 0,2 11 1063 0 0,0 6-164 0 0,-7 9 619 0 0,-13 46 0 0 0,17-70-1682 0 0,1 0 0 0 0,0 1 0 0 0,0-1 0 0 0,-1 0 1 0 0,1 0-1 0 0,1 0 0 0 0,-1 0 0 0 0,0 0 0 0 0,0 0 0 0 0,1 0 0 0 0,-1 1 0 0 0,1-1 0 0 0,0 0 0 0 0,0 0 0 0 0,1 2 0 0 0,-2-4-87 0 0,1 0 0 0 0,-1 0 0 0 0,1 0 0 0 0,-1 0 0 0 0,0 0 0 0 0,1 0 0 0 0,-1 0 0 0 0,0 0 0 0 0,1 0 0 0 0,-1 0 0 0 0,0 0 0 0 0,1 0 0 0 0,-1-1-1 0 0,0 1 1 0 0,1 0 0 0 0,-1 0 0 0 0,0 0 0 0 0,1 0 0 0 0,-1-1 0 0 0,0 1 0 0 0,0 0 0 0 0,1 0 0 0 0,-1-1 0 0 0,0 1 0 0 0,0 0 0 0 0,1-1 0 0 0,-1 1 0 0 0,0 0-1 0 0,0-1 1 0 0,11-13-345 0 0,-8 10 282 0 0,88-92-5660 0 0,-82 87 5113 0 0,-4 5 342 0 0,0 0 0 0 0,0 1 0 0 0,0 0 0 0 0,1 0 0 0 0,0 0 0 0 0,-1 1 0 0 0,1-1 0 0 0,0 1 0 0 0,0 1 0 0 0,9-3 0 0 0,7-1-726 0 0,-22 4 1020 0 0,1 1 1 0 0,-1 0 0 0 0,0 0-1 0 0,0 0 1 0 0,1 0 0 0 0,-1 0-1 0 0,0 0 1 0 0,0 1-1 0 0,1-1 1 0 0,-1 0 0 0 0,0 0-1 0 0,0 0 1 0 0,1 0 0 0 0,-1 0-1 0 0,0 0 1 0 0,0 0-1 0 0,1 0 1 0 0,-1 0 0 0 0,0 1-1 0 0,0-1 1 0 0,0 0-1 0 0,1 0 1 0 0,-1 0 0 0 0,0 1-1 0 0,0-1 1 0 0,0 0 0 0 0,0 0-1 0 0,0 0 1 0 0,1 1-1 0 0,-1-1 1 0 0,0 0 0 0 0,0 0-1 0 0,0 0 1 0 0,0 1 0 0 0,2 9 528 0 0,-1-8-339 0 0,0 6 596 0 0,-1 1-1 0 0,0-1 1 0 0,0 1-1 0 0,0-1 1 0 0,-1 0-1 0 0,0 1 1 0 0,-1-1-1 0 0,0 0 0 0 0,-5 14 1 0 0,-1 7-1214 0 0,7-27 635 0 0,1 0-2348 0 0,-3 0-3622 0 0,-1 0-1757 0 0</inkml:trace>
  <inkml:trace contextRef="#ctx0" brushRef="#br0" timeOffset="374">542 270 24879 0 0,'-13'5'668'0'0,"6"-4"120"0"0,7-1-770 0 0,0 0 0 0 0,0 0 1 0 0,0 0-1 0 0,0 0 1 0 0,0 0-1 0 0,0 0 0 0 0,0 0 1 0 0,0 0-1 0 0,0 0 0 0 0,0 0 1 0 0,0 0-1 0 0,0 0 1 0 0,0 0-1 0 0,0 0 0 0 0,-1 0 1 0 0,1 0-1 0 0,0 0 1 0 0,0 0-1 0 0,0 0 0 0 0,0 0 1 0 0,0 0-1 0 0,0 0 0 0 0,0 0 1 0 0,0 0-1 0 0,0 0 1 0 0,0 0-1 0 0,0 0 0 0 0,0 0 1 0 0,0 0-1 0 0,0 0 0 0 0,0 0 1 0 0,0 0-1 0 0,0 0 1 0 0,0 0-1 0 0,0 0 0 0 0,0 0 1 0 0,0 0-1 0 0,0 0 0 0 0,0 0 1 0 0,0 0-1 0 0,0 0 1 0 0,0-1-1 0 0,0 1 0 0 0,0 0 1 0 0,0 0-1 0 0,0 0 0 0 0,0 0 1 0 0,0 0-1 0 0,0 0 1 0 0,0 0-1 0 0,0 0 0 0 0,0 0 1 0 0,0 0-1 0 0,0 0 1 0 0,0 0-1 0 0,0 0 0 0 0,0 0 1 0 0,0 0-1 0 0,0 0 0 0 0,0 0 1 0 0,0 0-1 0 0,0 0 1 0 0,0-1-1 0 0,0 1 0 0 0,0 0 1 0 0,0 0-1 0 0,0 0 0 0 0,2-1-28 0 0,0 0-1 0 0,0 1 0 0 0,0-1 0 0 0,0 0 0 0 0,0 1 0 0 0,0-1 0 0 0,0 1 0 0 0,0 0 0 0 0,1-1 0 0 0,-1 1 0 0 0,0 0 1 0 0,0 0-1 0 0,0 1 0 0 0,3-1 0 0 0,2 1-203 0 0,123-8-460 0 0,-48 2 1591 0 0,-61 4-922 0 0,278-26-2513 0 0,-201 12 1004 0 0,-8 4-20 0 0</inkml:trace>
  <inkml:trace contextRef="#ctx0" brushRef="#br0" timeOffset="2357.62">2415 804 17047 0 0,'0'0'388'0'0,"0"0"52"0"0,0 0 30 0 0,-5-15 104 0 0,4 7-540 0 0,1 1-1 0 0,0-1 0 0 0,0 0 0 0 0,0 0 0 0 0,1 1 0 0 0,3-13 0 0 0,1 0 95 0 0,9-23 0 0 0,-10 34-97 0 0,0 0 1 0 0,1 1-1 0 0,-1 0 0 0 0,2 0 0 0 0,-1 0 0 0 0,1 1 0 0 0,0 0 0 0 0,1 0 0 0 0,0 0 0 0 0,0 1 0 0 0,0 0 0 0 0,1 0 0 0 0,-1 1 0 0 0,2 0 0 0 0,-1 0 0 0 0,11-4 0 0 0,-17 8 2 0 0,0 0-1 0 0,0 1 0 0 0,0-1 0 0 0,0 0 0 0 0,0 1 0 0 0,0-1 1 0 0,0 1-1 0 0,0 0 0 0 0,1 0 0 0 0,-1 0 0 0 0,0 0 0 0 0,0 0 0 0 0,0 0 1 0 0,0 0-1 0 0,0 1 0 0 0,0-1 0 0 0,0 1 0 0 0,0 0 0 0 0,0-1 1 0 0,0 1-1 0 0,0 0 0 0 0,0 0 0 0 0,0 0 0 0 0,3 3 0 0 0,-3-2 10 0 0,0 1 1 0 0,0-1-1 0 0,0 1 0 0 0,0-1 0 0 0,-1 1 0 0 0,1 0 0 0 0,-1 0 0 0 0,0 0 0 0 0,0 0 1 0 0,0 0-1 0 0,0 0 0 0 0,0 0 0 0 0,-1 0 0 0 0,0 0 0 0 0,1 0 0 0 0,-1 6 0 0 0,-3 11 407 0 0,0 0 0 0 0,-1 0 0 0 0,-9 24 0 0 0,11-35-291 0 0,4-14-192 0 0,-1 0-1 0 0,2 0 1 0 0,-1 1 0 0 0,1-1 0 0 0,-1 1 0 0 0,1 0 0 0 0,7-8 0 0 0,1-3-47 0 0,-4 4-89 0 0,0 0-1 0 0,1 0 0 0 0,1 1 1 0 0,0 0-1 0 0,0 0 0 0 0,1 1 1 0 0,0 0-1 0 0,21-12 0 0 0,-22 13 171 0 0,-8 7 0 0 0,0-1 0 0 0,1 1 0 0 0,-1 0 0 0 0,1 0 0 0 0,-1-1 0 0 0,1 1 0 0 0,0 0 0 0 0,-1 1 0 0 0,1-1 0 0 0,0 0 0 0 0,-1 0 0 0 0,1 1 0 0 0,0-1 0 0 0,0 1 0 0 0,0-1 0 0 0,2 1 0 0 0,-4 0 0 0 0,1 0 0 0 0,-1 0 0 0 0,0 0 0 0 0,1 0-1 0 0,-1 0 1 0 0,0 0 0 0 0,1 0 0 0 0,-1 0 0 0 0,0 0-1 0 0,0 1 1 0 0,1-1 0 0 0,-1 0 0 0 0,0 0 0 0 0,1 0-1 0 0,-1 0 1 0 0,0 1 0 0 0,0-1 0 0 0,1 0 0 0 0,-1 0-1 0 0,0 1 1 0 0,0-1 0 0 0,0 0 0 0 0,1 0 0 0 0,-1 1 0 0 0,0-1-1 0 0,0 0 1 0 0,0 1 0 0 0,0-1 0 0 0,1 13-7 0 0,-6 15 46 0 0,4-24-14 0 0,0 2 163 0 0,-1-1-4 0 0,1 0 0 0 0,0 0 0 0 0,0 0 0 0 0,0 0 0 0 0,1 1 0 0 0,-1-1 0 0 0,1 0 0 0 0,1 7 0 0 0,-1-12-179 0 0,0 0-1 0 0,0 1 0 0 0,0-1 1 0 0,0 0-1 0 0,0 1 0 0 0,1-1 1 0 0,-1 1-1 0 0,0-1 0 0 0,0 0 1 0 0,0 1-1 0 0,0-1 0 0 0,1 0 1 0 0,-1 1-1 0 0,0-1 1 0 0,0 0-1 0 0,1 1 0 0 0,-1-1 1 0 0,0 0-1 0 0,1 0 0 0 0,-1 1 1 0 0,0-1-1 0 0,1 0 0 0 0,-1 0 1 0 0,0 1-1 0 0,1-1 0 0 0,3-1-13 0 0,9 5 9 0 0,-11-3 0 0 0,-1 0 0 0 0,0-1 0 0 0,0 1 0 0 0,1-1 0 0 0,-1 1 0 0 0,0-1 0 0 0,1 1 0 0 0,-1-1 0 0 0,0 0 0 0 0,1 0 0 0 0,2 0 0 0 0,15-2 7 0 0,22-6 0 0 0,-34 6-41 0 0,-1 0 0 0 0,1-1-1 0 0,0 0 1 0 0,-1 0-1 0 0,0 0 1 0 0,9-7 0 0 0,12-14-350 0 0,-21 18 68 0 0,0 1-1 0 0,13-10 0 0 0,-13 11 237 0 0,-1-1 0 0 0,1 1 0 0 0,7-10 0 0 0,-8 8 40 0 0,1 0 0 0 0,11-8 0 0 0,-11 9 41 0 0,14-8 1 0 0,-20 12-3 0 0,1 1 1 0 0,-1-1-1 0 0,1 1 1 0 0,0 0-1 0 0,-1 0 1 0 0,1-1-1 0 0,0 1 1 0 0,-1 0-1 0 0,1 0 1 0 0,0 0-1 0 0,-1 0 1 0 0,1-1-1 0 0,0 1 0 0 0,-1 0 1 0 0,1 0-1 0 0,0 1 1 0 0,0-1-1 0 0,-1 0 1 0 0,1 0-1 0 0,0 0 1 0 0,-1 0-1 0 0,1 0 1 0 0,0 1-1 0 0,-1-1 0 0 0,1 0 1 0 0,0 1-1 0 0,-1 0-10 0 0,1 0-1 0 0,-1 0 0 0 0,1 0 0 0 0,-1 0 1 0 0,0 0-1 0 0,0 0 0 0 0,0 0 0 0 0,1 0 1 0 0,-1 0-1 0 0,0 0 0 0 0,0 0 0 0 0,0 0 1 0 0,-1-1-1 0 0,1 1 0 0 0,0 0 0 0 0,0 0 1 0 0,0 0-1 0 0,-1 0 0 0 0,1 1 0 0 0,-8 19 65 0 0,-31 58 3005 0 0,39-79-3068 0 0,0 0-1 0 0,0 0 0 0 0,0 0 1 0 0,0 0-1 0 0,-1 0 1 0 0,1 0-1 0 0,0 0 0 0 0,0 0 1 0 0,0 0-1 0 0,0 0 1 0 0,0 0-1 0 0,0 0 0 0 0,0 1 1 0 0,0-1-1 0 0,0 0 1 0 0,0 0-1 0 0,0 0 0 0 0,0 0 1 0 0,0 0-1 0 0,0 0 1 0 0,0 0-1 0 0,0 0 0 0 0,0 1 1 0 0,0-1-1 0 0,0 0 0 0 0,0 0 1 0 0,0 0-1 0 0,0 0 1 0 0,0 0-1 0 0,0 0 0 0 0,0 0 1 0 0,0 0-1 0 0,0 0 1 0 0,0 1-1 0 0,0-1 0 0 0,0 0 1 0 0,0 0-1 0 0,0 0 1 0 0,0 0-1 0 0,0 0 0 0 0,0 0 1 0 0,1 0-1 0 0,-1 0 1 0 0,0 0-1 0 0,0 0 0 0 0,0 0 1 0 0,0 0-1 0 0,0 1 1 0 0,0-1-1 0 0,0 0 0 0 0,0 0 1 0 0,0 0-1 0 0,0 0 0 0 0,1 0 1 0 0,-1 0-1 0 0,0 0 1 0 0,0 0-1 0 0,0 0 0 0 0,0 0 1 0 0,0 0-1 0 0,4 1-147 0 0,-4-1 157 0 0,1 0 1 0 0,0 0-1 0 0,-1-1 1 0 0,1 1-1 0 0,0 0 1 0 0,-1-1-1 0 0,1 1 1 0 0,0 0-1 0 0,-1-1 1 0 0,1 1-1 0 0,-1-1 1 0 0,1 1-1 0 0,-1-1 0 0 0,1 1 1 0 0,-1-1-1 0 0,1 1 1 0 0,-1-1-1 0 0,0 1 1 0 0,1-1-1 0 0,-1 0 1 0 0,0 1-1 0 0,1-1 1 0 0,-1 0-1 0 0,0 0 1 0 0,8-20 2 0 0,-6 14-73 0 0,-1 2-108 0 0,0 1 0 0 0,0-1 0 0 0,-1 1 0 0 0,1-1 0 0 0,-1 1 0 0 0,0-1 0 0 0,0 0 0 0 0,-1 1 0 0 0,1-1 0 0 0,-2-5 0 0 0,-1 0 154 0 0,-1 0-1 0 0,-6-13 1 0 0,9 21 66 0 0,1 1 0 0 0,-1-1 1 0 0,0 1-1 0 0,0-1 1 0 0,0 0-1 0 0,0 1 1 0 0,0 0-1 0 0,0-1 0 0 0,0 1 1 0 0,-1 0-1 0 0,1-1 1 0 0,-1 1-1 0 0,1 0 0 0 0,-1 0 1 0 0,1 0-1 0 0,-1 0 1 0 0,1 0-1 0 0,-1 1 1 0 0,0-1-1 0 0,1 0 0 0 0,-1 1 1 0 0,-2-1-1 0 0,2 1 24 0 0,0 1-1 0 0,0-1 0 0 0,0 1 1 0 0,0-1-1 0 0,0 1 0 0 0,0 0 1 0 0,0 0-1 0 0,0 0 0 0 0,1 0 1 0 0,-1 0-1 0 0,0 0 1 0 0,1 1-1 0 0,-1-1 0 0 0,1 0 1 0 0,-1 1-1 0 0,1-1 0 0 0,0 1 1 0 0,-1 0-1 0 0,0 2 0 0 0,-3 3 104 0 0,1 0-1 0 0,0 1 0 0 0,-4 10 0 0 0,2-2 99 0 0,0 0 0 0 0,-4 20-1 0 0,9-31-243 0 0,0 0 0 0 0,1 0-1 0 0,-1 0 1 0 0,1 0-1 0 0,0 0 1 0 0,1 0-1 0 0,-1 0 1 0 0,1 0 0 0 0,0 1-1 0 0,0-2 1 0 0,3 10-1 0 0,-3-13-52 0 0,-1 1 1 0 0,1-1-1 0 0,-1 0 0 0 0,1 0 0 0 0,0 0 1 0 0,-1 0-1 0 0,1 0 0 0 0,0 0 0 0 0,0 0 1 0 0,0-1-1 0 0,-1 1 0 0 0,1 0 0 0 0,0 0 0 0 0,0-1 1 0 0,0 1-1 0 0,1 0 0 0 0,-1-1 0 0 0,0 1 1 0 0,0-1-1 0 0,0 1 0 0 0,0-1 0 0 0,0 0 1 0 0,1 0-1 0 0,-1 1 0 0 0,0-1 0 0 0,0 0 0 0 0,0 0 1 0 0,1 0-1 0 0,-1 0 0 0 0,0 0 0 0 0,0 0 1 0 0,0-1-1 0 0,1 1 0 0 0,-1 0 0 0 0,0-1 1 0 0,0 1-1 0 0,0-1 0 0 0,0 1 0 0 0,2-2 0 0 0,4-1-135 0 0,1-2 0 0 0,-1 1 0 0 0,0-1 0 0 0,9-8 0 0 0,-12 9 309 0 0,3-2-356 0 0,0 0 1 0 0,-1-1-1 0 0,0 1 1 0 0,-1-1-1 0 0,0-1 1 0 0,0 1-1 0 0,0-1 1 0 0,-1 0-1 0 0,0 0 1 0 0,5-15-1 0 0,-5 14 28 0 0,-3 7 224 0 0,0 1-1 0 0,0-1 0 0 0,-1 0 1 0 0,1 0-1 0 0,-1 1 0 0 0,1-1 1 0 0,-1 0-1 0 0,1-3 0 0 0,-2 5-6 0 0,0 0-1 0 0,1-1 0 0 0,-1 1 0 0 0,0 0 0 0 0,0 0 1 0 0,1 1-1 0 0,-1-1 0 0 0,0 0 0 0 0,0 0 1 0 0,1 0-1 0 0,-1 0 0 0 0,0 1 0 0 0,1-1 1 0 0,-1 0-1 0 0,0 1 0 0 0,1-1 0 0 0,-1 0 0 0 0,0 1 1 0 0,-1 1 84 0 0,0 1 1 0 0,0-1 0 0 0,0 1 0 0 0,1-1-1 0 0,-1 1 1 0 0,1 0 0 0 0,0-1-1 0 0,-1 1 1 0 0,1 0 0 0 0,0 0 0 0 0,1 0-1 0 0,-1 0 1 0 0,1 0 0 0 0,-1 0-1 0 0,1 0 1 0 0,0 0 0 0 0,0 5 0 0 0,0-3-22 0 0,1 0 0 0 0,0 0 1 0 0,-1 0-1 0 0,2 1 0 0 0,-1-1 1 0 0,1 0-1 0 0,-1 0 1 0 0,1-1-1 0 0,4 7 0 0 0,-5-9-123 0 0,0 0-1 0 0,0-1 1 0 0,0 1-1 0 0,0 0 1 0 0,0-1-1 0 0,0 1 1 0 0,0-1 0 0 0,1 0-1 0 0,-1 1 1 0 0,1-1-1 0 0,-1 0 1 0 0,1 0-1 0 0,-1 0 1 0 0,1 0-1 0 0,0 0 1 0 0,0 0-1 0 0,-1-1 1 0 0,1 1-1 0 0,0 0 1 0 0,0-1-1 0 0,0 1 1 0 0,0-1 0 0 0,-1 0-1 0 0,1 0 1 0 0,0 0-1 0 0,0 0 1 0 0,0 0-1 0 0,0 0 1 0 0,0 0-1 0 0,0 0 1 0 0,0-1-1 0 0,-1 1 1 0 0,1-1-1 0 0,0 0 1 0 0,0 1 0 0 0,2-3-1 0 0,2 0 0 0 0,0-1 0 0 0,-1 0 0 0 0,0 0 0 0 0,0 0 0 0 0,0-1 0 0 0,-1 0 0 0 0,1 0-1 0 0,-1 0 1 0 0,6-9 0 0 0,77-118-219 0 0,-80 119 329 0 0,-6 12-94 0 0,-1-1 1 0 0,1 0 0 0 0,0 0 0 0 0,0 1 0 0 0,0-1 0 0 0,0 1 0 0 0,0-1 0 0 0,0 1 0 0 0,0-1 0 0 0,1 1 0 0 0,2-2 0 0 0,-7 20 282 0 0,-3 7-175 0 0,1-1 422 0 0,-6 41-1 0 0,11-57-454 0 0,0-1 0 0 0,-1 1 1 0 0,2-1-1 0 0,-1 1 0 0 0,1-1 0 0 0,0 1 0 0 0,1-1 1 0 0,-1 1-1 0 0,1-1 0 0 0,1 0 0 0 0,3 8 0 0 0,-5-12-59 0 0,0 0 0 0 0,1-1-1 0 0,-1 1 1 0 0,0 0 0 0 0,1 0-1 0 0,0-1 1 0 0,-1 1 0 0 0,1-1-1 0 0,0 0 1 0 0,0 1 0 0 0,0-1-1 0 0,0 0 1 0 0,0 0 0 0 0,4 1-1 0 0,-5-1 0 0 0,0-1-1 0 0,0 0 1 0 0,1 1 0 0 0,-1-1-1 0 0,0 0 1 0 0,1 0-1 0 0,-1 0 1 0 0,1 0 0 0 0,-1 0-1 0 0,0 0 1 0 0,1 0-1 0 0,-1 0 1 0 0,0 0 0 0 0,1-1-1 0 0,-1 1 1 0 0,0-1-1 0 0,0 1 1 0 0,1-1 0 0 0,-1 1-1 0 0,0-1 1 0 0,0 0-1 0 0,0 0 1 0 0,0 1 0 0 0,2-3-1 0 0,3-2-219 0 0,-1-1 1 0 0,1 0-1 0 0,-1-1 0 0 0,-1 1 0 0 0,1-1 1 0 0,-1 0-1 0 0,0 0 0 0 0,5-15 0 0 0,-7 13 218 0 0,0 0 0 0 0,0-1 0 0 0,-1 1 0 0 0,-1-1 0 0 0,1 1 0 0 0,-2-1 0 0 0,-1-13 0 0 0,-5 1 79 0 0,6 20-38 0 0,0-1-1 0 0,0 1 0 0 0,0-1 0 0 0,0 1 1 0 0,1-1-1 0 0,-1 1 0 0 0,0-5 1 0 0,1 7 433 0 0,0 0 34 0 0,0 0-65 0 0,0 0-222 0 0,0 0 166 0 0,0 0 101 0 0,0 0 21 0 0,0 0-66 0 0,0 4-416 0 0,0 0 1 0 0,0 0-1 0 0,1-1 1 0 0,-1 1 0 0 0,2 5-1 0 0,-2-9-19 0 0,0 1 0 0 0,0-1 1 0 0,0 0-1 0 0,0 0 0 0 0,0 0 0 0 0,0 0 0 0 0,0 0 0 0 0,0 0 1 0 0,0 1-1 0 0,0-1 0 0 0,0 0 0 0 0,0 0 0 0 0,0 0 0 0 0,1 0 0 0 0,-1 0 1 0 0,0 0-1 0 0,0 0 0 0 0,0 1 0 0 0,0-1 0 0 0,0 0 0 0 0,0 0 1 0 0,0 0-1 0 0,0 0 0 0 0,0 0 0 0 0,1 0 0 0 0,-1 0 0 0 0,0 0 0 0 0,0 0 1 0 0,0 0-1 0 0,0 0 0 0 0,0 0 0 0 0,0 0 0 0 0,1 0 0 0 0,-1 0 0 0 0,0 0 1 0 0,0 0-1 0 0,0 0 0 0 0,0 0 0 0 0,0 0 0 0 0,1 0 0 0 0,-1 0 1 0 0,0 0-1 0 0,0 0 0 0 0,0 0 0 0 0,0 0 0 0 0,0 0 0 0 0,0 0 0 0 0,1 0 1 0 0,-1 0-1 0 0,0 0 0 0 0,0 0 0 0 0,0 0 0 0 0,0 0 0 0 0,0 0 1 0 0,0-1-1 0 0,0 1 0 0 0,0 0 0 0 0,0 0 0 0 0,1 0 0 0 0,-1 0 0 0 0,5-7 952 0 0,-5 7-977 0 0,1-2 175 0 0,1-5 292 0 0,-3 3-450 0 0,0 1-64 0 0,0 2-273 0 0,4-3-2454 0 0,-1 0-6761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23:2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54 195 18151 0 0,'-6'4'733'0'0,"0"0"-1"0"0,1 1 1 0 0,0-1-1 0 0,0 1 1 0 0,0 0-1 0 0,0 0 1 0 0,-4 8-1 0 0,2-5 720 0 0,6-7-940 0 0,1-1 0 0 0,0 0 0 0 0,0 0-68 0 0,3-1-372 0 0,-1 0-1 0 0,0 0 1 0 0,0 0-1 0 0,0 0 1 0 0,0 0-1 0 0,0 0 1 0 0,0-1-1 0 0,0 1 1 0 0,0-1-1 0 0,2-1 1 0 0,2-3 242 0 0,34-25 254 0 0,24-18-381 0 0,-51 40-69 0 0,-6 4-345 0 0,1 0-1 0 0,-1 0 0 0 0,1 1 1 0 0,12-5-1 0 0,-15 6 151 0 0,0 0-1 0 0,0 0 1 0 0,0 0-1 0 0,0 0 1 0 0,0-1-1 0 0,5-5 1 0 0,6-5 11 0 0,1-1 66 0 0,-13 11 0 0 0,0 0 0 0 0,0 1 0 0 0,1-1 0 0 0,-1 1 0 0 0,1 0 0 0 0,8-4 0 0 0,8-4 0 0 0,-19 9 0 0 0,1 1 0 0 0,-1-1 0 0 0,1 1 0 0 0,0-1 0 0 0,0 1 0 0 0,0 0 0 0 0,0 0 0 0 0,0 0 0 0 0,0 1 0 0 0,0-1 0 0 0,5 0 0 0 0,-3 1 0 0 0,-3 0 0 0 0,-1 0 0 0 0,0 0 0 0 0,1 0 0 0 0,-1 0 0 0 0,0 0 0 0 0,1 0 0 0 0,-1 0 0 0 0,0 1 0 0 0,1-1 0 0 0,-1 0 0 0 0,0 1 0 0 0,1-1 0 0 0,-1 1 0 0 0,0-1 0 0 0,0 1 0 0 0,0 0 0 0 0,0 0 0 0 0,1-1 0 0 0,-1 1 0 0 0,0 0 0 0 0,0 0 0 0 0,0 0 0 0 0,-1 0 0 0 0,1 0 0 0 0,0 0 0 0 0,0 0 0 0 0,-1 1 0 0 0,2 1 0 0 0,8 15 0 0 0,-10-14 42 0 0,1-1 0 0 0,-1 0 0 0 0,0 1 1 0 0,0-1-1 0 0,0 1 0 0 0,0-1 0 0 0,0 0 0 0 0,-1 1 0 0 0,0-1 0 0 0,1 0 0 0 0,-1 1 0 0 0,0-1 0 0 0,-1 0 0 0 0,1 0 0 0 0,-3 5 1 0 0,-2 0 232 0 0,0 0 0 0 0,0-1 0 0 0,-14 14 0 0 0,-6 6 15 0 0,23-24-291 0 0,1 1 0 0 0,0-1-1 0 0,0 1 1 0 0,0 0 0 0 0,1 0 0 0 0,-1 0-1 0 0,1 0 1 0 0,0 0 0 0 0,-1 9 0 0 0,-1 37 401 0 0,3-47-405 0 0,0 0 0 0 0,0 0-1 0 0,1 1 1 0 0,-1-1 0 0 0,1 0 0 0 0,-1 0-1 0 0,1 0 1 0 0,0 0 0 0 0,1 0 0 0 0,-1 0-1 0 0,0 0 1 0 0,1 0 0 0 0,0 0 0 0 0,-1 0-1 0 0,1-1 1 0 0,0 1 0 0 0,1-1 0 0 0,2 3 0 0 0,-2-2 22 0 0,0-1 0 0 0,1 0 0 0 0,-1 0 0 0 0,1 0 0 0 0,-1 0 0 0 0,1-1 0 0 0,0 1 0 0 0,0-1 0 0 0,0 0 0 0 0,-1 0 0 0 0,1-1 0 0 0,0 1 0 0 0,0-1 0 0 0,6 0 0 0 0,1 1-72 0 0,1-1 0 0 0,-1-1-1 0 0,0 0 1 0 0,1 0 0 0 0,-1-1 0 0 0,0-1 0 0 0,0 0 0 0 0,0 0-1 0 0,18-9 1 0 0,-18 6 55 0 0,-1 0 0 0 0,1-1 0 0 0,-1 0 0 0 0,0 0 0 0 0,-1-1 0 0 0,0-1 0 0 0,0 1 0 0 0,-1-2 0 0 0,0 1 0 0 0,-1-1 0 0 0,0 0 0 0 0,9-17 0 0 0,-3 4 2 0 0,-9 16-4 0 0,0-1 1 0 0,0 1-1 0 0,0-1 1 0 0,-1 0-1 0 0,0 0 1 0 0,-1 0-1 0 0,0 0 1 0 0,0 0-1 0 0,0-1 1 0 0,-1-8-1 0 0,-1 17-68 0 0,-9-1-21 0 0,8 0 87 0 0,0 1-1 0 0,1 0 0 0 0,-1 0 1 0 0,1 0-1 0 0,-1 0 1 0 0,1-1-1 0 0,-1 1 1 0 0,0 0-1 0 0,1 0 0 0 0,-1 0 1 0 0,1 0-1 0 0,-1 1 1 0 0,1-1-1 0 0,-1 0 1 0 0,0 0-1 0 0,1 0 0 0 0,-1 0 1 0 0,1 1-1 0 0,-1-1 1 0 0,1 0-1 0 0,-1 0 1 0 0,1 1-1 0 0,-1-1 0 0 0,1 0 1 0 0,-1 1-1 0 0,1-1 1 0 0,-1 1-1 0 0,-25 20 363 0 0,20-16-186 0 0,0-1 0 0 0,0 1 0 0 0,1 1 0 0 0,-1-1 0 0 0,1 1-1 0 0,-7 10 1 0 0,8-10-105 0 0,1-1 0 0 0,0 1 0 0 0,1 0-1 0 0,-1 0 1 0 0,1 0 0 0 0,1 0 0 0 0,-1 1-1 0 0,-1 10 1 0 0,3-14-69 0 0,0 1-1 0 0,0 0 1 0 0,0-1-1 0 0,1 1 1 0 0,-1 0-1 0 0,1-1 1 0 0,0 1-1 0 0,0-1 1 0 0,0 1-1 0 0,0-1 1 0 0,1 1-1 0 0,-1-1 1 0 0,1 0-1 0 0,0 0 1 0 0,0 1 0 0 0,3 3-1 0 0,2 0 22 0 0,-1 0 1 0 0,1-1-1 0 0,0 0 0 0 0,0 0 1 0 0,0-1-1 0 0,1 1 0 0 0,0-2 1 0 0,16 8-1 0 0,-19-10-20 0 0,-1-1 1 0 0,0 1-1 0 0,0-1 0 0 0,1 0 1 0 0,-1 0-1 0 0,1-1 0 0 0,-1 0 1 0 0,1 1-1 0 0,-1-1 0 0 0,1-1 1 0 0,-1 1-1 0 0,0-1 0 0 0,1 1 1 0 0,-1-1-1 0 0,0-1 0 0 0,1 1 1 0 0,-1-1-1 0 0,0 1 0 0 0,0-1 1 0 0,5-4-1 0 0,1 0 8 0 0,-1-2-1 0 0,1 0 1 0 0,-2 0-1 0 0,1 0 1 0 0,-1-1-1 0 0,9-14 1 0 0,-5 6-678 0 0,-1-1-1 0 0,16-36 1 0 0,-25 49 738 0 0,0 0 0 0 0,0-1 0 0 0,0 1 0 0 0,-1-1 0 0 0,0 0 0 0 0,0 0-1 0 0,0 1 1 0 0,-1-1 0 0 0,0 0 0 0 0,-1-8 0 0 0,1 12-123 0 0,0 1 0 0 0,1-1 0 0 0,-1 1 0 0 0,0-1 0 0 0,1 1 0 0 0,-1 0 0 0 0,1-1 0 0 0,-1 1 0 0 0,1-1 0 0 0,-1 1 0 0 0,1 0 0 0 0,1-2 0 0 0,0 1 56 0 0,1 0 20 0 0,-2-1 203 0 0,-1 2-229 0 0,0 1 0 0 0,0 0 0 0 0,0 0 0 0 0,0-1-1 0 0,1 1 1 0 0,-1 0 0 0 0,0 0 0 0 0,0-1-1 0 0,0 1 1 0 0,0 0 0 0 0,0 0 0 0 0,0-1-1 0 0,1 1 1 0 0,-1 0 0 0 0,0 0 0 0 0,0 0-1 0 0,0-1 1 0 0,1 1 0 0 0,-1 0 0 0 0,0 0-1 0 0,0 0 1 0 0,1 0 0 0 0,-1-1 0 0 0,0 1-1 0 0,0 0 1 0 0,1 0 0 0 0,-1 0 0 0 0,0 0 0 0 0,0 0-1 0 0,1 0 1 0 0,-1 0 0 0 0,0 0 0 0 0,0 0-1 0 0,1 0 1 0 0,-1 0 0 0 0,0 0 0 0 0,1 0-1 0 0,-1 0 1 0 0,2-1 43 0 0,0 1 1 0 0,0-1-1 0 0,0 0 0 0 0,0 0 1 0 0,0 0-1 0 0,0 0 0 0 0,0-1 1 0 0,0 1-1 0 0,0 0 0 0 0,-1-1 1 0 0,1 1-1 0 0,-1-1 0 0 0,1 0 1 0 0,-1 0-1 0 0,0 1 0 0 0,1-1 1 0 0,1-4-1 0 0,3-1 3 0 0,-5 6-28 0 0,0 0 0 0 0,0 0 0 0 0,0 0 0 0 0,0 0 0 0 0,0-1 0 0 0,0 1 0 0 0,0 0 0 0 0,0 0 0 0 0,0-1 0 0 0,1-2 0 0 0,-2 4 212 0 0,0 0 60 0 0,0 0 4 0 0,0 0-77 0 0,0 0-325 0 0,0 6-634 0 0,1-4 738 0 0,-1-2 20 0 0,0 1 0 0 0,0-1 0 0 0,1 1 0 0 0,-1-1-1 0 0,0 1 1 0 0,0-1 0 0 0,1 1 0 0 0,-1-1 0 0 0,1 1-1 0 0,-1-1 1 0 0,0 1 0 0 0,1-1 0 0 0,-1 1-1 0 0,1-1 1 0 0,-1 0 0 0 0,1 1 0 0 0,-1-1 0 0 0,1 0-1 0 0,-1 1 1 0 0,1-1 0 0 0,-1 0 0 0 0,1 0-1 0 0,-1 1 1 0 0,1-1 0 0 0,0 0 0 0 0,-1 0 0 0 0,2 0-1 0 0,12 11 226 0 0,11-6-445 0 0,-21-5 233 0 0,0 1-1 0 0,0 0 0 0 0,0-1 1 0 0,0 2-1 0 0,6 1 0 0 0,7-3 219 0 0,-12 3-198 0 0,1 1 0 0 0,-1-1-1 0 0,0 1 1 0 0,-1 0 0 0 0,1 0-1 0 0,7 9 1 0 0,-11-12-43 0 0,0 1 0 0 0,0 0 0 0 0,0 0 0 0 0,0 0 0 0 0,0-1 0 0 0,0 1 0 0 0,0 0 0 0 0,-1 0 0 0 0,1 0 0 0 0,-1 0 0 0 0,1 0 0 0 0,-1 0 0 0 0,0 1 0 0 0,0-1 0 0 0,0 0 0 0 0,0 0 0 0 0,0 0 0 0 0,0 2 0 0 0,-1-1 0 0 0,0 0 0 0 0,1 0 0 0 0,-1 0 0 0 0,0 0 0 0 0,0 0 0 0 0,0 0 0 0 0,-1 0 0 0 0,1-1 0 0 0,-1 1 0 0 0,0-1 0 0 0,-2 4 0 0 0,-47 40 40 0 0,41-37 176 0 0,1 1 0 0 0,1 0 1 0 0,0 1-1 0 0,-9 15 0 0 0,15-22-218 0 0,0-1-1 0 0,0 1 0 0 0,0-1 1 0 0,1 1-1 0 0,-1 0 1 0 0,1 0-1 0 0,0 0 0 0 0,0 0 1 0 0,1 0-1 0 0,-1 0 1 0 0,1 0-1 0 0,0 0 1 0 0,0 0-1 0 0,0 0 0 0 0,0 0 1 0 0,1 0-1 0 0,0 0 1 0 0,2 6-1 0 0,-2-7 3 0 0,1 1 0 0 0,0-1 0 0 0,1 1 0 0 0,-1-1 0 0 0,1 0 0 0 0,-1 0 0 0 0,1 0 0 0 0,0 0 0 0 0,0-1 0 0 0,0 1 0 0 0,1-1 0 0 0,-1 0 0 0 0,1 0 0 0 0,-1 0 0 0 0,1 0 0 0 0,-1 0 0 0 0,1-1 0 0 0,0 0 0 0 0,0 1 0 0 0,0-2 0 0 0,0 1 0 0 0,0 0 0 0 0,0-1 0 0 0,0 0 0 0 0,0 0 0 0 0,0 0 0 0 0,0 0 0 0 0,8-2 0 0 0,-4-1 0 0 0,1-1 1 0 0,-1 0-1 0 0,0 0 0 0 0,-1-1 0 0 0,1 0 1 0 0,-1 0-1 0 0,9-8 0 0 0,-3 0-9 0 0,0 0 1 0 0,17-24-1 0 0,-16 17-109 0 0,0-1 0 0 0,-2-1 0 0 0,0 0 0 0 0,-2 0 0 0 0,0-1 0 0 0,-2 0 0 0 0,10-42 0 0 0,-16 57 118 0 0,-1-1 0 0 0,1-13 0 0 0,-3 16 5 0 0,-3 2-31 0 0,-3 22-401 0 0,-14 71 784 0 0,18-69-269 0 0,0 0 0 0 0,2 0 0 0 0,0 0-1 0 0,3 29 1 0 0,-2-42-71 0 0,1-1-1 0 0,0 0 1 0 0,1 0 0 0 0,-1 0 0 0 0,1-1-1 0 0,4 10 1 0 0,-5-14-31 0 0,-1 1-1 0 0,1-1 0 0 0,0 0 1 0 0,-1 1-1 0 0,1-1 1 0 0,0 0-1 0 0,0 0 1 0 0,0 1-1 0 0,0-1 0 0 0,0 0 1 0 0,0 0-1 0 0,0 0 1 0 0,1 0-1 0 0,-1-1 0 0 0,0 1 1 0 0,0 0-1 0 0,1 0 1 0 0,-1-1-1 0 0,1 1 1 0 0,-1-1-1 0 0,0 1 0 0 0,1-1 1 0 0,-1 1-1 0 0,1-1 1 0 0,-1 0-1 0 0,1 0 1 0 0,-1 0-1 0 0,1 0 0 0 0,-1 0 1 0 0,1 0-1 0 0,1-1 1 0 0,5-1 38 0 0,-1-1 1 0 0,1 0-1 0 0,-1-1 1 0 0,0 0-1 0 0,0 0 1 0 0,-1 0-1 0 0,1-1 1 0 0,-1 0-1 0 0,0 0 1 0 0,0-1-1 0 0,9-11 1 0 0,-4 3-236 0 0,-1 0 1 0 0,0-1-1 0 0,-1 0 1 0 0,10-22-1 0 0,-9 10-144 0 0,-1 1 1 0 0,6-30-1 0 0,-12 29 215 0 0,-4 23 92 0 0,-1 2 36 0 0,2 2 13 0 0,-1 0-1 0 0,0 1 1 0 0,1-1 0 0 0,-1 0-1 0 0,0 1 1 0 0,1-1-1 0 0,-1 0 1 0 0,1 1 0 0 0,-1-1-1 0 0,1 0 1 0 0,-1 1-1 0 0,1-1 1 0 0,-1 1 0 0 0,1-1-1 0 0,-1 1 1 0 0,1-1-1 0 0,0 1 1 0 0,-1 0 0 0 0,1-1-1 0 0,0 1 1 0 0,-1-1 0 0 0,1 1-1 0 0,0 1 1 0 0,-1-2-1 0 0,-1 8 79 0 0,-1 0 1 0 0,1 0-1 0 0,0 0 1 0 0,1 1 0 0 0,-1 9-1 0 0,0 45 939 0 0,2-48-757 0 0,1-6-377 0 0,-1 0 1 0 0,1 0 0 0 0,1 0 0 0 0,2 11 0 0 0,-3-16 112 0 0,0 0 1 0 0,1-1-1 0 0,-1 1 1 0 0,1-1-1 0 0,-1 1 1 0 0,1-1-1 0 0,0 0 1 0 0,1 0-1 0 0,-1 0 1 0 0,0 0 0 0 0,1 0-1 0 0,5 5 1 0 0,-6-7 16 0 0,-1-1 0 0 0,1 1 0 0 0,0-1 0 0 0,-1 1 0 0 0,1-1 0 0 0,0 0 0 0 0,0 0 0 0 0,-1 0 0 0 0,1 0 1 0 0,0 0-1 0 0,-1 0 0 0 0,1 0 0 0 0,0 0 0 0 0,0-1 0 0 0,-1 1 0 0 0,1-1 0 0 0,0 1 0 0 0,-1-1 0 0 0,1 0 0 0 0,-1 0 0 0 0,1 1 1 0 0,1-3-1 0 0,2 1-37 0 0,-1-1 0 0 0,0 0 0 0 0,0 0-1 0 0,0 0 1 0 0,0-1 0 0 0,5-6 0 0 0,4-7-450 0 0,-1-1 0 0 0,-1 0-1 0 0,14-30 1 0 0,-11 14 129 0 0,2 1-1 0 0,20-32 1 0 0,-36 65 333 0 0,1-1 1 0 0,-1 0-1 0 0,1 1 1 0 0,-1-1-1 0 0,1 1 1 0 0,0-1-1 0 0,-1 1 1 0 0,1-1-1 0 0,0 1 1 0 0,-1-1-1 0 0,1 1 1 0 0,0-1-1 0 0,0 1 0 0 0,-1 0 1 0 0,1-1-1 0 0,0 1 1 0 0,0 0-1 0 0,0 0 1 0 0,-1 0-1 0 0,1 0 1 0 0,0 0-1 0 0,0 0 1 0 0,0 0-1 0 0,0 0 1 0 0,-1 0-1 0 0,1 0 1 0 0,0 0-1 0 0,0 0 1 0 0,0 0-1 0 0,-1 1 1 0 0,1-1-1 0 0,0 0 0 0 0,0 1 1 0 0,-1-1-1 0 0,1 1 1 0 0,0-1-1 0 0,0 1 1 0 0,-1-1-1 0 0,1 1 1 0 0,-1-1-1 0 0,1 1 1 0 0,0-1-1 0 0,-1 1 1 0 0,1 0-1 0 0,-1-1 1 0 0,1 3-1 0 0,1 2 94 0 0,0 0 0 0 0,0 1 0 0 0,0 0 0 0 0,-1-1 0 0 0,0 1 0 0 0,0 0 0 0 0,-1 7 0 0 0,-1 43 1073 0 0,-1-16-721 0 0,1-11-193 0 0,0-21-147 0 0,0 0 0 0 0,1 1 0 0 0,0-1 0 0 0,0 1 0 0 0,1-1 0 0 0,0 0 0 0 0,1 0 0 0 0,3 12 0 0 0,-5-19-99 0 0,1-1 0 0 0,-1 1 1 0 0,1-1-1 0 0,-1 0 0 0 0,0 1 0 0 0,1-1 0 0 0,-1 0 1 0 0,1 1-1 0 0,-1-1 0 0 0,1 0 0 0 0,-1 0 0 0 0,1 1 1 0 0,-1-1-1 0 0,1 0 0 0 0,-1 0 0 0 0,1 0 0 0 0,-1 0 0 0 0,1 0 1 0 0,-1 0-1 0 0,1 0 0 0 0,0 0 0 0 0,-1 0 0 0 0,1 0 1 0 0,-1 0-1 0 0,1 0 0 0 0,-1 0 0 0 0,1 0 0 0 0,-1 0 1 0 0,1 0-1 0 0,-1-1 0 0 0,1 1 0 0 0,-1 0 0 0 0,1 0 1 0 0,-1-1-1 0 0,1 1 0 0 0,-1 0 0 0 0,1-1 0 0 0,-1 1 1 0 0,1 0-1 0 0,-1-1 0 0 0,20-16-1136 0 0,37-61 104 0 0,2-1 8 0 0,-49 65 981 0 0,-8 11 29 0 0,0 1-1 0 0,-1-1 0 0 0,1 1 0 0 0,0-1 1 0 0,0 1-1 0 0,1 0 0 0 0,-1 0 0 0 0,0 0 0 0 0,1 0 1 0 0,-1 0-1 0 0,5-2 0 0 0,1 0 17 0 0,-7 4 7 0 0,0-1 0 0 0,-1 1 0 0 0,1-1 0 0 0,0 1 0 0 0,0 0 1 0 0,-1-1-1 0 0,1 1 0 0 0,0 0 0 0 0,0 0 0 0 0,0-1 0 0 0,-1 1 0 0 0,1 0 0 0 0,0 0 0 0 0,0 0 0 0 0,0 0 0 0 0,0 0 0 0 0,-1 0 0 0 0,1 0 0 0 0,0 0 0 0 0,0 1 0 0 0,0-1 1 0 0,0 0-1 0 0,-1 0 0 0 0,1 1 0 0 0,0-1 0 0 0,0 1 0 0 0,-1-1 0 0 0,1 0 0 0 0,0 1 0 0 0,-1-1 0 0 0,2 2 0 0 0,28 22 1934 0 0,-25-18-1777 0 0,-1 0 1 0 0,0 0 0 0 0,1 0-1 0 0,-2 1 1 0 0,1-1 0 0 0,-1 1-1 0 0,3 10 1 0 0,13 51 989 0 0,-14-46-1328 0 0,-3-12 230 0 0,-1 1 0 0 0,1 19 0 0 0,-3-24-33 0 0,1 1 0 0 0,0-1-1 0 0,1 1 1 0 0,0-1 0 0 0,0 1 0 0 0,0-1-1 0 0,1 0 1 0 0,0 1 0 0 0,4 9-1 0 0,-5-15-37 0 0,-1-1-1 0 0,0 0 0 0 0,1 0 0 0 0,-1 0 1 0 0,0 0-1 0 0,1 0 0 0 0,-1 0 0 0 0,1 1 0 0 0,-1-1 1 0 0,0 0-1 0 0,1 0 0 0 0,-1 0 0 0 0,0 0 1 0 0,1 0-1 0 0,-1 0 0 0 0,1 0 0 0 0,-1-1 1 0 0,0 1-1 0 0,1 0 0 0 0,-1 0 0 0 0,0 0 0 0 0,1 0 1 0 0,-1 0-1 0 0,0 0 0 0 0,1-1 0 0 0,-1 1 1 0 0,10-6-1245 0 0,3-10-1662 0 0,-10 8 1420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23:20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88 19087 0 0,'-2'-1'261'0'0,"1"1"0"0"0,-1-1 0 0 0,0 0 0 0 0,0 0-1 0 0,1 0 1 0 0,-1 0 0 0 0,1 0 0 0 0,-1 0 0 0 0,1 0-1 0 0,0-1 1 0 0,-1 1 0 0 0,0-2 0 0 0,0 1 687 0 0,1 1-855 0 0,0 0 0 0 0,1 0 1 0 0,-1 0-1 0 0,0 0 0 0 0,1 0 0 0 0,-1-1 0 0 0,1 1 0 0 0,0 0 1 0 0,-1 0-1 0 0,1-1 0 0 0,0 1 0 0 0,0 0 0 0 0,0 0 1 0 0,0-1-1 0 0,0 1 0 0 0,0 0 0 0 0,0 0 0 0 0,0-1 1 0 0,0 1-1 0 0,0 0 0 0 0,1 0 0 0 0,-1-1 0 0 0,2-1 1 0 0,-1-1 223 0 0,1 0 0 0 0,0 0 1 0 0,0 0-1 0 0,1 0 1 0 0,4-7-1 0 0,-6 10-316 0 0,0 1-1 0 0,0-1 1 0 0,0 0-1 0 0,0 0 1 0 0,0 1-1 0 0,0-1 1 0 0,1 0-1 0 0,-1 1 1 0 0,0-1-1 0 0,0 1 1 0 0,0 0 0 0 0,1-1-1 0 0,-1 1 1 0 0,0 0-1 0 0,0 0 1 0 0,1 0-1 0 0,-1 0 1 0 0,0 0-1 0 0,3 0 1 0 0,-2 0 0 0 0,0 0 1 0 0,-1 0-1 0 0,1 1 0 0 0,0-1 1 0 0,0 1-1 0 0,0-1 0 0 0,0 1 1 0 0,0 0-1 0 0,-1 0 1 0 0,1 0-1 0 0,0 0 0 0 0,-1 0 1 0 0,1 0-1 0 0,0 0 0 0 0,-1 0 1 0 0,0 1-1 0 0,1-1 0 0 0,-1 1 1 0 0,0-1-1 0 0,0 1 1 0 0,1-1-1 0 0,-1 1 0 0 0,0 0 1 0 0,-1-1-1 0 0,1 1 0 0 0,0 0 1 0 0,0 0-1 0 0,-1 0 0 0 0,1 0 1 0 0,-1 0-1 0 0,0 0 1 0 0,0 0-1 0 0,1-1 0 0 0,-1 1 1 0 0,0 0-1 0 0,0 0 0 0 0,-1 0 1 0 0,0 4-1 0 0,1 7-1 0 0,0-12 0 0 0,0 0 0 0 0,0 0 0 0 0,0 0 0 0 0,0 0 0 0 0,0 0 0 0 0,0 0 0 0 0,0 0 0 0 0,0 0 0 0 0,0 0 0 0 0,0 0 0 0 0,-1 0 0 0 0,1 0 0 0 0,-1 2 0 0 0,0-2 13 0 0,1 0 0 0 0,0 0-1 0 0,-1 0 1 0 0,1 0 0 0 0,-1 0 0 0 0,1 0-1 0 0,-1 0 1 0 0,0 0 0 0 0,1 0 0 0 0,-1-1-1 0 0,0 1 1 0 0,1 0 0 0 0,-1 0 0 0 0,0-1-1 0 0,0 1 1 0 0,0 0 0 0 0,0-1 0 0 0,0 1-1 0 0,0-1 1 0 0,0 1 0 0 0,0-1 0 0 0,0 0-1 0 0,0 1 1 0 0,0-1 0 0 0,0 0 0 0 0,-1 1-1 0 0,0-2 2 0 0,0 0 0 0 0,1 1 0 0 0,-1-1 0 0 0,0 0 0 0 0,1 0 0 0 0,-1 0 0 0 0,1 0 0 0 0,-1 0 0 0 0,1 0-1 0 0,-1 0 1 0 0,1 0 0 0 0,0-1 0 0 0,0 1 0 0 0,0 0 0 0 0,-2-3 0 0 0,-1-1 5 0 0,1-1 0 0 0,0 1 1 0 0,0-1-1 0 0,0 0 0 0 0,0 0 1 0 0,1 0-1 0 0,0 0 0 0 0,0 0 1 0 0,-1-12-1 0 0,4 14-19 0 0,-1 3 3 0 0,0 1-1 0 0,1 0 1 0 0,-1 0-1 0 0,0-1 0 0 0,1 1 1 0 0,-1 0-1 0 0,1 0 1 0 0,-1 0-1 0 0,1-1 1 0 0,-1 1-1 0 0,0 0 1 0 0,1 0-1 0 0,-1 0 1 0 0,1 0-1 0 0,-1 0 1 0 0,1 0-1 0 0,-1 0 1 0 0,1 0-1 0 0,-1 0 0 0 0,1 0 1 0 0,-1 0-1 0 0,1 0 1 0 0,-1 0-1 0 0,0 0 1 0 0,1 1-1 0 0,-1-1 1 0 0,1 0-1 0 0,-1 0 1 0 0,0 0-1 0 0,1 1 1 0 0,-1-1-3 0 0,6 1 36 0 0,0 1-1 0 0,0-1 1 0 0,0 1-1 0 0,-1 1 1 0 0,1-1-1 0 0,-1 1 1 0 0,0 0-1 0 0,1 0 1 0 0,-1 0-1 0 0,-1 1 1 0 0,1 0-1 0 0,7 7 1 0 0,-12-10-16 0 0,1 0 0 0 0,0 0 0 0 0,-1 0-1 0 0,1 0 1 0 0,-1 0 0 0 0,0 1 0 0 0,1-1 0 0 0,-1 0 0 0 0,0 0 0 0 0,0 1 0 0 0,1-1 0 0 0,-1 0 0 0 0,0 0 0 0 0,0 0 0 0 0,0 1 0 0 0,-1-1 0 0 0,1 0-1 0 0,0 0 1 0 0,0 1 0 0 0,-1-1 0 0 0,1 0 0 0 0,0 0 0 0 0,-1 0 0 0 0,0 0 0 0 0,1 1 0 0 0,-1-1 0 0 0,1 0 0 0 0,-1 0 0 0 0,0 0 0 0 0,0 0-1 0 0,0-1 1 0 0,0 1 0 0 0,1 0 0 0 0,-1 0 0 0 0,-2 1 0 0 0,0-1-15 0 0,0 1-1 0 0,1-1 0 0 0,-1 0 1 0 0,0 0-1 0 0,0 0 1 0 0,0 0-1 0 0,1 0 1 0 0,-1-1-1 0 0,0 1 1 0 0,0-1-1 0 0,0 0 0 0 0,0 0 1 0 0,0 0-1 0 0,0 0 1 0 0,0 0-1 0 0,0-1 1 0 0,-3 0-1 0 0,5 0 13 0 0,0 1 1 0 0,0 0-1 0 0,0-1 1 0 0,0 1-1 0 0,0-1 0 0 0,0 1 1 0 0,1-1-1 0 0,-1 0 0 0 0,0 1 1 0 0,0-1-1 0 0,0 0 1 0 0,1 1-1 0 0,-1-1 0 0 0,1 0 1 0 0,-1 0-1 0 0,0 0 0 0 0,1 0 1 0 0,-1 0-1 0 0,1 0 0 0 0,0 1 1 0 0,-1-1-1 0 0,1 0 1 0 0,0 0-1 0 0,-1 0 0 0 0,1 0 1 0 0,0 0-1 0 0,0 0 0 0 0,0-1 1 0 0,0 1-1 0 0,0 0 1 0 0,0 0-1 0 0,0 0 0 0 0,1 0 1 0 0,-1 0-1 0 0,0 0 0 0 0,0 0 1 0 0,1-1-1 0 0,0 0-40 0 0,-1 0 0 0 0,1 1 0 0 0,-1-1 0 0 0,1 0 0 0 0,0 1 0 0 0,0-1-1 0 0,-1 0 1 0 0,1 1 0 0 0,0-1 0 0 0,1 1 0 0 0,-1-1 0 0 0,0 1 0 0 0,0 0 0 0 0,0 0 0 0 0,1-1 0 0 0,-1 1 0 0 0,1 0-1 0 0,-1 0 1 0 0,1 0 0 0 0,-1 0 0 0 0,3 0 0 0 0,4-2-91 0 0,-7 3 141 0 0,0-1 0 0 0,0 1 0 0 0,0-1 0 0 0,1 1 0 0 0,-1-1 1 0 0,0 1-1 0 0,0 0 0 0 0,1 0 0 0 0,-1-1 0 0 0,0 1 0 0 0,0 0 0 0 0,1 0 0 0 0,-1 0 0 0 0,0 0 1 0 0,1 1-1 0 0,-1-1 0 0 0,0 0 0 0 0,0 0 0 0 0,2 2 0 0 0,2 1 293 0 0,-5-3-282 0 0,0 0-1 0 0,0 1 1 0 0,1-1 0 0 0,-1 0-1 0 0,0 0 1 0 0,0 1 0 0 0,0-1-1 0 0,1 0 1 0 0,-1 1 0 0 0,0-1-1 0 0,0 0 1 0 0,0 0 0 0 0,0 1-1 0 0,1-1 1 0 0,-1 0 0 0 0,0 1-1 0 0,0-1 1 0 0,0 0 0 0 0,0 1-1 0 0,0-1 1 0 0,0 0-1 0 0,0 1 1 0 0,0-1 0 0 0,0 0-1 0 0,0 1 1 0 0,0-1 0 0 0,0 0-1 0 0,0 1 1 0 0,-1 0-11 0 0,1 1-1 0 0,0-1 1 0 0,-1 0-1 0 0,1 0 1 0 0,-1 0-1 0 0,1 0 1 0 0,-1 0-1 0 0,1 0 1 0 0,-1 0-1 0 0,0 0 1 0 0,0 0-1 0 0,1 0 1 0 0,-1 0 0 0 0,-2 1-1 0 0,-13 12 447 0 0,15-14-464 0 0,-3 4 33 0 0,4-3-48 0 0,0-1-1 0 0,-1 1 1 0 0,1-1 0 0 0,-1 0-1 0 0,1 1 1 0 0,0-1 0 0 0,-1 1-1 0 0,1-1 1 0 0,-1 1 0 0 0,0-1-1 0 0,1 0 1 0 0,-1 0-1 0 0,1 1 1 0 0,-1-1 0 0 0,1 0-1 0 0,-1 0 1 0 0,0 1 0 0 0,1-1-1 0 0,-1 0 1 0 0,0 0-1 0 0,1 0 1 0 0,-1 0 0 0 0,0 0-1 0 0,1 0 1 0 0,-1 0 0 0 0,1 0-1 0 0,-1 0 1 0 0,0 0-1 0 0,1-1 1 0 0,-1 1 0 0 0,0 0-1 0 0,0-1 1 0 0,0 1-1274 0 0,1 0-400 0 0,0 0-75 0 0,0 0-18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27:33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19 880 21191 0 0,'0'1'119'0'0,"0"-1"-66"0"0,-1 1-1 0 0,1-1 1 0 0,0 0 0 0 0,-1 1-1 0 0,1-1 1 0 0,0 0-1 0 0,-1 0 1 0 0,1 1-1 0 0,0-1 1 0 0,-1 0 0 0 0,1 0-1 0 0,-1 0 1 0 0,1 1-1 0 0,-1-1 1 0 0,1 0 0 0 0,0 0-1 0 0,-1 0 1 0 0,1 0-1 0 0,-1 0 1 0 0,1 0-1 0 0,-1 0 1 0 0,1 0 0 0 0,-1 0-1 0 0,1 0 1 0 0,-1 0-1 0 0,1 0 1 0 0,0 0 0 0 0,-1 0-1 0 0,1-1 1 0 0,-1 1-1 0 0,1 0 1 0 0,-1 0-1 0 0,1 0 1 0 0,0-1 0 0 0,-1 1-1 0 0,1 0 1 0 0,0-1-1 0 0,-1 1 1 0 0,1 0 0 0 0,0 0-1 0 0,-1-1 1 0 0,1 0-1 0 0,0 1 34 0 0,-1-1-1 0 0,1 1 0 0 0,0 0 1 0 0,0-1-1 0 0,0 0 0 0 0,0 1 1 0 0,0-1-1 0 0,0 1 1 0 0,0-1-1 0 0,0 1 0 0 0,0-1 1 0 0,0 1-1 0 0,0-1 0 0 0,0 1 1 0 0,0-1-1 0 0,0 1 0 0 0,0-1 1 0 0,1 1-1 0 0,-1-1 0 0 0,0 1 1 0 0,0 0-1 0 0,1-1 1 0 0,-1 1-1 0 0,0-1 0 0 0,1 1 1 0 0,-1-1-1 0 0,0 1 0 0 0,1 0 1 0 0,-1-1-1 0 0,0 1 0 0 0,1-1 1 0 0,15-14 812 0 0,-13 12-649 0 0,52-40-69 0 0,-40 31-184 0 0,1 0 1 0 0,-1 0-1 0 0,20-24 0 0 0,-2-2 4 0 0,-15 18 0 0 0,22-31 0 0 0,-8-1-670 0 0,-1-2-1 0 0,-3-2 0 0 0,-3 0 1 0 0,-2-1-1 0 0,26-98 0 0 0,-42 128 629 0 0,-1-1 0 0 0,-1 0 0 0 0,2-54 0 0 0,-7 81 44 0 0,0-1 0 0 0,0 1-1 0 0,0-1 1 0 0,0 1 0 0 0,0-1 0 0 0,0 1-1 0 0,-1-1 1 0 0,1 1 0 0 0,0-1-1 0 0,-1 1 1 0 0,0-1 0 0 0,1 1-1 0 0,-1-1 1 0 0,0 1 0 0 0,0 0 0 0 0,1-1-1 0 0,-2 0 1 0 0,0 3 5 0 0,1 0 1 0 0,0 0-1 0 0,1 0 0 0 0,-1 0 1 0 0,0 0-1 0 0,0 0 0 0 0,0 0 1 0 0,1 0-1 0 0,-2 3 0 0 0,-4 9-7 0 0,1 1 0 0 0,0 0 0 0 0,-4 27 0 0 0,2-10 0 0 0,-107 344 436 0 0,63-199 2688 0 0,49-164-2761 0 0,1-8-343 0 0,0-1 0 0 0,1 1 0 0 0,0-1-1 0 0,-1 1 1 0 0,1 0 0 0 0,1-1 0 0 0,-1 1 0 0 0,1 3 0 0 0,-1-5-21 0 0,1-1 1 0 0,-1 0-1 0 0,0 1 1 0 0,1-1-1 0 0,-1 0 0 0 0,1 1 1 0 0,-1-1-1 0 0,1 0 1 0 0,0 0-1 0 0,0 0 0 0 0,0 1 1 0 0,-1-1-1 0 0,1 0 1 0 0,0 0-1 0 0,0 0 0 0 0,0 0 1 0 0,0 0-1 0 0,1-1 1 0 0,-1 1-1 0 0,0 0 0 0 0,0-1 1 0 0,3 2-1 0 0,-3-2-36 0 0,1 0-1 0 0,-1 0 1 0 0,0 0-1 0 0,1 0 1 0 0,-1 0-1 0 0,1 0 1 0 0,-1 0-1 0 0,0-1 1 0 0,1 1-1 0 0,-1 0 1 0 0,0-1 0 0 0,1 1-1 0 0,-1-1 1 0 0,0 0-1 0 0,0 1 1 0 0,0-1-1 0 0,1 0 1 0 0,-1 0-1 0 0,0 0 1 0 0,0 0-1 0 0,0 0 1 0 0,0 0-1 0 0,0 0 1 0 0,-1 0-1 0 0,2-1 1 0 0,3-5-302 0 0,0 0 0 0 0,6-13 0 0 0,-10 19 338 0 0,11-31-82 0 0,-9 24-7 0 0,0 1 0 0 0,0-1 0 0 0,6-9 1 0 0,15-27-275 0 0,-12 22-39 0 0,18-26 0 0 0,-25 41 354 0 0,0 1 1 0 0,0 0-1 0 0,0 1 1 0 0,0 0 0 0 0,1-1-1 0 0,0 2 1 0 0,0-1 0 0 0,11-5-1 0 0,-17 9 49 0 0,0 1 0 0 0,1-1 0 0 0,0 1 0 0 0,-1 0 0 0 0,1-1 0 0 0,-1 1 0 0 0,1 0 0 0 0,-1 0 0 0 0,1 0 0 0 0,0-1 0 0 0,-1 1 0 0 0,1 0 0 0 0,0 0 0 0 0,-1 0 0 0 0,1 0 0 0 0,-1 0 0 0 0,1 0 0 0 0,0 0 0 0 0,-1 0 0 0 0,1 0 0 0 0,0 0 0 0 0,-1 0 0 0 0,1 1 0 0 0,-1-1 0 0 0,1 0 0 0 0,0 0 0 0 0,-1 1 0 0 0,2 0 0 0 0,-2-1 0 0 0,1 1 0 0 0,-1 0 0 0 0,1 0 0 0 0,-1 0 0 0 0,0 0 0 0 0,1 0 0 0 0,-1 0 0 0 0,0 0 0 0 0,0 0 0 0 0,1 0 0 0 0,-1 1 0 0 0,0-1 0 0 0,0 0 0 0 0,0 0 0 0 0,-1 1 0 0 0,1 6 0 0 0,-2 1 0 0 0,1-1 0 0 0,-4 8 0 0 0,-34 91 1896 0 0,30-76-1133 0 0,1-5 869 0 0,-8 49 0 0 0,16-73-1625 0 0,0-1 0 0 0,-1 1 0 0 0,1-1 0 0 0,0 1-1 0 0,0-1 1 0 0,0 1 0 0 0,1-1 0 0 0,-1 1 0 0 0,0-1 0 0 0,0 1 0 0 0,1-1 0 0 0,-1 1 0 0 0,1-1 0 0 0,-1 0 0 0 0,1 1 0 0 0,0-1 0 0 0,-1 0 0 0 0,3 3 0 0 0,-3-4-3 0 0,1 1 1 0 0,1 0-1 0 0,-1 0 1 0 0,0-1 0 0 0,0 1-1 0 0,0-1 1 0 0,0 1 0 0 0,0-1-1 0 0,0 1 1 0 0,1-1-1 0 0,-1 0 1 0 0,0 1 0 0 0,0-1-1 0 0,1 0 1 0 0,-1 0 0 0 0,0 0-1 0 0,2 0 1 0 0,3-1-62 0 0,0 0 1 0 0,0 0 0 0 0,0-1-1 0 0,0 0 1 0 0,-1 0 0 0 0,1 0-1 0 0,8-5 1 0 0,-2 0-454 0 0,-1-1 1 0 0,0 0-1 0 0,0 0 0 0 0,-1-1 1 0 0,14-15-1 0 0,-6 2-796 0 0,26-38-1 0 0,-37 50 1012 0 0,-1-1 1 0 0,-1 0-1 0 0,1 0 0 0 0,-2 0 0 0 0,1 0 0 0 0,2-13 0 0 0,-7 15 2241 0 0,-6 14-613 0 0,-9 16-404 0 0,13-17-1097 0 0,-6 8 168 0 0,1 2 0 0 0,1-1 0 0 0,-8 22 0 0 0,5-13 0 0 0,6-14 327 0 0,0 0 0 0 0,0 0 0 0 0,1 0-1 0 0,-3 16 1 0 0,5-22-306 0 0,0 1 0 0 0,0 0-1 0 0,0-1 1 0 0,0 1 0 0 0,0 0-1 0 0,1-1 1 0 0,-1 1 0 0 0,1-1-1 0 0,-1 1 1 0 0,1 0 0 0 0,0-1 0 0 0,0 0-1 0 0,0 1 1 0 0,1-1 0 0 0,-1 1-1 0 0,0-1 1 0 0,1 0 0 0 0,0 0-1 0 0,2 3 1 0 0,-2-4-18 0 0,0 1-1 0 0,0-1 1 0 0,1 0-1 0 0,-1 1 1 0 0,0-1-1 0 0,1 0 1 0 0,-1-1 0 0 0,1 1-1 0 0,-1 0 1 0 0,1-1-1 0 0,-1 1 1 0 0,1-1-1 0 0,0 0 1 0 0,-1 0-1 0 0,1 0 1 0 0,-1 0 0 0 0,1 0-1 0 0,-1-1 1 0 0,1 1-1 0 0,-1-1 1 0 0,5-1-1 0 0,-2 0-95 0 0,1 0 0 0 0,-1 0 0 0 0,0 0-1 0 0,0 0 1 0 0,0-1 0 0 0,-1 0 0 0 0,1 0 0 0 0,-1-1-1 0 0,6-4 1 0 0,47-58-1971 0 0,15-16-476 0 0,-42 49 1404 0 0,-22 23 569 0 0,0 1 0 0 0,1 1 0 0 0,0-1 0 0 0,0 1 0 0 0,16-10 0 0 0,-25 18 563 0 0,0 0 1 0 0,1-1-1 0 0,-1 1 0 0 0,1 0 1 0 0,-1 0-1 0 0,0 0 0 0 0,1 0 1 0 0,-1-1-1 0 0,1 1 1 0 0,-1 0-1 0 0,1 0 0 0 0,-1 0 1 0 0,0 0-1 0 0,1 0 1 0 0,-1 0-1 0 0,1 0 0 0 0,-1 0 1 0 0,1 0-1 0 0,-1 1 0 0 0,0-1 1 0 0,1 0-1 0 0,-1 0 1 0 0,1 0-1 0 0,-1 0 0 0 0,0 1 1 0 0,1-1-1 0 0,-1 0 1 0 0,1 0-1 0 0,-1 1 0 0 0,0-1 1 0 0,1 0-1 0 0,-1 0 1 0 0,0 1-1 0 0,0-1 0 0 0,1 1 1 0 0,-1-1-1 0 0,0 0 0 0 0,0 1 1 0 0,0-1-1 0 0,1 0 1 0 0,-1 1-1 0 0,0-1 0 0 0,0 1 1 0 0,0-1-1 0 0,0 1 1 0 0,0-1-1 0 0,0 0 0 0 0,0 1 1 0 0,0-1-1 0 0,0 1 0 0 0,0 0 1 0 0,2 28 85 0 0,-3-24-35 0 0,1 14 796 0 0,-2 1 0 0 0,-1-1 0 0 0,0 0-1 0 0,-1 1 1 0 0,-1-1 0 0 0,-8 19 0 0 0,9-30-688 0 0,0-1 1 0 0,0 1-1 0 0,-1-1 0 0 0,0 0 1 0 0,0 0-1 0 0,-1-1 1 0 0,1 1-1 0 0,-1-1 0 0 0,-1 0 1 0 0,1-1-1 0 0,-1 0 1 0 0,-13 8-1 0 0,15-10-149 0 0,0-1 0 0 0,0 0 0 0 0,0 0 1 0 0,0 0-1 0 0,0 0 0 0 0,0-1 0 0 0,-1 0 0 0 0,1 0 1 0 0,0 0-1 0 0,-10-1 0 0 0,14 0-103 0 0,1 0-19 0 0,0 0 38 0 0,0 0 120 0 0,0 0 48 0 0,14-6-58 0 0,-8 6-14 0 0,0-1-1 0 0,0 0 0 0 0,0-1 0 0 0,0 0 1 0 0,0 0-1 0 0,6-3 0 0 0,10-3 38 0 0,-20 7-55 0 0,10-2 0 0 0,0 0 0 0 0,0-2 0 0 0,0 1 0 0 0,-1-1 0 0 0,1-1 0 0 0,12-9 0 0 0,1 0 0 0 0,-19 12 0 0 0,0-1 0 0 0,-1 1 0 0 0,1-1 0 0 0,5-5 0 0 0,60-53-510 0 0,-48 44 198 0 0,-1-1-1 0 0,0-1 1 0 0,-2-1 0 0 0,26-33-1 0 0,-40 46 69 0 0,-4 6 161 0 0,-1 0 0 0 0,1 0 0 0 0,-1 0-1 0 0,1 0 1 0 0,-1 0 0 0 0,0 0 0 0 0,0 0 0 0 0,0 0 0 0 0,0 0 0 0 0,0-1-1 0 0,0 1 1 0 0,-1 0 0 0 0,1-1 0 0 0,-1 1 0 0 0,1-4 0 0 0,-2 7 188 0 0,0-1 0 0 0,0 0 0 0 0,1 1 0 0 0,-1-1 0 0 0,0 0 0 0 0,0 1-1 0 0,0-1 1 0 0,1 1 0 0 0,-1 0 0 0 0,0-1 0 0 0,1 1 0 0 0,-1-1 0 0 0,0 1 0 0 0,0 1 0 0 0,-1 0-74 0 0,0 1-1 0 0,-1-1 1 0 0,1 1 0 0 0,0 0-1 0 0,1 0 1 0 0,-1 0-1 0 0,0 0 1 0 0,1 0-1 0 0,0 1 1 0 0,0-1 0 0 0,0 0-1 0 0,0 0 1 0 0,0 1-1 0 0,0 3 1 0 0,-9 84 764 0 0,-31 129-1 0 0,22-137-293 0 0,6-27 272 0 0,-22 62 1 0 0,28-101-671 0 0,-1 0-1 0 0,0 0 1 0 0,-1-1 0 0 0,0-1-1 0 0,-15 18 1 0 0,23-31-112 0 0,0 0 1 0 0,-1 0-1 0 0,1-1 0 0 0,-1 1 1 0 0,1-1-1 0 0,-1 1 0 0 0,0-1 1 0 0,1 1-1 0 0,-1-1 0 0 0,0 0 1 0 0,0 0-1 0 0,0 0 0 0 0,-2 1 1 0 0,3-2-196 0 0,1 0-31 0 0,0-8-166 0 0,1-1 0 0 0,0 1-1 0 0,1-1 1 0 0,0 1 0 0 0,0 0 0 0 0,6-15-1 0 0,27-47-808 0 0,-10 23 204 0 0,65-131-134 0 0,-26 63 1161 0 0,5 7-340 0 0,-56 90 36 0 0,1 1 1 0 0,1 1 0 0 0,30-26-1 0 0,-42 39 206 0 0,0 1 0 0 0,0 0 0 0 0,1 0 0 0 0,-1 0 0 0 0,1 1 0 0 0,6-3 0 0 0,-9 4 72 0 0,0-1 0 0 0,0 1 0 0 0,0 0 1 0 0,-1 0-1 0 0,1-1 0 0 0,0 1 0 0 0,0 0 0 0 0,0 0 0 0 0,0 0 0 0 0,0 0 0 0 0,0 0 0 0 0,0 0 0 0 0,0 0 0 0 0,0 0 0 0 0,0 1 0 0 0,0-1 0 0 0,0 0 1 0 0,0 1-1 0 0,0-1 0 0 0,0 0 0 0 0,0 1 0 0 0,0-1 0 0 0,0 1 0 0 0,0 0 0 0 0,-1-1 0 0 0,1 1 0 0 0,0 0 0 0 0,0-1 0 0 0,0 2 0 0 0,1 2 23 0 0,-1 0-1 0 0,0 0 0 0 0,0 1 1 0 0,0-1-1 0 0,0 0 0 0 0,-1 0 0 0 0,1 0 1 0 0,-1 1-1 0 0,0-1 0 0 0,-1 0 1 0 0,1 1-1 0 0,-1-1 0 0 0,0 0 1 0 0,0 0-1 0 0,0 0 0 0 0,-2 6 0 0 0,-5 9 650 0 0,-19 37-1 0 0,22-46-299 0 0,0-1 0 0 0,-1 1 0 0 0,-1-1 0 0 0,1-1 1 0 0,-1 1-1 0 0,-1-1 0 0 0,0 0 0 0 0,0-1 0 0 0,0 0 0 0 0,-1 0 0 0 0,-19 11 0 0 0,27-17-328 0 0,-4 1 193 0 0,1 0 0 0 0,-1 0 1 0 0,-9 2-1 0 0,13-4-203 0 0,1 0 0 0 0,-1 0-1 0 0,1 0 1 0 0,-1 0 0 0 0,0 1 0 0 0,1-1 0 0 0,-1 0-1 0 0,1 0 1 0 0,-1 0 0 0 0,0 0 0 0 0,1 0 0 0 0,-1 0 0 0 0,1-1-1 0 0,-1 1 1 0 0,1 0 0 0 0,-1 0 0 0 0,0 0 0 0 0,1 0-1 0 0,-1-1 1 0 0,1 1 0 0 0,-1 0 0 0 0,1 0 0 0 0,-1-1 0 0 0,1 1-1 0 0,0-1 1 0 0,-1 1 0 0 0,1 0 0 0 0,-1-1 0 0 0,1 1-1 0 0,0-1 1 0 0,-1 1 0 0 0,1-1 0 0 0,0 1 0 0 0,-1-1-1 0 0,1 1 1 0 0,0-1 0 0 0,0 1 0 0 0,-1-1 0 0 0,1 1 0 0 0,0-1-1 0 0,0 1 1 0 0,0-1 0 0 0,0 0 0 0 0,0 1 0 0 0,0-2 0 0 0,0 2-33 0 0,0-1 1 0 0,0 0 0 0 0,0 1-1 0 0,0-1 1 0 0,1 1 0 0 0,-1-1-1 0 0,0 0 1 0 0,0 1 0 0 0,0-1-1 0 0,1 1 1 0 0,-1-1 0 0 0,0 1-1 0 0,1-1 1 0 0,-1 1 0 0 0,1-1 0 0 0,-1 1-1 0 0,1-1 1 0 0,-1 1 0 0 0,1-1-1 0 0,-1 1 1 0 0,1 0 0 0 0,-1-1-1 0 0,1 1 1 0 0,-1 0 0 0 0,1-1-1 0 0,-1 1 1 0 0,1 0 0 0 0,0 0 0 0 0,22-5-191 0 0,-9 3 8 0 0,51-27-960 0 0,-40 18 139 0 0,33-18 0 0 0,-29 13 621 0 0,34-19 809 0 0,-37 19 10 0 0,1 2 1 0 0,42-17-1 0 0,-59 27-342 0 0,-4 2-77 0 0,0-1 0 0 0,-1 2 0 0 0,1-1 0 0 0,0 1 0 0 0,8-1 1 0 0,-13 2-16 0 0,1 0 1 0 0,-1 0-1 0 0,1 0 1 0 0,-1 0 0 0 0,1 0-1 0 0,-1 1 1 0 0,1-1 0 0 0,-1 0-1 0 0,0 1 1 0 0,1 0-1 0 0,-1-1 1 0 0,0 1 0 0 0,1 0-1 0 0,-1-1 1 0 0,0 1-1 0 0,0 0 1 0 0,0 0 0 0 0,0 0-1 0 0,0 0 1 0 0,1 0 0 0 0,-2 0-1 0 0,1 0 1 0 0,0 1-1 0 0,0-1 1 0 0,0 0 0 0 0,1 3-1 0 0,0 1 33 0 0,-1 1 0 0 0,1-1 0 0 0,-1 1-1 0 0,0-1 1 0 0,0 1 0 0 0,0 0 0 0 0,-1-1 0 0 0,0 1-1 0 0,0 0 1 0 0,-1 7 0 0 0,-1 12 3549 0 0,14-45-4068 0 0,-8 7-613 0 0,-1 0 0 0 0,-1 0 0 0 0,0 0-1 0 0,-1-1 1 0 0,-1 1 0 0 0,-1-18 0 0 0,1 27 792 0 0,-1 0-1 0 0,0 1 1 0 0,0-1-1 0 0,0 0 1 0 0,-1 1-1 0 0,1-1 1 0 0,-1 1 0 0 0,0-1-1 0 0,0 1 1 0 0,0 0-1 0 0,0 0 1 0 0,0-1 0 0 0,-1 2-1 0 0,0-1 1 0 0,1 0-1 0 0,-6-4 1 0 0,5 5 497 0 0,0 1-1 0 0,0-1 1 0 0,0 0 0 0 0,1 1 0 0 0,-1-1-1 0 0,0 1 1 0 0,-1 0 0 0 0,1 0 0 0 0,0 0-1 0 0,0 1 1 0 0,0-1 0 0 0,-6 1 0 0 0,5 0 258 0 0,0 0 1 0 0,0 0-1 0 0,0 1 1 0 0,1-1-1 0 0,-1 1 0 0 0,0 0 1 0 0,0 0-1 0 0,0 1 1 0 0,1-1-1 0 0,-1 1 1 0 0,1-1-1 0 0,-1 1 0 0 0,1 0 1 0 0,-4 3-1 0 0,3 0-264 0 0,-1-1 0 0 0,1 1 0 0 0,0 0 0 0 0,0 0 0 0 0,0 0 0 0 0,1 0 0 0 0,-1 1 0 0 0,-1 5 0 0 0,1-3-30 0 0,1 0 1 0 0,-1 1-1 0 0,2-1 0 0 0,-1 1 0 0 0,1-1 0 0 0,1 1 0 0 0,0 0 1 0 0,0 0-1 0 0,0 0 0 0 0,1 0 0 0 0,1 9 0 0 0,0-15-168 0 0,-1 1 0 0 0,1 0 1 0 0,0-1-1 0 0,0 1 0 0 0,0-1 0 0 0,1 1 0 0 0,-1-1 0 0 0,1 0 0 0 0,-1 1 0 0 0,1-1 0 0 0,0 0 0 0 0,1 0 0 0 0,-1 0 0 0 0,0 0 1 0 0,1-1-1 0 0,0 1 0 0 0,-1-1 0 0 0,1 0 0 0 0,0 1 0 0 0,0-1 0 0 0,0 0 0 0 0,1-1 0 0 0,-1 1 0 0 0,0-1 0 0 0,1 1 0 0 0,-1-1 1 0 0,1 0-1 0 0,-1 0 0 0 0,6 0 0 0 0,-4 0-130 0 0,-1-1 0 0 0,1 0 0 0 0,-1 0 0 0 0,1 0 1 0 0,-1 0-1 0 0,1-1 0 0 0,-1 0 0 0 0,1 0 0 0 0,-1 0 0 0 0,1 0 0 0 0,-1-1 1 0 0,0 1-1 0 0,0-1 0 0 0,0 0 0 0 0,0-1 0 0 0,5-3 0 0 0,-4 2 109 0 0,0 0-1 0 0,0-1 0 0 0,0 1 1 0 0,-1-1-1 0 0,0 0 0 0 0,0 0 1 0 0,0-1-1 0 0,-1 1 0 0 0,0-1 1 0 0,0 0-1 0 0,3-7 0 0 0,1-3-165 0 0,-5 9 145 0 0,1 1 1 0 0,-1 0 0 0 0,0-1 0 0 0,0 1-1 0 0,0-10 1 0 0,-1 8 138 0 0,0 5 30 0 0,-1 1-1 0 0,1-1 1 0 0,-1 0 0 0 0,0 0-1 0 0,0 1 1 0 0,0-1 0 0 0,0 0-1 0 0,-1 0 1 0 0,1 1-1 0 0,-1-1 1 0 0,-1-4 0 0 0,2 7-60 0 0,-1 0 1 0 0,1 1 0 0 0,0-1 0 0 0,-1 0 0 0 0,1 0-1 0 0,-1 0 1 0 0,1 0 0 0 0,0 1 0 0 0,-1-1 0 0 0,1 0-1 0 0,0 0 1 0 0,0 0 0 0 0,-1 1 0 0 0,1-1 0 0 0,0 0 0 0 0,-1 1-1 0 0,1-1 1 0 0,0 0 0 0 0,0 1 0 0 0,0-1 0 0 0,-1 0-1 0 0,1 1 1 0 0,0-1 0 0 0,0 0 0 0 0,0 1 0 0 0,0-1-1 0 0,0 1 1 0 0,-7 14-74 0 0,-7 22 1357 0 0,1 0 0 0 0,-6 41 0 0 0,18-73-1330 0 0,0 0 1 0 0,1 0 0 0 0,0 0-1 0 0,0 0 1 0 0,0 1-1 0 0,1 6 1 0 0,0-11-19 0 0,-1 1-1 0 0,0-1 1 0 0,0 0-1 0 0,0 0 1 0 0,1 0 0 0 0,-1 1-1 0 0,0-1 1 0 0,1 0-1 0 0,-1 0 1 0 0,1 0 0 0 0,0 0-1 0 0,-1 0 1 0 0,1 0-1 0 0,0 0 1 0 0,0 0 0 0 0,0 0-1 0 0,-1 0 1 0 0,1 0-1 0 0,0 0 1 0 0,0-1 0 0 0,0 1-1 0 0,0 0 1 0 0,0-1-1 0 0,1 1 1 0 0,-1-1 0 0 0,0 1-1 0 0,0-1 1 0 0,0 1-1 0 0,0-1 1 0 0,1 0-1 0 0,0 1 1 0 0,2-1-196 0 0,1 0-1 0 0,-1 0 1 0 0,0 0 0 0 0,0-1 0 0 0,0 1-1 0 0,0-1 1 0 0,0 0 0 0 0,0 0 0 0 0,0-1-1 0 0,-1 1 1 0 0,1-1 0 0 0,0 0-1 0 0,6-4 1 0 0,20-17-1088 0 0,-2-1 0 0 0,33-36 0 0 0,-21 21 592 0 0,-32 32 170 0 0,0 0-1 0 0,11-6 1 0 0,8-6-423 0 0,-27 19 970 0 0,0 0-1 0 0,0-1 0 0 0,1 1 0 0 0,-1 0 0 0 0,0-1 0 0 0,1 1 0 0 0,-1 0 1 0 0,0 0-1 0 0,1 0 0 0 0,-1-1 0 0 0,1 1 0 0 0,-1 0 0 0 0,0 0 0 0 0,1 0 1 0 0,-1 0-1 0 0,1 0 0 0 0,-1-1 0 0 0,1 1 0 0 0,-1 0 0 0 0,0 0 1 0 0,1 0-1 0 0,-1 0 0 0 0,1 0 0 0 0,-1 0 0 0 0,1 1 0 0 0,-1-1 0 0 0,0 0 1 0 0,1 0-1 0 0,0 0 0 0 0,-1 1 43 0 0,1-1 0 0 0,-1 1 0 0 0,1 0 1 0 0,-1-1-1 0 0,0 1 0 0 0,1 0 0 0 0,-1-1 0 0 0,0 1 0 0 0,1 0 0 0 0,-1-1 1 0 0,0 1-1 0 0,0 0 0 0 0,1 0 0 0 0,-1 1 0 0 0,0 2 187 0 0,0 0-1 0 0,1-1 0 0 0,-2 1 1 0 0,1 0-1 0 0,-1 6 0 0 0,-8 17 679 0 0,0 0 0 0 0,-2-1 0 0 0,-20 36 0 0 0,29-57-595 0 0,0 1 1 0 0,0 0-1 0 0,0-1 0 0 0,1 1 1 0 0,-2 10-1 0 0,3-15 187 0 0,6 0 841 0 0,-6-1-1365 0 0,1 0 0 0 0,-1 0 0 0 0,1 1 0 0 0,-1-1 0 0 0,1 0 0 0 0,-1 0 0 0 0,1 0 0 0 0,-1 0 0 0 0,0 0-1 0 0,1 0 1 0 0,-1 0 0 0 0,1 0 0 0 0,-1-1 0 0 0,1 1 0 0 0,-1 0 0 0 0,1 0 0 0 0,-1 0 0 0 0,0 0 0 0 0,1-1 0 0 0,-1 1 0 0 0,1 0 0 0 0,0-1 0 0 0,4-3-196 0 0,1 0 1 0 0,-1 0-1 0 0,0-1 0 0 0,0 0 0 0 0,0 0 0 0 0,5-7 1 0 0,16-16-739 0 0,-12 13-108 0 0,0 1 0 0 0,16-23 0 0 0,-18 21-96 0 0,1 0 0 0 0,20-18 0 0 0,27-24-1496 0 0,-54 52 2675 0 0,-5 5 145 0 0,0 0 1 0 0,0-1-1 0 0,0 1 0 0 0,0 0 1 0 0,0 0-1 0 0,1 0 0 0 0,-1 0 0 0 0,0 0 1 0 0,1 0-1 0 0,1-1 0 0 0,-8 23 3657 0 0,-16 31-1165 0 0,9-27-1633 0 0,1 0 0 0 0,-10 32 0 0 0,21-53-993 0 0,-1 0 0 0 0,0 1-1 0 0,1-1 1 0 0,0 0 0 0 0,0 0 0 0 0,0 0-1 0 0,0 1 1 0 0,1-1 0 0 0,0 0 0 0 0,2 8-1 0 0,-2-9-127 0 0,-1-1-1 0 0,1 0 1 0 0,0 0-1 0 0,0 0 0 0 0,0 0 1 0 0,0 0-1 0 0,0 0 1 0 0,0 0-1 0 0,1 0 0 0 0,-1 0 1 0 0,1 0-1 0 0,0-1 1 0 0,-1 1-1 0 0,1 0 0 0 0,0-1 1 0 0,0 0-1 0 0,0 1 1 0 0,0-1-1 0 0,0 0 0 0 0,0 0 1 0 0,3 1-1 0 0,-2-1-6 0 0,1-1 0 0 0,-1 0-1 0 0,0 0 1 0 0,1 0 0 0 0,-1 0 0 0 0,1-1 0 0 0,-1 1-1 0 0,0-1 1 0 0,1 0 0 0 0,-1 0 0 0 0,0 0-1 0 0,0 0 1 0 0,0-1 0 0 0,0 1 0 0 0,0-1 0 0 0,0 0-1 0 0,3-2 1 0 0,6-5-593 0 0,-1-1 0 0 0,17-17-1 0 0,-18 17 564 0 0,5-7 378 0 0,24-34 1 0 0,-4 5 94 0 0,-34 44-283 0 0,0 1-1 0 0,0-1 1 0 0,0 0 0 0 0,0 0 0 0 0,0 0 0 0 0,0 0-1 0 0,-1 0 1 0 0,1 0 0 0 0,0 0 0 0 0,-1 0-1 0 0,0-3 1 0 0,3-1 300 0 0,-3 5-138 0 0,0 1 45 0 0,0 0 0 0 0,-5 11 319 0 0,-9 26 155 0 0,10-27-596 0 0,0 0 0 0 0,0 0 0 0 0,1 0 1 0 0,0 1-1 0 0,1-1 0 0 0,0 1 0 0 0,1 0 0 0 0,0 0 1 0 0,0 14-1 0 0,1-24-159 0 0,1 0 0 0 0,-1 1 1 0 0,0-1-1 0 0,1 0 0 0 0,-1 0 0 0 0,0 1 1 0 0,1-1-1 0 0,0 0 0 0 0,-1 0 0 0 0,1 0 1 0 0,0 0-1 0 0,-1 0 0 0 0,1 0 1 0 0,0 0-1 0 0,0 0 0 0 0,0 0 0 0 0,0 0 1 0 0,0-1-1 0 0,0 1 0 0 0,0 0 1 0 0,0-1-1 0 0,0 1 0 0 0,0 0 0 0 0,0-1 1 0 0,0 1-1 0 0,1-1 0 0 0,-1 0 0 0 0,0 1 1 0 0,0-1-1 0 0,0 0 0 0 0,1 0 1 0 0,-1 0-1 0 0,0 0 0 0 0,2 0 0 0 0,2 0-183 0 0,0 0 0 0 0,0-1-1 0 0,1 0 1 0 0,-1 0 0 0 0,0 0-1 0 0,0 0 1 0 0,5-3 0 0 0,6-4-399 0 0,-1 0 1 0 0,0 0-1 0 0,25-20 1 0 0,38-38-1735 0 0,-63 52 1809 0 0,3-3 513 0 0,1 2 0 0 0,0 0 0 0 0,1 1 1 0 0,23-12-1 0 0,-41 26 161 0 0,0-1 0 0 0,0 0 0 0 0,0 1 0 0 0,0 0 0 0 0,0-1 0 0 0,0 1 0 0 0,0 0 0 0 0,0 0 0 0 0,0 0 0 0 0,0 1 0 0 0,0-1 0 0 0,0 0 0 0 0,0 1 0 0 0,0-1 0 0 0,0 1 0 0 0,0 0 1 0 0,0-1-1 0 0,0 1 0 0 0,0 0 0 0 0,-1 0 0 0 0,4 3 0 0 0,5 3 5 0 0,3 5-69 0 0,-12-12 158 0 0,-1 0 32 0 0,0 0-15 0 0,0 0-77 0 0,7-4 275 0 0,-5 0-436 0 0,0 0 0 0 0,0 0 0 0 0,-1 0 0 0 0,1 0 0 0 0,-1 0 0 0 0,0 0 0 0 0,1-6 0 0 0,5-20-859 0 0,-5 25 748 0 0,-1 1 1 0 0,1 0-1 0 0,-1-1 0 0 0,0 0 1 0 0,0 1-1 0 0,-1-1 0 0 0,1 1 0 0 0,-1-1 1 0 0,0 0-1 0 0,0 1 0 0 0,-1-1 1 0 0,1 0-1 0 0,-3-6 0 0 0,3 11 64 0 0,-1-1 0 0 0,1 1-1 0 0,-1-1 1 0 0,1 1 0 0 0,-1-1-1 0 0,1 1 1 0 0,-1 0 0 0 0,1-1-1 0 0,-1 1 1 0 0,0-1 0 0 0,1 1-1 0 0,-1 0 1 0 0,1 0 0 0 0,-1-1 0 0 0,0 1-1 0 0,0 0 1 0 0,1 0 0 0 0,-1 0-1 0 0,0 0 1 0 0,1 0 0 0 0,-1 0-1 0 0,0 0 1 0 0,1 0 0 0 0,-1 0-1 0 0,0 0 1 0 0,1 0 0 0 0,-1 0-1 0 0,0 1 1 0 0,1-1 0 0 0,-1 0 0 0 0,0 0-1 0 0,1 1 1 0 0,-1-1 0 0 0,-1 1-1 0 0,-25 15-616 0 0,21-12 675 0 0,-5 5 287 0 0,0 0 0 0 0,1 0 0 0 0,0 1 0 0 0,0 0 1 0 0,-7 12-1 0 0,-9 8 191 0 0,19-21-359 0 0,-1 1-1 0 0,2 0 1 0 0,0 0-1 0 0,0 0 1 0 0,-5 14-1 0 0,-20 58 1372 0 0,28-72-1299 0 0,1-4-137 0 0,0-1-1 0 0,1 1 0 0 0,-1 0 1 0 0,1 0-1 0 0,1 0 1 0 0,-1 0-1 0 0,1 0 0 0 0,0 1 1 0 0,2 7-1 0 0,-2-11-91 0 0,1 1 0 0 0,0-1 1 0 0,0 0-1 0 0,0 0 0 0 0,0 0 1 0 0,1 0-1 0 0,-1 0 0 0 0,1 0 0 0 0,0 0 1 0 0,0-1-1 0 0,0 1 0 0 0,0 0 0 0 0,0-1 1 0 0,0 0-1 0 0,1 1 0 0 0,-1-1 0 0 0,1 0 1 0 0,4 2-1 0 0,-2-1 22 0 0,1 0 0 0 0,0-1 0 0 0,0 0 1 0 0,-1-1-1 0 0,1 1 0 0 0,0-1 0 0 0,0 0 0 0 0,1 0 0 0 0,-1-1 0 0 0,0 0 0 0 0,0 0 1 0 0,0 0-1 0 0,0-1 0 0 0,0 0 0 0 0,10-3 0 0 0,-6 2-605 0 0,0-1 1 0 0,-1-1-1 0 0,14-6 0 0 0,-14 5-1897 0 0,-1 0 0 0 0,1-1 0 0 0,9-8 0 0 0,-6 3-6570 0 0</inkml:trace>
  <inkml:trace contextRef="#ctx0" brushRef="#br0" timeOffset="351.92">2736 290 25599 0 0,'-7'11'2784'0'0,"8"-4"-2958"0"0,-1-1-1 0 0,1 1 1 0 0,0-1 0 0 0,1 1-1 0 0,-1-1 1 0 0,1 0 0 0 0,1 0 0 0 0,-1 1-1 0 0,1-2 1 0 0,0 1 0 0 0,6 9-1 0 0,-4-9-797 0 0</inkml:trace>
  <inkml:trace contextRef="#ctx0" brushRef="#br0" timeOffset="772.11">1774 356 28567 0 0,'-16'4'632'0'0,"-2"0"128"0"0,2 1 24 0 0,2-3 16 0 0,7 0-640 0 0,7-2-160 0 0,2-4 0 0 0,7-1-12672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27:29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8 274 22423 0 0,'0'0'662'0'0,"0"0"-17"0"0,-4-14-384 0 0,3 10-127 0 0,0 0-1 0 0,1 1 1 0 0,-1-1-1 0 0,1 0 1 0 0,0 0-1 0 0,0 0 1 0 0,0 0-1 0 0,1 0 1 0 0,-1 0-1 0 0,1 0 1 0 0,0 1-1 0 0,0-1 1 0 0,0 0-1 0 0,1 0 1 0 0,2-5-1 0 0,3-3 401 0 0,0 1 0 0 0,1 0 0 0 0,11-13 0 0 0,-9 14-534 0 0,1 0 0 0 0,0 1 0 0 0,0 0 0 0 0,1 0 0 0 0,14-6 0 0 0,-21 12-13 0 0,1 0 1 0 0,0 0-1 0 0,-1 1 0 0 0,1 0 1 0 0,0 0-1 0 0,1 0 0 0 0,-1 1 1 0 0,0 0-1 0 0,0 0 0 0 0,0 0 1 0 0,8 1-1 0 0,-12 0 9 0 0,1 0 0 0 0,-1 1 0 0 0,1-1 0 0 0,-1 1-1 0 0,0-1 1 0 0,1 1 0 0 0,-1 0 0 0 0,0 0 0 0 0,1 0 0 0 0,-1 0 0 0 0,0 0 0 0 0,0 0-1 0 0,0 1 1 0 0,0-1 0 0 0,0 1 0 0 0,0 0 0 0 0,0-1 0 0 0,-1 1 0 0 0,1 0 0 0 0,0 0-1 0 0,-1 0 1 0 0,0 0 0 0 0,1 0 0 0 0,-1 0 0 0 0,0 1 0 0 0,0-1 0 0 0,0 0 0 0 0,0 1-1 0 0,-1-1 1 0 0,1 4 0 0 0,13 37 295 0 0,-7-22-91 0 0,-5-17-175 0 0,-2-7-62 0 0,-1 1 1 0 0,1-1-1 0 0,0 1 0 0 0,0-1 0 0 0,0 1 1 0 0,0-1-1 0 0,1-3 0 0 0,-1-9-206 0 0,-1 8 108 0 0,0-1 0 0 0,-1 1 1 0 0,1-1-1 0 0,-2 1 0 0 0,1 0 0 0 0,-1 0 1 0 0,0 0-1 0 0,-1 0 0 0 0,1 1 0 0 0,-2-1 1 0 0,1 1-1 0 0,0 0 0 0 0,-1 0 0 0 0,0 1 1 0 0,-1-1-1 0 0,-8-7 0 0 0,11 12 157 0 0,1 0 0 0 0,-1-1 0 0 0,1 1 0 0 0,-1 0 0 0 0,1 1 0 0 0,-1-1 0 0 0,1 0 0 0 0,-1 1 0 0 0,0-1 0 0 0,1 1 0 0 0,-1 0 0 0 0,0 0-1 0 0,1 0 1 0 0,-1 0 0 0 0,0 1 0 0 0,1-1 0 0 0,-1 0 0 0 0,0 1 0 0 0,1 0 0 0 0,-1 0 0 0 0,1 0 0 0 0,-1 0 0 0 0,1 0 0 0 0,0 0 0 0 0,-5 4 0 0 0,1-1 155 0 0,-1 1 0 0 0,1 0 0 0 0,0 1 0 0 0,1 0 0 0 0,-1-1 0 0 0,1 2 0 0 0,-7 9 0 0 0,9-9-134 0 0,0-1 0 0 0,0 1 0 0 0,0 0 0 0 0,1 0 1 0 0,0-1-1 0 0,0 2 0 0 0,1-1 0 0 0,-2 12 0 0 0,3-15 0 0 0,0 1 1 0 0,0-1-1 0 0,0 1 0 0 0,0-1 0 0 0,0 1 1 0 0,1-1-1 0 0,0 1 0 0 0,0-1 0 0 0,0 0 1 0 0,1 0-1 0 0,-1 1 0 0 0,1-1 1 0 0,0 0-1 0 0,5 7 0 0 0,-5-9-112 0 0,0 0 0 0 0,0 0 0 0 0,0 0 0 0 0,1 0-1 0 0,-1-1 1 0 0,0 1 0 0 0,1-1 0 0 0,0 1 0 0 0,-1-1 0 0 0,1 0-1 0 0,0 0 1 0 0,0 0 0 0 0,-1 0 0 0 0,1-1 0 0 0,0 1 0 0 0,0-1 0 0 0,0 0-1 0 0,0 0 1 0 0,0 0 0 0 0,0 0 0 0 0,0 0 0 0 0,0 0 0 0 0,0-1 0 0 0,-1 0-1 0 0,1 1 1 0 0,0-1 0 0 0,0 0 0 0 0,-1 0 0 0 0,1-1 0 0 0,0 1-1 0 0,-1 0 1 0 0,1-1 0 0 0,-1 0 0 0 0,0 0 0 0 0,1 1 0 0 0,2-4 0 0 0,-3 2-65 0 0,1 1 0 0 0,-1-1 0 0 0,0 0 0 0 0,0 0 0 0 0,0 0 0 0 0,0 0 0 0 0,-1 0 0 0 0,1 0 0 0 0,-1 0 0 0 0,0-1 0 0 0,1 1 0 0 0,-1 0 0 0 0,-1-1 0 0 0,1 1 0 0 0,-1-1 0 0 0,1 1 0 0 0,-1-1 0 0 0,0-6 0 0 0,-2 1 410 0 0,0 1 0 0 0,-1-1 0 0 0,0 0 1 0 0,0 1-1 0 0,-1-1 0 0 0,-5-8 0 0 0,-2-6-233 0 0,11 22-43 0 0,0 1 0 0 0,0-1 0 0 0,0 1 0 0 0,0-1 0 0 0,0 0 0 0 0,0 1 0 0 0,0-1 0 0 0,0 1 0 0 0,0-1 0 0 0,0 1 0 0 0,0-1 0 0 0,1 1 0 0 0,-1-1 0 0 0,0 0 0 0 0,0 1 0 0 0,1-1 0 0 0,-1 1 0 0 0,0 0 0 0 0,1-1 0 0 0,-1 1 0 0 0,0-1 0 0 0,1 1 0 0 0,-1-1 0 0 0,0 1 0 0 0,1 0 0 0 0,-1-1 0 0 0,1 1 0 0 0,0-1 0 0 0,15-8 0 0 0,-14 8 0 0 0,7-3 0 0 0,0 0 0 0 0,0 0 0 0 0,0 1 0 0 0,1 1 0 0 0,-1 0 0 0 0,1 0 0 0 0,0 1 0 0 0,-1 0 0 0 0,1 0 0 0 0,12 2 0 0 0,-16-1 0 0 0,-1 1 0 0 0,0 0 0 0 0,1 0 0 0 0,-1 0 0 0 0,0 1 0 0 0,0 0 0 0 0,0 0 0 0 0,9 5 0 0 0,-11-5 0 0 0,0 0 0 0 0,0 0 0 0 0,0 1 0 0 0,-1-1 0 0 0,1 1 0 0 0,-1 0 0 0 0,1 0 0 0 0,-1 0 0 0 0,0 0 0 0 0,0 0 0 0 0,0 0 0 0 0,-1 1 0 0 0,3 6 0 0 0,-2-5 34 0 0,0 2-1 0 0,0-1 1 0 0,-1 0-1 0 0,0 0 1 0 0,0 0-1 0 0,-1 1 1 0 0,0-1-1 0 0,0 0 1 0 0,0 1-1 0 0,-1-1 1 0 0,0 0-1 0 0,0 0 1 0 0,-1 0-1 0 0,0 0 1 0 0,-3 8-1 0 0,-28 64 1558 0 0,32-77-1226 0 0,1-1 122 0 0,10-11 253 0 0,-9 9-798 0 0,32-42-1394 0 0,-14 17 789 0 0,1 1 1 0 0,24-23 0 0 0,-27 31 559 0 0,-13 14 97 0 0,0-1 1 0 0,0 1 0 0 0,0-1 0 0 0,1 1 0 0 0,0 1-1 0 0,-1-1 1 0 0,1 1 0 0 0,1-1 0 0 0,-1 1 0 0 0,0 1-1 0 0,11-5 1 0 0,-15 7 14 0 0,0 0-1 0 0,0 0 0 0 0,0 0 0 0 0,0 0 1 0 0,0 0-1 0 0,0 1 0 0 0,0-1 1 0 0,0 0-1 0 0,0 0 0 0 0,0 1 1 0 0,0-1-1 0 0,0 0 0 0 0,-1 1 1 0 0,1-1-1 0 0,0 1 0 0 0,0-1 0 0 0,0 1 1 0 0,-1 0-1 0 0,1-1 0 0 0,0 1 1 0 0,-1 0-1 0 0,1-1 0 0 0,0 1 1 0 0,-1 0-1 0 0,1 0 0 0 0,-1 0 1 0 0,1-1-1 0 0,-1 1 0 0 0,0 0 1 0 0,1 0-1 0 0,-1 1 0 0 0,3 5 121 0 0,-1 0 0 0 0,0 0-1 0 0,1 7 1 0 0,-2-9-34 0 0,4 25 1528 0 0,-2 0 0 0 0,-1 55 0 0 0,-3-62-1280 0 0,-6 40-1595 0 0,7-62-184 0 0,1-2-79 0 0,1-2-18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27:23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45 820 15664 0 0,'-3'1'213'0'0,"0"-1"0"0"0,0 1 0 0 0,0-1 0 0 0,0 1 0 0 0,0-1 1 0 0,-5 0-1 0 0,7 0-189 0 0,0-1 1 0 0,1 1 0 0 0,-1 0-1 0 0,0 0 1 0 0,0-1-1 0 0,1 1 1 0 0,-1 0-1 0 0,0-1 1 0 0,1 1 0 0 0,-1-1-1 0 0,0 1 1 0 0,1-1-1 0 0,-1 1 1 0 0,1-1 0 0 0,-1 0-1 0 0,1 1 1 0 0,-1-1-1 0 0,1 0 1 0 0,-1 1-1 0 0,1-1 1 0 0,0 0 0 0 0,-1 1-1 0 0,1-1 1 0 0,0 0-1 0 0,-1 0 1 0 0,1-1-1 0 0,-2-4 1322 0 0,2 5-1257 0 0,0 0-1 0 0,-1 1 1 0 0,1-1 0 0 0,0 0-1 0 0,0 1 1 0 0,0-1-1 0 0,0 0 1 0 0,0 0 0 0 0,0 1-1 0 0,0-1 1 0 0,0 0 0 0 0,0 0-1 0 0,0 0 1 0 0,0 1-1 0 0,0-1 1 0 0,0 0 0 0 0,1 1-1 0 0,-1-1 1 0 0,0 0 0 0 0,1 0-1 0 0,-1 1 1 0 0,0-1-1 0 0,1 0 1 0 0,-1 1 0 0 0,1-1-1 0 0,0 0 1 0 0,4-6-28 0 0,1 0 0 0 0,0 1 0 0 0,0 0 1 0 0,8-7-1 0 0,17-16-278 0 0,37-42 574 0 0,-27 31-291 0 0,-26 26-156 0 0,0 1 1 0 0,1 0-1 0 0,1 1 1 0 0,0 1-1 0 0,25-13 1 0 0,-40 24 84 0 0,-1-1 1 0 0,0 0-1 0 0,0 1 1 0 0,1-1-1 0 0,-1 1 1 0 0,0 0-1 0 0,1-1 1 0 0,-1 1-1 0 0,0 0 1 0 0,1 0-1 0 0,-1 0 1 0 0,0-1 0 0 0,1 2-1 0 0,1-1 1 0 0,-2 0-2 0 0,-1 0 1 0 0,1 1 0 0 0,-1-1-1 0 0,1 0 1 0 0,0 1-1 0 0,-1-1 1 0 0,1 0 0 0 0,-1 1-1 0 0,1-1 1 0 0,-1 1 0 0 0,0-1-1 0 0,1 1 1 0 0,-1-1 0 0 0,1 1-1 0 0,-1-1 1 0 0,0 1 0 0 0,1-1-1 0 0,-1 1 1 0 0,0-1-1 0 0,0 1 1 0 0,1 0 0 0 0,-1 0-1 0 0,1 4-25 0 0,-1 0-1 0 0,0-1 0 0 0,0 1 0 0 0,0 0 0 0 0,0 0 0 0 0,-2 9 0 0 0,0-2 32 0 0,-1 0 0 0 0,0-1 0 0 0,0 1-1 0 0,-1-1 1 0 0,-11 22 0 0 0,-6 6 509 0 0,-28 51 2303 0 0,22-35 146 0 0,27-54-3020 0 0,1-1 36 0 0,0 0 0 0 0,0-1-1 0 0,0 1 1 0 0,0-1 0 0 0,0 1-1 0 0,0-1 1 0 0,0 1 0 0 0,0-1 0 0 0,0 1-1 0 0,0-1 1 0 0,-1 0 0 0 0,1 0-1 0 0,0 1 1 0 0,0-1 0 0 0,0 0-1 0 0,-1 0 1 0 0,1 0 0 0 0,-1 0 0 0 0,1 0-1 0 0,0-1 1 0 0,7-8-82 0 0,4-2-147 0 0,-1 0 0 0 0,0-1 0 0 0,13-23 0 0 0,8-7 173 0 0,9-13-1545 0 0,-23 30 831 0 0,26-29-1 0 0,-41 52 671 0 0,-1 1 1 0 0,1 0 0 0 0,0-1-1 0 0,0 1 1 0 0,0 0 0 0 0,0 0-1 0 0,0 0 1 0 0,0 1 0 0 0,0-1-1 0 0,0 1 1 0 0,1 0 0 0 0,-1 0-1 0 0,5-1 1 0 0,-7 2 92 0 0,-1 0 0 0 0,1 0 0 0 0,-1 0 0 0 0,1 0 0 0 0,-1 1-1 0 0,1-1 1 0 0,-1 0 0 0 0,1 0 0 0 0,-1 0 0 0 0,1 1 0 0 0,-1-1 0 0 0,1 0 0 0 0,-1 1 0 0 0,1-1 0 0 0,-1 0-1 0 0,0 1 1 0 0,1-1 0 0 0,-1 1 0 0 0,0-1 0 0 0,1 0 0 0 0,-1 1 0 0 0,0-1 0 0 0,0 1 0 0 0,1-1 0 0 0,-1 1 0 0 0,0-1-1 0 0,0 1 1 0 0,0-1 0 0 0,0 1 0 0 0,0-1 0 0 0,0 1 0 0 0,1-1 0 0 0,-1 1 0 0 0,0 0 0 0 0,0-1 0 0 0,-1 2-1 0 0,2 26 746 0 0,-1-23-467 0 0,-1 7 211 0 0,0 0-1 0 0,-1 0 1 0 0,0 0-1 0 0,-1 0 1 0 0,-1 0 0 0 0,-8 21-1 0 0,5-19-183 0 0,2-4 320 0 0,1 0 0 0 0,-6 19 0 0 0,10-29-592 0 0,0 0 0 0 0,0 1 0 0 0,0-1 0 0 0,0 0 0 0 0,0 0 0 0 0,0 0 0 0 0,0 0 0 0 0,0 0 0 0 0,0 0 0 0 0,0 1 0 0 0,0-1 0 0 0,0 0 0 0 0,0 0 0 0 0,0 0 0 0 0,0 0 0 0 0,0 0 0 0 0,0 1 0 0 0,0-1 0 0 0,0 0 0 0 0,0 0 0 0 0,0 0 0 0 0,0 0 0 0 0,0 0 0 0 0,0 0 0 0 0,0 0 0 0 0,0 1 0 0 0,0-1 0 0 0,0 0 0 0 0,1 0 0 0 0,-1 0 0 0 0,0 0 0 0 0,0 0 0 0 0,0 0 0 0 0,0 0 0 0 0,0 0 0 0 0,0 0 0 0 0,0 1 0 0 0,1-1 0 0 0,-1 0 0 0 0,0 0 0 0 0,0 0 0 0 0,0 0 0 0 0,0 0 0 0 0,0 0 0 0 0,0 0 0 0 0,1 0 0 0 0,-1 0 0 0 0,0 0 0 0 0,0 0 0 0 0,0 0 0 0 0,0 0 0 0 0,0 0 0 0 0,0 0 0 0 0,1 0 0 0 0,-1 0 0 0 0,0 0 0 0 0,0 0 0 0 0,0 0 0 0 0,0 0 0 0 0,0-1 0 0 0,0 1 0 0 0,1 0 0 0 0,-1 0 0 0 0,7-3 0 0 0,-7 3 0 0 0,7-7-107 0 0,1 0 1 0 0,-1-1-1 0 0,0 0 0 0 0,-1 0 0 0 0,9-14 0 0 0,-1 2-324 0 0,18-19-960 0 0,40-38 0 0 0,-71 76 1371 0 0,2-3 1 0 0,0 1 1 0 0,1-1 0 0 0,0 1-1 0 0,0 0 1 0 0,0 0-1 0 0,0 0 1 0 0,1 1 0 0 0,5-3-1 0 0,1-2-8 0 0,-10 6-142 0 0,1 1 0 0 0,-1-1 0 0 0,0 0 0 0 0,0 0 0 0 0,1 1 0 0 0,-1-1 0 0 0,0 0 0 0 0,1 1 0 0 0,1-1 0 0 0,1 5-631 0 0,-5 9 513 0 0,-4 6 478 0 0,-12 29 0 0 0,8-26 163 0 0,8-17-240 0 0,-2 2 334 0 0,0 1 0 0 0,1 0 0 0 0,0 0 0 0 0,0 0 0 0 0,0 8 0 0 0,2-14-381 0 0,-1-1 0 0 0,1 1 0 0 0,0-1 0 0 0,1 1 0 0 0,-1 0 0 0 0,0-1-1 0 0,0 1 1 0 0,1-1 0 0 0,-1 1 0 0 0,1-1 0 0 0,-1 1 0 0 0,1-1 0 0 0,-1 0 0 0 0,1 1-1 0 0,0-1 1 0 0,0 0 0 0 0,0 1 0 0 0,0-1 0 0 0,0 0 0 0 0,0 0 0 0 0,0 0 0 0 0,0 0 0 0 0,0 0-1 0 0,1 0 1 0 0,-1 0 0 0 0,0 0 0 0 0,1 0 0 0 0,-1-1 0 0 0,0 1 0 0 0,1-1 0 0 0,-1 1-1 0 0,1-1 1 0 0,2 1 0 0 0,1 0-129 0 0,0 0-1 0 0,0-1 0 0 0,0 0 0 0 0,0 0 1 0 0,0 0-1 0 0,0 0 0 0 0,0-1 1 0 0,0 0-1 0 0,0 0 0 0 0,-1 0 1 0 0,1-1-1 0 0,0 0 0 0 0,0 1 0 0 0,6-5 1 0 0,5-4-188 0 0,-1 0 0 0 0,24-21 0 0 0,5-4-1582 0 0,-31 26 1228 0 0,-2 1-380 0 0,22-12 0 0 0,-30 19 862 0 0,0-1 0 0 0,0 1 0 0 0,0 0 0 0 0,1 0 0 0 0,-1 0 0 0 0,0 0 0 0 0,0 1 0 0 0,0-1 0 0 0,1 1 0 0 0,-1 0 0 0 0,0 0 0 0 0,1 0 0 0 0,2 1 0 0 0,-5-1 162 0 0,0 1 0 0 0,0 0 0 0 0,-1-1 0 0 0,1 1 0 0 0,0 0 1 0 0,-1 0-1 0 0,1-1 0 0 0,0 1 0 0 0,-1 0 0 0 0,1 0 0 0 0,-1 0 0 0 0,1 0 0 0 0,-1 0 0 0 0,0 0 1 0 0,1 0-1 0 0,-1 0 0 0 0,0 0 0 0 0,0 0 0 0 0,0 0 0 0 0,0 0 0 0 0,0 1 0 0 0,2 23 1610 0 0,-2-17-941 0 0,0-1 1 0 0,-1 1-1 0 0,0 0 1 0 0,0-1-1 0 0,-1 1 1 0 0,1-1-1 0 0,-4 8 1 0 0,5-14-83 0 0,4-5-524 0 0,5-7-328 0 0,-5 2-160 0 0,-1 1 1 0 0,0-1 0 0 0,-1 0-1 0 0,0 1 1 0 0,0-1-1 0 0,1-17 1 0 0,-1 7-861 0 0,-2 15 997 0 0,0 1 0 0 0,0 0 0 0 0,0-1 0 0 0,0 1 0 0 0,0-1 0 0 0,-1 1 0 0 0,0 0 0 0 0,0 0 0 0 0,0-1 0 0 0,0 1 0 0 0,-3-5 0 0 0,4 7 226 0 0,-1 0 0 0 0,1 0 0 0 0,-1 0 0 0 0,1 0-1 0 0,-1 0 1 0 0,0 0 0 0 0,0 1 0 0 0,1-1 0 0 0,-1 0 0 0 0,0 0 0 0 0,0 1 0 0 0,0-1 0 0 0,0 0-1 0 0,0 1 1 0 0,0-1 0 0 0,0 1 0 0 0,0-1 0 0 0,0 1 0 0 0,0 0 0 0 0,0-1 0 0 0,0 1-1 0 0,0 0 1 0 0,0 0 0 0 0,0 0 0 0 0,0 0 0 0 0,0 0 0 0 0,-1 0 0 0 0,1 0 0 0 0,0 0 0 0 0,0 0-1 0 0,0 0 1 0 0,0 1 0 0 0,0-1 0 0 0,0 0 0 0 0,0 1 0 0 0,0-1 0 0 0,0 1 0 0 0,-2 0-1 0 0,-5 5 430 0 0,-1 0-1 0 0,0 0 1 0 0,1 0 0 0 0,0 1-1 0 0,1 0 1 0 0,0 1-1 0 0,0 0 1 0 0,0 0-1 0 0,1 0 1 0 0,0 1-1 0 0,1 0 1 0 0,0 0-1 0 0,0 1 1 0 0,1-1-1 0 0,0 1 1 0 0,1 0-1 0 0,0 0 1 0 0,-2 11-1 0 0,5-19-393 0 0,0 0 0 0 0,0 1 0 0 0,0-1 0 0 0,0 0 0 0 0,0 0 0 0 0,0 0 0 0 0,0 1 0 0 0,1-1 0 0 0,-1 0 0 0 0,1 0 1 0 0,0 0-1 0 0,-1 0 0 0 0,1 0 0 0 0,0 0 0 0 0,0 0 0 0 0,1 0 0 0 0,-1 0 0 0 0,0 0 0 0 0,0-1 0 0 0,1 1 0 0 0,-1 0 0 0 0,1-1 0 0 0,0 1 0 0 0,-1-1 0 0 0,1 0 0 0 0,0 1 0 0 0,0-1 0 0 0,0 0 0 0 0,0 0 0 0 0,0 0 0 0 0,0-1 0 0 0,0 1 0 0 0,0 0 0 0 0,0-1 0 0 0,0 1 0 0 0,1-1 0 0 0,-1 0 0 0 0,4 1 0 0 0,-3-2 6 0 0,-1 0 0 0 0,1 1 0 0 0,0-1 0 0 0,0 0 0 0 0,0 0 0 0 0,0-1 0 0 0,-1 1 0 0 0,1 0 0 0 0,4-4 0 0 0,5-3-321 0 0,-9 6 187 0 0,-1 0-1 0 0,1 0 1 0 0,-1 0-1 0 0,0 0 0 0 0,1-1 1 0 0,-1 1-1 0 0,0-1 1 0 0,-1 0-1 0 0,1 1 1 0 0,0-1-1 0 0,-1 0 1 0 0,0 0-1 0 0,1 0 1 0 0,0-4-1 0 0,0-1-196 0 0,0 1-1 0 0,0-1 1 0 0,-1 1-1 0 0,0-1 1 0 0,0-8-1 0 0,0 4 198 0 0,-2 0-1 0 0,1 0 0 0 0,-1 0 0 0 0,-1 0 0 0 0,0 0 0 0 0,-7-18 1 0 0,7 25 1220 0 0,2 6 953 0 0,8 8-1027 0 0,-5-6-1031 0 0,1-1 0 0 0,0 0 0 0 0,0 0 0 0 0,0-1 0 0 0,0 1 0 0 0,0-1 0 0 0,0 0 0 0 0,0 0 0 0 0,1 0 0 0 0,-1-1 0 0 0,0 1 0 0 0,9-1 0 0 0,-6 0 0 0 0,1 1 0 0 0,-1 0 0 0 0,9 2 0 0 0,3 2 0 0 0,47 17 0 0 0,-61-20 1 0 0,0 0 1 0 0,-1 1-1 0 0,1 0 0 0 0,5 5 0 0 0,13 8-71 0 0,-21-15-70 0 0,0 0 1 0 0,0 1-1 0 0,0-1 0 0 0,-1 1 0 0 0,1-1 0 0 0,0 1 1 0 0,0-1-1 0 0,2 4 0 0 0,2 3-364 0 0,-1-4 354 0 0,5 0 132 0 0,-10-4 19 0 0,1 0-1 0 0,-1 0 0 0 0,0 0 0 0 0,0 1 0 0 0,1-1 0 0 0,-1 0 0 0 0,0 0 0 0 0,1 0 0 0 0,-1 0 0 0 0,0 0 0 0 0,1 1 0 0 0,-1-1 0 0 0,0 0 0 0 0,1 0 0 0 0,-1 0 0 0 0,0 0 0 0 0,1 0 0 0 0,-1 0 0 0 0,1 0 0 0 0,-1 0 0 0 0,0 0 0 0 0,1-1 0 0 0,-1 1 0 0 0,0 0 0 0 0,1 0 0 0 0,-1 0 0 0 0,0 0 0 0 0,0 0 1 0 0,1 0-1 0 0,-1-1 0 0 0,0 1 0 0 0,1 0 0 0 0,-1 0 0 0 0,0-1 0 0 0,0 1 0 0 0,1 0 0 0 0,-1 0 0 0 0,0-1 0 0 0,0 1 0 0 0,0 0 0 0 0,1 0 0 0 0,-1-1 0 0 0,0 1 0 0 0,0 0 0 0 0,0-1 0 0 0,0 1 0 0 0,0 0 0 0 0,0-1 0 0 0,0 1 0 0 0,0 0 0 0 0,1-1 0 0 0,0-4-40 0 0,1 0 0 0 0,-1 0 0 0 0,0 0-1 0 0,0 0 1 0 0,0 0 0 0 0,-1 0 0 0 0,0 0 0 0 0,0 0 0 0 0,-1-6-1 0 0,1 7 11 0 0,0 0-1 0 0,-1 1 0 0 0,1-1 0 0 0,-1 0 1 0 0,0 1-1 0 0,0-1 0 0 0,-1 1 1 0 0,1 0-1 0 0,-1-1 0 0 0,1 1 0 0 0,-1 0 1 0 0,0 0-1 0 0,-5-5 0 0 0,5 6 72 0 0,0 1 0 0 0,0-1-1 0 0,0 1 1 0 0,0 0 0 0 0,-1 0-1 0 0,1 0 1 0 0,-1 0 0 0 0,1 0 0 0 0,-1 0-1 0 0,1 1 1 0 0,-1-1 0 0 0,1 1-1 0 0,-1 0 1 0 0,0 0 0 0 0,1 0-1 0 0,-1 0 1 0 0,1 0 0 0 0,-1 0-1 0 0,-4 2 1 0 0,3-1 55 0 0,0 0-1 0 0,0 0 1 0 0,0 1 0 0 0,0-1-1 0 0,0 1 1 0 0,0 0-1 0 0,0 0 1 0 0,1 0 0 0 0,-1 1-1 0 0,1 0 1 0 0,-4 3 0 0 0,1 1 84 0 0,0 0 0 0 0,1 0 1 0 0,0 0-1 0 0,1 1 1 0 0,-1 0-1 0 0,1 0 0 0 0,1 0 1 0 0,0 1-1 0 0,0-1 1 0 0,1 1-1 0 0,0 0 1 0 0,0-1-1 0 0,1 1 0 0 0,0 0 1 0 0,0 10-1 0 0,2-16-179 0 0,-1 0-1 0 0,0 1 1 0 0,1-1-1 0 0,-1 0 1 0 0,1 0-1 0 0,0-1 1 0 0,0 1-1 0 0,0 0 1 0 0,1 0-1 0 0,-1 0 1 0 0,1-1-1 0 0,-1 1 1 0 0,1-1-1 0 0,0 1 1 0 0,0-1-1 0 0,0 1 1 0 0,0-1-1 0 0,1 0 1 0 0,-1 0-1 0 0,0 0 1 0 0,1-1-1 0 0,0 1 1 0 0,-1 0-1 0 0,1-1 1 0 0,0 0-1 0 0,0 0 1 0 0,0 0-1 0 0,0 0 1 0 0,0 0-1 0 0,0 0 1 0 0,0-1-1 0 0,0 1 1 0 0,0-1-1 0 0,0 0 1 0 0,0 0-1 0 0,0 0 1 0 0,0 0-1 0 0,0-1 1 0 0,0 1-1 0 0,0-1 0 0 0,0 0 1 0 0,4-1-1 0 0,-4 1-131 0 0,0 0-1 0 0,0 0 1 0 0,1 0-1 0 0,-1-1 1 0 0,0 1-1 0 0,0-1 1 0 0,0 0-1 0 0,0 1 1 0 0,-1-2-1 0 0,1 1 0 0 0,0 0 1 0 0,-1 0-1 0 0,0-1 1 0 0,4-4-1 0 0,3-5-48 0 0,-1-1-1 0 0,0 0 1 0 0,-1-1-1 0 0,0 0 1 0 0,-1 0 0 0 0,0-1-1 0 0,-2 1 1 0 0,6-26-1 0 0,30-221-1088 0 0,-23 130 1226 0 0,-14 115 55 0 0,2-19 51 0 0,2-45 0 0 0,-9 66 159 0 0,2 14-214 0 0,0 0 0 0 0,-1 0 0 0 0,1 0 0 0 0,0 0 0 0 0,0 0 0 0 0,0 0 0 0 0,-1 0 0 0 0,1 0 0 0 0,0 1 0 0 0,0-1 0 0 0,0 0 0 0 0,0 0 0 0 0,0 0 0 0 0,-1 0 0 0 0,1 0 0 0 0,0 0 0 0 0,0 0 0 0 0,0 1 0 0 0,0-1 0 0 0,0 0 0 0 0,-1 0-1 0 0,1 0 1 0 0,0 0 0 0 0,0 1 0 0 0,0-1 0 0 0,0 0 0 0 0,0 0 0 0 0,0 0 0 0 0,0 0 0 0 0,0 1 0 0 0,0-1 0 0 0,0 0 0 0 0,0 0 0 0 0,-8 26 108 0 0,2 8-206 0 0,-2 49 0 0 0,6-43 175 0 0,1-40-82 0 0,-6 79 904 0 0,4 0 0 0 0,7 97 0 0 0,-3-161-933 0 0,1 0-1 0 0,1-1 1 0 0,0 0-1 0 0,1 0 1 0 0,1 0-1 0 0,0 0 1 0 0,1-1-1 0 0,0 1 1 0 0,1-2-1 0 0,0 1 1 0 0,1-1-1 0 0,1 0 1 0 0,0 0-1 0 0,1-1 1 0 0,14 13-1 0 0,-23-23 19 0 0,0 1 0 0 0,1-1 1 0 0,0 0-1 0 0,-1 0 0 0 0,1 0 0 0 0,0 0 0 0 0,-1 0 0 0 0,1 0 0 0 0,0 0 0 0 0,0 0 0 0 0,0-1 0 0 0,0 1 1 0 0,0-1-1 0 0,0 0 0 0 0,0 1 0 0 0,0-1 0 0 0,0 0 0 0 0,0 0 0 0 0,2 0 0 0 0,-1-1-19 0 0,-1 0-1 0 0,1 0 0 0 0,0 0 0 0 0,-1 0 1 0 0,1 0-1 0 0,-1 0 0 0 0,0-1 1 0 0,1 1-1 0 0,-1-1 0 0 0,0 0 1 0 0,0 1-1 0 0,3-4 0 0 0,2-3-63 0 0,-1 0-1 0 0,0-1 0 0 0,0 1 0 0 0,-1-1 1 0 0,0 0-1 0 0,5-13 0 0 0,40-122-1852 0 0,-49 140 1815 0 0,0 1 0 0 0,0 0 0 0 0,0-1 0 0 0,0 0 0 0 0,-1 1 0 0 0,1-1 0 0 0,-1 1-1 0 0,0-1 1 0 0,0 0 0 0 0,0 1 0 0 0,-1-5 0 0 0,-1 6-101 0 0,-1 0 0 0 0,1 1 1 0 0,-1-1-1 0 0,0 0 0 0 0,-5-2 0 0 0,6 4 275 0 0,-1-1-1 0 0,1 0 0 0 0,0 1 0 0 0,0 0 0 0 0,0 0 1 0 0,0 0-1 0 0,-1 0 0 0 0,1 0 0 0 0,0 0 0 0 0,0 0 0 0 0,0 0 1 0 0,-1 1-1 0 0,1 0 0 0 0,0-1 0 0 0,0 1 0 0 0,0 0 1 0 0,0 0-1 0 0,0 0 0 0 0,0 0 0 0 0,0 0 0 0 0,1 0 1 0 0,-1 1-1 0 0,-3 2 0 0 0,0 1 184 0 0,-1 1 1 0 0,1-1-1 0 0,1 1 0 0 0,-1 0 1 0 0,-5 11-1 0 0,7-13-5 0 0,1-1 0 0 0,1 1 1 0 0,-1 0-1 0 0,0 0 0 0 0,1 0 0 0 0,0 0 0 0 0,0 1 1 0 0,0-1-1 0 0,0 0 0 0 0,1 0 0 0 0,0 1 0 0 0,0-1 1 0 0,0 0-1 0 0,1 5 0 0 0,5 21-49 0 0,-4-17-177 0 0,0-1 0 0 0,9 23 0 0 0,-8-26 67 0 0,1-1 0 0 0,0 0 0 0 0,0 0 0 0 0,1-1 0 0 0,0 1 0 0 0,8 9 0 0 0,-11-15-50 0 0,-1-1 0 0 0,1 1 0 0 0,-1-1 0 0 0,1 1 0 0 0,0-1 0 0 0,0 0 0 0 0,0 1 0 0 0,-1-1 0 0 0,1 0 0 0 0,0 0 0 0 0,0 0 0 0 0,1-1 0 0 0,-1 1 0 0 0,0-1 0 0 0,0 1 0 0 0,0-1 0 0 0,0 1 0 0 0,0-1 0 0 0,1 0 0 0 0,-1 0 0 0 0,0 0 0 0 0,0 0 0 0 0,0-1 0 0 0,1 1 0 0 0,-1-1 0 0 0,0 1 0 0 0,0-1 0 0 0,0 0 0 0 0,0 1 0 0 0,0-1 0 0 0,2-2 0 0 0,9-4-76 0 0,-1-1 0 0 0,-1-1 0 0 0,1 0 0 0 0,19-21 0 0 0,33-48-391 0 0,-39 45 392 0 0,-10 16 21 0 0,-9 10-44 0 0,-1 0 0 0 0,1 0 0 0 0,8-15 0 0 0,8-25-204 0 0,-2-1 0 0 0,-2-1 0 0 0,17-76 0 0 0,-22 64 586 0 0,8-84-1 0 0,-21 105 164 0 0,0 38-440 0 0,0 0-1 0 0,0 0 1 0 0,0 0 0 0 0,-1 0 0 0 0,1 0 0 0 0,-1 0 0 0 0,1 1 0 0 0,-1-1 0 0 0,0 0 0 0 0,0 0 0 0 0,0 1 0 0 0,0-1 0 0 0,0 0 0 0 0,0 1-1 0 0,0-1 1 0 0,-1 1 0 0 0,-2-3 0 0 0,4 3-26 0 0,-1 1 0 0 0,1 0-1 0 0,-1 0 1 0 0,1 0 0 0 0,-1-1-1 0 0,0 1 1 0 0,1 0 0 0 0,-1 0-1 0 0,1 0 1 0 0,-1 0 0 0 0,0 0-1 0 0,1 0 1 0 0,-1 0 0 0 0,1 0-1 0 0,-1 0 1 0 0,1 0 0 0 0,-1 0-1 0 0,0 1 1 0 0,1-1 0 0 0,-1 0-1 0 0,1 0 1 0 0,-1 0 0 0 0,1 1-1 0 0,-1-1 1 0 0,1 0 0 0 0,-1 1 0 0 0,0 0-1 0 0,-8 9-153 0 0,-7 22 232 0 0,1 1 0 0 0,1 1-1 0 0,2-1 1 0 0,-9 38 0 0 0,6 1 921 0 0,-8 72 0 0 0,20-113 28 0 0,1 1 0 0 0,2 0 1 0 0,4 41-1 0 0,-2-57-937 0 0,0-1-1 0 0,1 1 1 0 0,1-1 0 0 0,1 1 0 0 0,0-1 0 0 0,1-1-1 0 0,0 1 1 0 0,14 21 0 0 0,-17-31-117 0 0,1 0 1 0 0,0-1-1 0 0,0 1 0 0 0,0-1 0 0 0,0 1 1 0 0,1-1-1 0 0,0-1 0 0 0,0 1 0 0 0,0-1 1 0 0,0 1-1 0 0,0-2 0 0 0,1 1 0 0 0,-1 0 1 0 0,1-1-1 0 0,6 2 0 0 0,-1-2-454 0 0,0 0 0 0 0,0-1-1 0 0,0 0 1 0 0,0-1-1 0 0,0 0 1 0 0,0 0 0 0 0,17-4-1 0 0,-9 0-1458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7:54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191 357 20063 0 0,'-9'0'1378'0'0,"7"0"-1045"0"0,1 0 1 0 0,0 0-1 0 0,-1 0 1 0 0,1-1-1 0 0,0 1 1 0 0,0 0-1 0 0,-1-1 1 0 0,1 1-1 0 0,0 0 1 0 0,0-1-1 0 0,0 0 1 0 0,-1 1-1 0 0,1-1 1 0 0,0 0-1 0 0,-1-1 1 0 0,-3-2 965 0 0,5 4-577 0 0,-1-1-104 0 0,1 1-613 0 0,0 0-1 0 0,0 0 0 0 0,0 0 1 0 0,0 0-1 0 0,0 0 0 0 0,0 0 1 0 0,0 0-1 0 0,0 0 0 0 0,0 0 1 0 0,0 0-1 0 0,0 0 0 0 0,0-1 1 0 0,0 1-1 0 0,0 0 0 0 0,0 0 0 0 0,0 0 1 0 0,0 0-1 0 0,0 0 0 0 0,0 0 1 0 0,0 0-1 0 0,0 0 0 0 0,0 0 1 0 0,0 0-1 0 0,0 0 0 0 0,0-1 1 0 0,0 1-1 0 0,0 0 0 0 0,0 0 1 0 0,0 0-1 0 0,0 0 0 0 0,1 0 0 0 0,-1 0 1 0 0,0 0-1 0 0,0 0 0 0 0,0 0 1 0 0,0 0-1 0 0,0 0 0 0 0,0 0 1 0 0,0 0-1 0 0,0 0 0 0 0,0 0 1 0 0,0 0-1 0 0,0 0 0 0 0,0 0 1 0 0,0 0-1 0 0,1 0 0 0 0,-1 0 1 0 0,0 0-1 0 0,0 0 0 0 0,0 0 0 0 0,0 0 1 0 0,7 0 30 0 0,6 3-56 0 0,-8-1 9 0 0,0 0-1 0 0,0 1 1 0 0,-1-1-1 0 0,1 1 1 0 0,-1 0-1 0 0,0 0 0 0 0,6 6 1 0 0,-9-8-9 0 0,0-1-1 0 0,0 1 1 0 0,0 0 0 0 0,0 0-1 0 0,0 0 1 0 0,-1 0 0 0 0,1 1-1 0 0,0-1 1 0 0,-1 0 0 0 0,1 0-1 0 0,-1 0 1 0 0,1 0 0 0 0,-1 1-1 0 0,1-1 1 0 0,-1 0 0 0 0,0 1-1 0 0,0-1 1 0 0,1 0 0 0 0,-1 0-1 0 0,0 1 1 0 0,0-1 0 0 0,-1 0-1 0 0,1 1 1 0 0,0-1 0 0 0,0 0-1 0 0,-1 1 1 0 0,1-1 0 0 0,0 0-1 0 0,-1 0 1 0 0,1 1 0 0 0,-1-1-1 0 0,0 0 1 0 0,1 0 0 0 0,-1 0-1 0 0,-1 1 1 0 0,1-1 14 0 0,1 0 0 0 0,-1 0 0 0 0,1 0-1 0 0,-1-1 1 0 0,0 1 0 0 0,0 0 0 0 0,1-1 0 0 0,-1 1 0 0 0,0-1-1 0 0,0 1 1 0 0,0-1 0 0 0,0 1 0 0 0,0-1 0 0 0,1 0-1 0 0,-1 1 1 0 0,0-1 0 0 0,0 0 0 0 0,0 0 0 0 0,0 1 0 0 0,0-1-1 0 0,0 0 1 0 0,0 0 0 0 0,0 0 0 0 0,-1-1 0 0 0,0 1-20 0 0,1-1 1 0 0,-1 1-1 0 0,1-1 0 0 0,-1 0 1 0 0,1 1-1 0 0,0-1 1 0 0,-1 0-1 0 0,1 0 1 0 0,0 0-1 0 0,0 0 1 0 0,0 0-1 0 0,0 0 1 0 0,-2-3-1 0 0,1 1-6 0 0,0 1 0 0 0,0-1-1 0 0,1 1 1 0 0,-1-1 0 0 0,1 0-1 0 0,0 0 1 0 0,0 0 0 0 0,0 0-1 0 0,0 0 1 0 0,0 0 0 0 0,1 0-1 0 0,-1 0 1 0 0,1 0 0 0 0,0 0-1 0 0,0-4 1 0 0,0 7 33 0 0,1-3 0 0 0,-1 0 0 0 0,1 0 0 0 0,0 0 0 0 0,0 0 0 0 0,0 0 0 0 0,1 0 0 0 0,2-5 0 0 0,-3 7 0 0 0,0 0 0 0 0,0 0 0 0 0,0 0 0 0 0,1 1 0 0 0,-1-1 0 0 0,0 0 0 0 0,0 0 0 0 0,0 1 0 0 0,1-1 0 0 0,-1 1 0 0 0,0-1 0 0 0,1 1 0 0 0,-1-1 0 0 0,0 1 0 0 0,1 0 0 0 0,-1 0 0 0 0,1 0 0 0 0,-1 0 0 0 0,1 0 0 0 0,-1 0 0 0 0,0 0 0 0 0,1 0 0 0 0,1 1 0 0 0,-2-1 20 0 0,0 1 0 0 0,0-1-1 0 0,0 1 1 0 0,0-1 0 0 0,0 1 0 0 0,0-1 0 0 0,0 1-1 0 0,0 0 1 0 0,0-1 0 0 0,0 1 0 0 0,-1 0-1 0 0,1 0 1 0 0,0-1 0 0 0,-1 1 0 0 0,1 0 0 0 0,0 0-1 0 0,-1 0 1 0 0,1 0 0 0 0,-1 0 0 0 0,0 0-1 0 0,1 0 1 0 0,-1 0 0 0 0,0 0 0 0 0,1 0 0 0 0,-1 0-1 0 0,0 0 1 0 0,0 1 0 0 0,0-1 0 0 0,0 0-1 0 0,0 0 1 0 0,0 0 0 0 0,0 0 0 0 0,-1 0 0 0 0,1 0-1 0 0,0 0 1 0 0,-1 0 0 0 0,1 0 0 0 0,0 0-1 0 0,-1 0 1 0 0,1 0 0 0 0,-1 0 0 0 0,0 0 0 0 0,1 0-1 0 0,-1 0 1 0 0,0 0 0 0 0,1-1 0 0 0,-1 1-1 0 0,0 0 1 0 0,0 0 0 0 0,0-1 0 0 0,0 1 0 0 0,1-1-1 0 0,-3 2 1 0 0,3-2-2329 0 0,0 0-7242 0 0</inkml:trace>
  <inkml:trace contextRef="#ctx0" brushRef="#br0" timeOffset="811.52">384 261 19351 0 0,'0'0'439'0'0,"0"0"62"0"0,0-6 662 0 0,2 5-1072 0 0,0 1 1 0 0,0 0-1 0 0,0-1 1 0 0,0 1-1 0 0,0 0 0 0 0,0 0 1 0 0,0 0-1 0 0,0 1 1 0 0,-1-1-1 0 0,1 0 0 0 0,0 1 1 0 0,0-1-1 0 0,0 1 1 0 0,0 0-1 0 0,-1-1 0 0 0,1 1 1 0 0,0 0-1 0 0,-1 0 1 0 0,1 0-1 0 0,0 0 0 0 0,-1 1 1 0 0,1-1-1 0 0,-1 0 1 0 0,0 0-1 0 0,2 3 0 0 0,2 1 178 0 0,0 1-1 0 0,-1-1 0 0 0,1 1 1 0 0,-1 1-1 0 0,4 7 1 0 0,-1 2-136 0 0,-1 1 1 0 0,0 0 0 0 0,-1 0 0 0 0,-1 0 0 0 0,-1 1-1 0 0,0-1 1 0 0,-1 1 0 0 0,-1 22 0 0 0,-2-7 110 0 0,-1-1 1 0 0,-2 1 0 0 0,-12 49-1 0 0,9-51-244 0 0,7-31 0 0 0,0 0 0 0 0,0 0 0 0 0,0 0 0 0 0,0 1 0 0 0,0-1 0 0 0,0 0 0 0 0,0 0 0 0 0,0 0 0 0 0,0 0 0 0 0,0 0 0 0 0,0 1 0 0 0,0-1 0 0 0,0 0 0 0 0,0 0 0 0 0,0 0 0 0 0,0 0 0 0 0,0 0 0 0 0,-1 1 0 0 0,1-1 0 0 0,0 0 0 0 0,0 0 0 0 0,0 0 0 0 0,0 0 0 0 0,0 0 0 0 0,0 0 0 0 0,0 0 0 0 0,0 1 0 0 0,0-1 0 0 0,-1 0 0 0 0,1 0 0 0 0,0 0 0 0 0,0 0 0 0 0,0 0 0 0 0,0 0 0 0 0,0 0 0 0 0,-1 0 0 0 0,1 0 0 0 0,0 0 0 0 0,0 0 0 0 0,0 0 0 0 0,0 0 0 0 0,0 0 0 0 0,-1 0 0 0 0,1 0 0 0 0,0 0 0 0 0,0 0 0 0 0,0 0 0 0 0,0 0 0 0 0,0 0 0 0 0,0 0 0 0 0,-1 0 0 0 0,1 0 0 0 0,0 0 0 0 0,0 0 0 0 0,0 0 0 0 0,0 0 0 0 0,0 0 0 0 0,0 0 0 0 0,-1-1 0 0 0,1 1 0 0 0,0 0 0 0 0,0 0 0 0 0,0 0 0 0 0,0 0 0 0 0,0 0 0 0 0,0-1 0 0 0,-4-6 0 0 0,3 7 0 0 0,-1-9 0 0 0,0-1 0 0 0,0 0 0 0 0,1 1 0 0 0,0-1 0 0 0,0-12 0 0 0,6-53 0 0 0,-3 47 0 0 0,3-17-23 0 0,1 0-1 0 0,3 0 0 0 0,1 0 1 0 0,3 1-1 0 0,1 1 0 0 0,26-54 1 0 0,-14 50 131 0 0,-23 43-117 0 0,0-1-1 0 0,0 1 0 0 0,1-1 0 0 0,0 1 0 0 0,0 0 0 0 0,0 0 0 0 0,6-4 0 0 0,-9 7-1 0 0,1 0-1 0 0,0 0 1 0 0,-1 1 0 0 0,1-1-1 0 0,0 0 1 0 0,0 0 0 0 0,-1 1-1 0 0,1 0 1 0 0,0-1 0 0 0,0 1-1 0 0,0 0 1 0 0,0 0 0 0 0,0 0-1 0 0,3 0 1 0 0,-4 0 11 0 0,0 0 1 0 0,0 1-1 0 0,0-1 1 0 0,0 0-1 0 0,0 1 0 0 0,0-1 1 0 0,0 1-1 0 0,0 0 1 0 0,0-1-1 0 0,0 1 0 0 0,0 0 1 0 0,0-1-1 0 0,0 1 1 0 0,0 0-1 0 0,-1 0 0 0 0,1 0 1 0 0,0 0-1 0 0,0 0 1 0 0,-1 0-1 0 0,1 0 1 0 0,-1 0-1 0 0,1 0 0 0 0,-1 0 1 0 0,1 1-1 0 0,2 11 26 0 0,-1-1 0 0 0,0 0 0 0 0,0 0 0 0 0,-2 0-1 0 0,1 1 1 0 0,-2-1 0 0 0,1 1 0 0 0,-2-1 0 0 0,-3 16 0 0 0,-4 13-14 0 0,-21 53 0 0 0,21-70 46 0 0,0-1 0 0 0,-2-1 0 0 0,0 1 0 0 0,-1-2 0 0 0,-2 1 0 0 0,-22 27 0 0 0,38-49-65 0 0,-1 0-1 0 0,1 0 0 0 0,0 0 1 0 0,0 0-1 0 0,0 0 0 0 0,-1 0 0 0 0,1 0 1 0 0,0-1-1 0 0,2 0 0 0 0,43-15-145 0 0,-29 10 79 0 0,24-6 1 0 0,-36 10 69 0 0,22-4-380 0 0,38-3 0 0 0,-58 8 298 0 0,0 1 0 0 0,0 0 0 0 0,-1 0 0 0 0,1 1 0 0 0,0 0 0 0 0,0 0 0 0 0,0 1 0 0 0,-1 0 0 0 0,1 1 0 0 0,6 2 0 0 0,-12-4 5 0 0,-1 0 1 0 0,0-1 0 0 0,0 1-1 0 0,0 0 1 0 0,1 0 0 0 0,-1 0 0 0 0,0 0-1 0 0,0 0 1 0 0,0 0 0 0 0,-1 0-1 0 0,1 0 1 0 0,0 0 0 0 0,0 0 0 0 0,-1 0-1 0 0,1 1 1 0 0,0-1 0 0 0,-1 0-1 0 0,1 3 1 0 0,0-1 17 0 0,-1-1 0 0 0,0 1 0 0 0,0-1 0 0 0,0 1 0 0 0,0 0 0 0 0,0-1 0 0 0,0 1 0 0 0,-1-1 0 0 0,-1 5 0 0 0,-1 2 103 0 0,-1 0 0 0 0,0 0 0 0 0,0 0 0 0 0,-8 10 0 0 0,-3 5 366 0 0,-1-2 0 0 0,-1 0 1 0 0,-1-1-1 0 0,-1 0 0 0 0,-1-2 1 0 0,-1 0-1 0 0,-34 23 0 0 0,51-39-913 0 0,-7 4-83 0 0,6-4-3538 0 0,5-3 2097 0 0</inkml:trace>
  <inkml:trace contextRef="#ctx0" brushRef="#br0" timeOffset="2866.84">896 784 24047 0 0,'0'0'547'0'0,"16"-1"1516"0"0,-11 0-1879 0 0,-1 0 0 0 0,0-1 0 0 0,1 1 0 0 0,-1-1 0 0 0,0 0 0 0 0,0 0 0 0 0,0-1 0 0 0,0 1 0 0 0,-1-1 0 0 0,1 0 0 0 0,-1 0 0 0 0,6-5 1 0 0,2-5 374 0 0,18-25 1 0 0,-24 31-657 0 0,41-62-1279 0 0,64-125-1 0 0,-101 170 261 0 0,-8 19 645 0 0,1 0 0 0 0,0 0 0 0 0,0 1 0 0 0,3-6 1 0 0,-5 9-76 0 0,0 1 37 0 0,-9 13-436 0 0,-26 52 2313 0 0,-30 69 3238 0 0,60-119-4055 0 0,0 0-1 0 0,-4 24 1 0 0,6-25-406 0 0,2-11-141 0 0,0 0-1 0 0,1 0 0 0 0,0 0 1 0 0,0 0-1 0 0,0 0 0 0 0,0 0 1 0 0,0 0-1 0 0,1 0 0 0 0,0 6 1 0 0,0-8-4 0 0,-1-1-1 0 0,0 1 1 0 0,1 0 0 0 0,-1 0 0 0 0,1 0 0 0 0,-1 0-1 0 0,1-1 1 0 0,-1 1 0 0 0,1 0 0 0 0,-1 0-1 0 0,1-1 1 0 0,0 1 0 0 0,-1 0 0 0 0,1-1 0 0 0,0 1-1 0 0,-1-1 1 0 0,1 1 0 0 0,0-1 0 0 0,0 1 0 0 0,0-1-1 0 0,0 0 1 0 0,-1 1 0 0 0,1-1 0 0 0,0 0 0 0 0,0 0-1 0 0,0 0 1 0 0,0 1 0 0 0,0-1 0 0 0,0 0-1 0 0,0 0 1 0 0,1-1 0 0 0,4 0-4 0 0,0 0-1 0 0,0-1 0 0 0,-1 1 1 0 0,1-1-1 0 0,-1-1 1 0 0,0 1-1 0 0,1-1 1 0 0,-1 0-1 0 0,8-6 1 0 0,5-5-74 0 0,18-20 1 0 0,-20 19-2 0 0,23-21-833 0 0,1 3 0 0 0,59-39-1 0 0,-94 70 845 0 0,28-18-508 0 0,-30 19 544 0 0,-1 0 0 0 0,1-1-1 0 0,0 1 1 0 0,-1 1-1 0 0,1-1 1 0 0,0 0 0 0 0,0 1-1 0 0,-1-1 1 0 0,1 1 0 0 0,4 0-1 0 0,-6 0 33 0 0,0 0 0 0 0,0 0 0 0 0,0 0 0 0 0,0 1 0 0 0,-1-1 0 0 0,1 0 0 0 0,0 1 0 0 0,0-1 0 0 0,0 0 0 0 0,-1 1 0 0 0,1-1 0 0 0,0 1 0 0 0,-1-1 0 0 0,1 1 0 0 0,0 0 0 0 0,-1-1 0 0 0,1 1 0 0 0,0 0 0 0 0,-1-1 0 0 0,1 1 0 0 0,-1 0 0 0 0,1 1 0 0 0,0 0 0 0 0,-1 0 0 0 0,1 0 0 0 0,0 0 0 0 0,-1 0 0 0 0,0 0 0 0 0,0 1 0 0 0,0-1 0 0 0,0 0 0 0 0,0 2 0 0 0,-1 5 0 0 0,0 0 0 0 0,-1 0 0 0 0,-4 11 0 0 0,6-20 0 0 0,-5 14 446 0 0,0-1 1 0 0,0-1-1 0 0,-2 1 0 0 0,1-1 0 0 0,-2 0 0 0 0,1 0 1 0 0,-2-1-1 0 0,-16 18 0 0 0,58-73-495 0 0,67-52-1920 0 0,-82 81 1468 0 0,1 1-1 0 0,1 0 1 0 0,38-19-1 0 0,-57 32 500 0 0,0 1-1 0 0,0-1 1 0 0,-1 1-1 0 0,1-1 1 0 0,0 1-1 0 0,0 0 1 0 0,0-1-1 0 0,0 1 1 0 0,0 0-1 0 0,0 0 1 0 0,0 0-1 0 0,0 0 1 0 0,-1 0-1 0 0,1 0 1 0 0,0 0-1 0 0,0 0 1 0 0,2 0-1 0 0,-3 0 0 0 0,0 1-1 0 0,0-1 1 0 0,1 0-1 0 0,-1 1 0 0 0,0-1 1 0 0,0 0-1 0 0,0 1 1 0 0,1-1-1 0 0,-1 0 0 0 0,0 1 1 0 0,0-1-1 0 0,0 1 1 0 0,0-1-1 0 0,0 0 0 0 0,0 1 1 0 0,0-1-1 0 0,0 1 1 0 0,0-1-1 0 0,0 0 0 0 0,0 1 1 0 0,0-1-1 0 0,0 1 1 0 0,0-1-1 0 0,0 0 0 0 0,0 1 1 0 0,0 0-1 0 0,-3 6-28 0 0,0-1 0 0 0,1 1 0 0 0,-6 8 0 0 0,4-9 54 0 0,-26 44 113 0 0,21-37 246 0 0,1 0 0 0 0,0 1 0 0 0,1 0 0 0 0,0 0 0 0 0,-8 30 0 0 0,14-42-307 0 0,0 1-1 0 0,1-1 0 0 0,0 1 0 0 0,0-1 0 0 0,0 1 0 0 0,0 0 0 0 0,0-1 0 0 0,0 1 0 0 0,1-1 0 0 0,-1 1 1 0 0,1-1-1 0 0,-1 1 0 0 0,3 3 0 0 0,-2-4-40 0 0,-1-1 0 0 0,1 0 0 0 0,0 0 0 0 0,0 0 0 0 0,0 1 0 0 0,0-1 0 0 0,1 0 1 0 0,-1 0-1 0 0,0 0 0 0 0,0-1 0 0 0,1 1 0 0 0,-1 0 0 0 0,0 0 0 0 0,1-1 0 0 0,-1 1 0 0 0,0-1 0 0 0,1 1 0 0 0,-1-1 1 0 0,1 1-1 0 0,-1-1 0 0 0,1 0 0 0 0,-1 0 0 0 0,1 0 0 0 0,1 0 0 0 0,14-1-306 0 0,0-1-1 0 0,0 0 0 0 0,0-1 1 0 0,22-7-1 0 0,-22 3-306 0 0,-1 0 0 0 0,0-1 0 0 0,29-19 0 0 0,-14 8-172 0 0,22-14-497 0 0,-33 19 920 0 0,1 1 1 0 0,1 1 0 0 0,29-12 0 0 0,-50 23 282 0 0,0 1 0 0 0,0-1 0 0 0,1 1 0 0 0,-1-1 0 0 0,0 1 0 0 0,0 0 0 0 0,1-1 0 0 0,-1 1 1 0 0,0 0-1 0 0,1 0 0 0 0,-1 0 0 0 0,0 0 0 0 0,1 0 0 0 0,-1 0 0 0 0,0 0 0 0 0,1 1 0 0 0,-1-1 1 0 0,0 0-1 0 0,1 1 0 0 0,-1-1 0 0 0,0 1 0 0 0,0 0 0 0 0,3 1 0 0 0,-4-1 103 0 0,1 0 0 0 0,0 0 0 0 0,-1 0 0 0 0,1 1 0 0 0,-1-1 0 0 0,1 0 0 0 0,-1 0 0 0 0,1 1 0 0 0,-1-1 0 0 0,0 0 0 0 0,0 1 0 0 0,0-1 0 0 0,0 0 0 0 0,0 1 0 0 0,0-1 0 0 0,0 1 0 0 0,0-1 0 0 0,0 0 0 0 0,-1 1 0 0 0,1-1 0 0 0,-1 0 0 0 0,1 0 0 0 0,-1 2 0 0 0,-40 89 7615 0 0,40-91-7160 0 0,1-1-68 0 0,13-20-1148 0 0,-12 15 394 0 0,7-12-1916 0 0,7-25 0 0 0,-13 36 1833 0 0,-1 1 0 0 0,0 0 0 0 0,0 0 0 0 0,-1 0 0 0 0,1-1 0 0 0,-1 1 0 0 0,-1 0 0 0 0,1-1 0 0 0,-2-9 0 0 0,1 13 373 0 0,1 1 0 0 0,0-1 0 0 0,-1 0 0 0 0,0 1 0 0 0,1-1-1 0 0,-1 0 1 0 0,0 1 0 0 0,0-1 0 0 0,0 1 0 0 0,0-1 0 0 0,0 1 0 0 0,0-1-1 0 0,-1 1 1 0 0,1 0 0 0 0,0 0 0 0 0,-1-1 0 0 0,1 1 0 0 0,-1 0 0 0 0,1 0-1 0 0,-3 0 1 0 0,2 0 141 0 0,-1 0 0 0 0,1 1 0 0 0,0-1 0 0 0,-1 1 0 0 0,0 0 1 0 0,1-1-1 0 0,-1 1 0 0 0,1 1 0 0 0,-1-1 0 0 0,1 0 0 0 0,-1 1 0 0 0,-4 0 0 0 0,-1 2 279 0 0,1 0 0 0 0,-1 1 0 0 0,0-1 0 0 0,1 1 1 0 0,0 1-1 0 0,0-1 0 0 0,-10 9 0 0 0,9-4-206 0 0,-1 0-1 0 0,1 0 1 0 0,1 0-1 0 0,0 1 1 0 0,0 0-1 0 0,-10 21 1 0 0,13-22-196 0 0,1-1 0 0 0,-1 1 0 0 0,2 0 0 0 0,-1 0 0 0 0,1 0 0 0 0,0 0 0 0 0,1 0 0 0 0,0 1 0 0 0,0 12 0 0 0,1-20 4 0 0,0 1 0 0 0,1-1-1 0 0,-1 0 1 0 0,0 1 0 0 0,1-1 0 0 0,0 0 0 0 0,-1 0 0 0 0,1 0 0 0 0,0 1-1 0 0,0-1 1 0 0,0 0 0 0 0,0 0 0 0 0,1 0 0 0 0,-1 0 0 0 0,0 0 0 0 0,1-1-1 0 0,-1 1 1 0 0,1 0 0 0 0,0-1 0 0 0,0 1 0 0 0,0-1 0 0 0,-1 0 0 0 0,1 1-1 0 0,1-1 1 0 0,-1 0 0 0 0,0 0 0 0 0,0 0 0 0 0,0 0 0 0 0,0-1 0 0 0,1 1 0 0 0,-1-1-1 0 0,0 1 1 0 0,1-1 0 0 0,-1 0 0 0 0,0 0 0 0 0,1 0 0 0 0,3 0 0 0 0,2-1-21 0 0,-1 0 0 0 0,0 0 1 0 0,1-1-1 0 0,-1 0 0 0 0,0 0 1 0 0,0-1-1 0 0,0 0 0 0 0,0 0 1 0 0,-1 0-1 0 0,12-9 0 0 0,10-12-961 0 0,-2-1-1 0 0,0-2 0 0 0,-2 0 1 0 0,23-34-1 0 0,-34 44 352 0 0,-4 2 273 0 0,-31 39 1526 0 0,9-2-200 0 0,0 1 1 0 0,-15 38 0 0 0,28-59-808 0 0,-1-1 0 0 0,0 1 0 0 0,1 0 0 0 0,0-1 0 0 0,-1 1 1 0 0,1 0-1 0 0,0 0 0 0 0,0-1 0 0 0,0 1 0 0 0,0 0 0 0 0,0 0 1 0 0,0-1-1 0 0,1 3 0 0 0,-1-3-125 0 0,0 0-1 0 0,1-1 1 0 0,-1 1 0 0 0,0-1 0 0 0,1 1 0 0 0,-1-1-1 0 0,0 1 1 0 0,1-1 0 0 0,-1 1 0 0 0,1-1-1 0 0,-1 0 1 0 0,1 1 0 0 0,-1-1 0 0 0,1 0-1 0 0,-1 1 1 0 0,1-1 0 0 0,-1 0 0 0 0,1 1-1 0 0,0-1 1 0 0,-1 0 0 0 0,1 0 0 0 0,-1 0 0 0 0,1 0-1 0 0,0 0 1 0 0,-1 1 0 0 0,1-1 0 0 0,0 0-1 0 0,-1 0 1 0 0,1-1 0 0 0,-1 1 0 0 0,1 0-1 0 0,0 0 1 0 0,-1 0 0 0 0,1 0 0 0 0,-1 0-1 0 0,1-1 1 0 0,0 1 0 0 0,0-1 0 0 0,11-4-162 0 0,1 0 0 0 0,-2-1 1 0 0,1 0-1 0 0,-1-1 0 0 0,15-12 0 0 0,49-47-1439 0 0,-17 13-1122 0 0,-26 26 1157 0 0,29-23-992 0 0,-49 40 1949 0 0,-10 8 538 0 0,-1 0 0 0 0,1 1 1 0 0,-1-1-1 0 0,1 1 0 0 0,0 0 0 0 0,0-1 0 0 0,0 1 0 0 0,0 0 0 0 0,0 0 1 0 0,0 0-1 0 0,0 0 0 0 0,0 0 0 0 0,0 1 0 0 0,4-1 0 0 0,-6 1 371 0 0,2 15 1224 0 0,-3-10-873 0 0,1 0 0 0 0,-1 0-1 0 0,0 0 1 0 0,-1 1-1 0 0,-2 6 1 0 0,2-8-504 0 0,1 0 1 0 0,-1 0-1 0 0,1 0 1 0 0,0 0-1 0 0,0 0 1 0 0,1 0-1 0 0,-1 1 1 0 0,1-1-1 0 0,0 0 1 0 0,1 5-1 0 0,-1-8-143 0 0,0 0-1 0 0,0-1 0 0 0,0 1 1 0 0,0-1-1 0 0,0 1 0 0 0,1 0 1 0 0,-1-1-1 0 0,0 1 0 0 0,0-1 1 0 0,1 1-1 0 0,-1-1 1 0 0,0 1-1 0 0,1-1 0 0 0,-1 1 1 0 0,1-1-1 0 0,-1 1 0 0 0,1-1 1 0 0,-1 1-1 0 0,1-1 1 0 0,-1 0-1 0 0,1 1 0 0 0,-1-1 1 0 0,1 0-1 0 0,-1 0 0 0 0,2 1 1 0 0,-1-1-9 0 0,0 0 0 0 0,1 0 0 0 0,-1 0-1 0 0,0 0 1 0 0,1 0 0 0 0,-1 0 0 0 0,0 0 0 0 0,1 0 0 0 0,-1-1 0 0 0,0 1 0 0 0,2-1 0 0 0,2-1-52 0 0,-1 0 1 0 0,1 0-1 0 0,-1-1 1 0 0,0 1 0 0 0,7-7-1 0 0,14-12-572 0 0,-15 13-194 0 0,-1 0 1 0 0,1-1-1 0 0,-2 1 0 0 0,1-2 0 0 0,-1 1 0 0 0,12-20 0 0 0,-19 28 354 0 0,-4 1 354 0 0,1 1 0 0 0,-1-1 0 0 0,1 1-1 0 0,-1 0 1 0 0,1-1 0 0 0,0 1 0 0 0,0 0 0 0 0,-1 1-1 0 0,1-1 1 0 0,0 0 0 0 0,0 0 0 0 0,-4 4-1 0 0,-24 25 581 0 0,16-16-56 0 0,-9 8 1020 0 0,2 1 0 0 0,-27 37 0 0 0,38-46-838 0 0,0 2 1 0 0,1-1 0 0 0,1 1-1 0 0,0 0 1 0 0,-9 32-1 0 0,16-44-535 0 0,0 0 0 0 0,0 0 0 0 0,0 0 0 0 0,1 0 0 0 0,0 0 0 0 0,-1 0 1 0 0,2 0-1 0 0,-1 0 0 0 0,0 0 0 0 0,1 0 0 0 0,1 8 0 0 0,-1-10-94 0 0,0 0 0 0 0,0 0 0 0 0,0 0 0 0 0,0-1 0 0 0,0 1 0 0 0,0 0 0 0 0,1-1 0 0 0,-1 1 0 0 0,1 0 0 0 0,-1-1 0 0 0,1 0 0 0 0,-1 1-1 0 0,1-1 1 0 0,0 0 0 0 0,0 0 0 0 0,-1 0 0 0 0,1 0 0 0 0,0 0 0 0 0,0 0 0 0 0,0-1 0 0 0,0 1 0 0 0,0-1 0 0 0,0 1 0 0 0,3-1 0 0 0,4 1-100 0 0,0-1-1 0 0,-1 0 1 0 0,1 0 0 0 0,0-1-1 0 0,0 0 1 0 0,-1-1 0 0 0,1 0-1 0 0,-1 0 1 0 0,1-1 0 0 0,-1 0-1 0 0,10-5 1 0 0,-4 1-250 0 0,0-1 0 0 0,0-1 0 0 0,-1 0 0 0 0,0 0 0 0 0,14-15 0 0 0,-11 8-43 0 0,-1-2 0 0 0,0 0 0 0 0,-2-1 0 0 0,0 0-1 0 0,-1-1 1 0 0,15-34 0 0 0,2-19 393 0 0,-29 72 47 0 0,1 0 0 0 0,-1 0-1 0 0,1 0 1 0 0,-1 0 0 0 0,0 0-1 0 0,0 0 1 0 0,1 0 0 0 0,-1 0-1 0 0,0 0 1 0 0,0 0 0 0 0,0 0-1 0 0,0 0 1 0 0,0 0 0 0 0,-1 0-1 0 0,1 0 1 0 0,0 0 0 0 0,0 0-1 0 0,-1 0 1 0 0,1 0 0 0 0,-1-2-1 0 0,1 3-25 0 0,-1 0 0 0 0,1 0 0 0 0,0 0 0 0 0,0 0 0 0 0,0-1 1 0 0,0 1-1 0 0,-1 0 0 0 0,1 0 0 0 0,0 0 0 0 0,0 0 0 0 0,0 0 0 0 0,-1 0 0 0 0,1 0 0 0 0,0 0 0 0 0,0 0 0 0 0,-1 0 0 0 0,1 0 0 0 0,0 0 0 0 0,0 0 0 0 0,0 0 0 0 0,-1 0 0 0 0,1 0 0 0 0,0 0 0 0 0,0 0 1 0 0,-1 0-1 0 0,1 0 0 0 0,0 0 0 0 0,0 0 0 0 0,0 0 0 0 0,-1 0 0 0 0,1 1 0 0 0,-9 10 285 0 0,4-1-253 0 0,1 1-1 0 0,0-1 1 0 0,1 0-1 0 0,-4 17 1 0 0,-3 45 807 0 0,9-64-670 0 0,-7 79 1330 0 0,8-77-1418 0 0,0 0 1 0 0,1 0 0 0 0,0 1 0 0 0,0-1-1 0 0,1 0 1 0 0,5 13 0 0 0,-6-20-104 0 0,0-1-1 0 0,0 1 1 0 0,0-1 0 0 0,0 0 0 0 0,1 1-1 0 0,-1-1 1 0 0,1 0 0 0 0,0 0-1 0 0,-1 0 1 0 0,1 0 0 0 0,0 0 0 0 0,0 0-1 0 0,0-1 1 0 0,4 3 0 0 0,-5-3-12 0 0,1-1 0 0 0,-1 1 0 0 0,1-1 1 0 0,-1 1-1 0 0,0-1 0 0 0,1 0 1 0 0,-1 1-1 0 0,1-1 0 0 0,-1 0 0 0 0,1 0 1 0 0,-1 0-1 0 0,1 0 0 0 0,-1-1 0 0 0,1 1 1 0 0,-1 0-1 0 0,1-1 0 0 0,-1 1 0 0 0,0-1 1 0 0,1 1-1 0 0,-1-1 0 0 0,0 1 0 0 0,1-1 1 0 0,-1 0-1 0 0,0 0 0 0 0,0 0 1 0 0,1 0-1 0 0,0-1 0 0 0,12-12-390 0 0,-1 0 1 0 0,-1-1-1 0 0,14-20 1 0 0,19-24-1314 0 0,-39 53 1433 0 0,1-1 0 0 0,-1 2 0 0 0,1-1 0 0 0,0 0-1 0 0,1 1 1 0 0,10-6 0 0 0,-16 11 212 0 0,-1-1-1 0 0,0 0 0 0 0,1 0 1 0 0,-1 1-1 0 0,0-1 0 0 0,1 1 1 0 0,-1-1-1 0 0,0 1 0 0 0,1-1 1 0 0,-1 1-1 0 0,1 0 0 0 0,-1 0 1 0 0,1 0-1 0 0,-1 0 0 0 0,1 0 1 0 0,-1 0-1 0 0,1 0 0 0 0,-1 0 1 0 0,1 1-1 0 0,-1-1 0 0 0,1 1 1 0 0,-1-1-1 0 0,0 1 0 0 0,1-1 1 0 0,-1 1-1 0 0,0 0 0 0 0,1 0 1 0 0,-1-1-1 0 0,0 1 0 0 0,0 0 1 0 0,0 0-1 0 0,0 0 0 0 0,0 0 1 0 0,0 0-1 0 0,0 1 0 0 0,0-1 1 0 0,0 0-1 0 0,0 0 0 0 0,-1 1 1 0 0,1-1-1 0 0,0 3 0 0 0,1 2-74 0 0,0 0-1 0 0,0 0 1 0 0,-1 0-1 0 0,0 1 0 0 0,0-1 1 0 0,-1 0-1 0 0,0 1 1 0 0,-1 9-1 0 0,-2 7 250 0 0,-2-1 1 0 0,0 1-1 0 0,-1-1 0 0 0,-2-1 0 0 0,0 1 1 0 0,-1-1-1 0 0,-1-1 0 0 0,-15 22 0 0 0,-16 19 2066 0 0,-56 64-1 0 0,75-98-1277 0 0,-133 158 2797 0 0,134-165-2996 0 0,21-20-692 0 0,0 0 1 0 0,0-1-1 0 0,0 1 1 0 0,0 0-1 0 0,0 0 0 0 0,0 0 1 0 0,0 0-1 0 0,0 0 0 0 0,0-1 1 0 0,0 1-1 0 0,0 0 1 0 0,0 0-1 0 0,0 0 0 0 0,0 0 1 0 0,0 0-1 0 0,0 0 1 0 0,0-1-1 0 0,0 1 0 0 0,-1 0 1 0 0,1 0-1 0 0,0 0 0 0 0,0 0 1 0 0,0 0-1 0 0,0 0 1 0 0,0 0-1 0 0,0 0 0 0 0,0 0 1 0 0,-1-1-1 0 0,1 1 0 0 0,0 0 1 0 0,0 0-1 0 0,0 0 1 0 0,0 0-1 0 0,0 0 0 0 0,-1 0 1 0 0,1 0-1 0 0,0 0 1 0 0,0 0-1 0 0,0 0 0 0 0,0 0 1 0 0,0 0-1 0 0,0 0 0 0 0,-1 0 1 0 0,1 0-1 0 0,0 0 1 0 0,0 0-1 0 0,0 0 0 0 0,0 0 1 0 0,0 1-1 0 0,-1-1 0 0 0,1 0 1 0 0,0 0-1 0 0,0 0 1 0 0,0 0-1 0 0,0 0 0 0 0,0 0 1 0 0,2-10-3 0 0,4-4-22 0 0,1 1-1 0 0,0-1 1 0 0,1 1-1 0 0,0 1 1 0 0,18-22-1 0 0,57-52-404 0 0,-72 75 381 0 0,48-45-384 0 0,9-9-1460 0 0,-24 20-6222 0 0,-20 19-783 0 0</inkml:trace>
  <inkml:trace contextRef="#ctx0" brushRef="#br0" timeOffset="3232.34">1206 10 29351 0 0,'-40'0'832'0'0,"26"0"184"0"0,5 0-816 0 0,9 0-200 0 0,7-2 0 0 0,9-2-8352 0 0,10 0-1703 0 0</inkml:trace>
  <inkml:trace contextRef="#ctx0" brushRef="#br0" timeOffset="4432.84">0 1672 16839 0 0,'0'0'496'0'0,"0"0"-12"0"0,0 0-257 0 0,0 0 53 0 0,0 0 59 0 0,0 0 11 0 0,16-5 1498 0 0,-11 1-1732 0 0,-1-1 0 0 0,0 1 0 0 0,0-1 0 0 0,5-8 0 0 0,-4 7-88 0 0,4-8-28 0 0,-1 3 0 0 0,0 1 0 0 0,15-17 0 0 0,-5 10-79 0 0,3-4 136 0 0,35-26 1 0 0,-50 42-219 0 0,1 1-1 0 0,0-1 1 0 0,0 1 0 0 0,0 1-1 0 0,0 0 1 0 0,1 0 0 0 0,-1 0 0 0 0,1 1-1 0 0,-1 0 1 0 0,13-2 0 0 0,-18 4 32 0 0,-1 0 0 0 0,1-1-1 0 0,0 1 1 0 0,0 0 0 0 0,0 1 0 0 0,-1-1 0 0 0,1 0 0 0 0,0 0 0 0 0,0 1 0 0 0,-1-1 0 0 0,1 1 0 0 0,0-1 0 0 0,0 1 0 0 0,-1 0 0 0 0,1 0-1 0 0,-1 0 1 0 0,1 0 0 0 0,-1 0 0 0 0,1 0 0 0 0,-1 0 0 0 0,0 0 0 0 0,1 1 0 0 0,0 0 0 0 0,-1 1-33 0 0,1 0 1 0 0,-1 0 0 0 0,0-1-1 0 0,0 1 1 0 0,0 0 0 0 0,0 0-1 0 0,-1 0 1 0 0,1 0-1 0 0,-1 0 1 0 0,0 0 0 0 0,0 0-1 0 0,0 0 1 0 0,0 4 0 0 0,-2 7 270 0 0,0 0 0 0 0,-7 20 0 0 0,-1 6 2451 0 0,7-33-660 0 0,1-14-1447 0 0,0-13-426 0 0,2 2-6 0 0,1 3-395 0 0,-2-1 0 0 0,-2-20 1 0 0,3 32 310 0 0,-1 1 1 0 0,0-1-1 0 0,0 1 1 0 0,0 0-1 0 0,0-1 1 0 0,0 1-1 0 0,0 0 0 0 0,-1 0 1 0 0,0 0-1 0 0,0 0 1 0 0,0 0-1 0 0,0 0 1 0 0,0 0-1 0 0,0 1 1 0 0,-1-1-1 0 0,-3-2 0 0 0,5 4 77 0 0,-1 1 0 0 0,1-1-1 0 0,-1 1 1 0 0,1-1-1 0 0,-1 1 1 0 0,1-1 0 0 0,-1 1-1 0 0,0 0 1 0 0,1 0-1 0 0,-1 0 1 0 0,1 0-1 0 0,-1 0 1 0 0,0 0 0 0 0,1 0-1 0 0,-1 1 1 0 0,1-1-1 0 0,-1 0 1 0 0,0 1 0 0 0,1 0-1 0 0,-1-1 1 0 0,1 1-1 0 0,-1 0 1 0 0,1-1-1 0 0,0 1 1 0 0,-1 0 0 0 0,1 0-1 0 0,-2 2 1 0 0,-4 3 169 0 0,0 0 0 0 0,0 1 0 0 0,-7 8-1 0 0,5-3 361 0 0,1 0 0 0 0,0 0 0 0 0,0 1 0 0 0,1 0 0 0 0,1 0-1 0 0,-6 17 1 0 0,11-28-487 0 0,1-1 0 0 0,-1 1 0 0 0,1 0 0 0 0,-1 0 0 0 0,1-1 0 0 0,0 1 0 0 0,0 0 0 0 0,0 0 0 0 0,0 0 0 0 0,0 0 0 0 0,0 0-1 0 0,0-1 1 0 0,0 1 0 0 0,1 0 0 0 0,-1 0 0 0 0,1 0 0 0 0,-1-1 0 0 0,1 1 0 0 0,2 3 0 0 0,-2-4-56 0 0,0 0 1 0 0,0 1-1 0 0,0-1 0 0 0,1 0 1 0 0,-1 0-1 0 0,1-1 1 0 0,-1 1-1 0 0,0 0 1 0 0,1 0-1 0 0,-1-1 0 0 0,1 1 1 0 0,0-1-1 0 0,-1 1 1 0 0,1-1-1 0 0,0 1 0 0 0,-1-1 1 0 0,1 0-1 0 0,0 0 1 0 0,-1 0-1 0 0,1 0 0 0 0,0 0 1 0 0,1-1-1 0 0,2 0-55 0 0,0 0-1 0 0,-1-1 1 0 0,1 1 0 0 0,-1-1-1 0 0,0 0 1 0 0,1-1-1 0 0,-1 1 1 0 0,0-1-1 0 0,0 0 1 0 0,4-3 0 0 0,13-8-348 0 0,-9 5-33 0 0,-1 0 0 0 0,1 0 0 0 0,-1-1 0 0 0,-1-1 0 0 0,12-15 0 0 0,11-10-1444 0 0,-33 36 1686 0 0,-1 12 691 0 0,0 0 1 0 0,-1 0 0 0 0,-1 0-1 0 0,-5 16 1 0 0,-5 26 2236 0 0,11-38-2358 0 0,0-9-201 0 0,1 0 0 0 0,0 0 0 0 0,0 0 0 0 0,0-1 1 0 0,1 1-1 0 0,0 0 0 0 0,1 0 0 0 0,2 13 0 0 0,-3-20-176 0 0,0 1-1 0 0,1 0 1 0 0,-1 0-1 0 0,1-1 1 0 0,-1 1-1 0 0,0 0 0 0 0,1-1 1 0 0,0 1-1 0 0,-1-1 1 0 0,1 1-1 0 0,-1 0 1 0 0,1-1-1 0 0,0 1 1 0 0,-1-1-1 0 0,1 0 1 0 0,0 1-1 0 0,-1-1 1 0 0,1 1-1 0 0,0-1 0 0 0,0 0 1 0 0,-1 0-1 0 0,1 1 1 0 0,0-1-1 0 0,0 0 1 0 0,0 0-1 0 0,-1 0 1 0 0,1 0-1 0 0,0 0 1 0 0,0 0-1 0 0,0 0 1 0 0,-1 0-1 0 0,1 0 0 0 0,0-1 1 0 0,0 1-1 0 0,0 0 1 0 0,-1 0-1 0 0,1-1 1 0 0,1 1-1 0 0,1-2-21 0 0,0 1-1 0 0,0-1 1 0 0,0 1-1 0 0,0-1 0 0 0,0 0 1 0 0,0 0-1 0 0,-1 0 1 0 0,3-3-1 0 0,14-16-762 0 0,-1-1 0 0 0,-2 0 0 0 0,16-27 0 0 0,34-78-4635 0 0,-50 89 3465 0 0,-1-3-10 0 0</inkml:trace>
  <inkml:trace contextRef="#ctx0" brushRef="#br0" timeOffset="5866.81">615 979 10240 0 0,'-2'0'75'0'0,"0"-1"0"0"0,0 1 0 0 0,0-1 0 0 0,0 1 0 0 0,0-1 0 0 0,1 1 0 0 0,-1-1 0 0 0,-2-1 0 0 0,3 1 56 0 0,0 1-1 0 0,0-1 0 0 0,1 1 1 0 0,-1-1-1 0 0,0 1 0 0 0,0-1 1 0 0,0 1-1 0 0,0 0 0 0 0,0-1 1 0 0,0 1-1 0 0,0 0 0 0 0,0 0 1 0 0,0 0-1 0 0,0 0 0 0 0,0 0 1 0 0,0 0-1 0 0,0 0 0 0 0,0 0 1 0 0,0 0-1 0 0,0 0 0 0 0,0 1 1 0 0,0-1-1 0 0,1 0 0 0 0,-1 1 1 0 0,0-1-1 0 0,0 0 0 0 0,0 1 1 0 0,0-1-1 0 0,0 1 0 0 0,1 0 1 0 0,-1-1-1 0 0,0 1 0 0 0,0-1 1 0 0,0 3-1 0 0,-3 1 139 0 0,1 1 1 0 0,0-1 0 0 0,0 1-1 0 0,0 0 1 0 0,1 0 0 0 0,0 0-1 0 0,0 0 1 0 0,0 1-1 0 0,1-1 1 0 0,-2 8 0 0 0,0 10 251 0 0,0 29 0 0 0,-1 0-583 0 0,-9 169 60 0 0,11-134-253 0 0,3-7-73 0 0,0-69 344 0 0,0 0-1 0 0,1-1 1 0 0,0 1-1 0 0,1-1 1 0 0,5 14-1 0 0,-8-23-14 0 0,1 1-1 0 0,-1-1 0 0 0,1 0 1 0 0,-1 0-1 0 0,1 0 0 0 0,-1 0 0 0 0,1 0 1 0 0,0 0-1 0 0,0 0 0 0 0,-1 0 1 0 0,1 0-1 0 0,0 0 0 0 0,0-1 0 0 0,0 1 1 0 0,0 0-1 0 0,0-1 0 0 0,0 1 1 0 0,0 0-1 0 0,0-1 0 0 0,0 1 0 0 0,0-1 1 0 0,1 0-1 0 0,-1 1 0 0 0,0-1 0 0 0,0 0 1 0 0,0 1-1 0 0,0-1 0 0 0,1 0 1 0 0,1 0-1 0 0,-1-1-4 0 0,0 1-1 0 0,-1-1 1 0 0,1 0 0 0 0,0 1 0 0 0,-1-1 0 0 0,1 0-1 0 0,-1 0 1 0 0,1 0 0 0 0,-1 0 0 0 0,1 0-1 0 0,-1-1 1 0 0,0 1 0 0 0,1 0 0 0 0,-1-1 0 0 0,0 1-1 0 0,0-1 1 0 0,0 1 0 0 0,0-1 0 0 0,1-2-1 0 0,7-15 5 0 0,16-36 0 0 0,-17 34-4 0 0,-3 9 26 0 0,0 0 0 0 0,-1-1 0 0 0,-1 1 0 0 0,0-1 0 0 0,3-23 0 0 0,-6 34-6 0 0,0 1-1 0 0,-1 0 1 0 0,1 0-1 0 0,0-1 1 0 0,0 1-1 0 0,-1 0 0 0 0,1 0 1 0 0,-1-1-1 0 0,1 1 1 0 0,-1 0-1 0 0,1 0 1 0 0,-1 0-1 0 0,-1-2 0 0 0,2 3 59 0 0,-2 4 1255 0 0,12-1-1319 0 0,0-1-1 0 0,0-1 1 0 0,0 0-1 0 0,1 0 1 0 0,13-1-1 0 0,54-9-15 0 0,-23 2 19 0 0,-53 7-11 0 0,4-1 6 0 0,1 0 0 0 0,-1 1 0 0 0,1 0 0 0 0,9 2 0 0 0,-14-2-47 0 0,-1 0 0 0 0,1 1 0 0 0,-1-1 0 0 0,1 1 0 0 0,0-1-1 0 0,-1 1 1 0 0,0 0 0 0 0,1 0 0 0 0,-1 0 0 0 0,1-1 0 0 0,-1 1-1 0 0,0 0 1 0 0,0 1 0 0 0,1-1 0 0 0,-1 0 0 0 0,0 0-1 0 0,0 0 1 0 0,0 1 0 0 0,0-1 0 0 0,-1 1 0 0 0,1-1 0 0 0,1 3-1 0 0,0 4 124 0 0,0-1 0 0 0,-1 0 0 0 0,0 1 0 0 0,0-1 0 0 0,0 1 0 0 0,-2 9-1 0 0,1-11 325 0 0,0-6-193 0 0,0 0-58 0 0,0 0-12 0 0,0 0-110 0 0,0 0 1 0 0,0 1-1 0 0,0-1 0 0 0,0 0 0 0 0,0 0 0 0 0,0 0 0 0 0,0 0 0 0 0,0 0 0 0 0,0 0 0 0 0,0 0 0 0 0,0 0 0 0 0,0 0 0 0 0,0 0 0 0 0,0 0 1 0 0,0 0-1 0 0,0 0 0 0 0,0 0 0 0 0,0 1 0 0 0,0-1 0 0 0,0 0 0 0 0,0 0 0 0 0,0 0 0 0 0,0 0 0 0 0,0 0 0 0 0,0 0 0 0 0,0 0 0 0 0,0 0 1 0 0,0 0-1 0 0,0 0 0 0 0,0 0 0 0 0,0 0 0 0 0,0 0 0 0 0,-1 0 0 0 0,1 0 0 0 0,0 0 0 0 0,0 0 0 0 0,0 0 0 0 0,0 0 0 0 0,0 0 1 0 0,0 0-1 0 0,0 0 0 0 0,0 0 0 0 0,0 0 0 0 0,0 0 0 0 0,0 0 0 0 0,0 0 0 0 0,0 0 0 0 0,0 0 0 0 0,-1 0 0 0 0,1 0 0 0 0,0 0 0 0 0,0 0 1 0 0,0 0-1 0 0,0 0 0 0 0,0 0 0 0 0,0 0 0 0 0,0 0 0 0 0,-2-9-238 0 0,1 0 0 0 0,0 0 0 0 0,1-1 0 0 0,0 1 0 0 0,0 0 0 0 0,1 0 0 0 0,0 0 0 0 0,3-10 0 0 0,-1-8 203 0 0,-3 27 0 0 0,0-1 0 0 0,0 1 0 0 0,0 0 0 0 0,0 0 0 0 0,0-1 0 0 0,0 1 0 0 0,0 0 0 0 0,0 0 0 0 0,0 0 0 0 0,0-1 0 0 0,0 1 0 0 0,0 0 0 0 0,0 0 0 0 0,0-1 0 0 0,0 1 0 0 0,0 0 0 0 0,0 0 0 0 0,-1 0 0 0 0,1 0 0 0 0,0-1 0 0 0,0 1 0 0 0,0 0 0 0 0,0 0 0 0 0,0 0 0 0 0,-1 0 0 0 0,1-1 0 0 0,0 1 0 0 0,0 0 0 0 0,0 0 0 0 0,-1 0 0 0 0,1 0 0 0 0,0 0 0 0 0,0 0 0 0 0,0 0 0 0 0,-1 0 0 0 0,1 0 0 0 0,0 0 0 0 0,0-1 0 0 0,0 1 0 0 0,-1 0 0 0 0,1 0 0 0 0,0 0 0 0 0,0 0 0 0 0,-1 1 0 0 0,1-1 0 0 0,0 0 0 0 0,0 0 0 0 0,0 0 0 0 0,-1 0 0 0 0,1 0 0 0 0,0 0 0 0 0,0 0 0 0 0,0 0 0 0 0,-1 0 0 0 0,1 0 0 0 0,0 1 0 0 0,0-1 0 0 0,0 0 0 0 0,-1 0 0 0 0,1 0 0 0 0,-9 8 0 0 0,-7 9 114 0 0,1 2 0 0 0,1 0-1 0 0,1 1 1 0 0,1 0-1 0 0,0 1 1 0 0,2 0 0 0 0,0 1-1 0 0,-12 44 1 0 0,21-61 23 0 0,-1 0 0 0 0,1 1 0 0 0,0-1 0 0 0,1 0 0 0 0,-1 0 0 0 0,1 1 0 0 0,1 8 0 0 0,-1-13-112 0 0,0 0 0 0 0,1 0 0 0 0,-1 0 0 0 0,0 1 0 0 0,1-1 0 0 0,-1 0 0 0 0,1 0 0 0 0,-1 0 0 0 0,1 0 1 0 0,0 0-1 0 0,-1 0 0 0 0,1 0 0 0 0,0 0 0 0 0,0 0 0 0 0,0 0 0 0 0,0 0 0 0 0,0 0 0 0 0,0-1 0 0 0,0 1 1 0 0,0 0-1 0 0,0-1 0 0 0,0 1 0 0 0,0-1 0 0 0,0 1 0 0 0,0-1 0 0 0,0 1 0 0 0,1-1 0 0 0,-1 0 0 0 0,0 0 0 0 0,0 1 1 0 0,1-1-1 0 0,-1 0 0 0 0,0 0 0 0 0,0 0 0 0 0,1-1 0 0 0,-1 1 0 0 0,2 0 0 0 0,1-1-36 0 0,-1 0 1 0 0,1 0-1 0 0,0 0 0 0 0,-1-1 0 0 0,1 1 0 0 0,-1-1 0 0 0,1 0 0 0 0,-1 0 1 0 0,0 0-1 0 0,0 0 0 0 0,0-1 0 0 0,0 1 0 0 0,0-1 0 0 0,0 0 1 0 0,-1 0-1 0 0,1 0 0 0 0,2-5 0 0 0,5-7-112 0 0,-1 0 1 0 0,10-26 0 0 0,-13 28 52 0 0,2-6-971 0 0,11-31-1 0 0,-17 42 991 0 0,0 0 0 0 0,-1 0 0 0 0,1-1 0 0 0,-2 1 0 0 0,1 0 0 0 0,-2-16 0 0 0,1 23 47 0 0,0-1-1 0 0,0 1 0 0 0,-1 0 1 0 0,1 0-1 0 0,0-1 1 0 0,-1 1-1 0 0,1 0 0 0 0,-1 0 1 0 0,1 0-1 0 0,-1 0 0 0 0,0 0 1 0 0,1 0-1 0 0,-1 0 1 0 0,0 0-1 0 0,0 0 0 0 0,-1-1 1 0 0,2 2 40 0 0,-1-1 0 0 0,0 1 0 0 0,1 0 1 0 0,-1-1-1 0 0,1 1 0 0 0,-1 0 0 0 0,0 0 0 0 0,1-1 1 0 0,-1 1-1 0 0,0 0 0 0 0,1 0 0 0 0,-1 0 1 0 0,0 0-1 0 0,1 0 0 0 0,-1 0 0 0 0,0 0 0 0 0,1 0 1 0 0,-1 0-1 0 0,1 0 0 0 0,-1 0 0 0 0,0 1 1 0 0,1-1-1 0 0,-1 0 0 0 0,0 0 0 0 0,1 1 0 0 0,-1-1 1 0 0,1 0-1 0 0,-1 1 0 0 0,0 0 0 0 0,0-1 308 0 0,0 9 266 0 0,11-5-607 0 0,0 0 0 0 0,0-1 0 0 0,0 0 1 0 0,1-1-1 0 0,-1 0 0 0 0,12 0 0 0 0,-4 1-3 0 0,25 5 0 0 0,3 2 0 0 0,-43-10 0 0 0,1 1 0 0 0,-1 0 0 0 0,0 0 0 0 0,0 0 0 0 0,1 1 0 0 0,-1-1 0 0 0,0 1 0 0 0,0 0 0 0 0,0-1 0 0 0,0 1 0 0 0,-1 1 0 0 0,1-1 0 0 0,3 4 0 0 0,-5-5 9 0 0,0 0-1 0 0,-1 1 1 0 0,1-1-1 0 0,-1 0 1 0 0,0 1-1 0 0,1-1 1 0 0,-1 0 0 0 0,0 1-1 0 0,0-1 1 0 0,0 0-1 0 0,0 1 1 0 0,0-1-1 0 0,0 0 1 0 0,0 1-1 0 0,0-1 1 0 0,0 0-1 0 0,-1 1 1 0 0,1-1-1 0 0,-1 0 1 0 0,1 1-1 0 0,-1-1 1 0 0,1 0 0 0 0,-1 0-1 0 0,-1 2 1 0 0,-2 4 334 0 0,-1-1 1 0 0,0 1-1 0 0,-6 5 1 0 0,1 0 108 0 0,-11 13-484 0 0,9-11 548 0 0,1 0 0 0 0,0 0 0 0 0,-15 30 0 0 0,25-43-515 0 0,1-1 0 0 0,0 0 1 0 0,0 1-1 0 0,0-1 0 0 0,-1 0 0 0 0,1 1 0 0 0,0-1 0 0 0,0 1 1 0 0,0-1-1 0 0,0 0 0 0 0,0 1 0 0 0,0-1 0 0 0,0 1 1 0 0,0-1-1 0 0,0 0 0 0 0,0 1 0 0 0,0-1 0 0 0,0 1 0 0 0,0-1 1 0 0,1 0-1 0 0,-1 1 0 0 0,0-1 0 0 0,0 1 0 0 0,0-1 0 0 0,0 0 1 0 0,1 1-1 0 0,-1-1 0 0 0,0 0 0 0 0,0 1 0 0 0,1-1 0 0 0,-1 0 1 0 0,0 0-1 0 0,1 1 0 0 0,-1-1 0 0 0,0 0 0 0 0,1 0 0 0 0,-1 1 1 0 0,0-1-1 0 0,1 0 0 0 0,-1 0 0 0 0,1 0 0 0 0,-1 0 0 0 0,1 1 1 0 0,14 0 370 0 0,-11-2-321 0 0,1 0 1 0 0,-1 0-1 0 0,1-1 0 0 0,-1 0 1 0 0,0 0-1 0 0,0 0 0 0 0,0 0 1 0 0,5-4-1 0 0,17-9-105 0 0,-20 11-39 0 0,0 0 0 0 0,0 0 0 0 0,-1 0-1 0 0,0 0 1 0 0,0-1 0 0 0,0 0 0 0 0,0 0 0 0 0,-1 0 0 0 0,0-1-1 0 0,5-7 1 0 0,15-17-868 0 0,-9 12-364 0 0,-1-1 0 0 0,-1-1 1 0 0,14-24-1 0 0,-26 40 1216 0 0,1 1 0 0 0,-1-1 0 0 0,0 1 1 0 0,0-1-1 0 0,0 0 0 0 0,-1 1 0 0 0,1-1 0 0 0,-1 0 0 0 0,0 0 0 0 0,0-4 0 0 0,0 4 396 0 0,0 3 135 0 0,-1 8 3486 0 0,2 22-2892 0 0,0-23-1015 0 0,1 1 0 0 0,0 0 0 0 0,0-1 0 0 0,1 0 0 0 0,0 1 0 0 0,0-1 0 0 0,0 0 0 0 0,1-1 0 0 0,6 8 0 0 0,-7-11 5 0 0,0 0 1 0 0,0 0-1 0 0,0 0 0 0 0,0 0 0 0 0,1 0 0 0 0,-1-1 0 0 0,0 0 0 0 0,1 0 1 0 0,4 1-1 0 0,5 2 46 0 0,-9-3-53 0 0,-1 0 1 0 0,1 0 0 0 0,0-1-1 0 0,-1 1 1 0 0,1-1-1 0 0,0 0 1 0 0,-1 0 0 0 0,1 0-1 0 0,0 0 1 0 0,-1-1 0 0 0,1 0-1 0 0,0 0 1 0 0,-1 0 0 0 0,1 0-1 0 0,-1 0 1 0 0,0-1 0 0 0,1 1-1 0 0,-1-1 1 0 0,0 0 0 0 0,0 0-1 0 0,4-3 1 0 0,1-2-9 0 0,0 0-1 0 0,0-1 1 0 0,-1 0-1 0 0,0 0 1 0 0,0 0 0 0 0,6-12-1 0 0,-9 12-216 0 0,0 0-1 0 0,-1 0 0 0 0,0 0 1 0 0,-1 0-1 0 0,1-1 0 0 0,-2 1 1 0 0,1-1-1 0 0,0-16 0 0 0,-2 24 239 0 0,0 0 0 0 0,0 0 0 0 0,0 0 0 0 0,0 0 0 0 0,0 0 0 0 0,0 0 0 0 0,0 0 0 0 0,-1 0 0 0 0,1 0 0 0 0,0 0 0 0 0,0 1 0 0 0,-1-1 0 0 0,1 0 0 0 0,0 0 0 0 0,-1 0 0 0 0,1 0 0 0 0,-1 1 0 0 0,0-1 0 0 0,1 0 0 0 0,-2 0 0 0 0,2 0 14 0 0,-1 1 0 0 0,1 0 0 0 0,-1 0 1 0 0,0 0-1 0 0,1-1 0 0 0,-1 1 0 0 0,0 0 0 0 0,1 0 0 0 0,-1 0 1 0 0,1 0-1 0 0,-1 0 0 0 0,0 0 0 0 0,1 1 0 0 0,-1-1 0 0 0,0 0 0 0 0,1 0 1 0 0,-1 0-1 0 0,0 1 0 0 0,1-1 0 0 0,-1 0 0 0 0,0 1 0 0 0,-3 1 123 0 0,0 1 0 0 0,0 0-1 0 0,1 0 1 0 0,0 0 0 0 0,-1 0 0 0 0,-4 6-1 0 0,-2 7 345 0 0,0 0-1 0 0,0 0 1 0 0,2 1 0 0 0,0 0-1 0 0,1 1 1 0 0,1 0-1 0 0,0 0 1 0 0,-3 21-1 0 0,8-32-335 0 0,0 0 0 0 0,1 0 0 0 0,0 0 1 0 0,0 0-1 0 0,0 0 0 0 0,1 0 0 0 0,0 0 0 0 0,0 0 0 0 0,1 0 0 0 0,3 9 0 0 0,-4-13-121 0 0,0 1 1 0 0,0-1 0 0 0,1 0-1 0 0,0 0 1 0 0,-1 0 0 0 0,1-1-1 0 0,0 1 1 0 0,0 0 0 0 0,0-1-1 0 0,1 1 1 0 0,-1-1 0 0 0,1 0-1 0 0,-1 1 1 0 0,1-1 0 0 0,0 0-1 0 0,-1-1 1 0 0,1 1 0 0 0,0-1-1 0 0,1 1 1 0 0,-1-1 0 0 0,0 0-1 0 0,6 2 1 0 0,0-3-456 0 0,-1 1 0 0 0,1-2 0 0 0,0 1 0 0 0,-1-1 0 0 0,1 0-1 0 0,-1-1 1 0 0,0 0 0 0 0,9-3 0 0 0,14-6-9969 0 0</inkml:trace>
  <inkml:trace contextRef="#ctx0" brushRef="#br0" timeOffset="8055.85">2092 1672 12416 0 0,'-15'5'742'0'0,"14"-5"-727"0"0,0 1-1 0 0,-1 0 0 0 0,1-1 1 0 0,-1 1-1 0 0,1-1 0 0 0,-1 1 1 0 0,0-1-1 0 0,-2 1 1 0 0,-4 0-151 0 0,8-1 258 0 0,-1 0 0 0 0,1 1 0 0 0,-1-1 0 0 0,1 0-1 0 0,-1 0 1 0 0,1 0 0 0 0,-1 0 0 0 0,1 0-1 0 0,-1 0 1 0 0,1 0 0 0 0,-1 0 0 0 0,1 0 0 0 0,-1 0-1 0 0,1 0 1 0 0,-1 0 0 0 0,0 0 0 0 0,1 0 0 0 0,-1-1-1 0 0,1 1 1 0 0,0 0 0 0 0,-1 0 0 0 0,1-1 0 0 0,-1 1-1 0 0,1 0 1 0 0,-1 0 0 0 0,1-1 0 0 0,-1 1-1 0 0,1-1 1 0 0,0 1 0 0 0,-1 0 0 0 0,1-1 0 0 0,0 1-1 0 0,-1-1 1 0 0,1 1 0 0 0,0-1 0 0 0,-1 0 58 0 0,1 0 1 0 0,0 0 0 0 0,-1 0-1 0 0,1 0 1 0 0,0 0 0 0 0,0 1-1 0 0,0-1 1 0 0,0 0-1 0 0,0 0 1 0 0,0 0 0 0 0,0 0-1 0 0,0 0 1 0 0,0 0 0 0 0,0 0-1 0 0,0 0 1 0 0,1 1-1 0 0,-1-1 1 0 0,0 0 0 0 0,1 0-1 0 0,-1 0 1 0 0,1 0 0 0 0,-1 1-1 0 0,1-1 1 0 0,-1 0-1 0 0,1 0 1 0 0,-1 1 0 0 0,1-1-1 0 0,0 0 1 0 0,-1 1-1 0 0,2-1 1 0 0,29-23 158 0 0,-15 12-295 0 0,36-31-44 0 0,-7 3 0 0 0,10-8 0 0 0,-47 42 23 0 0,-5 3-177 0 0,1 0 0 0 0,-1 0 0 0 0,1 1 0 0 0,-1-1 0 0 0,1 1 0 0 0,0 0-1 0 0,0 0 1 0 0,0 1 0 0 0,0-1 0 0 0,0 1 0 0 0,8-2 0 0 0,-12 3 148 0 0,0 0 1 0 0,1 0 0 0 0,-1 0-1 0 0,1 0 1 0 0,-1 0 0 0 0,0 0-1 0 0,1 0 1 0 0,-1 1-1 0 0,1-1 1 0 0,-1 0 0 0 0,0 0-1 0 0,1 0 1 0 0,-1 0 0 0 0,1 1-1 0 0,-1-1 1 0 0,0 0 0 0 0,1 1-1 0 0,-1-1 1 0 0,0 0-1 0 0,0 0 1 0 0,1 1 0 0 0,-1-1-1 0 0,0 0 1 0 0,0 1 0 0 0,1-1-1 0 0,-1 1 1 0 0,0-1 0 0 0,0 1-1 0 0,1 16-18 0 0,-9 15 38 0 0,-5 7 644 0 0,-16 37 676 0 0,34-92-1334 0 0,0-1 0 0 0,-1 1 0 0 0,2-21 0 0 0,0 3 0 0 0,-5 31-95 0 0,-1-1 0 0 0,0 0-1 0 0,1 1 1 0 0,-1-1 0 0 0,0 0-1 0 0,-1 0 1 0 0,1 1 0 0 0,-1-1-1 0 0,1 0 1 0 0,-1 1 0 0 0,-3-7-1 0 0,4 10 48 0 0,0-1-1 0 0,-1 0 1 0 0,0 0-1 0 0,1 0 1 0 0,-1 0-1 0 0,1 0 1 0 0,-1 0-1 0 0,0 1 1 0 0,0-1-1 0 0,1 0 1 0 0,-1 1-1 0 0,0-1 1 0 0,0 1-1 0 0,0-1 1 0 0,0 0-1 0 0,0 1 1 0 0,0 0-1 0 0,-1-1 1 0 0,1 1 52 0 0,-1 0 1 0 0,0-1 0 0 0,1 1-1 0 0,-1 0 1 0 0,1 1-1 0 0,-1-1 1 0 0,1 0 0 0 0,-1 0-1 0 0,1 1 1 0 0,-1-1-1 0 0,1 1 1 0 0,-1-1 0 0 0,1 1-1 0 0,-1 0 1 0 0,-1 1-1 0 0,-3 2 11 0 0,1-1-1 0 0,-1 1 1 0 0,1 0 0 0 0,0 1-1 0 0,1-1 1 0 0,-1 1-1 0 0,1 0 1 0 0,0 0 0 0 0,-5 8-1 0 0,-1 4 583 0 0,-12 32 0 0 0,7-15 39 0 0,9-22-630 0 0,2 0 0 0 0,-7 23 0 0 0,9-30-6 0 0,1 0-1 0 0,1 0 1 0 0,-1 0 0 0 0,1 0 0 0 0,-1 0 0 0 0,2 0 0 0 0,-1 0 0 0 0,0 0 0 0 0,1 0-1 0 0,2 6 1 0 0,-3-10 0 0 0,1 0 0 0 0,-1 0 0 0 0,1 0 0 0 0,0 1 0 0 0,0-1 0 0 0,-1 0 0 0 0,1 0 0 0 0,0 0 0 0 0,0-1 0 0 0,0 1 0 0 0,0 0 0 0 0,0 0 0 0 0,0 0 0 0 0,1-1 0 0 0,-1 1 0 0 0,0-1 0 0 0,0 1 0 0 0,0-1 0 0 0,1 1 0 0 0,-1-1 0 0 0,0 0 0 0 0,0 1 0 0 0,1-1 0 0 0,-1 0 0 0 0,0 0 0 0 0,1 0 0 0 0,-1 0 0 0 0,0 0 0 0 0,1 0 0 0 0,-1 0 0 0 0,3-1 0 0 0,4-1 0 0 0,0 0 0 0 0,1 0 0 0 0,11-6 0 0 0,-20 8 0 0 0,12-5-11 0 0,0-1-1 0 0,0-1 0 0 0,0 0 1 0 0,-1-1-1 0 0,0 0 0 0 0,-1-1 1 0 0,0 0-1 0 0,0 0 1 0 0,12-16-1 0 0,0-4-981 0 0,-1-1 0 0 0,22-42-1 0 0,-27 41 154 0 0,-16 29 746 0 0,-9 11 276 0 0,-5 11 193 0 0,1 0 0 0 0,2 1-1 0 0,-13 30 1 0 0,19-39-120 0 0,2-7-55 0 0,0 1 0 0 0,1-1-1 0 0,0 1 1 0 0,0 0 0 0 0,0 0-1 0 0,1 0 1 0 0,0 0 0 0 0,0 0-1 0 0,0 12 1 0 0,1-18-202 0 0,0 0 1 0 0,0 0-1 0 0,0 0 1 0 0,0 1-1 0 0,0-1 1 0 0,0 0-1 0 0,0 0 0 0 0,0 0 1 0 0,0 1-1 0 0,0-1 1 0 0,0 0-1 0 0,0 0 1 0 0,1 0-1 0 0,-1 1 1 0 0,0-1-1 0 0,0 0 0 0 0,0 0 1 0 0,0 0-1 0 0,0 0 1 0 0,1 1-1 0 0,-1-1 1 0 0,0 0-1 0 0,0 0 0 0 0,0 0 1 0 0,1 0-1 0 0,-1 0 1 0 0,0 0-1 0 0,0 0 1 0 0,0 0-1 0 0,1 0 1 0 0,-1 1-1 0 0,0-1 0 0 0,0 0 1 0 0,1 0-1 0 0,-1 0 1 0 0,0 0-1 0 0,0 0 1 0 0,0 0-1 0 0,1 0 0 0 0,-1-1 1 0 0,0 1-1 0 0,0 0 1 0 0,1 0-1 0 0,5-3-58 0 0,13-7 23 0 0,0-2-1 0 0,0 0 1 0 0,-2-1 0 0 0,1-1 0 0 0,22-24 0 0 0,27-21-994 0 0,-49 45 737 0 0,-11 8-9 0 0,0 0 0 0 0,0 0 0 0 0,1 1 1 0 0,-1 0-1 0 0,1 1 0 0 0,11-5 0 0 0,-11 6 155 0 0,-5 2-33 0 0,1 0 0 0 0,-1-1 0 0 0,0 1-1 0 0,1 1 1 0 0,-1-1 0 0 0,6 0 0 0 0,-8 1 136 0 0,-1 0 1 0 0,1 0-1 0 0,-1 0 1 0 0,1 0-1 0 0,-1 0 0 0 0,1 0 1 0 0,-1 0-1 0 0,1 1 1 0 0,-1-1-1 0 0,1 0 1 0 0,-1 0-1 0 0,1 1 0 0 0,-1-1 1 0 0,0 0-1 0 0,1 0 1 0 0,-1 1-1 0 0,1-1 0 0 0,-1 0 1 0 0,0 1-1 0 0,1 0 1 0 0,0 0-30 0 0,-1 0 0 0 0,0 0-1 0 0,1 0 1 0 0,-1 0 0 0 0,0 0 0 0 0,0 0 0 0 0,1 0 0 0 0,-1 0 0 0 0,0 0 0 0 0,0 0 0 0 0,0 0 0 0 0,0 0 0 0 0,-1 2-1 0 0,-2 8 295 0 0,0 0-1 0 0,0 0 0 0 0,-1 0 0 0 0,-1 0 0 0 0,0-1 0 0 0,0 0 0 0 0,-1 0 0 0 0,-10 12 0 0 0,-12 23 3043 0 0,17-22-1741 0 0,10-22-1224 0 0,1-1-75 0 0,0 0-20 0 0,2 0-189 0 0,0-1 0 0 0,0 1-1 0 0,0 0 1 0 0,-1-1 0 0 0,1 0 0 0 0,0 1-1 0 0,0-1 1 0 0,-1 0 0 0 0,1 0-1 0 0,-1 0 1 0 0,1 0 0 0 0,1-1 0 0 0,19-18 81 0 0,-18 16-90 0 0,56-61-278 0 0,-38 38-68 0 0,32-27 0 0 0,-35 36-441 0 0,-14 12 279 0 0,0 1 1 0 0,1 0-1 0 0,0 0 1 0 0,0 1-1 0 0,0-1 1 0 0,0 1-1 0 0,0 0 1 0 0,12-4-1 0 0,-17 8 24 0 0,-2 5 341 0 0,0 0-1 0 0,0-1 1 0 0,-1 1 0 0 0,0 0-1 0 0,1-1 1 0 0,-2 1-1 0 0,1-1 1 0 0,0 0 0 0 0,-1 1-1 0 0,-4 5 1 0 0,-6 9 12 0 0,0 5 945 0 0,-3 2 1453 0 0,2 0 1 0 0,-14 38-1 0 0,27-62-2124 0 0,0 0 0 0 0,1 1 1 0 0,-1-1-1 0 0,1 0 0 0 0,0 1 0 0 0,-1-1 1 0 0,1 0-1 0 0,0 1 0 0 0,1-1 0 0 0,-1 1 1 0 0,0-1-1 0 0,1 0 0 0 0,1 4 0 0 0,-2-5-137 0 0,0 0-1 0 0,1 0 0 0 0,-1 0 1 0 0,1 0-1 0 0,-1 0 0 0 0,1 0 1 0 0,0-1-1 0 0,-1 1 0 0 0,1 0 1 0 0,0 0-1 0 0,-1-1 0 0 0,1 1 1 0 0,0 0-1 0 0,0-1 0 0 0,0 1 1 0 0,0-1-1 0 0,0 1 0 0 0,0-1 1 0 0,0 1-1 0 0,0-1 0 0 0,0 0 1 0 0,0 1-1 0 0,0-1 0 0 0,0 0 1 0 0,0 0-1 0 0,0 0 0 0 0,0 0 1 0 0,0 0-1 0 0,0 0 0 0 0,0 0 1 0 0,2-1-1 0 0,10-2-167 0 0,1 0 0 0 0,-1-1 1 0 0,0-1-1 0 0,0 0 0 0 0,-1-1 1 0 0,1 0-1 0 0,15-11 0 0 0,77-64-1195 0 0,-65 48 337 0 0,-14 10-353 0 0,-20 16 701 0 0,0 1 0 0 0,1 0 0 0 0,0 1 0 0 0,0 0 0 0 0,0 0 0 0 0,1 0 0 0 0,15-7 0 0 0,-22 12 613 0 0,-1 0-1 0 0,0 0 0 0 0,0 0 0 0 0,1 0 1 0 0,-1 0-1 0 0,0 0 0 0 0,0 0 1 0 0,1 0-1 0 0,-1-1 0 0 0,0 1 0 0 0,1 0 1 0 0,-1 0-1 0 0,0 0 0 0 0,0 0 1 0 0,1 0-1 0 0,-1 1 0 0 0,0-1 1 0 0,0 0-1 0 0,1 0 0 0 0,-1 0 0 0 0,0 0 1 0 0,0 0-1 0 0,1 0 0 0 0,-1 0 1 0 0,0 0-1 0 0,0 1 0 0 0,1-1 1 0 0,-1 0-1 0 0,0 0 0 0 0,0 0 0 0 0,0 0 1 0 0,1 1-1 0 0,-1-1 0 0 0,0 0 1 0 0,0 1-1 0 0,0 10-511 0 0,-10 13 695 0 0,9-23-181 0 0,-40 69 3947 0 0,8-14 1526 0 0,30-52-5055 0 0,2-4-292 0 0,0 1 1 0 0,1 0-1 0 0,-1-1 0 0 0,0 1 0 0 0,1 0 0 0 0,-1 0 0 0 0,1-1 0 0 0,-1 1 0 0 0,1 0 0 0 0,-1 0 0 0 0,1 0 0 0 0,0 0 0 0 0,-1 0 1 0 0,1 1-1 0 0,18-31-500 0 0,5-16-684 0 0,-16 31 466 0 0,1 0 0 0 0,-2 0 0 0 0,0 0 0 0 0,4-17 0 0 0,-9 27 493 0 0,0 3 120 0 0,-1-1 1 0 0,1 1 0 0 0,-1-1-1 0 0,1 1 1 0 0,-1 0-1 0 0,0-1 1 0 0,0 1 0 0 0,1-1-1 0 0,-1 1 1 0 0,0-1-1 0 0,0 1 1 0 0,-1-1 0 0 0,1 1-1 0 0,0-1 1 0 0,0 1-1 0 0,-1-1 1 0 0,1 1 0 0 0,-1-1-1 0 0,1 1 1 0 0,-1 0-1 0 0,0-1 1 0 0,0 1 0 0 0,1 0-1 0 0,-3-3 1 0 0,2 4 49 0 0,1 0 0 0 0,-1 0 1 0 0,0 0-1 0 0,0-1 0 0 0,1 1 0 0 0,-1 0 1 0 0,0 0-1 0 0,0 0 0 0 0,1 0 1 0 0,-1 0-1 0 0,0 0 0 0 0,0 1 0 0 0,1-1 1 0 0,-1 0-1 0 0,0 0 0 0 0,1 0 1 0 0,-1 1-1 0 0,0-1 0 0 0,1 0 0 0 0,-1 1 1 0 0,0-1-1 0 0,1 1 0 0 0,-1-1 1 0 0,1 1-1 0 0,-1-1 0 0 0,0 2 0 0 0,-17 14 351 0 0,18-15-349 0 0,-18 20 252 0 0,1 1 0 0 0,-18 32 0 0 0,26-39 77 0 0,-2 2 585 0 0,1 1 0 0 0,0 0 1 0 0,1 1-1 0 0,-7 21 0 0 0,15-39-919 0 0,1 0 0 0 0,0-1-1 0 0,0 1 1 0 0,-1 0 0 0 0,1-1-1 0 0,0 1 1 0 0,0 0 0 0 0,0-1-1 0 0,0 1 1 0 0,0 0 0 0 0,0 0-1 0 0,0-1 1 0 0,0 1 0 0 0,0 0-1 0 0,0-1 1 0 0,0 1 0 0 0,0 0-1 0 0,1-1 1 0 0,-1 1 0 0 0,0 0-1 0 0,1 0 1 0 0,-1-1 0 0 0,1 1-1 0 0,-1-1 1 0 0,1 0 0 0 0,-1 0 0 0 0,1 0-1 0 0,-1 0 1 0 0,1 0 0 0 0,-1 0-1 0 0,0 0 1 0 0,1 0 0 0 0,-1 0-1 0 0,1 0 1 0 0,-1 0 0 0 0,1 0 0 0 0,-1 0-1 0 0,1 0 1 0 0,-1 0 0 0 0,1-1-1 0 0,-1 1 1 0 0,1 0 0 0 0,-1 0 0 0 0,1-1-1 0 0,4-2 80 0 0,0 0 0 0 0,0-1-1 0 0,7-5 1 0 0,19-21-115 0 0,-1-2-1 0 0,-1 0 0 0 0,28-44 1 0 0,-37 45-774 0 0,-1 0 1 0 0,27-64-1 0 0,17-71-1290 0 0,-59 154 1908 0 0,9-25-661 0 0,5-14-1090 0 0,16-69 0 0 0,-34 119 1890 0 0,1-2-92 0 0,0-1 0 0 0,-1 1 1 0 0,1 0-1 0 0,-1-1 0 0 0,0 1 1 0 0,0-1-1 0 0,0 1 1 0 0,0-1-1 0 0,-2-5 0 0 0,2 8 161 0 0,0 1 0 0 0,0 0 0 0 0,-1 0 0 0 0,1 0 0 0 0,0 0-1 0 0,-1-1 1 0 0,1 1 0 0 0,0 0 0 0 0,-1 0 0 0 0,1 0 0 0 0,0 0 0 0 0,0 0 0 0 0,-1 0-1 0 0,1 0 1 0 0,0 0 0 0 0,-1 0 0 0 0,1 0 0 0 0,0 0 0 0 0,-1 0 0 0 0,1 0 0 0 0,0 0 0 0 0,-1 0-1 0 0,1 0 1 0 0,0 0 0 0 0,-1 1 0 0 0,1-1 0 0 0,0 0 0 0 0,0 0 0 0 0,-1 0 0 0 0,1 0-1 0 0,0 1 1 0 0,0-1 0 0 0,-1 0 0 0 0,1 0 0 0 0,0 1 0 0 0,0-1 0 0 0,-1 0 0 0 0,1 0-1 0 0,0 1 1 0 0,-11 12 948 0 0,11-12-873 0 0,-9 11 755 0 0,2 1 1 0 0,0 0-1 0 0,0 1 0 0 0,-6 20 1 0 0,-14 59 793 0 0,20-66-1234 0 0,-15 52 1576 0 0,-2 7-683 0 0,-18 118 0 0 0,40-184-1289 0 0,1 33 1 0 0,1-36-835 0 0,2 0 0 0 0,0 0 0 0 0,1 0 0 0 0,6 17 1 0 0,-1-12-726 0 0</inkml:trace>
  <inkml:trace contextRef="#ctx0" brushRef="#br0" timeOffset="11259.88">114 2656 15664 0 0,'-6'7'240'0'0,"1"-1"0"0"0,0 1 0 0 0,0 0 0 0 0,0 1 1 0 0,1-1-1 0 0,0 1 0 0 0,1-1 0 0 0,0 1 1 0 0,0 0-1 0 0,-3 12 0 0 0,6-19-159 0 0,0-1 0 0 0,0 1 0 0 0,-1-1 0 0 0,1 1 0 0 0,0 0 0 0 0,0 0 0 0 0,0-1 1 0 0,0 1-1 0 0,0 0 0 0 0,0-1 0 0 0,0 1 0 0 0,0 0 0 0 0,0-1 0 0 0,0 1 0 0 0,1 0 0 0 0,-1-1 0 0 0,0 1 0 0 0,0-1 0 0 0,1 2 0 0 0,0-2-7 0 0,-1 0 0 0 0,0 0 0 0 0,1 0 0 0 0,-1 0 0 0 0,0 0 0 0 0,1 0 0 0 0,-1 0-1 0 0,1 0 1 0 0,-1 0 0 0 0,0 0 0 0 0,1 0 0 0 0,-1 0 0 0 0,0 0 0 0 0,1 0 0 0 0,-1-1 0 0 0,0 1 0 0 0,1 0 0 0 0,-1 0 0 0 0,0 0-1 0 0,1-1 1 0 0,-1 1 0 0 0,0 0 0 0 0,0 0 0 0 0,1-1 0 0 0,17-20 1505 0 0,120-159-1414 0 0,-110 144-156 0 0,-1-1 0 0 0,-2-1 0 0 0,-2-1 0 0 0,31-71 1 0 0,50-179-572 0 0,-80 202-1347 0 0,-21 73 1605 0 0,-1 1-1 0 0,-1-1 1 0 0,0 1-1 0 0,-2-22 0 0 0,1 33 312 0 0,0 1-1 0 0,0-1 0 0 0,0 1 1 0 0,-1-1-1 0 0,1 1 0 0 0,0-1 0 0 0,-1 1 1 0 0,0-1-1 0 0,1 1 0 0 0,-1-1 1 0 0,0 1-1 0 0,0 0 0 0 0,1-1 0 0 0,-2 0 1 0 0,1 1 1 0 0,0 1 0 0 0,0-1 0 0 0,1 1 0 0 0,-1-1 0 0 0,0 1 0 0 0,0-1 0 0 0,1 1 0 0 0,-1-1 0 0 0,0 1 0 0 0,0 0 0 0 0,0 0 0 0 0,0-1 0 0 0,0 1 0 0 0,0 0 0 0 0,0 0 0 0 0,1 0 0 0 0,-1 0 0 0 0,-1 0 0 0 0,-1 1 9 0 0,0 0 1 0 0,-1 0-1 0 0,1 0 0 0 0,0 0 0 0 0,1 0 0 0 0,-1 0 0 0 0,0 1 0 0 0,0-1 0 0 0,0 1 0 0 0,1 0 0 0 0,-5 4 0 0 0,0 1-45 0 0,0 0 0 0 0,1 1 0 0 0,-1 0-1 0 0,1 1 1 0 0,1-1 0 0 0,0 1-1 0 0,-5 12 1 0 0,-24 69-265 0 0,28-69 276 0 0,-50 191 35 0 0,47-171 28 0 0,-6 25 594 0 0,3 0 0 0 0,-5 86 0 0 0,16-140-640 0 0,2 1 0 0 0,-1-1 0 0 0,5 22 0 0 0,-5-31 0 0 0,1 0 0 0 0,0 0 0 0 0,-1 0 0 0 0,1-1 0 0 0,0 1 0 0 0,1 0 0 0 0,-1 0 0 0 0,0-1 0 0 0,1 1 0 0 0,-1-1 0 0 0,1 1 0 0 0,0-1 0 0 0,0 0 0 0 0,0 0 0 0 0,0 1 0 0 0,0-2 0 0 0,0 1 0 0 0,1 0 0 0 0,-1 0 0 0 0,1-1 0 0 0,2 2 0 0 0,-3-2 0 0 0,0-1 0 0 0,0 0 0 0 0,0 0 0 0 0,0 0 0 0 0,0 0 0 0 0,0 0 0 0 0,0 0 0 0 0,0 0 0 0 0,0-1 0 0 0,0 1 0 0 0,-1-1 0 0 0,1 0 0 0 0,0 1 0 0 0,0-1 0 0 0,0 0 0 0 0,-1 0 0 0 0,1 0 0 0 0,-1 0 0 0 0,1 0 0 0 0,0-1 0 0 0,-1 1 0 0 0,2-2 0 0 0,5-5 0 0 0,0-1 0 0 0,10-13 0 0 0,-15 17 0 0 0,48-60-4 0 0,109-161-56 0 0,-149 209-402 0 0,-7 10 96 0 0,0 1-1 0 0,0-1 1 0 0,5-12-1 0 0,-9 18 367 0 0,0 1 0 0 0,0 0 0 0 0,0 0 0 0 0,0 0 0 0 0,0 0 0 0 0,0 0 0 0 0,0 0 0 0 0,0 0 0 0 0,0 0 0 0 0,0 0 0 0 0,0 0 0 0 0,0-1 0 0 0,0 1 0 0 0,0 0 0 0 0,0 0 0 0 0,0 0 0 0 0,0 0 0 0 0,0 0 0 0 0,0 0 0 0 0,0 0 0 0 0,0 0 0 0 0,0 0 0 0 0,0 0 0 0 0,0 0 0 0 0,0-1 0 0 0,0 1 0 0 0,0 0 0 0 0,0 0 0 0 0,0 0 0 0 0,-1 0 0 0 0,1 0 0 0 0,0 0 0 0 0,0 0 0 0 0,0 0 0 0 0,0 0 0 0 0,0 0 0 0 0,0 0 0 0 0,0 0 0 0 0,0 0 0 0 0,0 0 0 0 0,0 0 0 0 0,-1 0 0 0 0,1 0 0 0 0,0 0 0 0 0,0 0 0 0 0,0 0 0 0 0,0 0 0 0 0,0 0 0 0 0,0 0 0 0 0,0 0 0 0 0,0 0 0 0 0,0 0 0 0 0,0 0 0 0 0,-1 0 0 0 0,1 0 0 0 0,0 0 0 0 0,0 0 0 0 0,0 0 0 0 0,0 0 0 0 0,0 0 0 0 0,0 0 0 0 0,0 1 0 0 0,0-1 0 0 0,0 0 0 0 0,0 0 0 0 0,0 0 0 0 0,0 0 0 0 0,0 0 0 0 0,-6 3 0 0 0,2 2 0 0 0,1 0 0 0 0,-1 0 0 0 0,1 1 0 0 0,0-1 0 0 0,1 0 0 0 0,-1 1 0 0 0,1 0 0 0 0,0 0 0 0 0,0 0 0 0 0,1-1 0 0 0,0 2 0 0 0,0-1 0 0 0,0 0 0 0 0,1 0 0 0 0,0 0 0 0 0,0 0 0 0 0,1 0 0 0 0,-1 0 0 0 0,1 0 0 0 0,1 0 0 0 0,3 11 0 0 0,-5-15 0 0 0,2 2 0 0 0,0 1 0 0 0,0-1 0 0 0,0 0 0 0 0,5 7 0 0 0,-7-9 0 0 0,1-1 0 0 0,0 0 0 0 0,0 0 0 0 0,0 0 0 0 0,1 0 0 0 0,-1 0 0 0 0,0-1 0 0 0,0 1 0 0 0,0 0 0 0 0,1-1 0 0 0,-1 1 0 0 0,0 0 0 0 0,1-1 0 0 0,-1 1 0 0 0,0-1 0 0 0,1 0 0 0 0,-1 0 0 0 0,1 1 0 0 0,-1-1 0 0 0,2 0 0 0 0,3-1 0 0 0,-1 1 0 0 0,0-1 0 0 0,1 0 0 0 0,-1-1 0 0 0,0 1 0 0 0,0-1 0 0 0,0 0 0 0 0,0-1 0 0 0,0 1 0 0 0,0-1 0 0 0,0 0 0 0 0,-1 0 0 0 0,0 0 0 0 0,1-1 0 0 0,-1 1 0 0 0,3-5 0 0 0,0 1 0 0 0,0-1 0 0 0,-1 0 0 0 0,0-1 0 0 0,0 1 0 0 0,-1-1 0 0 0,0 0 0 0 0,6-17 0 0 0,-10 23 35 0 0,-1 1 0 0 0,1 0 0 0 0,-1 0 0 0 0,0-1 0 0 0,0 1 0 0 0,0 0 0 0 0,0-1 0 0 0,0 1 0 0 0,0 0 0 0 0,-1-1 0 0 0,1 1 0 0 0,-1 0-1 0 0,0 0 1 0 0,0-1 0 0 0,1 1 0 0 0,-1 0 0 0 0,-1 0 0 0 0,1 0 0 0 0,-3-4 0 0 0,4 5-37 0 0,-1 0-1 0 0,0 1 1 0 0,0-1 0 0 0,0 0 0 0 0,0 0-1 0 0,0 0 1 0 0,0 0 0 0 0,0 1-1 0 0,0-1 1 0 0,0 0 0 0 0,0 1 0 0 0,0-1-1 0 0,0 1 1 0 0,0-1 0 0 0,-1 1-1 0 0,1 0 1 0 0,0-1 0 0 0,0 1 0 0 0,-1 0-1 0 0,1 0 1 0 0,0 0 0 0 0,0 0 0 0 0,-1 0-1 0 0,1 0 1 0 0,0 0 0 0 0,0 0-1 0 0,-1 1 1 0 0,1-1 0 0 0,0 0 0 0 0,0 1-1 0 0,0-1 1 0 0,0 1 0 0 0,-1 0 0 0 0,1-1-1 0 0,0 1 1 0 0,0 0 0 0 0,-1 1-1 0 0,-24 22-494 0 0,20-16 468 0 0,0 1 0 0 0,1-1 0 0 0,-6 12 0 0 0,-10 29 633 0 0,10-15 177 0 0,5-16-302 0 0,1 0-1 0 0,1 0 1 0 0,1 0-1 0 0,-2 33 0 0 0,5-46-467 0 0,0 0 0 0 0,0 0 0 0 0,1 0 0 0 0,0 0 0 0 0,-1 0 0 0 0,2 0 0 0 0,-1-1 0 0 0,0 1 0 0 0,1 0 0 0 0,0-1 0 0 0,0 1 0 0 0,1-1 0 0 0,-1 0 0 0 0,1 0 0 0 0,0 0 0 0 0,0 0 0 0 0,0 0 0 0 0,0 0 0 0 0,1-1 0 0 0,0 0 0 0 0,-1 1 0 0 0,1-2 0 0 0,5 4 0 0 0,-3-3 10 0 0,1 0 1 0 0,0 0-1 0 0,0-1 0 0 0,0 0 0 0 0,0 0 0 0 0,0-1 0 0 0,1 0 0 0 0,-1 0 0 0 0,1 0 0 0 0,-1-1 0 0 0,0 0 1 0 0,1-1-1 0 0,-1 0 0 0 0,0 0 0 0 0,1 0 0 0 0,-1-1 0 0 0,0 0 0 0 0,9-4 0 0 0,-5 1-183 0 0,0 0 0 0 0,0 0 0 0 0,0-1-1 0 0,-1 0 1 0 0,0-1 0 0 0,0 0-1 0 0,-1-1 1 0 0,1 0 0 0 0,-2-1 0 0 0,12-13-1 0 0,-1-5-484 0 0,0-1-1 0 0,-2-1 1 0 0,-2-1-1 0 0,21-55 1 0 0,31-132-2115 0 0,-51 154 2325 0 0,-2 0 0 0 0,11-123 0 0 0,-25 178 283 0 0,1-3-333 0 0,-1 0 1 0 0,0 0-1 0 0,-2-13 0 0 0,1 21 477 0 0,1 1-1 0 0,-1-1 1 0 0,1 1-1 0 0,-1 0 0 0 0,0-1 1 0 0,0 1-1 0 0,0 0 1 0 0,0-1-1 0 0,0 1 1 0 0,-1 0-1 0 0,1 0 1 0 0,-1 0-1 0 0,1 0 0 0 0,-1 0 1 0 0,0 0-1 0 0,0 1 1 0 0,0-1-1 0 0,0 0 1 0 0,-3-1-1 0 0,4 3 84 0 0,0-1 0 0 0,0 1 0 0 0,0 0 1 0 0,0 0-1 0 0,0 0 0 0 0,0 0 0 0 0,0 0 0 0 0,0 0 0 0 0,0 0 1 0 0,-1 0-1 0 0,1 0 0 0 0,0 0 0 0 0,0 1 0 0 0,0-1 0 0 0,0 0 1 0 0,0 1-1 0 0,0-1 0 0 0,0 1 0 0 0,0-1 0 0 0,0 1 0 0 0,0 0 1 0 0,1-1-1 0 0,-1 1 0 0 0,0 0 0 0 0,0-1 0 0 0,0 1 1 0 0,1 0-1 0 0,-1 0 0 0 0,0 0 0 0 0,0 1 0 0 0,-2 2 115 0 0,-1 1 1 0 0,1 0-1 0 0,0 0 0 0 0,-3 7 0 0 0,-22 64 398 0 0,-21 90 0 0 0,47-158-475 0 0,-41 187 1910 0 0,36-151-1238 0 0,3 1 0 0 0,1 64 0 0 0,3-98-555 0 0,1 0 0 0 0,0 0-1 0 0,1 0 1 0 0,0-1-1 0 0,1 1 1 0 0,0-1 0 0 0,6 13-1 0 0,-8-20-216 0 0,1 0 0 0 0,-1 0 1 0 0,1-1-1 0 0,0 1 0 0 0,-1 0 0 0 0,1-1 0 0 0,0 1 0 0 0,1-1 0 0 0,-1 1 1 0 0,0-1-1 0 0,1 0 0 0 0,-1 0 0 0 0,1 0 0 0 0,0 0 0 0 0,-1-1 0 0 0,1 1 1 0 0,0-1-1 0 0,0 0 0 0 0,0 0 0 0 0,0 0 0 0 0,0 0 0 0 0,1 0 0 0 0,-1 0 1 0 0,0-1-1 0 0,0 0 0 0 0,0 0 0 0 0,1 0 0 0 0,3 0 0 0 0,4-2-11 0 0,1-1 0 0 0,-1 1-1 0 0,0-2 1 0 0,-1 0-1 0 0,1 0 1 0 0,-1-1 0 0 0,17-10-1 0 0,-1-2-434 0 0,37-32 0 0 0,-18 10-875 0 0,-30 24 192 0 0,0 1-1 0 0,2 0 1 0 0,0 1-1 0 0,0 1 0 0 0,23-11 1 0 0,-40 23 1115 0 0,0 0-1 0 0,0 0 1 0 0,0 0 0 0 0,1 0 0 0 0,-1 0-1 0 0,0 0 1 0 0,0 0 0 0 0,0 0 0 0 0,1 0-1 0 0,-1 0 1 0 0,0 0 0 0 0,0 0 0 0 0,0 0-1 0 0,1 0 1 0 0,-1 1 0 0 0,0-1 0 0 0,0 0-1 0 0,0 0 1 0 0,0 0 0 0 0,1 0 0 0 0,-1 0-1 0 0,0 0 1 0 0,0 1 0 0 0,0-1 0 0 0,0 0-1 0 0,0 0 1 0 0,0 0 0 0 0,1 1 0 0 0,-1-1-1 0 0,0 0 1 0 0,0 0 0 0 0,0 0 0 0 0,0 0-1 0 0,0 1 1 0 0,0-1 0 0 0,0 0 0 0 0,0 0-1 0 0,0 0 1 0 0,0 1 0 0 0,0-1 0 0 0,0 0-1 0 0,0 0 1 0 0,0 1 0 0 0,0-1 0 0 0,0 0-1 0 0,0 0 1 0 0,0 0 0 0 0,0 1 0 0 0,0-1-1 0 0,0 0 1 0 0,-1 0 0 0 0,1 0 0 0 0,0 1-1 0 0,-2 10 412 0 0,-37 87 2581 0 0,25-69-1052 0 0,14-28-1691 0 0,0-1-20 0 0,0 0-28 0 0,4-11-54 0 0,6-16-466 0 0,11-43-1545 0 0,-16 41 1401 0 0,-4 9 451 0 0,-1 12-28 0 0,-1-3-200 0 0,0 9 146 0 0,1 0 1 0 0,-1 0-1 0 0,0-1 1 0 0,0 1-1 0 0,0 0 1 0 0,0 0-1 0 0,0 0 1 0 0,0 0-1 0 0,-3-3 0 0 0,3 5 79 0 0,0-1 0 0 0,1 1 0 0 0,-1-1 0 0 0,0 1 0 0 0,1 0 0 0 0,-1-1 0 0 0,0 1 0 0 0,1 0 0 0 0,-1 0 0 0 0,0 0 0 0 0,0-1 0 0 0,1 1-1 0 0,-1 0 1 0 0,0 0 0 0 0,0 0 0 0 0,1 0 0 0 0,-1 0 0 0 0,0 0 0 0 0,0 0 0 0 0,0 1 0 0 0,1-1 0 0 0,-1 0 0 0 0,0 0 0 0 0,1 1 0 0 0,-1-1-1 0 0,0 0 1 0 0,0 1 0 0 0,1-1 0 0 0,-2 1 0 0 0,-17 13-78 0 0,11-5 287 0 0,0 0 0 0 0,1 0 0 0 0,0 1 0 0 0,1 0 1 0 0,0 0-1 0 0,0 1 0 0 0,-4 12 0 0 0,4-7 520 0 0,1 1 0 0 0,0 1 1 0 0,1-1-1 0 0,-2 20 0 0 0,5-32-451 0 0,1 0-1 0 0,0 0 1 0 0,0 1 0 0 0,0-1-1 0 0,1 0 1 0 0,-1 0 0 0 0,1 0-1 0 0,0 0 1 0 0,1 0 0 0 0,2 8-1 0 0,-3-11-227 0 0,0 0 0 0 0,1 0-1 0 0,-1 0 1 0 0,0-1-1 0 0,0 1 1 0 0,1-1-1 0 0,-1 1 1 0 0,1-1 0 0 0,-1 1-1 0 0,1-1 1 0 0,0 0-1 0 0,0 0 1 0 0,-1 1-1 0 0,1-1 1 0 0,0-1 0 0 0,0 1-1 0 0,0 0 1 0 0,0 0-1 0 0,0-1 1 0 0,0 1-1 0 0,0-1 1 0 0,0 0-1 0 0,0 1 1 0 0,1-1 0 0 0,-1 0-1 0 0,0 0 1 0 0,0-1-1 0 0,4 1 1 0 0,1-2-23 0 0,0 0 0 0 0,-1 0 1 0 0,1 0-1 0 0,0-1 0 0 0,-1 0 1 0 0,1 0-1 0 0,-1 0 0 0 0,0-1 0 0 0,6-5 1 0 0,1-1-552 0 0,-1-1 0 0 0,21-22 1 0 0,-20 17-848 0 0,-1 1-1 0 0,0-2 1 0 0,-2 0-1 0 0,11-22 1 0 0,-15 28 25 0 0,-1 0 0 0 0,-1-1 0 0 0,0 0 0 0 0,-1 0 0 0 0,0 0 0 0 0,-1 0 0 0 0,2-24 0 0 0,-7 24 1025 0 0,3 11 612 0 0,-1 0 1 0 0,1 0-1 0 0,0 0 0 0 0,-1 1 1 0 0,1-1-1 0 0,-1 0 0 0 0,1 1 1 0 0,-1-1-1 0 0,0 0 0 0 0,1 1 1 0 0,-1-1-1 0 0,0 1 1 0 0,1-1-1 0 0,-1 1 0 0 0,-1-1 1 0 0,2 0-92 0 0,-1 1 1 0 0,0 0-1 0 0,1 0 1 0 0,-1 0-1 0 0,0 0 1 0 0,1 0 0 0 0,-1 0-1 0 0,0 0 1 0 0,1 0-1 0 0,-1 0 1 0 0,0 0-1 0 0,0 0 1 0 0,1 0 0 0 0,-1 0-1 0 0,1 1 1 0 0,-1-1-1 0 0,0 0 1 0 0,1 1-1 0 0,-1-1 1 0 0,0 0 0 0 0,1 1-1 0 0,-1-1 1 0 0,1 0-1 0 0,-1 1 1 0 0,1-1-1 0 0,-1 1 1 0 0,1-1 0 0 0,-1 1-1 0 0,1 0 1 0 0,0-1-1 0 0,-1 1 1 0 0,1-1-1 0 0,0 1 1 0 0,-1 0 0 0 0,1 0-1 0 0,-6 9 1221 0 0,4-6-1027 0 0,0-1 1 0 0,0 1-1 0 0,1-1 0 0 0,-1 1 1 0 0,1 0-1 0 0,-2 5 1 0 0,3-8-362 0 0,0 0 1 0 0,0 0-1 0 0,0 0 1 0 0,0 0-1 0 0,0 0 1 0 0,0 0-1 0 0,0 0 1 0 0,1 0-1 0 0,-1 0 1 0 0,0-1-1 0 0,1 1 1 0 0,-1 0-1 0 0,0 0 1 0 0,1 0-1 0 0,-1 0 1 0 0,1 0-1 0 0,-1-1 1 0 0,1 1-1 0 0,0 0 1 0 0,-1 0-1 0 0,1-1 1 0 0,0 1-1 0 0,0 0 1 0 0,-1-1-1 0 0,1 1 1 0 0,0-1-1 0 0,0 1 1 0 0,0-1-1 0 0,0 1 1 0 0,-1-1-1 0 0,1 0 1 0 0,1 1-1 0 0,5 0-32 0 0,-1 0 0 0 0,1 0 0 0 0,0 0 0 0 0,-1-1 0 0 0,1 0 0 0 0,0 0-1 0 0,-1 0 1 0 0,1-1 0 0 0,0 0 0 0 0,8-3 0 0 0,21-2-3 0 0,-27 5-13 0 0,-4 1-74 0 0,0-1 0 0 0,1 0 1 0 0,-1 1-1 0 0,0 0 0 0 0,1 1 0 0 0,-1-1 1 0 0,0 1-1 0 0,0 0 0 0 0,1 0 0 0 0,-1 0 0 0 0,6 3 1 0 0,-10-3 98 0 0,-1-1 0 0 0,1 1 0 0 0,0-1 0 0 0,-1 1 1 0 0,1-1-1 0 0,-1 1 0 0 0,1-1 0 0 0,-1 1 0 0 0,1-1 0 0 0,-1 1 1 0 0,0 0-1 0 0,1-1 0 0 0,-1 1 0 0 0,0 0 0 0 0,0-1 0 0 0,1 1 1 0 0,-1 0-1 0 0,0-1 0 0 0,0 1 0 0 0,0 0 0 0 0,0 0 0 0 0,0 0 0 0 0,0 2 15 0 0,0-1 0 0 0,0 0 0 0 0,-1 0 0 0 0,1 0 0 0 0,-1 0 0 0 0,1 0 0 0 0,-1 0 0 0 0,-1 1 0 0 0,-2 4 288 0 0,0 0 0 0 0,0 0 0 0 0,-7 7 0 0 0,-8 9 1101 0 0,-25 40 0 0 0,38-53-1072 0 0,1-1 0 0 0,0 1 0 0 0,1 0 0 0 0,0 0 0 0 0,1 1 0 0 0,0-1 0 0 0,-4 20 0 0 0,7-27-323 0 0,0 0-1 0 0,0 0 0 0 0,-1 1 1 0 0,2-1-1 0 0,-1 0 0 0 0,0 0 1 0 0,1 0-1 0 0,-1 0 0 0 0,1 0 1 0 0,0 0-1 0 0,0-1 0 0 0,0 1 1 0 0,0 0-1 0 0,0 0 0 0 0,4 4 1 0 0,-4-6-3 0 0,1 1 1 0 0,-1-1 0 0 0,1 1 0 0 0,0-1 0 0 0,-1 0 0 0 0,1 0 0 0 0,0 0 0 0 0,0 0 0 0 0,0 0-1 0 0,0 0 1 0 0,0 0 0 0 0,0-1 0 0 0,0 1 0 0 0,0-1 0 0 0,0 1 0 0 0,0-1 0 0 0,0 0 0 0 0,1 0-1 0 0,-1 0 1 0 0,0 0 0 0 0,0 0 0 0 0,0-1 0 0 0,3 0 0 0 0,2 0-97 0 0,0-1 0 0 0,1 0 1 0 0,-1-1-1 0 0,0 0 0 0 0,-1 0 0 0 0,1 0 0 0 0,0-1 1 0 0,-1 0-1 0 0,12-9 0 0 0,0-3-995 0 0,27-32-1 0 0,-30 32 427 0 0,45-60 240 0 0,-42 51 742 0 0,-31 77 1594 0 0,12-50-1909 0 0,-2 11 0 0 0,-1 0 0 0 0,-1 18 0 0 0,5-28 0 0 0,-1 0 0 0 0,1 0 0 0 0,0 0 0 0 0,0 0 0 0 0,0 0 0 0 0,1 0 0 0 0,-1 0 0 0 0,1 0 0 0 0,-1 1 0 0 0,1-1 0 0 0,0-1 0 0 0,1 1 0 0 0,-1 0 0 0 0,0 0 0 0 0,1 0 0 0 0,2 3 0 0 0,-2-4-3 0 0,0 0 0 0 0,0 0-1 0 0,1-1 1 0 0,-1 1-1 0 0,1 0 1 0 0,-1-1 0 0 0,1 0-1 0 0,0 1 1 0 0,5 0-1 0 0,-5-1-7 0 0,0 0-1 0 0,-1 1 0 0 0,1-1 0 0 0,0 0 0 0 0,0 1 1 0 0,0-1-1 0 0,-1 1 0 0 0,1 0 0 0 0,2 3 0 0 0,-1 0-110 0 0,22 21-1244 0 0,-25-26 1335 0 0,0 0-1 0 0,-1 0 0 0 0,1 1 1 0 0,0-1-1 0 0,0 0 1 0 0,-1 0-1 0 0,1 0 0 0 0,0 0 1 0 0,0 0-1 0 0,-1 0 0 0 0,1 0 1 0 0,0-1-1 0 0,0 1 0 0 0,-1 0 1 0 0,1 0-1 0 0,0-1 0 0 0,-1 1 1 0 0,1 0-1 0 0,0-1 1 0 0,-1 1-1 0 0,1 0 0 0 0,-1-1 1 0 0,1 1-1 0 0,0-1 0 0 0,-1 1 1 0 0,1-1-1 0 0,-1 1 0 0 0,1-1 1 0 0,-1 0-1 0 0,0 1 1 0 0,1-1-1 0 0,-1 1 0 0 0,1-2 1 0 0,1-1-79 0 0,0 0 0 0 0,0-1 0 0 0,0 1-1 0 0,0-1 1 0 0,1-4 0 0 0,7-36 131 0 0,-2 1 0 0 0,-2-1 0 0 0,-1-1 0 0 0,-3 1 0 0 0,-5-74 0 0 0,3 66 3883 0 0,0 52-3873 0 0,0 0 0 0 0,0-1 1 0 0,0 1-1 0 0,0 0 0 0 0,0-1 1 0 0,0 1-1 0 0,1 0 0 0 0,-1-1 1 0 0,0 1-1 0 0,0 0 1 0 0,0 0-1 0 0,0-1 0 0 0,1 1 1 0 0,-1 0-1 0 0,0 0 0 0 0,0-1 1 0 0,1 1-1 0 0,-1 0 0 0 0,0 0 1 0 0,0 0-1 0 0,1 0 1 0 0,-1-1-1 0 0,0 1 0 0 0,1 0 1 0 0,-1 0-1 0 0,0 0 0 0 0,1 0 1 0 0,-1 0-1 0 0,0 0 0 0 0,1 0 1 0 0,-1 0-1 0 0,0 0 0 0 0,1 0 1 0 0,-1 0-1 0 0,0 0 1 0 0,0 0-1 0 0,1 0 0 0 0,-1 0 1 0 0,0 0-1 0 0,1 0 0 0 0,-1 0 1 0 0,0 0-1 0 0,1 1 0 0 0,-1-1 1 0 0,20 7 417 0 0,-16-5-161 0 0,8 2-63 0 0,1-1 0 0 0,-1 0 0 0 0,1-1 0 0 0,0 0 0 0 0,20 0 0 0 0,-10-2-1265 0 0,0-1 0 0 0,27-6 0 0 0,-26 3-7831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37:53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1 816 12176 0 0,'0'0'273'0'0,"0"0"40"0"0,1-9 426 0 0,2 2-264 0 0,1 2 23 0 0,0-2 276 0 0,-2 0-302 0 0,1 1 0 0 0,0-1 1 0 0,1 1-1 0 0,-1 0 1 0 0,1 0-1 0 0,0 0 1 0 0,0 0-1 0 0,8-7 1 0 0,12-17-550 0 0,-12 11 104 0 0,21-30 440 0 0,40-82-1 0 0,17-84-466 0 0,-63 139-380 0 0,23-101-1 0 0,-50 175 318 0 0,5-15 1223 0 0,-5 16-1148 0 0,0 1-1 0 0,0 0 1 0 0,0 0 0 0 0,0 0 0 0 0,0-1-1 0 0,0 1 1 0 0,0 0 0 0 0,0 0 0 0 0,0-1-1 0 0,0 1 1 0 0,0 0 0 0 0,0 0 0 0 0,0-1-1 0 0,0 1 1 0 0,0 0 0 0 0,0 0 0 0 0,0 0-1 0 0,0-1 1 0 0,0 1 0 0 0,0 0 0 0 0,0 0 0 0 0,0 0-1 0 0,0-1 1 0 0,-1 1 0 0 0,1 0 0 0 0,0 0-1 0 0,0 0 1 0 0,0-1 0 0 0,0 1 0 0 0,-1 0-1 0 0,1 0 1 0 0,0 0 0 0 0,0 0 0 0 0,0 0-1 0 0,0-1 1 0 0,-1 1 0 0 0,1 0 0 0 0,0 0-1 0 0,0 0 1 0 0,-1 0 0 0 0,1 0 0 0 0,0 0-1 0 0,0 0 1 0 0,0 0 0 0 0,-1 0 0 0 0,1 0-1 0 0,0 0 1 0 0,0 0 0 0 0,-1 0 0 0 0,1 0-1 0 0,0 0 1 0 0,0 0 0 0 0,-1 0 0 0 0,1 0 0 0 0,0 0-1 0 0,0 0 1 0 0,0 0 0 0 0,-1 0 0 0 0,1 0-1 0 0,0 1 1 0 0,0-1 0 0 0,0 0 0 0 0,-1 0-1 0 0,-1 2-32 0 0,1 0-1 0 0,-1 0 1 0 0,1 1-1 0 0,-1-1 1 0 0,1 0 0 0 0,0 1-1 0 0,0-1 1 0 0,0 1-1 0 0,0-1 1 0 0,0 1-1 0 0,0-1 1 0 0,0 4-1 0 0,-1-1-67 0 0,-54 146 24 0 0,5-20 490 0 0,16-32-215 0 0,-57 198 3076 0 0,91-294-3275 0 0,1 1 0 0 0,-1 0 0 0 0,1 0 1 0 0,0-1-1 0 0,0 1 0 0 0,0 0 0 0 0,0 0 0 0 0,0-1 0 0 0,1 1 0 0 0,0 0 0 0 0,0-1 0 0 0,1 5 0 0 0,-1-7-15 0 0,-1 0 0 0 0,1 0 0 0 0,0 0 0 0 0,-1 0 0 0 0,1 0 0 0 0,0 0 0 0 0,0 0 0 0 0,-1 0 0 0 0,1 0 0 0 0,0-1 0 0 0,0 1 0 0 0,0 0-1 0 0,0 0 1 0 0,0-1 0 0 0,0 1 0 0 0,2 0 0 0 0,-1-1 1 0 0,-1 1 0 0 0,1-1 0 0 0,0 0 0 0 0,0 0 0 0 0,0 1 0 0 0,0-1 0 0 0,-1-1 0 0 0,1 1 0 0 0,0 0 0 0 0,0 0-1 0 0,0-1 1 0 0,-1 1 0 0 0,4-2 0 0 0,2-1 30 0 0,0-1-1 0 0,0 0 0 0 0,-1-1 0 0 0,1 1 1 0 0,-1-1-1 0 0,0 0 0 0 0,-1-1 1 0 0,1 1-1 0 0,5-9 0 0 0,6-5-121 0 0,4-5-514 0 0,-13 15 284 0 0,0 0 0 0 0,14-11 0 0 0,-6 6 325 0 0,-12 10 0 0 0,1 0 0 0 0,-1 0 0 0 0,1 0 0 0 0,0 0 0 0 0,0 1 0 0 0,0 0 0 0 0,0 0 0 0 0,1 1 0 0 0,-1-1 0 0 0,1 1 0 0 0,6-2 0 0 0,-10 4 0 0 0,-1 0 0 0 0,0 0 0 0 0,1 0 0 0 0,-1 0 0 0 0,1 1 0 0 0,-1-1 0 0 0,0 0 0 0 0,1 1 0 0 0,-1-1 0 0 0,0 1 0 0 0,1-1 0 0 0,-1 1 0 0 0,0-1 0 0 0,0 1 0 0 0,1 0 0 0 0,-1 0 0 0 0,0 0 0 0 0,0 0 0 0 0,0-1 0 0 0,0 1 0 0 0,0 1 0 0 0,0-1 0 0 0,0 0 0 0 0,-1 0 0 0 0,1 0 0 0 0,1 3 0 0 0,1 3 0 0 0,0 0 0 0 0,0 0 0 0 0,3 13 0 0 0,-3-8 0 0 0,-1-3 6 0 0,0 0 1 0 0,-1 1-1 0 0,0-1 0 0 0,-1 17 0 0 0,2 15 11 0 0,-2-41-17 0 0,0 0 0 0 0,0 0 0 0 0,0 0 0 0 0,0 0 0 0 0,0-1 0 0 0,0 1 0 0 0,0 0 0 0 0,0 0 0 0 0,0 0 0 0 0,0 0 0 0 0,0 0 0 0 0,0 0 0 0 0,0 0 0 0 0,0 0 0 0 0,0 0 0 0 0,0 0 0 0 0,0 0 0 0 0,0-1 0 0 0,0 1 0 0 0,0 0 0 0 0,0 0 0 0 0,0 0 0 0 0,0 0 0 0 0,0 0 0 0 0,0 0 0 0 0,1 0 0 0 0,-1 0 0 0 0,0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0,0 1 0 0 0,5-10 0 0 0,-5 7 0 0 0,5-7-9 0 0,-1-1 0 0 0,-1 0 0 0 0,0 0 0 0 0,0 0 0 0 0,-1 0-1 0 0,0 0 1 0 0,1-19 0 0 0,3-17-14 0 0,-5 41 23 0 0,0 0 0 0 0,0-1 0 0 0,0 1 0 0 0,-1 0 0 0 0,0-1 0 0 0,0 1 0 0 0,0 0 0 0 0,-1-1 0 0 0,0 1 0 0 0,-1-5 0 0 0,1 9-6 0 0,1 0 1 0 0,-1 1-1 0 0,1-1 0 0 0,-1 1 0 0 0,1-1 0 0 0,-1 1 1 0 0,0-1-1 0 0,1 1 0 0 0,-1 0 0 0 0,0-1 0 0 0,0 1 1 0 0,1 0-1 0 0,-1 0 0 0 0,0-1 0 0 0,0 1 0 0 0,1 0 1 0 0,-1 0-1 0 0,0 0 0 0 0,0 0 0 0 0,1 0 0 0 0,-1 0 0 0 0,0 0 1 0 0,0 0-1 0 0,1 0 0 0 0,-1 0 0 0 0,0 1 0 0 0,-1-1 1 0 0,-1 1 3 0 0,0 0 1 0 0,1 0-1 0 0,-1 0 1 0 0,0 0-1 0 0,0 0 0 0 0,-3 3 1 0 0,-2 3-4 0 0,1 0 0 0 0,0 1 0 0 0,0-1 0 0 0,1 2 0 0 0,0-1 0 0 0,0 1 0 0 0,1-1 0 0 0,0 2 0 0 0,1-1 0 0 0,0 0 0 0 0,0 1 0 0 0,-3 14 0 0 0,6-19 12 0 0,1 0 0 0 0,-1 0 0 0 0,1 0 0 0 0,0-1 0 0 0,0 1 0 0 0,1 0 0 0 0,-1 0 0 0 0,1 0 1 0 0,2 6-1 0 0,-2-7 2 0 0,0 0 1 0 0,1-1 0 0 0,-1 0 0 0 0,1 1 0 0 0,-1-1 0 0 0,1 0-1 0 0,0 0 1 0 0,0 0 0 0 0,1 0 0 0 0,-1 0 0 0 0,0 0-1 0 0,6 4 1 0 0,-7-6-10 0 0,1-1 0 0 0,-1 1 0 0 0,0 0 0 0 0,0-1 0 0 0,0 1 0 0 0,1-1 0 0 0,-1 1 0 0 0,0-1 0 0 0,1 0 0 0 0,-1 0 0 0 0,0 1 0 0 0,1-1 0 0 0,-1 0 0 0 0,0 0 0 0 0,1 0 0 0 0,-1 0 0 0 0,0-1 0 0 0,1 1 0 0 0,1-1 0 0 0,-1 0 0 0 0,1 0 0 0 0,0 0 0 0 0,0 0 0 0 0,-1-1 0 0 0,1 1 0 0 0,-1-1 0 0 0,1 0 0 0 0,2-3 0 0 0,2-1 0 0 0,-1-1 0 0 0,0 0 0 0 0,0-1 0 0 0,8-13 0 0 0,-9 10-245 0 0,0-1 0 0 0,0 1 0 0 0,-1-1 0 0 0,0 0 0 0 0,-1 0 0 0 0,0 0 0 0 0,0-16 0 0 0,2-7-1195 0 0,-5 35 998 0 0,-7 9 276 0 0,-4 27 1375 0 0,0-3-468 0 0,1 1 0 0 0,-7 49 0 0 0,17-79-686 0 0,0-1 0 0 0,0 0 0 0 0,0 1 0 0 0,1-1 0 0 0,-1 0 0 0 0,1 0 1 0 0,0 1-1 0 0,0-1 0 0 0,0 0 0 0 0,0 0 0 0 0,3 5 0 0 0,-3-7-57 0 0,-1 1 0 0 0,1-1 1 0 0,-1 0-1 0 0,1 0 0 0 0,0 0 1 0 0,0 0-1 0 0,0 0 1 0 0,0 0-1 0 0,0 0 0 0 0,0-1 1 0 0,0 1-1 0 0,0 0 0 0 0,0 0 1 0 0,0-1-1 0 0,0 1 0 0 0,0-1 1 0 0,0 1-1 0 0,1-1 1 0 0,-1 1-1 0 0,0-1 0 0 0,0 0 1 0 0,1 1-1 0 0,-1-1 0 0 0,0 0 1 0 0,1 0-1 0 0,-1 0 0 0 0,0 0 1 0 0,0 0-1 0 0,1 0 1 0 0,-1-1-1 0 0,2 0 0 0 0,4-1 2 0 0,0-1 0 0 0,-1 0 0 0 0,1 0 0 0 0,-1-1 0 0 0,0 0 0 0 0,0 0 0 0 0,-1-1 0 0 0,8-6 0 0 0,2-5 0 0 0,18-24 0 0 0,-4 3 0 0 0,-14 20-80 0 0,-2 0 0 0 0,0-1-1 0 0,-2-1 1 0 0,16-31 0 0 0,-5 3-440 0 0,-2 0 0 0 0,-2-2 1 0 0,-2 0-1 0 0,-2-1 0 0 0,-3 0 0 0 0,6-54 0 0 0,-14 81 555 0 0,2-32-108 0 0,-5 49 136 0 0,0 0-1 0 0,-1 0 1 0 0,1 0 0 0 0,-1 0-1 0 0,0 0 1 0 0,-4-10-1 0 0,5 15-44 0 0,0 1-1 0 0,0-1 1 0 0,0 1 0 0 0,-1-1-1 0 0,1 0 1 0 0,0 1-1 0 0,0-1 1 0 0,-1 1-1 0 0,1-1 1 0 0,0 1-1 0 0,-1 0 1 0 0,1-1 0 0 0,-1 1-1 0 0,1-1 1 0 0,0 1-1 0 0,-1-1 1 0 0,1 1-1 0 0,-1 0 1 0 0,1 0-1 0 0,-1-1 1 0 0,1 1 0 0 0,-1 0-1 0 0,1 0 1 0 0,-1-1-1 0 0,0 1 1 0 0,1 0-1 0 0,-2 0 1 0 0,1 0 35 0 0,0 0 1 0 0,0 0-1 0 0,0 1 0 0 0,0-1 1 0 0,0 1-1 0 0,0-1 0 0 0,1 1 1 0 0,-1-1-1 0 0,0 1 1 0 0,0-1-1 0 0,0 1 0 0 0,0 0 1 0 0,1-1-1 0 0,-2 2 0 0 0,-1 2 101 0 0,0-1 0 0 0,0 1-1 0 0,1-1 1 0 0,-1 1 0 0 0,1 0 0 0 0,-2 5-1 0 0,-4 17-140 0 0,2 0 0 0 0,-6 37 0 0 0,0 55 64 0 0,9-74-49 0 0,-2 4 84 0 0,-17 231 1298 0 0,18-232-550 0 0,-1 14 640 0 0,2-38-1208 0 0,3-23-286 0 0,0 1 0 0 0,0-1 0 0 0,0 1-1 0 0,-1 0 1 0 0,1-1 0 0 0,0 1 0 0 0,0-1 0 0 0,0 1 0 0 0,0-1 0 0 0,-1 1 0 0 0,1-1 0 0 0,0 1 0 0 0,-1-1-1 0 0,1 1 1 0 0,0-1 0 0 0,-1 0 0 0 0,1 1 0 0 0,-1-1 0 0 0,1 0 0 0 0,0 1 0 0 0,-1-1 0 0 0,1 0 0 0 0,-1 1-1 0 0,1-1 1 0 0,-1 0 0 0 0,1 0 0 0 0,-1 1 0 0 0,1-1 0 0 0,-1 0 0 0 0,0 0 0 0 0,1 0 0 0 0,-1 0 0 0 0,1 0-1 0 0,-1 0 1 0 0,1 0 0 0 0,-2 0 0 0 0,1-1-21 0 0,0-1 1 0 0,-1 1-1 0 0,1-1 0 0 0,0 0 1 0 0,0 1-1 0 0,0-1 0 0 0,1 0 0 0 0,-1 0 1 0 0,0 0-1 0 0,1 0 0 0 0,-1 1 0 0 0,1-1 1 0 0,-1-4-1 0 0,1 6 11 0 0,-1-5-27 0 0,-2-5-71 0 0,1 0 1 0 0,1 0-1 0 0,-1 0 0 0 0,2 0 0 0 0,-1 0 0 0 0,1 0 1 0 0,1-1-1 0 0,3-18 0 0 0,3 5 71 0 0,0 1 0 0 0,19-38 0 0 0,-19 48 20 0 0,0 1-1 0 0,0 0 1 0 0,1 1 0 0 0,0 0 0 0 0,1 0 0 0 0,12-11 0 0 0,-18 20 14 0 0,0 0 0 0 0,-1 0 0 0 0,1 0 0 0 0,0 0 0 0 0,0 1 0 0 0,0-1 0 0 0,0 1-1 0 0,0 0 1 0 0,7-1 0 0 0,30-3 41 0 0,-23 4-37 0 0,-16 1-7 0 0,0 0 0 0 0,1 0 0 0 0,-1 0 0 0 0,0 0 0 0 0,1 0 0 0 0,-1 0 0 0 0,0 0 0 0 0,1 1 0 0 0,-1-1 0 0 0,0 0 0 0 0,0 1 0 0 0,1-1 0 0 0,-1 1 0 0 0,0 0 0 0 0,0-1 0 0 0,0 1 0 0 0,0 0 0 0 0,0 0 0 0 0,2 1 0 0 0,-2 0 0 0 0,1 0 0 0 0,-1 0 0 0 0,1 0 0 0 0,-1 0 0 0 0,0 1 0 0 0,0-1 0 0 0,0 0 0 0 0,0 1 0 0 0,1 3 0 0 0,0 0 0 0 0,-1 1 0 0 0,0 0 0 0 0,-1-1 0 0 0,1 1 0 0 0,-1 0 0 0 0,-2 12 0 0 0,1-13 15 0 0,-1 0 0 0 0,0 0 0 0 0,0 0 0 0 0,0-1 0 0 0,0 1 0 0 0,-1-1 0 0 0,0 0 0 0 0,0 0 0 0 0,-1 0 1 0 0,-7 9-1 0 0,-3 6 81 0 0,10-13-40 0 0,-1-1 1 0 0,0 1 0 0 0,-11 10-1 0 0,13-13-18 0 0,-1-1-1 0 0,1 1 1 0 0,0 0 0 0 0,1 0-1 0 0,-5 7 1 0 0,-6 10 160 0 0,11-19-105 0 0,2-2-69 0 0,0 0 0 0 0,0 0 1 0 0,0 0-1 0 0,0 0 0 0 0,0 0 1 0 0,1 0-1 0 0,-1 0 0 0 0,0 0 1 0 0,0 0-1 0 0,0 0 0 0 0,0 0 1 0 0,0 0-1 0 0,0 0 0 0 0,0 0 1 0 0,0 0-1 0 0,0 0 0 0 0,0 0 1 0 0,0 0-1 0 0,0 0 0 0 0,0 0 0 0 0,0 0 1 0 0,0 0-1 0 0,1 1 0 0 0,-1-1 1 0 0,0 0-1 0 0,0 0 0 0 0,0 0 1 0 0,0 0-1 0 0,0 0 0 0 0,0 0 1 0 0,0 0-1 0 0,0 0 0 0 0,0 0 1 0 0,0 0-1 0 0,0 0 0 0 0,0 0 1 0 0,0 1-1 0 0,0-1 0 0 0,0 0 1 0 0,0 0-1 0 0,0 0 0 0 0,0 0 1 0 0,0 0-1 0 0,0 0 0 0 0,0 0 1 0 0,0 0-1 0 0,0 0 0 0 0,0 0 1 0 0,-1 0-1 0 0,1 0 0 0 0,0 1 1 0 0,6-1-195 0 0,7 2 227 0 0,0 0-1 0 0,0 1 1 0 0,0 0-1 0 0,16 7 1 0 0,-18-6-77 0 0,0-1 0 0 0,-1 0 0 0 0,1 0 0 0 0,0-2 0 0 0,0 1 0 0 0,19-1-1 0 0,-1-1-36 0 0,40-7 0 0 0,-62 6 77 0 0,-1-1 0 0 0,1 0 0 0 0,0 0 0 0 0,-1 0 0 0 0,0-1 0 0 0,1 0 0 0 0,-1 0 0 0 0,9-7 0 0 0,-4 2 19 0 0,0-1 0 0 0,0 0 0 0 0,10-12 0 0 0,-19 18-54 0 0,-1 1 1 0 0,1-1-1 0 0,-1 1 0 0 0,0-1 0 0 0,0 1 0 0 0,0-1 1 0 0,0 0-1 0 0,0 0 0 0 0,-1 1 0 0 0,1-1 0 0 0,-1 0 1 0 0,1 0-1 0 0,-1 0 0 0 0,0 0 0 0 0,-1-3 0 0 0,1-3-180 0 0,-1 1-1 0 0,-1 0 1 0 0,-3-15 0 0 0,4 22 158 0 0,0-1 0 0 0,0 1 1 0 0,0 0-1 0 0,0-1 0 0 0,0 1 1 0 0,0 0-1 0 0,-1 0 0 0 0,1 0 1 0 0,0 0-1 0 0,-1 0 1 0 0,1 0-1 0 0,0 0 0 0 0,-1 1 1 0 0,1-1-1 0 0,-1 0 0 0 0,1 1 1 0 0,-1-1-1 0 0,0 1 0 0 0,1 0 1 0 0,-1-1-1 0 0,1 1 1 0 0,-3 0-1 0 0,0 0-36 0 0,0-1 0 0 0,0 1-1 0 0,0 0 1 0 0,0 0 0 0 0,0 0 0 0 0,0 1 0 0 0,0 0-1 0 0,-5 1 1 0 0,4 0 119 0 0,0 1 0 0 0,0 0 1 0 0,0 0-1 0 0,1 0 0 0 0,-1 0 0 0 0,1 1 0 0 0,-1 0 0 0 0,-4 6 0 0 0,-4 6 286 0 0,-11 17 0 0 0,11-14-193 0 0,8-13-3 0 0,1 1 1 0 0,0 0-1 0 0,1 1 1 0 0,-4 9 0 0 0,5-14-98 0 0,1 1 0 0 0,0 0 1 0 0,0 0-1 0 0,0-1 1 0 0,1 1-1 0 0,-1 0 1 0 0,1 0-1 0 0,0 0 1 0 0,0 0-1 0 0,1 7 1 0 0,0-9-21 0 0,0 0 1 0 0,0 0 0 0 0,0 0-1 0 0,0 0 1 0 0,0 0 0 0 0,1 0-1 0 0,-1 0 1 0 0,1 0-1 0 0,-1-1 1 0 0,1 1 0 0 0,-1-1-1 0 0,1 1 1 0 0,0-1 0 0 0,0 1-1 0 0,0-1 1 0 0,0 0-1 0 0,0 0 1 0 0,0 0 0 0 0,0 0-1 0 0,3 0 1 0 0,3 2-93 0 0,-1-1 0 0 0,1 0 0 0 0,0-1 0 0 0,11 1-1 0 0,-5-2 207 0 0,0 0 0 0 0,0-1-1 0 0,0 0 1 0 0,0-1-1 0 0,0-1 1 0 0,-1 0-1 0 0,22-9 1 0 0,26-15-1128 0 0,-3-6-3460 0 0,-44 22-4152 0 0</inkml:trace>
  <inkml:trace contextRef="#ctx0" brushRef="#br0" timeOffset="418.93">26 362 14592 0 0,'3'4'217'0'0,"1"-1"0"0"0,0 1 1 0 0,0-1-1 0 0,0-1 1 0 0,0 1-1 0 0,0 0 1 0 0,0-1-1 0 0,1 0 1 0 0,-1 0-1 0 0,1 0 1 0 0,0-1-1 0 0,6 2 1 0 0,8 0 2078 0 0,37 2 0 0 0,-13-1-265 0 0,33 8-1009 0 0,20 3-211 0 0,-79-14-4194 0 0,30-1 0 0 0,-18-2-4822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37:36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60 14336 0 0,'0'0'421'0'0,"0"0"-12"0"0,-7-19 2530 0 0,6 15-1809 0 0,0 0-1 0 0,0 0 1 0 0,0 0 0 0 0,1 0-1 0 0,-1-6 1 0 0,-3 4-74 0 0,4 5-1122 0 0,-2 2 118 0 0,0-1 0 0 0,1 1 1 0 0,-1 0-1 0 0,1 0 1 0 0,0-1-1 0 0,-1 1 0 0 0,1 0 1 0 0,0 0-1 0 0,-3 2 1 0 0,2 3 3 0 0,-1 0 1 0 0,0 0 0 0 0,1 0 0 0 0,0 0 0 0 0,1 0-1 0 0,-1 0 1 0 0,1 1 0 0 0,1-1 0 0 0,-1 1 0 0 0,1-1 0 0 0,0 0-1 0 0,2 13 1 0 0,-2-17-68 0 0,0 0-1 0 0,0-1 1 0 0,1 1 0 0 0,-1 0-1 0 0,1 0 1 0 0,-1 0 0 0 0,1-1-1 0 0,0 1 1 0 0,0-1-1 0 0,0 1 1 0 0,0 0 0 0 0,0-1-1 0 0,0 1 1 0 0,0-1 0 0 0,2 2-1 0 0,-2-3 9 0 0,0 1 0 0 0,0-1 0 0 0,0 1-1 0 0,0-1 1 0 0,0 0 0 0 0,0 0 0 0 0,0 0-1 0 0,0 1 1 0 0,0-1 0 0 0,0 0 0 0 0,0 0 0 0 0,0 0-1 0 0,0-1 1 0 0,0 1 0 0 0,0 0 0 0 0,0 0 0 0 0,0-1-1 0 0,0 1 1 0 0,0 0 0 0 0,0-1 0 0 0,0 1-1 0 0,0-1 1 0 0,0 1 0 0 0,0-1 0 0 0,0 1 0 0 0,0-1-1 0 0,0 0 1 0 0,3-2-47 0 0,-1 0-1 0 0,0 1 1 0 0,0-1-1 0 0,0 0 1 0 0,-1 0-1 0 0,1 0 1 0 0,-1-1-1 0 0,1 1 1 0 0,-1-1-1 0 0,3-7 1 0 0,-4 10 30 0 0,0-1 0 0 0,-1 1 0 0 0,1-1 0 0 0,-1 1 1 0 0,0-1-1 0 0,1 1 0 0 0,-1-1 0 0 0,0 0 0 0 0,0 1 1 0 0,0-1-1 0 0,0 1 0 0 0,0-1 0 0 0,-1 1 0 0 0,1-1 1 0 0,0 0-1 0 0,-1 1 0 0 0,1-1 0 0 0,-1 1 0 0 0,1-1 1 0 0,-1 1-1 0 0,0 0 0 0 0,1-1 0 0 0,-1 1 0 0 0,0 0 1 0 0,0-1-1 0 0,0 1 0 0 0,0 0 0 0 0,0 0 1 0 0,-1 0-1 0 0,-1-2 0 0 0,2 2 30 0 0,0 1 0 0 0,0-1 0 0 0,0 1 0 0 0,0 0-1 0 0,-1-1 1 0 0,1 1 0 0 0,0 0 0 0 0,0-1 0 0 0,0 1 0 0 0,0 0 0 0 0,0 0 0 0 0,-1 0 0 0 0,1 0 0 0 0,0 0 0 0 0,0 0-1 0 0,0 1 1 0 0,0-1 0 0 0,-1 0 0 0 0,1 1 0 0 0,0-1 0 0 0,0 0 0 0 0,0 1 0 0 0,0-1 0 0 0,0 1 0 0 0,0 0 0 0 0,0-1-1 0 0,-1 2 1 0 0,0 0-15 0 0,0-1-1 0 0,0 1 1 0 0,0 0-1 0 0,0 0 1 0 0,0 0 0 0 0,0 0-1 0 0,1 0 1 0 0,-1 1-1 0 0,1-1 1 0 0,-3 5-1 0 0,-4 25 1154 0 0,8-30-1113 0 0,-1 0 0 0 0,1-1 0 0 0,0 1-1 0 0,0 0 1 0 0,0 0 0 0 0,0 0 0 0 0,0 0-1 0 0,0-1 1 0 0,0 1 0 0 0,1 0-1 0 0,-1 0 1 0 0,1 0 0 0 0,-1-1 0 0 0,1 1-1 0 0,1 2 1 0 0,-1-3-37 0 0,0-1-1 0 0,0 1 1 0 0,-1-1 0 0 0,1 1-1 0 0,0-1 1 0 0,0 0 0 0 0,0 1-1 0 0,0-1 1 0 0,0 0-1 0 0,0 0 1 0 0,0 0 0 0 0,0 1-1 0 0,0-1 1 0 0,0 0 0 0 0,0 0-1 0 0,0-1 1 0 0,0 1-1 0 0,0 0 1 0 0,0 0 0 0 0,0 0-1 0 0,0-1 1 0 0,0 1 0 0 0,0 0-1 0 0,0-1 1 0 0,0 1 0 0 0,1-2-1 0 0,2-1-133 0 0,0 0 0 0 0,-1 0-1 0 0,0 0 1 0 0,1 0 0 0 0,-1-1 0 0 0,-1 1-1 0 0,1-1 1 0 0,0 0 0 0 0,-1 0 0 0 0,0 0-1 0 0,0 0 1 0 0,0 0 0 0 0,1-6 0 0 0,-1 6 115 0 0,3-20 21 0 0,-3 9 0 0 0,-1 14 0 0 0,-1 0 0 0 0,0-1 0 0 0,0 1 0 0 0,0 0 0 0 0,0-1 0 0 0,0 1 0 0 0,0 0 0 0 0,0-1 0 0 0,-1 1 0 0 0,1 0 0 0 0,0-1 0 0 0,-1 1 0 0 0,1 0 0 0 0,-1 0 0 0 0,1 0 0 0 0,-1-1 0 0 0,0 1 0 0 0,0 0 0 0 0,1 0 0 0 0,-1 0 0 0 0,0 0 0 0 0,0 0 0 0 0,0 0 0 0 0,0 0 0 0 0,0 0 0 0 0,0 1 0 0 0,0-1 0 0 0,0 0 0 0 0,0 1 0 0 0,-1-1 0 0 0,1 1 0 0 0,0-1 0 0 0,0 1 0 0 0,-1-1 0 0 0,1 1 0 0 0,0 0 0 0 0,0-1 0 0 0,-1 1 0 0 0,1 0 0 0 0,0 0 0 0 0,-1 0 0 0 0,1 0 0 0 0,0 0 0 0 0,-1 1 0 0 0,1-1 0 0 0,0 0 0 0 0,-3 2 0 0 0,1 0 67 0 0,0 0-1 0 0,0 0 0 0 0,0 0 1 0 0,1 1-1 0 0,-1-1 1 0 0,1 1-1 0 0,0 0 0 0 0,-1 0 1 0 0,1 0-1 0 0,0 0 1 0 0,1 0-1 0 0,-1 0 0 0 0,1 1 1 0 0,-3 5-1 0 0,3-5 17 0 0,0 1 0 0 0,0-1 0 0 0,0 1 0 0 0,0-1 0 0 0,1 1 0 0 0,0-1 0 0 0,0 1 0 0 0,0 0 0 0 0,0-1 0 0 0,1 1 0 0 0,1 6 0 0 0,-1-10-111 0 0,-1 0-1 0 0,0 0 0 0 0,1 0 1 0 0,-1 0-1 0 0,1 0 1 0 0,-1-1-1 0 0,1 1 0 0 0,0 0 1 0 0,-1 0-1 0 0,1-1 0 0 0,0 1 1 0 0,-1 0-1 0 0,1-1 1 0 0,0 1-1 0 0,0-1 0 0 0,0 1 1 0 0,-1-1-1 0 0,1 1 1 0 0,2 0-1 0 0,7 0-6999 0 0,-2-2-1563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39:13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33 924 21167 0 0,'-32'4'2394'0'0,"32"-6"1263"0"0,4-2-2978 0 0,6-2-961 0 0,10-5 391 0 0,-1-1 1 0 0,-1-1-1 0 0,0 0 0 0 0,-1-1 0 0 0,24-26 1 0 0,-17 13-687 0 0,-1-2 0 0 0,31-49 1 0 0,-1-17-846 0 0,-52 90 1371 0 0,3-5 33 0 0,6 29 225 0 0,-5-5-55 0 0,-1 0 1 0 0,0 0-1 0 0,0 1 1 0 0,-2-1-1 0 0,0 1 1 0 0,0 0-1 0 0,-2 0 1 0 0,0-1-1 0 0,0 1 1 0 0,-1 0-1 0 0,-1 0 1 0 0,-7 24-1 0 0,7-31-108 0 0,-1 1 1 0 0,0-1-1 0 0,0 0 0 0 0,-1 0 1 0 0,-1-1-1 0 0,1 1 0 0 0,-1-1 1 0 0,-10 12-1 0 0,11-15-48 0 0,0 0-1 0 0,0-1 1 0 0,0 1 0 0 0,0-1-1 0 0,-1 0 1 0 0,1 0 0 0 0,-1 0-1 0 0,0-1 1 0 0,1 1 0 0 0,-1-1-1 0 0,-1 0 1 0 0,1-1 0 0 0,0 1-1 0 0,0-1 1 0 0,-7 0-1 0 0,-2 1-90 0 0,12-1 62 0 0,-1-1 1 0 0,0 1-1 0 0,1-1 0 0 0,-1 0 0 0 0,0 0 0 0 0,1 0 0 0 0,-1 0 1 0 0,0 0-1 0 0,1-1 0 0 0,-1 1 0 0 0,-3-2 0 0 0,6 2 31 0 0,0 0 0 0 0,-1 0 0 0 0,1 0-1 0 0,0 0 1 0 0,0 0 0 0 0,-1-1 0 0 0,1 1 0 0 0,0 0-1 0 0,0 0 1 0 0,-1 0 0 0 0,1-1 0 0 0,0 1 0 0 0,0 0-1 0 0,-1 0 1 0 0,1 0 0 0 0,0-1 0 0 0,0 1 0 0 0,0 0-1 0 0,0 0 1 0 0,0-1 0 0 0,-1 1 0 0 0,1 0 0 0 0,0-1 0 0 0,0 1-1 0 0,0 0 1 0 0,0 0 0 0 0,0-1 0 0 0,0 1 0 0 0,0 0-1 0 0,0-1 1 0 0,0 1 0 0 0,0 0 0 0 0,0 0 0 0 0,0-1-1 0 0,8-10 65 0 0,21-10 263 0 0,-23 17-227 0 0,9-6-5 0 0,1 2-1 0 0,0-1 1 0 0,1 2-1 0 0,0 0 1 0 0,0 1 0 0 0,32-6-1 0 0,-42 11-93 0 0,96-21-236 0 0,-85 16 183 0 0,0 0-1 0 0,0 0 1 0 0,26-15-1 0 0,-14 3-681 0 0,0-1-1 0 0,-1-1 0 0 0,44-40 1 0 0,-67 54 383 0 0,1 0-1 0 0,0 0 1 0 0,1 1 0 0 0,12-8 0 0 0,-19 13 313 0 0,-2 6 343 0 0,0 0-1 0 0,0 0 1 0 0,-1 0-1 0 0,0 0 0 0 0,0 0 1 0 0,0 0-1 0 0,-6 9 1 0 0,-1 3 528 0 0,-21 55 859 0 0,33-79-1839 0 0,0 1-22 0 0,0-1-1 0 0,-1 0 1 0 0,1 1-1 0 0,-1-1 1 0 0,1-7-1 0 0,-3 12 153 0 0,1 0 0 0 0,-1 0 0 0 0,0 0 0 0 0,0 0 0 0 0,0 0 0 0 0,0 0 0 0 0,0 0 0 0 0,0 0-1 0 0,0 0 1 0 0,-1 0 0 0 0,1 0 0 0 0,0 0 0 0 0,0 0 0 0 0,-1 0 0 0 0,1 0 0 0 0,-1 0 0 0 0,1 0 0 0 0,-1 0 0 0 0,1 0 0 0 0,-1 0-1 0 0,1 0 1 0 0,-1 0 0 0 0,0 1 0 0 0,0-1 0 0 0,1 0 0 0 0,-1 1 0 0 0,0-1 0 0 0,0 0 0 0 0,0 1 0 0 0,0-1 0 0 0,0 1-1 0 0,0-1 1 0 0,0 1 0 0 0,0 0 0 0 0,0-1 0 0 0,0 1 0 0 0,0 0 0 0 0,-2 0 0 0 0,0-1 41 0 0,0 1 1 0 0,-1 0-1 0 0,1 1 0 0 0,0-1 1 0 0,-1 0-1 0 0,1 1 1 0 0,0 0-1 0 0,0 0 0 0 0,-1 0 1 0 0,1 0-1 0 0,0 0 1 0 0,-4 3-1 0 0,-34 23 486 0 0,32-20-405 0 0,0 0 1 0 0,1 1-1 0 0,0 0 1 0 0,0 0-1 0 0,1 1 1 0 0,0 0-1 0 0,1 0 1 0 0,0 1-1 0 0,0 0 1 0 0,1 0-1 0 0,0 0 1 0 0,1 0-1 0 0,0 1 1 0 0,1 0-1 0 0,0 0 1 0 0,1 0-1 0 0,0 0 1 0 0,-1 16-1 0 0,3-25-86 0 0,0 0 0 0 0,0 0 0 0 0,0 0-1 0 0,1 0 1 0 0,-1 0 0 0 0,0 0 0 0 0,1-1 0 0 0,-1 1 0 0 0,1 0-1 0 0,0 0 1 0 0,0 0 0 0 0,-1-1 0 0 0,1 1 0 0 0,1 0-1 0 0,-1-1 1 0 0,0 1 0 0 0,0-1 0 0 0,0 1 0 0 0,1-1 0 0 0,-1 1-1 0 0,1-1 1 0 0,-1 0 0 0 0,1 0 0 0 0,0 0 0 0 0,-1 0-1 0 0,1 0 1 0 0,0 0 0 0 0,0 0 0 0 0,-1-1 0 0 0,1 1 0 0 0,0 0-1 0 0,0-1 1 0 0,0 0 0 0 0,0 1 0 0 0,0-1 0 0 0,4 0 0 0 0,2 0 18 0 0,1 0 0 0 0,0-1 0 0 0,-1 0 0 0 0,1-1 0 0 0,0 1 0 0 0,-1-2 0 0 0,9-2 0 0 0,11-8-457 0 0,0-1 0 0 0,0-1 0 0 0,40-31 1 0 0,-34 23-60 0 0,125-89-3592 0 0,-144 101 3375 0 0,-12 9 520 0 0,0-1 0 0 0,0 1-1 0 0,0-1 1 0 0,0 1 0 0 0,0 0-1 0 0,1 0 1 0 0,-1 1 0 0 0,1-1-1 0 0,-1 1 1 0 0,1-1 0 0 0,4 0-1 0 0,-8 4 224 0 0,0-1 1 0 0,0 1-1 0 0,0-1 0 0 0,0 1 0 0 0,0-1 0 0 0,0 1 0 0 0,0 0 0 0 0,0-1 0 0 0,-1 1 0 0 0,0 1 0 0 0,-3 9 576 0 0,-8 30 976 0 0,1 0-1 0 0,-5 48 1 0 0,16-89-1588 0 0,-1 1 39 0 0,1 1-1 0 0,0 0 1 0 0,-1-1 0 0 0,2 1-1 0 0,-1 0 1 0 0,0-1-1 0 0,0 1 1 0 0,1 0 0 0 0,0 3-1 0 0,-1-6-49 0 0,1 0 0 0 0,-1 1 0 0 0,0-1 0 0 0,0 0 0 0 0,0 0 0 0 0,0 0 0 0 0,0 1 0 0 0,1-1 0 0 0,-1 0 0 0 0,0 0 0 0 0,0 1 0 0 0,0-1 0 0 0,1 0 0 0 0,-1 0 0 0 0,0 0 0 0 0,0 0 0 0 0,1 0 0 0 0,-1 1 0 0 0,0-1 0 0 0,0 0 0 0 0,1 0 0 0 0,-1 0 0 0 0,0 0 0 0 0,0 0 0 0 0,1 0 0 0 0,-1 0 0 0 0,0 0 0 0 0,0 0 0 0 0,1 0 0 0 0,-1 0 0 0 0,0 0 0 0 0,1 0 0 0 0,-1 0 0 0 0,0 0 0 0 0,0 0 0 0 0,1 0 0 0 0,-1 0 0 0 0,0-1 0 0 0,0 1 0 0 0,1 0 0 0 0,-1 0 0 0 0,0 0 0 0 0,0 0 0 0 0,0 0 0 0 0,1-1 0 0 0,-1 1 0 0 0,8-8-155 0 0,-8 7 152 0 0,5-6-194 0 0,-1-1 0 0 0,1 0 0 0 0,-1-1 0 0 0,-1 1 1 0 0,0-1-1 0 0,0 1 0 0 0,0-1 0 0 0,-1 0 0 0 0,-1 0 0 0 0,1 0 0 0 0,-1-1 0 0 0,-1 1 0 0 0,0 0 0 0 0,-1-11 0 0 0,0 14 236 0 0,-1 0 0 0 0,1 1 0 0 0,-1-1 0 0 0,0 0 0 0 0,-1 1 0 0 0,1 0 0 0 0,-1-1 0 0 0,0 1 0 0 0,0 0 0 0 0,-6-7 0 0 0,7 10 17 0 0,0 1 0 0 0,0-1 0 0 0,0 0 0 0 0,0 1-1 0 0,-1-1 1 0 0,1 1 0 0 0,0 0 0 0 0,-1 0 0 0 0,1-1 0 0 0,-1 2 0 0 0,1-1 0 0 0,-1 0 0 0 0,1 0 0 0 0,-1 1-1 0 0,0 0 1 0 0,1-1 0 0 0,-1 1 0 0 0,1 0 0 0 0,-1 0 0 0 0,0 0 0 0 0,1 1 0 0 0,-1-1 0 0 0,0 1-1 0 0,1-1 1 0 0,-4 3 0 0 0,0-2 85 0 0,0 1 1 0 0,1 0-1 0 0,-1 0 0 0 0,1 0 0 0 0,0 1 0 0 0,0 0 1 0 0,0 0-1 0 0,0 0 0 0 0,0 0 0 0 0,1 1 0 0 0,-1 0 1 0 0,1 0-1 0 0,0 0 0 0 0,-5 8 0 0 0,6-7-65 0 0,0 0 0 0 0,0 1 0 0 0,1-1-1 0 0,-1 1 1 0 0,2-1 0 0 0,-1 1 0 0 0,0 0-1 0 0,1 0 1 0 0,-1 10 0 0 0,2-13-25 0 0,0 0 0 0 0,0 0-1 0 0,1 0 1 0 0,-1 0 0 0 0,1 0 0 0 0,-1 0 0 0 0,1 0-1 0 0,0 0 1 0 0,0 0 0 0 0,0 0 0 0 0,1 0 0 0 0,-1 0-1 0 0,1-1 1 0 0,-1 1 0 0 0,1-1 0 0 0,0 1 0 0 0,0-1-1 0 0,0 0 1 0 0,0 1 0 0 0,5 2 0 0 0,-5-4-55 0 0,-1 0 0 0 0,1-1 0 0 0,0 1 0 0 0,-1-1 1 0 0,1 1-1 0 0,0-1 0 0 0,-1 0 0 0 0,1 1 0 0 0,0-1 0 0 0,-1 0 0 0 0,1 0 1 0 0,0 0-1 0 0,-1 0 0 0 0,1-1 0 0 0,0 1 0 0 0,0 0 0 0 0,-1-1 0 0 0,1 1 1 0 0,-1-1-1 0 0,3 0 0 0 0,33-18-279 0 0,-32 16 242 0 0,14-10-709 0 0,-1-2 0 0 0,0 1-1 0 0,29-34 1 0 0,-44 45 579 0 0,24-28-710 0 0,-19 21 481 0 0,0-1-1 0 0,16-12 1 0 0,-22 23 554 0 0,-1 0 0 0 0,1 0 0 0 0,-1 0 0 0 0,1 0 0 0 0,-1 1-1 0 0,1-1 1 0 0,-1 1 0 0 0,1-1 0 0 0,-1 1 0 0 0,0 0 0 0 0,1-1-1 0 0,1 3 1 0 0,13 4-182 0 0,-1-4-169 0 0,0-1-1 0 0,0 0 0 0 0,0-1 0 0 0,0 0 1 0 0,19-2-1 0 0,1 0-354 0 0,11 0 274 0 0,-51 4 421 0 0,1 0-1 0 0,-1 0 1 0 0,0 1-1 0 0,1-1 0 0 0,-4 5 1 0 0,7-7-120 0 0,-7 6 187 0 0,-10 9 622 0 0,-18 23 0 0 0,31-35-677 0 0,1 1 1 0 0,1 0 0 0 0,-1 1 0 0 0,1-1 0 0 0,0 0 0 0 0,0 1 0 0 0,0 0 0 0 0,1 0 0 0 0,-3 12 0 0 0,5-16-160 0 0,0-1 1 0 0,0 1-1 0 0,0 0 0 0 0,0 0 1 0 0,1 0-1 0 0,-1 0 1 0 0,1 0-1 0 0,-1-1 0 0 0,1 1 1 0 0,0 0-1 0 0,0 0 1 0 0,-1-1-1 0 0,1 1 0 0 0,0-1 1 0 0,0 1-1 0 0,1-1 0 0 0,-1 1 1 0 0,0-1-1 0 0,0 1 1 0 0,1-1-1 0 0,-1 0 0 0 0,1 0 1 0 0,-1 0-1 0 0,1 0 1 0 0,0 0-1 0 0,-1 0 0 0 0,1 0 1 0 0,2 0-1 0 0,2 2-63 0 0,1 0-1 0 0,0-1 1 0 0,-1 1-1 0 0,1-2 1 0 0,1 1-1 0 0,6 0 1 0 0,-4-2-106 0 0,-1 0 1 0 0,0-1-1 0 0,0 0 1 0 0,0 0-1 0 0,0-1 1 0 0,0 0-1 0 0,-1-1 1 0 0,1 0-1 0 0,0 0 1 0 0,-1-1-1 0 0,15-8 1 0 0,5-6-1486 0 0,46-39 0 0 0,-63 49 1112 0 0,0-1-1 0 0,-1-1 1 0 0,-1 1-1 0 0,0-2 1 0 0,0 1-1 0 0,11-20 0 0 0,-19 29 636 0 0,0 0-1 0 0,-1 0 0 0 0,1-1 0 0 0,-1 1 0 0 0,1 0 1 0 0,-1 0-1 0 0,0-1 0 0 0,1 1 0 0 0,-1 0 0 0 0,0 0 0 0 0,0-1 1 0 0,0 1-1 0 0,0 0 0 0 0,0-1 0 0 0,0 1 0 0 0,0 0 0 0 0,0-1 1 0 0,-1 1-1 0 0,1 0 0 0 0,0 0 0 0 0,-1-1 0 0 0,1 1 1 0 0,-1-1-1 0 0,0 1 78 0 0,0 0 0 0 0,0 0 1 0 0,0 0-1 0 0,0 0 0 0 0,0 1 1 0 0,-1-1-1 0 0,1 1 0 0 0,0-1 0 0 0,0 1 1 0 0,0-1-1 0 0,0 1 0 0 0,-1-1 1 0 0,1 1-1 0 0,0 0 0 0 0,-1 0 1 0 0,1 0-1 0 0,0 0 0 0 0,0 0 0 0 0,-1 0 1 0 0,1 0-1 0 0,0 0 0 0 0,0 0 1 0 0,-1 1-1 0 0,-1 0 0 0 0,-6 1 114 0 0,0 1 0 0 0,0 0-1 0 0,1 1 1 0 0,-1 0 0 0 0,1 1-1 0 0,0 0 1 0 0,0 0 0 0 0,0 0 0 0 0,1 1-1 0 0,-1 0 1 0 0,2 1 0 0 0,-12 12-1 0 0,13-13-88 0 0,0 0-1 0 0,0 1 1 0 0,1 0-1 0 0,0 0 1 0 0,0 0 0 0 0,1 0-1 0 0,0 0 1 0 0,0 1-1 0 0,0 0 1 0 0,1-1-1 0 0,0 1 1 0 0,1 0-1 0 0,0 0 1 0 0,0 0-1 0 0,0 10 1 0 0,1-16-153 0 0,0 0 0 0 0,1 0 0 0 0,-1 1 0 0 0,0-1 0 0 0,1 0 0 0 0,-1 0 0 0 0,1 0 0 0 0,0 0 0 0 0,0 0 0 0 0,0 0 0 0 0,0 0 0 0 0,0 0 0 0 0,0 0 0 0 0,0 0 0 0 0,0-1 0 0 0,1 1 0 0 0,-1 0 0 0 0,1-1 0 0 0,0 1 0 0 0,-1-1 0 0 0,1 0 0 0 0,0 1 0 0 0,0-1 0 0 0,-1 0 0 0 0,1 0 0 0 0,0 0 0 0 0,0 0 0 0 0,0-1 0 0 0,1 1 0 0 0,-1-1 0 0 0,0 1 0 0 0,0-1 0 0 0,0 1 0 0 0,0-1 0 0 0,3 0 0 0 0,4 0-191 0 0,0-1 0 0 0,-1 0 0 0 0,1 0 0 0 0,-1-1 0 0 0,1 0 0 0 0,-1 0 0 0 0,15-7 0 0 0,39-19-2497 0 0,-32 14 1277 0 0</inkml:trace>
  <inkml:trace contextRef="#ctx0" brushRef="#br0" timeOffset="1955.13">2051 907 19351 0 0,'-2'3'197'0'0,"0"-1"-1"0"0,0 0 0 0 0,0 0 0 0 0,0 1 0 0 0,0-2 1 0 0,0 1-1 0 0,-3 2 0 0 0,-18 15 797 0 0,25-19-816 0 0,-1 1-1 0 0,1-1 1 0 0,-1 1-1 0 0,1-1 1 0 0,-1 0 0 0 0,1 1-1 0 0,-1-1 1 0 0,4 0-1 0 0,1-1-142 0 0,-1 0 0 0 0,1-1 0 0 0,0 1-1 0 0,-1-1 1 0 0,1 0 0 0 0,-1-1 0 0 0,1 1-1 0 0,4-5 1 0 0,41-29 642 0 0,-41 29-621 0 0,0-1-31 0 0,45-34-19 0 0,2 2 1 0 0,72-39-1 0 0,-117 73-204 0 0,24-12-409 0 0,-33 17 594 0 0,0 0-1 0 0,1 0 0 0 0,-1 0 0 0 0,0 0 0 0 0,0 1 1 0 0,1-1-1 0 0,-1 1 0 0 0,0 0 0 0 0,5 0 0 0 0,-7 0 15 0 0,0 0 0 0 0,0 1 0 0 0,-1-1 0 0 0,1 0 0 0 0,0 1 0 0 0,0-1 0 0 0,0 1 0 0 0,-1-1 0 0 0,1 1 0 0 0,0-1 0 0 0,-1 1 0 0 0,1 0 0 0 0,0-1 0 0 0,-1 1 0 0 0,1 0 0 0 0,-1-1 0 0 0,1 1 0 0 0,-1 0 0 0 0,1 0 0 0 0,-1 0 0 0 0,1-1 0 0 0,-1 1 0 0 0,0 0 0 0 0,0 0 0 0 0,1 0 0 0 0,-1 0 0 0 0,0 0 0 0 0,0 0 0 0 0,0 0 0 0 0,0-1 0 0 0,0 1 0 0 0,0 0 0 0 0,0 0 0 0 0,0 0 0 0 0,-1 1 0 0 0,0 5 0 0 0,0 0 0 0 0,0-1 0 0 0,-4 10 0 0 0,0-1 65 0 0,-2 1 0 0 0,0-1 0 0 0,0-1 0 0 0,-2 1 0 0 0,0-1 0 0 0,0 0 0 0 0,-18 19 0 0 0,17-21 199 0 0,8-9-199 0 0,1-1 0 0 0,-1 0 1 0 0,0 0-1 0 0,1 0 1 0 0,-1 0-1 0 0,0 0 0 0 0,0-1 1 0 0,-1 1-1 0 0,1-1 0 0 0,0 1 1 0 0,-4 1-1 0 0,3-16-1 0 0,4 2-248 0 0,1 0 1 0 0,0 1-1 0 0,1-1 0 0 0,0 1 0 0 0,0 0 0 0 0,1 0 0 0 0,8-15 1 0 0,2-8-215 0 0,3-5-42 0 0,-12 29 85 0 0,0 0 1 0 0,-1-1-1 0 0,0 1 0 0 0,-1-1 0 0 0,0 0 0 0 0,-1 0 1 0 0,0 0-1 0 0,1-11 0 0 0,-3 20 343 0 0,0 1-1 0 0,0-1 0 0 0,0 1 1 0 0,0 0-1 0 0,0-1 1 0 0,0 1-1 0 0,0-1 1 0 0,0 1-1 0 0,0-1 1 0 0,0 1-1 0 0,0 0 0 0 0,0-1 1 0 0,0 1-1 0 0,0-1 1 0 0,-1 1-1 0 0,1 0 1 0 0,0-1-1 0 0,0 1 1 0 0,0-1-1 0 0,-1 1 0 0 0,1 0 1 0 0,0-1-1 0 0,-1 1 1 0 0,1 0-1 0 0,0 0 1 0 0,-1-1-1 0 0,1 1 1 0 0,0 0-1 0 0,-1-1 0 0 0,0 1 18 0 0,0 0-1 0 0,0 0 0 0 0,0 0 0 0 0,0 0 0 0 0,1 1 1 0 0,-1-1-1 0 0,0 0 0 0 0,0 0 0 0 0,0 0 0 0 0,1 1 1 0 0,-1-1-1 0 0,0 0 0 0 0,0 1 0 0 0,0 0 0 0 0,-29 23 669 0 0,24-19-504 0 0,-23 19 1238 0 0,-45 49 0 0 0,64-62-1013 0 0,0 1 0 0 0,1 0 0 0 0,1 1 0 0 0,0 0-1 0 0,1 0 1 0 0,0 1 0 0 0,-6 19 0 0 0,10-25-174 0 0,1 0 1 0 0,0-1-1 0 0,-1 12 0 0 0,3-17-201 0 0,0-1 0 0 0,-1 1 1 0 0,1-1-1 0 0,0 1 0 0 0,0-1 0 0 0,1 1 0 0 0,-1 0 0 0 0,0-1 1 0 0,0 1-1 0 0,1-1 0 0 0,-1 1 0 0 0,1-1 0 0 0,-1 0 0 0 0,1 1 1 0 0,0-1-1 0 0,0 1 0 0 0,-1-1 0 0 0,1 0 0 0 0,0 0 0 0 0,0 1 0 0 0,0-1 1 0 0,0 0-1 0 0,1 0 0 0 0,0 1 0 0 0,0-2-24 0 0,-1 1 1 0 0,0-1-1 0 0,1 1 0 0 0,-1-1 0 0 0,1 0 1 0 0,0 0-1 0 0,-1 0 0 0 0,1 0 0 0 0,-1 0 1 0 0,1 0-1 0 0,-1 0 0 0 0,1-1 0 0 0,-1 1 1 0 0,1 0-1 0 0,-1-1 0 0 0,3 0 0 0 0,25-13-573 0 0,-23 11 368 0 0,22-11-703 0 0,-1-2-1 0 0,-1-1 1 0 0,27-21 0 0 0,-44 30 585 0 0,1-1 0 0 0,-1 0 1 0 0,0 0-1 0 0,-1 0 0 0 0,0-1 0 0 0,0-1 0 0 0,-1 1 1 0 0,-1-1-1 0 0,1-1 0 0 0,5-16 0 0 0,-11 26 332 0 0,0 0 1 0 0,-1 0-1 0 0,1 0 0 0 0,-1-1 0 0 0,1 1 0 0 0,-1 0 0 0 0,0-1 0 0 0,0-3 0 0 0,0 6 6 0 0,0 0 0 0 0,0 0-1 0 0,0-1 1 0 0,0 1 0 0 0,0 0 0 0 0,0 0 0 0 0,-1 0-1 0 0,1-1 1 0 0,0 1 0 0 0,0 0 0 0 0,0 0 0 0 0,0-1 0 0 0,0 1-1 0 0,-1 0 1 0 0,1 0 0 0 0,0 0 0 0 0,0 0 0 0 0,0-1-1 0 0,0 1 1 0 0,-1 0 0 0 0,1 0 0 0 0,0 0 0 0 0,0 0-1 0 0,-1 0 1 0 0,1 0 0 0 0,0-1 0 0 0,0 1 0 0 0,-1 0-1 0 0,1 0 1 0 0,-1 0 42 0 0,0 0 0 0 0,0 1 0 0 0,0-1 1 0 0,0 0-1 0 0,0 0 0 0 0,0 1 0 0 0,0-1 0 0 0,1 0 0 0 0,-1 1 0 0 0,0-1 0 0 0,0 1 0 0 0,-1 0 0 0 0,-6 5 474 0 0,0 0-1 0 0,0 1 0 0 0,1 0 1 0 0,0 0-1 0 0,-11 15 0 0 0,-25 45 1611 0 0,39-61-1936 0 0,-2 3 130 0 0,2 0 1 0 0,-1 0-1 0 0,-2 10 0 0 0,6-16-309 0 0,0-1 1 0 0,0 1-1 0 0,0 0 0 0 0,1 0 0 0 0,-1 0 1 0 0,1 0-1 0 0,0 0 0 0 0,-1 0 1 0 0,1 0-1 0 0,1 0 0 0 0,-1 0 0 0 0,0 0 1 0 0,1 0-1 0 0,1 4 0 0 0,-1-5-41 0 0,-1-1 0 0 0,1 0 0 0 0,0 0-1 0 0,0 0 1 0 0,0 0 0 0 0,0 0 0 0 0,0 0-1 0 0,0 0 1 0 0,0 0 0 0 0,0 0 0 0 0,0 0 0 0 0,1 0-1 0 0,-1-1 1 0 0,0 1 0 0 0,0 0 0 0 0,1-1 0 0 0,-1 1-1 0 0,1-1 1 0 0,-1 0 0 0 0,0 1 0 0 0,1-1 0 0 0,-1 0-1 0 0,1 0 1 0 0,-1 0 0 0 0,1 0 0 0 0,-1 0 0 0 0,0 0-1 0 0,1 0 1 0 0,-1 0 0 0 0,1-1 0 0 0,-1 1-1 0 0,0-1 1 0 0,3 0 0 0 0,3-2-195 0 0,0 0 0 0 0,-1 0 1 0 0,1 0-1 0 0,-1-1 0 0 0,7-5 0 0 0,99-82-324 0 0,-10 7-874 0 0,-73 61 1270 0 0,-19 14-92 0 0,0 0 0 0 0,1 1 1 0 0,1 1-1 0 0,-1 0 0 0 0,15-6 0 0 0,-19 11-207 0 0,-7 2 439 0 0,0 0-1 0 0,0 0 1 0 0,1 0 0 0 0,-1 0 0 0 0,0 0 0 0 0,0 0 0 0 0,0 0 0 0 0,1 0 0 0 0,-1 0-1 0 0,0 0 1 0 0,0 0 0 0 0,0 0 0 0 0,1 1 0 0 0,-1-1 0 0 0,0 0 0 0 0,0 0 0 0 0,0 0 0 0 0,1 0-1 0 0,-1 0 1 0 0,0 0 0 0 0,0 1 0 0 0,0-1 0 0 0,0 0 0 0 0,0 0 0 0 0,1 0 0 0 0,-1 0-1 0 0,0 1 1 0 0,0-1 0 0 0,0 0 0 0 0,0 0 0 0 0,0 0 0 0 0,0 1 0 0 0,0-1 0 0 0,0 0 0 0 0,0 0-1 0 0,0 1 1 0 0,0-1 0 0 0,0 0 0 0 0,0 0 0 0 0,0 0 0 0 0,0 1 0 0 0,0-1 0 0 0,0 0-1 0 0,0 0 1 0 0,0 0 0 0 0,0 1 0 0 0,0-1 0 0 0,0 0 0 0 0,0 0 0 0 0,0 0 0 0 0,-1 1-1 0 0,1-1 1 0 0,-5 14 101 0 0,-1-1-1 0 0,0 0 0 0 0,-1 0 0 0 0,-13 18 0 0 0,-40 45 2017 0 0,3-3 254 0 0,34-42-1248 0 0,23-31-1120 0 0,0 0 0 0 0,0 0 0 0 0,0 1 0 0 0,0-1 0 0 0,0 0 0 0 0,-1 0 0 0 0,1 0 0 0 0,0 0 0 0 0,0 0 0 0 0,0 0 0 0 0,0 1 0 0 0,0-1 0 0 0,0 0 0 0 0,0 0 0 0 0,0 0 0 0 0,0 0 0 0 0,0 0 0 0 0,0 0 0 0 0,0 1 0 0 0,0-1 0 0 0,0 0 0 0 0,0 0 0 0 0,0 0 0 0 0,0 0 0 0 0,0 0 0 0 0,0 1 0 0 0,0-1 0 0 0,0 0 0 0 0,0 0 0 0 0,0 0 0 0 0,1 0 0 0 0,-1 0 0 0 0,0 0 0 0 0,0 0 0 0 0,0 1 0 0 0,0-1 0 0 0,0 0 0 0 0,0 0 0 0 0,0 0 0 0 0,0 0 0 0 0,1 0 0 0 0,-1 0 0 0 0,0 0 0 0 0,0 0 0 0 0,0 0 0 0 0,0 0 0 0 0,0 0 0 0 0,0 0 0 0 0,1 1 0 0 0,-1-1 0 0 0,0 0 0 0 0,0 0 0 0 0,0 0 0 0 0,0 0 0 0 0,0 0 0 0 0,1 0 0 0 0,-1 0 0 0 0,0 0 0 0 0,0-1 0 0 0,8 0 0 0 0,-8 1 0 0 0,15-7-4 0 0,-1-1-1 0 0,0-1 1 0 0,0 0-1 0 0,-1-1 1 0 0,23-21-1 0 0,-24 20-32 0 0,21-19-653 0 0,-17 15-132 0 0,0 0 1 0 0,1 1 0 0 0,38-23-1 0 0,-73 60 822 0 0,4-8 621 0 0,0 1-1 0 0,-13 20 1 0 0,22-28-370 0 0,0 0 1 0 0,1 0 0 0 0,0 0-1 0 0,0 0 1 0 0,1 1 0 0 0,0-1-1 0 0,-3 14 1 0 0,6-21-246 0 0,0 0 1 0 0,0 1 0 0 0,-1-1-1 0 0,1 0 1 0 0,0 0 0 0 0,0 0-1 0 0,0 1 1 0 0,0-1 0 0 0,0 0-1 0 0,0 0 1 0 0,1 0 0 0 0,-1 0-1 0 0,0 1 1 0 0,1-1 0 0 0,-1 0-1 0 0,1 0 1 0 0,-1 0 0 0 0,1 0-1 0 0,-1 0 1 0 0,1 0 0 0 0,0 0-1 0 0,1 2 1 0 0,-1-3-5 0 0,0 1-1 0 0,0-1 1 0 0,0 1-1 0 0,0-1 1 0 0,1 1-1 0 0,-1-1 1 0 0,0 0-1 0 0,1 0 1 0 0,-1 1-1 0 0,0-1 1 0 0,0 0-1 0 0,1 0 1 0 0,-1 0-1 0 0,0 0 1 0 0,1-1-1 0 0,-1 1 1 0 0,2-1-1 0 0,6-1-5 0 0,1-1 0 0 0,-1-1 0 0 0,0 0 0 0 0,10-6 0 0 0,-17 9 9 0 0,50-30-1122 0 0,58-45-1 0 0,-71 48 860 0 0,-22 16-894 0 0,0 0 0 0 0,30-14 0 0 0,-49 28 1180 0 0,0 0-1 0 0,0 0 1 0 0,1 0 0 0 0,-1 0-1 0 0,0 1 1 0 0,1-1 0 0 0,-3 4-1 0 0,-3 6 489 0 0,-21 23 1001 0 0,11-15 248 0 0,-27 44 0 0 0,43-63-1750 0 0,0 1 0 0 0,0-1 0 0 0,1 1 0 0 0,-1 0 0 0 0,1 0 0 0 0,-1-1 0 0 0,1 1 0 0 0,0 0 0 0 0,-1 0 0 0 0,1 2 0 0 0,3-6-15 0 0,0-1 0 0 0,0 1 0 0 0,0 0 0 0 0,-1-1 0 0 0,1 0 0 0 0,2-3 0 0 0,8-14-500 0 0,0 0 0 0 0,-2-2 0 0 0,0 1 1 0 0,14-42-1 0 0,-22 57 381 0 0,6-23-431 0 0,-8 27 483 0 0,-1 0 1 0 0,1 0-1 0 0,-1-1 0 0 0,0 1 1 0 0,0 0-1 0 0,0 0 0 0 0,0 0 1 0 0,0 0-1 0 0,0-1 1 0 0,-1 1-1 0 0,0-2 0 0 0,1 3 52 0 0,0 1 1 0 0,-1-1-1 0 0,1 1 0 0 0,0-1 0 0 0,-1 1 0 0 0,1-1 1 0 0,-1 1-1 0 0,1 0 0 0 0,-1-1 0 0 0,1 1 0 0 0,-1 0 1 0 0,1 0-1 0 0,-1-1 0 0 0,1 1 0 0 0,-1 0 0 0 0,1 0 1 0 0,-1-1-1 0 0,1 1 0 0 0,-1 0 0 0 0,1 0 0 0 0,-1 0 1 0 0,0 0-1 0 0,1 0 0 0 0,-1 0 0 0 0,1 0 0 0 0,-1 0 1 0 0,1 0-1 0 0,-1 0 0 0 0,0 0 0 0 0,1 1 0 0 0,-1-1 1 0 0,1 0-1 0 0,-1 0 0 0 0,1 0 0 0 0,-2 1 0 0 0,-18 10 275 0 0,-6 7 312 0 0,1 1 0 0 0,1 2 1 0 0,0 0-1 0 0,2 1 0 0 0,-26 34 0 0 0,34-38-238 0 0,-12 22 0 0 0,22-35-290 0 0,1 1 0 0 0,1-1 1 0 0,-1 1-1 0 0,1 0 1 0 0,0-1-1 0 0,0 1 1 0 0,0 0-1 0 0,1 0 1 0 0,-1 9-1 0 0,2-14-8 0 0,0 0 1 0 0,0 0-1 0 0,0 0 0 0 0,0 0 0 0 0,1 1 0 0 0,-1-1 0 0 0,0 0 1 0 0,0 0-1 0 0,1 0 0 0 0,-1 0 0 0 0,0-1 0 0 0,1 1 0 0 0,-1 0 1 0 0,1 0-1 0 0,-1 0 0 0 0,1 0 0 0 0,0 0 0 0 0,-1 0 0 0 0,1-1 1 0 0,0 1-1 0 0,0 0 0 0 0,1 0 0 0 0,0 0-48 0 0,-1 0 0 0 0,1 0 0 0 0,0-1 0 0 0,0 1 1 0 0,-1-1-1 0 0,1 1 0 0 0,0-1 0 0 0,0 0 0 0 0,0 0 0 0 0,0 0 0 0 0,3 0 0 0 0,2-1-127 0 0,0 0 0 0 0,0-1 0 0 0,0 0 0 0 0,0 0 0 0 0,9-4 0 0 0,-1-2 36 0 0,-1 0 1 0 0,0-1-1 0 0,-1 0 1 0 0,1-1-1 0 0,-2-1 1 0 0,0 0-1 0 0,13-15 1 0 0,68-94-2718 0 0,-84 107 2509 0 0,162-271-3961 0 0,-68 102 1098 0 0,-83 150 2645 0 0,19-31 256 0 0,46-100-1 0 0,-71 139 2478 0 0,-13 23-1235 0 0,-1 2-720 0 0,1 1-1 0 0,-1-1 1 0 0,1 1-1 0 0,-1 0 0 0 0,0-1 1 0 0,0 1-1 0 0,0-1 1 0 0,0 1-1 0 0,0 0 1 0 0,0 2-1 0 0,0-3-116 0 0,-3 16 477 0 0,-1-1-1 0 0,0 0 0 0 0,-1 0 1 0 0,-1 0-1 0 0,-11 21 0 0 0,9-18-271 0 0,-180 366 3259 0 0,186-381-3575 0 0,-132 234 386 0 0,99-179-971 0 0,10-16-1075 0 0,-1-3-5073 0 0,7-9-2075 0 0</inkml:trace>
  <inkml:trace contextRef="#ctx0" brushRef="#br0" timeOffset="4268.01">3619 951 17791 0 0,'-3'1'176'0'0,"0"-1"-1"0"0,1 0 0 0 0,-1 0 0 0 0,0 0 1 0 0,0 0-1 0 0,0-1 0 0 0,1 1 0 0 0,-1-1 0 0 0,0 0 1 0 0,-3-1-1 0 0,5 2 173 0 0,0 0-1 0 0,-1-1 1 0 0,1 1 0 0 0,0-1-1 0 0,0 1 1 0 0,0 0 0 0 0,0-1-1 0 0,0 0 1 0 0,0 1 0 0 0,0-1-1 0 0,0 0 1 0 0,0 1 0 0 0,0-1 0 0 0,0 0-1 0 0,-1-1 1 0 0,30-19-232 0 0,-9 5-67 0 0,-12 12-50 0 0,262-178-1027 0 0,-206 141-66 0 0,62-38-2863 0 0,-122 77 3790 0 0,-2 2 158 0 0,0-1-1 0 0,0 0 1 0 0,0 1-1 0 0,0-1 0 0 0,0 1 1 0 0,0-1-1 0 0,1 1 1 0 0,-1-1-1 0 0,0 1 0 0 0,0 0 1 0 0,0 0-1 0 0,0 0 1 0 0,3-1-1 0 0,-4 1 231 0 0,0 0 77 0 0,0 0 12 0 0,-4 19 2329 0 0,3-17-2595 0 0,1 0 1 0 0,-1 0-1 0 0,1 0 1 0 0,0 0-1 0 0,0 0 0 0 0,0 0 1 0 0,0 0-1 0 0,0 0 1 0 0,1 0-1 0 0,-1 0 0 0 0,0 0 1 0 0,1 0-1 0 0,0 0 1 0 0,-1 0-1 0 0,1 0 0 0 0,0 0 1 0 0,0-1-1 0 0,2 4 1 0 0,2 3 191 0 0,1 0 1 0 0,12 15-1 0 0,-17-22-264 0 0,-1-1 0 0 0,1 1 0 0 0,-1-1 1 0 0,0 1-1 0 0,0 0 0 0 0,1-1 0 0 0,-1 1 0 0 0,0-1 0 0 0,0 1 0 0 0,0 0 0 0 0,1-1 0 0 0,-1 1 0 0 0,0 0 0 0 0,0 0 0 0 0,0-1 0 0 0,0 1 0 0 0,0 0 0 0 0,-1-1 0 0 0,1 1 0 0 0,0 0 0 0 0,0-1 1 0 0,0 1-1 0 0,0 0 0 0 0,-1-1 0 0 0,1 1 0 0 0,0-1 0 0 0,-1 1 0 0 0,1 0 0 0 0,0-1 0 0 0,-1 1 0 0 0,1-1 0 0 0,-1 1 0 0 0,1-1 0 0 0,-1 1 0 0 0,1-1 0 0 0,-1 0 0 0 0,1 1 0 0 0,-1-1 1 0 0,0 0-1 0 0,1 1 0 0 0,-1-1 0 0 0,1 0 0 0 0,-2 1 0 0 0,0 1-63 0 0,-10 6 313 0 0,1 1-1 0 0,-1-2 1 0 0,-22 12-1 0 0,17-11 380 0 0,-23 17 0 0 0,29-18-439 0 0,0 1-1 0 0,0 1 0 0 0,1 0 1 0 0,1 1-1 0 0,0 0 0 0 0,0 0 1 0 0,1 1-1 0 0,-11 17 0 0 0,18-26-138 0 0,-1 0 0 0 0,1 1-1 0 0,0-1 1 0 0,1 1 0 0 0,-1-1 0 0 0,0 1-1 0 0,1-1 1 0 0,-1 1 0 0 0,1-1 0 0 0,0 1-1 0 0,0-1 1 0 0,0 1 0 0 0,0-1-1 0 0,0 4 1 0 0,1-5-11 0 0,0 1-1 0 0,-1-1 1 0 0,1 0-1 0 0,0 1 1 0 0,0-1-1 0 0,0 0 1 0 0,0 0-1 0 0,0 0 1 0 0,0 0-1 0 0,0 0 0 0 0,0 0 1 0 0,0 0-1 0 0,0 0 1 0 0,0 0-1 0 0,1 0 1 0 0,-1 0-1 0 0,0-1 1 0 0,1 1-1 0 0,-1-1 1 0 0,1 1-1 0 0,-1-1 1 0 0,1 1-1 0 0,-1-1 1 0 0,3 0-1 0 0,8 1-140 0 0,0 0-1 0 0,-1-1 1 0 0,1-1-1 0 0,0 0 0 0 0,17-3 1 0 0,-8 0-46 0 0,2-1 86 0 0,-1-1 1 0 0,0-2-1 0 0,0 0 0 0 0,35-19 0 0 0,-25 12-139 0 0,-5 1-12 0 0,37-26-1 0 0,-18 10 34 0 0,-40 26 93 0 0,1 0 1 0 0,-1-1-1 0 0,-1 0 0 0 0,1 0 0 0 0,-1 0 0 0 0,0 0 0 0 0,0-1 1 0 0,0 0-1 0 0,-1 0 0 0 0,0-1 0 0 0,0 1 0 0 0,4-12 0 0 0,-8 17 101 0 0,1 1-1 0 0,-1-1 1 0 0,0 0 0 0 0,0 0-1 0 0,1 0 1 0 0,-1 1-1 0 0,0-1 1 0 0,0 0 0 0 0,0 0-1 0 0,0 0 1 0 0,0 1-1 0 0,0-1 1 0 0,-1 0-1 0 0,1 0 1 0 0,0 1 0 0 0,0-1-1 0 0,0 0 1 0 0,-1 0-1 0 0,1 1 1 0 0,0-1 0 0 0,-1 0-1 0 0,1 0 1 0 0,-1 1-1 0 0,1-1 1 0 0,-2 0 0 0 0,1 0 9 0 0,0 0 1 0 0,0 0-1 0 0,-1 1 1 0 0,1-1-1 0 0,0 0 1 0 0,-1 1-1 0 0,1-1 1 0 0,-1 1-1 0 0,1 0 1 0 0,-1-1-1 0 0,1 1 1 0 0,-3 0-1 0 0,-4 0 57 0 0,1 0 0 0 0,-1 1 0 0 0,1 0 0 0 0,-11 2 0 0 0,2 2 210 0 0,0 1 1 0 0,1 1-1 0 0,-1 1 1 0 0,1 0-1 0 0,1 0 0 0 0,-1 2 1 0 0,1 0-1 0 0,-20 19 1 0 0,25-21 155 0 0,0 0 0 0 0,1 1 1 0 0,-12 16-1 0 0,18-22-357 0 0,0 0-1 0 0,-1 1 0 0 0,1-1 1 0 0,1 1-1 0 0,-1 0 1 0 0,0-1-1 0 0,1 1 0 0 0,0 0 1 0 0,0 0-1 0 0,0 0 1 0 0,1 0-1 0 0,-1 0 0 0 0,1 0 1 0 0,0 6-1 0 0,0-7-68 0 0,1-1 1 0 0,0 0-1 0 0,-1 0 0 0 0,1 1 0 0 0,0-1 0 0 0,0 0 1 0 0,0 0-1 0 0,1 0 0 0 0,-1 0 0 0 0,0 0 1 0 0,1 0-1 0 0,-1 0 0 0 0,1-1 0 0 0,0 1 0 0 0,-1 0 1 0 0,1-1-1 0 0,0 0 0 0 0,0 1 0 0 0,0-1 0 0 0,0 0 1 0 0,0 0-1 0 0,0 0 0 0 0,1 0 0 0 0,-1 0 1 0 0,0 0-1 0 0,0-1 0 0 0,5 1 0 0 0,-1 0-6 0 0,1 0 1 0 0,0 0-1 0 0,1-1 0 0 0,-1 0 1 0 0,0 0-1 0 0,0 0 1 0 0,0-1-1 0 0,7-2 0 0 0,17-6-473 0 0,-1-1 1 0 0,-1-1-1 0 0,0-2 0 0 0,0-1 1 0 0,-1-1-1 0 0,-1-1 0 0 0,-1-1 0 0 0,0-2 1 0 0,28-26-1 0 0,-30 25-709 0 0,-10 8-41 0 0,20-21 1 0 0,-30 29 1167 0 0,-1 1 1 0 0,0-1-1 0 0,0 0 1 0 0,-1 0 0 0 0,1 0-1 0 0,-1-1 1 0 0,0 1-1 0 0,0-1 1 0 0,0 1 0 0 0,2-10-1 0 0,-4 14 126 0 0,0-1 0 0 0,0 1 0 0 0,1-1 0 0 0,-1 1-1 0 0,0-1 1 0 0,0 1 0 0 0,0-1 0 0 0,0 1 0 0 0,0-1 0 0 0,0 1-1 0 0,0-1 1 0 0,0 1 0 0 0,0-1 0 0 0,0 1 0 0 0,0-1 0 0 0,0 1 0 0 0,0-1-1 0 0,0 1 1 0 0,0 0 0 0 0,0-1 0 0 0,-1 1 0 0 0,1-1 0 0 0,0 1-1 0 0,0-1 1 0 0,-1 1 0 0 0,1-1 0 0 0,0 1 0 0 0,-1 0 0 0 0,1-1 0 0 0,0 1-1 0 0,-1 0 1 0 0,1-1 0 0 0,0 1 0 0 0,-1 0 0 0 0,0-1 0 0 0,0 1 119 0 0,0 0-1 0 0,0 1 1 0 0,0-1 0 0 0,0 0 0 0 0,0 0 0 0 0,0 1 0 0 0,0-1 0 0 0,0 1 0 0 0,0-1 0 0 0,0 1 0 0 0,1-1 0 0 0,-1 1 0 0 0,0-1-1 0 0,0 1 1 0 0,-1 1 0 0 0,1-1-23 0 0,0 0 1 0 0,0 0-1 0 0,0 0 0 0 0,0 0 0 0 0,0 0 0 0 0,0 0 1 0 0,0 0-1 0 0,1 0 0 0 0,-1 0 0 0 0,0 1 0 0 0,1-1 1 0 0,-1 0-1 0 0,0 2 0 0 0,1-2-113 0 0,0 0-1 0 0,0 0 1 0 0,1-1 0 0 0,-1 1-1 0 0,0 0 1 0 0,0 0 0 0 0,0 0-1 0 0,1-1 1 0 0,-1 1 0 0 0,1 0-1 0 0,-1 0 1 0 0,0-1 0 0 0,1 1-1 0 0,-1 0 1 0 0,1-1 0 0 0,0 1-1 0 0,-1 0 1 0 0,1-1 0 0 0,-1 1-1 0 0,1-1 1 0 0,0 1 0 0 0,-1-1-1 0 0,1 1 1 0 0,0-1 0 0 0,1 1-1 0 0,5 3-216 0 0,1 0-1 0 0,0 0 1 0 0,0-1 0 0 0,0 0-1 0 0,1 0 1 0 0,-1-1 0 0 0,1 0-1 0 0,-1-1 1 0 0,1 1 0 0 0,15-1-1 0 0,-12 0-556 0 0,-8-1 499 0 0,-1 0 0 0 0,0 0 0 0 0,1 0-1 0 0,-1 0 1 0 0,0 0 0 0 0,7-2 0 0 0,-6 1 208 0 0,-3 1 132 0 0,-1 0 21 0 0,0 0 9 0 0,0 0 60 0 0,0 0 27 0 0,0 0 7 0 0,0 0 5 0 0,0 0 10 0 0,0 0 3 0 0,-15 10 856 0 0,3 1-578 0 0,-12 11 12 0 0,-9 13-405 0 0,-6 8 240 0 0,-28 42 1724 0 0,62-79-1999 0 0,2-2-9 0 0,0-1 0 0 0,0 1 0 0 0,1-1 0 0 0,-1 1-1 0 0,-2 7 1 0 0,5-10-81 0 0,-1-1 0 0 0,1 1 0 0 0,0 0-1 0 0,0 0 1 0 0,0-1 0 0 0,0 1 0 0 0,0 0-1 0 0,0-1 1 0 0,0 1 0 0 0,0 0 0 0 0,0 0-1 0 0,0-1 1 0 0,0 1 0 0 0,0 0 0 0 0,0 0-1 0 0,1-1 1 0 0,-1 1 0 0 0,0 0 0 0 0,1-1-1 0 0,-1 1 1 0 0,0-1 0 0 0,1 1 0 0 0,-1 0-1 0 0,1-1 1 0 0,-1 1 0 0 0,1-1 0 0 0,-1 1-1 0 0,1-1 1 0 0,-1 1 0 0 0,1-1 0 0 0,0 1-1 0 0,-1-1 1 0 0,1 0 0 0 0,0 1 0 0 0,-1-1-1 0 0,1 0 1 0 0,0 0 0 0 0,-1 1 0 0 0,1-1-1 0 0,1 0 1 0 0,1 0-27 0 0,0 1 0 0 0,1-1 0 0 0,-1 0 0 0 0,0 0 0 0 0,0 0 0 0 0,0 0 0 0 0,1-1 0 0 0,-1 1 0 0 0,5-2 0 0 0,30-11-292 0 0,-34 11 281 0 0,21-8-640 0 0,-1-1-1 0 0,45-29 0 0 0,39-38-1800 0 0,-63 44 1013 0 0,-32 25 1128 0 0,0-1 0 0 0,0-1-1 0 0,-2 0 1 0 0,1 0 0 0 0,-1-1-1 0 0,-1-1 1 0 0,9-13 0 0 0,-18 25 386 0 0,-1 1 0 0 0,0 0 0 0 0,0 0 0 0 0,0-1 0 0 0,1 1 1 0 0,-1 0-1 0 0,0-1 0 0 0,0 1 0 0 0,0 0 0 0 0,0-1 0 0 0,0 1 0 0 0,1 0 1 0 0,-1-1-1 0 0,0 1 0 0 0,0 0 0 0 0,0-1 0 0 0,0 1 0 0 0,0-1 0 0 0,0 1 1 0 0,0 0-1 0 0,0-1 0 0 0,-1 1 0 0 0,1 0 0 0 0,0-1 0 0 0,-7 0 1705 0 0,5 1-1549 0 0,0 1 0 0 0,1-1 1 0 0,-1 1-1 0 0,0 0 0 0 0,0 0 0 0 0,1 0 1 0 0,-1 0-1 0 0,-1 1 0 0 0,-20 20 13 0 0,2 0 0 0 0,1 2 1 0 0,1 0-1 0 0,1 1 0 0 0,1 1 0 0 0,-17 35 0 0 0,27-47-110 0 0,3-7 51 0 0,0 1 0 0 0,-5 13 0 0 0,8-19-134 0 0,1 0 0 0 0,-1 0 0 0 0,1 0 1 0 0,0-1-1 0 0,-1 1 0 0 0,1 0 0 0 0,0 0 0 0 0,0 0 0 0 0,0 0 1 0 0,0 0-1 0 0,0 0 0 0 0,1 0 0 0 0,-1-1 0 0 0,1 1 1 0 0,-1 0-1 0 0,1 0 0 0 0,1 2 0 0 0,-1-3-31 0 0,0 0-1 0 0,-1 0 1 0 0,1 0-1 0 0,0 0 1 0 0,0-1-1 0 0,0 1 1 0 0,0 0-1 0 0,0-1 1 0 0,1 1-1 0 0,-1-1 1 0 0,0 1-1 0 0,0-1 1 0 0,0 1-1 0 0,0-1 1 0 0,1 0-1 0 0,-1 0 1 0 0,0 1-1 0 0,0-1 1 0 0,1 0 0 0 0,-1 0-1 0 0,0 0 1 0 0,0 0-1 0 0,0-1 1 0 0,3 1-1 0 0,2-1-59 0 0,-1-1 0 0 0,1 1 0 0 0,10-5 0 0 0,2-2-179 0 0,0-1-1 0 0,0-1 0 0 0,-1-1 0 0 0,0 0 0 0 0,17-16 0 0 0,72-75-2524 0 0,-43 39 329 0 0,-21 18 1631 0 0,-41 44 807 0 0,1-6 39 0 0,-2 6 209 0 0,-12 8 987 0 0,0 0-636 0 0,0 0 1 0 0,1 1-1 0 0,0 0 0 0 0,0 1 1 0 0,1 0-1 0 0,0 1 1 0 0,-9 11-1 0 0,9-8-291 0 0,0 0-1 0 0,1 1 1 0 0,1-1-1 0 0,0 2 1 0 0,1-1-1 0 0,0 1 1 0 0,1 0-1 0 0,1 1 1 0 0,-5 26-1 0 0,9-40-291 0 0,1 1 0 0 0,-1-1 1 0 0,1 1-1 0 0,0 0 0 0 0,0-1 0 0 0,0 1 0 0 0,1-1 1 0 0,-1 1-1 0 0,1 0 0 0 0,-1-1 0 0 0,1 1 0 0 0,0-1 1 0 0,0 1-1 0 0,1 2 0 0 0,-1-3-56 0 0,0-1 0 0 0,0 0 0 0 0,0 0 0 0 0,0 0 0 0 0,0 0 0 0 0,0 0 0 0 0,0 0 0 0 0,1-1-1 0 0,-1 1 1 0 0,0 0 0 0 0,0-1 0 0 0,1 1 0 0 0,-1 0 0 0 0,0-1 0 0 0,1 1 0 0 0,-1-1 0 0 0,0 0 0 0 0,1 0 0 0 0,-1 1 0 0 0,1-1 0 0 0,-1 0 0 0 0,0 0 0 0 0,1 0 0 0 0,-1 0 0 0 0,1-1 0 0 0,2 1-1 0 0,8-4-427 0 0,1 1 0 0 0,-1-2 0 0 0,0 1 0 0 0,0-2 0 0 0,0 1 0 0 0,-1-2 0 0 0,0 1 1 0 0,17-15-1 0 0,-1-1-917 0 0,-1-1 1 0 0,23-28-1 0 0,-15 10 1058 0 0,-21 24 320 0 0,0 1 0 0 0,18-15 0 0 0,-30 29 94 0 0,1 1-1 0 0,-1-1 1 0 0,1 1-1 0 0,-1 0 1 0 0,1 0-1 0 0,-1 0 1 0 0,1 0-1 0 0,2-1 0 0 0,-4 2-57 0 0,1 0 1 0 0,-1 0-1 0 0,0 0 0 0 0,0 0 0 0 0,0 0 0 0 0,1 0 0 0 0,-1 0 0 0 0,0 0 0 0 0,0 0 0 0 0,0 0 0 0 0,1 0 0 0 0,-1 0 0 0 0,0 1 0 0 0,0-1 0 0 0,0 0 0 0 0,0 0 0 0 0,0 0 0 0 0,1 0 0 0 0,-1 0 0 0 0,0 0 0 0 0,0 0 0 0 0,0 1 0 0 0,0-1 0 0 0,0 0 0 0 0,1 0 0 0 0,-1 0 0 0 0,0 0 0 0 0,0 0 0 0 0,0 1 0 0 0,0-1 0 0 0,2 12 595 0 0,-3-1-220 0 0,0-1 0 0 0,0 0 0 0 0,-1 0 0 0 0,0 0 0 0 0,-4 10 0 0 0,-20 48 831 0 0,13-38-914 0 0,-4 5 147 0 0,-2 6 454 0 0,19-40-714 0 0,3-2-196 0 0,-1 0 1 0 0,1-1-1 0 0,0 1 0 0 0,-1-1 1 0 0,1 0-1 0 0,-1 1 1 0 0,1-1-1 0 0,-1 0 0 0 0,0 0 1 0 0,0 0-1 0 0,0-1 0 0 0,2-3 1 0 0,3-1-79 0 0,26-24-856 0 0,1 1 1 0 0,54-36 0 0 0,-71 53 517 0 0,7-4-527 0 0,0 0 0 0 0,1 2-1 0 0,0 1 1 0 0,38-15 0 0 0,-60 28 822 0 0,0 0 0 0 0,0 0-1 0 0,0 0 1 0 0,0 1 0 0 0,1-1 0 0 0,-1 1-1 0 0,0 0 1 0 0,0 0 0 0 0,6 1 0 0 0,-8-1 114 0 0,0 0 0 0 0,0 0 1 0 0,0 0-1 0 0,0 1 1 0 0,0-1-1 0 0,0 1 0 0 0,0-1 1 0 0,-1 1-1 0 0,1-1 0 0 0,0 1 1 0 0,0-1-1 0 0,0 1 0 0 0,-1 0 1 0 0,1-1-1 0 0,0 1 0 0 0,-1 0 1 0 0,1 0-1 0 0,0-1 0 0 0,-1 1 1 0 0,1 0-1 0 0,-1 0 0 0 0,1 0 1 0 0,-1 0-1 0 0,0 0 0 0 0,1 0 1 0 0,-1 0-1 0 0,0 0 0 0 0,0 0 1 0 0,0 0-1 0 0,1 0 0 0 0,-1 0 1 0 0,0 2-1 0 0,-1 4 586 0 0,0 0 1 0 0,-1 0-1 0 0,1 0 1 0 0,-1 0-1 0 0,-1-1 0 0 0,1 1 1 0 0,-1 0-1 0 0,-5 7 0 0 0,-5 14 1148 0 0,-34 84 2749 0 0,46-110-4620 0 0,0 0 0 0 0,1 0 0 0 0,-1 0-1 0 0,1 0 1 0 0,-1 0 0 0 0,1 0 0 0 0,0 0 0 0 0,0 3 0 0 0,3 3-7973 0 0,1-3-1768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09:12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169 839 18151 0 0,'-12'11'501'0'0,"-1"-1"0"0"0,-16 8-1 0 0,16-10 138 0 0,1 0 0 0 0,-21 18 0 0 0,21-15-34 0 0,7-7-421 0 0,1 0 0 0 0,-1 0-1 0 0,1 0 1 0 0,0 0 0 0 0,0 1-1 0 0,1 0 1 0 0,-1-1 0 0 0,1 1-1 0 0,-4 8 1 0 0,7-12-159 0 0,0 0 0 0 0,-1-1 0 0 0,1 1 0 0 0,0 0 0 0 0,0 0 0 0 0,0 0 0 0 0,0-1 0 0 0,0 1 0 0 0,0 0 0 0 0,0 0-1 0 0,0 0 1 0 0,0 0 0 0 0,0-1 0 0 0,0 1 0 0 0,0 0 0 0 0,1 0 0 0 0,-1 0 0 0 0,0-1 0 0 0,0 1 0 0 0,1 0 0 0 0,-1 0 0 0 0,1-1 0 0 0,-1 1 0 0 0,1 0 0 0 0,-1-1 0 0 0,1 1 0 0 0,-1 0 0 0 0,1-1 0 0 0,0 1 0 0 0,-1-1 0 0 0,1 1 0 0 0,0-1 0 0 0,-1 1 0 0 0,1-1 0 0 0,0 0 0 0 0,0 1-1 0 0,-1-1 1 0 0,1 0 0 0 0,0 1 0 0 0,0-1 0 0 0,1 0 0 0 0,1 0-4 0 0,0 1 0 0 0,0-1 0 0 0,0 0-1 0 0,0 0 1 0 0,-1-1 0 0 0,1 1 0 0 0,0-1 0 0 0,0 1-1 0 0,0-1 1 0 0,4-2 0 0 0,49-29 187 0 0,-40 23-166 0 0,24-16 0 0 0,-23 14-9 0 0,26-14 0 0 0,-35 21-32 0 0,0-1 0 0 0,-1 0 0 0 0,11-9 0 0 0,-10 7 0 0 0,1 1 0 0 0,15-10 0 0 0,-6 6 0 0 0,-13 7 0 0 0,1-1 0 0 0,-1 1 0 0 0,1 1 0 0 0,7-4 0 0 0,-7 4 0 0 0,-1 0 0 0 0,1-1 0 0 0,-1 0 0 0 0,1 0 0 0 0,-1 0 0 0 0,0-1 0 0 0,0 1 0 0 0,0-1 0 0 0,-1-1 0 0 0,7-6 0 0 0,12-13-1 0 0,-7 9 7 0 0,26-33 0 0 0,-41 45 3 0 0,0 2-5 0 0,1-1 0 0 0,-1 1 0 0 0,1 0 0 0 0,-1-1 0 0 0,1 1 0 0 0,0 0 0 0 0,-1 0 0 0 0,1 0 0 0 0,0 0 0 0 0,2-1 0 0 0,-3 1-4 0 0,-1 1 0 0 0,1 0 0 0 0,-1 0 0 0 0,0 0 0 0 0,1 0 0 0 0,-1-1 0 0 0,1 1 0 0 0,-1 0 0 0 0,0 0 0 0 0,1 0 0 0 0,-1 0 0 0 0,1 0 0 0 0,-1 0 0 0 0,0 0 0 0 0,1 0 0 0 0,-1 0 0 0 0,0 0 0 0 0,1 0 0 0 0,-1 1 0 0 0,1-1 0 0 0,-1 0 0 0 0,0 0 0 0 0,1 0 0 0 0,-1 0 0 0 0,0 0 0 0 0,1 1 0 0 0,-1-1 0 0 0,0 0 0 0 0,1 0 0 0 0,-1 1 0 0 0,0-1 0 0 0,0 0 0 0 0,1 1 0 0 0,-1-1 0 0 0,2 3 0 0 0,-3-3 0 0 0,1 0 0 0 0,23 11 0 0 0,-22-11-4 0 0,-1 0 0 0 0,0 1 0 0 0,1-1 0 0 0,-1 0 0 0 0,0 0 0 0 0,1 0 0 0 0,-1 0 1 0 0,1 0-1 0 0,-1 0 0 0 0,0 0 0 0 0,1 0 0 0 0,-1 0 0 0 0,1 0 0 0 0,-1 0 0 0 0,0 0 0 0 0,1 0 0 0 0,-1 0 0 0 0,1 0 0 0 0,-1 0 0 0 0,0 0 0 0 0,1 0 0 0 0,-1 0 0 0 0,0-1 0 0 0,1 1 0 0 0,-1 0 0 0 0,0 0 0 0 0,1 0 0 0 0,-1-1 0 0 0,0 1 0 0 0,1 0 0 0 0,-1-1 0 0 0,0 1 1 0 0,0 0-1 0 0,1 0 0 0 0,-1-1 0 0 0,0 1 0 0 0,0 0 0 0 0,0-1 0 0 0,1 1 0 0 0,-1-1 0 0 0,0 1 0 0 0,0-1 0 0 0,3-15-224 0 0,-3 8 132 0 0,0 7 83 0 0,1-1 1 0 0,-1 0-1 0 0,0 0 0 0 0,0 1 1 0 0,0-1-1 0 0,0 0 0 0 0,0 0 0 0 0,-1 1 1 0 0,1-1-1 0 0,-1 0 0 0 0,1 1 0 0 0,-1-1 1 0 0,1 0-1 0 0,-1 1 0 0 0,0-1 0 0 0,0 1 1 0 0,1-1-1 0 0,-3-2 0 0 0,-12-10-121 0 0,12 11 120 0 0,0 0 0 0 0,0 0 0 0 0,0 0-1 0 0,0 1 1 0 0,-7-4 0 0 0,8 5 15 0 0,0 0 0 0 0,0 0-1 0 0,0 1 1 0 0,0-1 0 0 0,0 1 0 0 0,0 0 0 0 0,0-1 0 0 0,0 1-1 0 0,0 0 1 0 0,0 0 0 0 0,0 0 0 0 0,0 1 0 0 0,0-1-1 0 0,0 0 1 0 0,0 1 0 0 0,-1 0 0 0 0,-2 1 19 0 0,0 0 1 0 0,1 0-1 0 0,0 0 0 0 0,-1 1 1 0 0,1 0-1 0 0,0-1 1 0 0,0 2-1 0 0,1-1 0 0 0,-1 0 1 0 0,-3 5-1 0 0,-2 3 56 0 0,0 0-1 0 0,-9 16 1 0 0,12-17-42 0 0,1 0 1 0 0,-5 16-1 0 0,0-2 33 0 0,7-16-33 0 0,0 1 0 0 0,1-1 0 0 0,-3 12 0 0 0,-3 12 76 0 0,8-29-110 0 0,-1-1 1 0 0,0 1 0 0 0,1 0 0 0 0,0 0 0 0 0,0-1 0 0 0,0 1 0 0 0,0 0 0 0 0,0 0 0 0 0,0-1-1 0 0,1 1 1 0 0,-1 0 0 0 0,1-1 0 0 0,0 1 0 0 0,2 5 0 0 0,-2-7-1 0 0,-1 1 0 0 0,1 0 0 0 0,0-1-1 0 0,0 1 1 0 0,1 0 0 0 0,-1-1 0 0 0,0 1 0 0 0,0-1 0 0 0,1 0 0 0 0,-1 1 0 0 0,1-1-1 0 0,-1 0 1 0 0,1 0 0 0 0,-1 0 0 0 0,1 0 0 0 0,0 0 0 0 0,0 0 0 0 0,-1-1 0 0 0,1 1-1 0 0,0 0 1 0 0,2-1 0 0 0,17 2 49 0 0,1-2-1 0 0,-1-1 1 0 0,0 0-1 0 0,33-8 1 0 0,-38 6-78 0 0,0-2 1 0 0,-1 0-1 0 0,1-1 1 0 0,16-9-1 0 0,8-3-467 0 0,-33 15 351 0 0,0-1-1 0 0,0-1 1 0 0,0 1 0 0 0,0-1-1 0 0,-1 0 1 0 0,0-1-1 0 0,11-11 1 0 0,-8 7-75 0 0,18-15-1 0 0,-10 12 224 0 0,-11 8-7 0 0,0 0 1 0 0,0 1 0 0 0,0 0 0 0 0,8-4 0 0 0,-13 7-62 0 0,-1 1-9 0 0,0 0 2 0 0,0 0 28 0 0,0 0 110 0 0,0 0 15 0 0,1 2-20 0 0,4 18-63 0 0,-4-14 410 0 0,0-1-1 0 0,0 1 1 0 0,1-1 0 0 0,3 9-1 0 0,-2-7-390 0 0,6 9-18 0 0,-1-14-3 0 0,-5-3-22 0 0,-2 1-6 0 0,0 1 1 0 0,0-1 0 0 0,0 0 0 0 0,1-1 0 0 0,-1 1-1 0 0,0 0 1 0 0,0 0 0 0 0,1 0 0 0 0,-1-1 0 0 0,0 1 0 0 0,0 0-1 0 0,0-1 1 0 0,0 1 0 0 0,0-1 0 0 0,0 0 0 0 0,0 1-1 0 0,0-1 1 0 0,0 0 0 0 0,2-1 0 0 0,-2 1-14 0 0,-1-1 1 0 0,1 0 0 0 0,0 1-1 0 0,-1-1 1 0 0,1 0-1 0 0,-1 0 1 0 0,0 1-1 0 0,1-1 1 0 0,-1 0 0 0 0,0 0-1 0 0,0 1 1 0 0,0-3-1 0 0,3-25-93 0 0,-6 14-42 0 0,3 10 97 0 0,-1-1-1 0 0,-1 0 0 0 0,1 1 1 0 0,-3-7-1 0 0,-1-4 79 0 0,3 12 4 0 0,1-1 0 0 0,-1 1 0 0 0,0-1 0 0 0,-3-4 0 0 0,4 8 3 0 0,1 0 1 0 0,-1 0 0 0 0,0 0-1 0 0,1 0 1 0 0,-1 0 0 0 0,0 1 0 0 0,0-1-1 0 0,0 0 1 0 0,0 0 0 0 0,0 1 0 0 0,0-1-1 0 0,0 1 1 0 0,0-1 0 0 0,0 1-1 0 0,0-1 1 0 0,0 1 0 0 0,0 0 0 0 0,0-1-1 0 0,-1 1 1 0 0,1 0 0 0 0,0 0 0 0 0,-1 0-1 0 0,-1 0 90 0 0,1 0-1 0 0,-1 0 0 0 0,1 0 1 0 0,-1 1-1 0 0,1 0 0 0 0,0-1 1 0 0,-1 1-1 0 0,1 0 1 0 0,0 0-1 0 0,-1 0 0 0 0,1 0 1 0 0,0 0-1 0 0,0 1 0 0 0,0-1 1 0 0,0 1-1 0 0,-3 2 1 0 0,0 2 5 0 0,0 1 1 0 0,0-1-1 0 0,-7 13 1 0 0,9-14-72 0 0,-3 5 160 0 0,1 0 1 0 0,1 0 0 0 0,0 1-1 0 0,0-1 1 0 0,1 1 0 0 0,0 0-1 0 0,1-1 1 0 0,1 1 0 0 0,-2 21-1 0 0,4-30-181 0 0,-1-1 0 0 0,1 1 1 0 0,-1-1-1 0 0,1 1 0 0 0,-1-1 0 0 0,1 0 0 0 0,0 1 0 0 0,0-1 0 0 0,0 0 1 0 0,0 0-1 0 0,0 1 0 0 0,0-1 0 0 0,2 2 0 0 0,16 13 19 0 0,-15-13-47 0 0,1 0-1 0 0,-1 0 1 0 0,1-1-1 0 0,0 0 1 0 0,0 0-1 0 0,0 0 1 0 0,9 2-1 0 0,-11-3 11 0 0,-1-1 0 0 0,1 1 0 0 0,0-1 0 0 0,-1 0 0 0 0,1 0-1 0 0,0 0 1 0 0,-1 0 0 0 0,1 0 0 0 0,-1-1 0 0 0,1 1 0 0 0,0-1 0 0 0,-1 0 0 0 0,1 0 0 0 0,-1 0 0 0 0,1 0-1 0 0,-1 0 1 0 0,3-2 0 0 0,-1 1-61 0 0,1-1 1 0 0,0 0-1 0 0,0 1 0 0 0,0 0 0 0 0,0 0 0 0 0,5-1 1 0 0,21-8-667 0 0,-29 9 688 0 0,0 1 0 0 0,0-1 0 0 0,1 1 0 0 0,-1-1 0 0 0,0 0 0 0 0,0 0-1 0 0,-1 0 1 0 0,1 0 0 0 0,0-1 0 0 0,-1 1 0 0 0,1 0 0 0 0,-1-1 0 0 0,0 1 0 0 0,0-1 0 0 0,0 1 0 0 0,0-1-1 0 0,0 0 1 0 0,0-4 0 0 0,1-5 53 0 0,-1 0-1 0 0,0 0 0 0 0,-2-13 1 0 0,1 8 50 0 0,-5-63 510 0 0,10 55-305 0 0,2 19-94 0 0,-5 4-143 0 0,0 1 0 0 0,1-1 0 0 0,-1 0 0 0 0,0 1 0 0 0,0-1 0 0 0,1 1 0 0 0,-1 0 0 0 0,1 0 0 0 0,5-2 0 0 0,16-9-1 0 0,-22 10-18 0 0,1 0-1 0 0,0 0 1 0 0,0 0 0 0 0,0 1 0 0 0,0-1 0 0 0,0 1 0 0 0,1 0 0 0 0,-1 0-1 0 0,0 0 1 0 0,6 0 0 0 0,3 0 0 0 0,8 1 0 0 0,-2-1 1 0 0,-17 1-2 0 0,1 0 0 0 0,-1-1 1 0 0,0 1-1 0 0,0 0 0 0 0,0 0 1 0 0,1 0-1 0 0,-1 0 0 0 0,0 0 1 0 0,0 0-1 0 0,0 0 0 0 0,0 1 1 0 0,1-1-1 0 0,-1 0 1 0 0,0 1-1 0 0,0-1 0 0 0,1 1 1 0 0,0 1-16 0 0,0 0 13 0 0,0-1 0 0 0,1 1 0 0 0,-1 0 0 0 0,0-1 0 0 0,0 0 0 0 0,1 1 1 0 0,-1-1-1 0 0,1 0 0 0 0,-1 0 0 0 0,1-1 0 0 0,-1 1 0 0 0,4 0 0 0 0,-4 1-23 0 0,1-1 0 0 0,0 1-1 0 0,-1 0 1 0 0,1 0 0 0 0,-1 0-1 0 0,0 0 1 0 0,3 2 0 0 0,-3-1 118 0 0,-2-3 6 0 0,0 0-150 0 0,0 0-68 0 0,0 0-9 0 0,0 0 33 0 0,12-14 593 0 0,-13 3-494 0 0,-1 2-16 0 0,2 8-42 0 0,-1 1-4 0 0,-1-3 21 0 0,1 3 15 0 0,0-1 1 0 0,0 1-1 0 0,0-1 1 0 0,0 1-1 0 0,1-1 1 0 0,-1 1-1 0 0,0 0 1 0 0,0-1-1 0 0,0 1 1 0 0,0 0-1 0 0,0 0 1 0 0,0 0-1 0 0,0 0 1 0 0,0 0-1 0 0,-1 0 1 0 0,0 0 138 0 0,-10 2-114 0 0,11-2-6 0 0,0 0-1 0 0,1 0 1 0 0,-1 0 0 0 0,1 0-1 0 0,-1 0 1 0 0,0 0 0 0 0,1 0 0 0 0,-1 1-1 0 0,1-1 1 0 0,-1 0 0 0 0,0 0 0 0 0,1 0-1 0 0,-1 1 1 0 0,1-1 0 0 0,-1 0 0 0 0,1 0-1 0 0,-1 1 1 0 0,1-1 0 0 0,-1 1 0 0 0,1-1-1 0 0,-1 0 1 0 0,1 1 0 0 0,0-1 0 0 0,-1 1-1 0 0,1-1 1 0 0,0 1 0 0 0,-1-1-1 0 0,1 2 1 0 0,-20 31 468 0 0,-24 58 0 0 0,40-76-341 0 0,0 0 0 0 0,1-1 1 0 0,1 1-1 0 0,0 0 0 0 0,1 30 0 0 0,1-41-105 0 0,0 0 0 0 0,1-1 0 0 0,0 1 0 0 0,-1 0 0 0 0,1 0 0 0 0,1-1 1 0 0,-1 1-1 0 0,0-1 0 0 0,1 1 0 0 0,0-1 0 0 0,0 0 0 0 0,0 0 0 0 0,0 1 0 0 0,0-1 0 0 0,1-1 0 0 0,-1 1 1 0 0,1 0-1 0 0,0 0 0 0 0,5 3 0 0 0,-2-2 10 0 0,0 0 1 0 0,0-1-1 0 0,1 1 1 0 0,-1-1-1 0 0,1-1 1 0 0,0 1-1 0 0,-1-1 1 0 0,1 0-1 0 0,13 1 0 0 0,-15-3-46 0 0,0 1 0 0 0,-1-1 0 0 0,1-1-1 0 0,0 1 1 0 0,0-1 0 0 0,0 0-1 0 0,0 0 1 0 0,-1 0 0 0 0,1-1-1 0 0,0 0 1 0 0,-1 0 0 0 0,1 0-1 0 0,-1 0 1 0 0,0-1 0 0 0,0 1-1 0 0,6-6 1 0 0,-5 4-91 0 0,-1 0 1 0 0,0 0 0 0 0,0-1-1 0 0,0 1 1 0 0,0-1-1 0 0,-1 0 1 0 0,1 0-1 0 0,-1-1 1 0 0,-1 1 0 0 0,1-1-1 0 0,-1 1 1 0 0,3-11-1 0 0,-3 9 42 0 0,-1 2 22 0 0,1-1 0 0 0,-1 1 0 0 0,0-1 0 0 0,0 1 0 0 0,-1-1 0 0 0,1 0 0 0 0,-1 1 0 0 0,-1-1-1 0 0,1 0 1 0 0,-1 1 0 0 0,-2-10 0 0 0,1 8 45 0 0,0 1 0 0 0,1 0 0 0 0,-2 0 0 0 0,1 0 0 0 0,-1 0 0 0 0,-4-7 0 0 0,2 6 1 0 0,0-1 0 0 0,-1 2 0 0 0,-1-1 1 0 0,1 1-1 0 0,-1-1 0 0 0,0 2 0 0 0,0-1 0 0 0,0 1 0 0 0,-10-5 0 0 0,16 9 0 0 0,-7-4 51 0 0,8 4-42 0 0,0 0 0 0 0,-1 1-1 0 0,1-1 1 0 0,-1 1 0 0 0,1 0-1 0 0,-1-1 1 0 0,1 1-1 0 0,-1-1 1 0 0,1 1 0 0 0,-1 0-1 0 0,0-1 1 0 0,1 1 0 0 0,-1 0-1 0 0,1-1 1 0 0,-1 1 0 0 0,0 0-1 0 0,1 0 1 0 0,-1 0 0 0 0,0 0-1 0 0,1 0 1 0 0,-1 0 0 0 0,0 0-1 0 0,1 0 1 0 0,-1 0-1 0 0,0 0 1 0 0,1 0 0 0 0,-1 0-1 0 0,0 0 1 0 0,1 0 0 0 0,-1 1-1 0 0,0-1 1 0 0,1 0 0 0 0,-2 1-1 0 0,2-1-15 0 0,-1 0-1 0 0,1 0 1 0 0,0 1-1 0 0,0-1 1 0 0,-1 0-1 0 0,1 0 1 0 0,0 0-1 0 0,0 0 1 0 0,-1 1-1 0 0,1-1 1 0 0,0 0 0 0 0,0 0-1 0 0,-1 1 1 0 0,1-1-1 0 0,0 0 1 0 0,0 0-1 0 0,0 1 1 0 0,0-1-1 0 0,-1 0 1 0 0,1 0-1 0 0,0 1 1 0 0,0-1-1 0 0,0 0 1 0 0,0 1-1 0 0,0-1 1 0 0,0 0-1 0 0,0 0 1 0 0,0 1-1 0 0,0-1 1 0 0,0 0-1 0 0,0 1 1 0 0,8 10 34 0 0,-5-8 114 0 0,-2-1-145 0 0,0-1 0 0 0,0 0 0 0 0,1 0 0 0 0,-1 0 1 0 0,0 0-1 0 0,1 0 0 0 0,-1-1 0 0 0,1 1 0 0 0,-1 0 0 0 0,1-1 0 0 0,0 1 1 0 0,-1-1-1 0 0,1 1 0 0 0,-1-1 0 0 0,3 1 0 0 0,29-2-215 0 0,-14 0 151 0 0,45-7 67 0 0,20 5 306 0 0,-82 3-276 0 0,0 0 0 0 0,0 0 0 0 0,1 0 0 0 0,-1-1 0 0 0,0 1 0 0 0,0-1 1 0 0,0 1-1 0 0,0-1 0 0 0,0 0 0 0 0,1 1 0 0 0,2-3 0 0 0,3-1-1 0 0,-7 3-29 0 0,1 1 0 0 0,0-1 0 0 0,0 1 0 0 0,0-1 0 0 0,0 1 0 0 0,0 0 0 0 0,0 0 0 0 0,0 0 0 0 0,3 0 0 0 0,-3 0 0 0 0,0 0 0 0 0,0 0 0 0 0,0 0 0 0 0,0 0 0 0 0,0 0 0 0 0,0-1 0 0 0,0 1 0 0 0,0-1 0 0 0,0 1 0 0 0,0-1 0 0 0,2-1 0 0 0,3-1 0 0 0,-3 0 0 0 0,0 1 0 0 0,1 0 0 0 0,-1 0 0 0 0,1 0 0 0 0,5-1 0 0 0,-7 3 7 0 0,-1-1 0 0 0,1 0 0 0 0,0 0-1 0 0,-1 0 1 0 0,1 0 0 0 0,-1 0 0 0 0,1 0 0 0 0,2-2-1 0 0,-2 1-3 0 0,-3 1-3 0 0,1 1 0 0 0,-1 0 0 0 0,0 0 0 0 0,1 0 0 0 0,-1 0 0 0 0,1 0 0 0 0,-1 0 0 0 0,0 0 0 0 0,1 0 0 0 0,-1-1 0 0 0,0 1 0 0 0,1 0 0 0 0,-1 1 0 0 0,0-1 0 0 0,1 0 0 0 0,-1 0 0 0 0,0 0 0 0 0,1 0 0 0 0,-1 0 0 0 0,0 0 0 0 0,1 0 0 0 0,-1 0 0 0 0,0 1 0 0 0,1-1 0 0 0,-1 0 0 0 0,0 0 0 0 0,1 0 0 0 0,-1 1 0 0 0,0-1 0 0 0,0 0 0 0 0,1 0 0 0 0,-1 1 0 0 0,0 0 0 0 0,7 6 19 0 0,-3-8 30 0 0,-4 1-26 0 0,1 0 46 0 0,-1 0-5 0 0,5 7 98 0 0,-4-5-96 0 0,1 0 1 0 0,-1 0 0 0 0,1 0 0 0 0,-1 0 0 0 0,0 0 0 0 0,0 0-1 0 0,2 4 1 0 0,0 3 121 0 0,-2-7-154 0 0,0 1 1 0 0,-1-1-1 0 0,1 0 1 0 0,0 1 0 0 0,-1-1-1 0 0,0 1 1 0 0,1 3-1 0 0,-1-4 70 0 0,0-2-3 0 0,-5 10 70 0 0,1 5-82 0 0,4-12-72 0 0,-1-1 0 0 0,1 1 0 0 0,-1 0 0 0 0,0-1 0 0 0,0 1-1 0 0,0-1 1 0 0,-1 3 0 0 0,-38 53 794 0 0,35-51-759 0 0,1 0-1 0 0,0 0 1 0 0,0 0 0 0 0,1 0-1 0 0,0 0 1 0 0,1 1 0 0 0,-1-1 0 0 0,1 1-1 0 0,-1 11 1 0 0,-5 6-52 0 0,8-23 0 0 0,1-1 0 0 0,-1 1 0 0 0,1 0 0 0 0,-1 0 0 0 0,1-1 0 0 0,0 1 0 0 0,-1-1 0 0 0,1 1 0 0 0,0-1 0 0 0,0 1 0 0 0,0-1 0 0 0,0 1 0 0 0,2 0 0 0 0,-2 0 0 0 0,1 0-3 0 0,0 0-1 0 0,0 0 1 0 0,0 0 0 0 0,1-1-1 0 0,-1 1 1 0 0,1-1-1 0 0,-1 1 1 0 0,1-1 0 0 0,-1 0-1 0 0,1 0 1 0 0,0 0-1 0 0,0 0 1 0 0,0 0 0 0 0,-1-1-1 0 0,5 1 1 0 0,-2 0-19 0 0,0-1 0 0 0,-1 0 1 0 0,1 0-1 0 0,0-1 0 0 0,0 1 1 0 0,-1-1-1 0 0,1 0 0 0 0,8-3 1 0 0,-8 2-10 0 0,0 1 1 0 0,0 0 0 0 0,0 0 0 0 0,0 1-1 0 0,10-1 1 0 0,-11 1-9 0 0,1 0 0 0 0,0 0-1 0 0,-1-1 1 0 0,1 1 0 0 0,-1-1 0 0 0,1 0 0 0 0,-1-1-1 0 0,8-2 1 0 0,8-8-103 0 0,0 0 0 0 0,-2-1 0 0 0,29-25 0 0 0,-42 33 90 0 0,0-1 0 0 0,-1 1 0 0 0,8-11-1 0 0,-8 9-10 0 0,2 0-1 0 0,-1 0 0 0 0,8-6 0 0 0,-6 7-65 0 0,-1 0 0 0 0,1 0 0 0 0,-1-1 0 0 0,-1 0 0 0 0,1 0 0 0 0,-1 0 0 0 0,0 0 0 0 0,4-10 0 0 0,10-33-944 0 0,-18 49 1110 0 0,-1 1-74 0 0,-1 1 54 0 0,1 0-1 0 0,-1 0 1 0 0,1 0 0 0 0,-1 1 0 0 0,1-1 0 0 0,0 0 0 0 0,-1 0 0 0 0,1 1 0 0 0,0-1 0 0 0,0 0 0 0 0,0 2 0 0 0,-1-1 40 0 0,-20 82 1573 0 0,11-48-718 0 0,7-20-618 0 0,0 0 0 0 0,2 0 0 0 0,0 0 0 0 0,1 20 0 0 0,0-12-68 0 0,0-24-226 0 0,0 2 10 0 0,0 1-1 0 0,0-1 0 0 0,1 1 0 0 0,-1 0 0 0 0,0-1 0 0 0,1 1 1 0 0,-1-1-1 0 0,1 0 0 0 0,1 5 0 0 0,5-2 26 0 0,17-21-709 0 0,-21 12 554 0 0,1 0-1 0 0,-1 0 0 0 0,0 0 0 0 0,0 0 0 0 0,-1-1 0 0 0,1 1 0 0 0,-1-1 0 0 0,0 0 0 0 0,0 0 1 0 0,0 0-1 0 0,-1 0 0 0 0,0 0 0 0 0,0 0 0 0 0,1-6 0 0 0,-1-3-5 0 0,0 0-1 0 0,-2 0 1 0 0,1 1 0 0 0,-4-16-1 0 0,4 27 151 0 0,-1-1-1 0 0,1 1 1 0 0,-1 0-1 0 0,0-1 1 0 0,0 1-1 0 0,0 0 1 0 0,-1 0-1 0 0,1 0 1 0 0,0 0-1 0 0,-1 0 1 0 0,1 0-1 0 0,-1 0 1 0 0,0 0-1 0 0,0 1 1 0 0,0-1-1 0 0,0 0 1 0 0,0 1-1 0 0,0 0 1 0 0,0-1-1 0 0,-4-1 0 0 0,4 3-22 0 0,0 0 0 0 0,0 0-1 0 0,0 0 1 0 0,0 0-1 0 0,1 0 1 0 0,-1 0-1 0 0,0 1 1 0 0,0-1-1 0 0,0 0 1 0 0,1 1-1 0 0,-1 0 1 0 0,0-1-1 0 0,0 1 1 0 0,1 0-1 0 0,-1 0 1 0 0,1 0 0 0 0,-1 0-1 0 0,1 0 1 0 0,-3 3-1 0 0,-5 4 118 0 0,1 1-1 0 0,1 0 1 0 0,0 1-1 0 0,0-1 1 0 0,0 1-1 0 0,1 1 1 0 0,1-1 0 0 0,-6 16-1 0 0,4-6 107 0 0,1-1-1 0 0,1 1 1 0 0,1 0-1 0 0,-2 22 1 0 0,5-38-183 0 0,1 1 0 0 0,0-1 0 0 0,0 0 0 0 0,0 0 0 0 0,1 1 0 0 0,0-1 0 0 0,-1 0 0 0 0,1 0 0 0 0,1 0 0 0 0,2 7 0 0 0,-4-9-32 0 0,1-1 0 0 0,0 1 1 0 0,0-1-1 0 0,0 1 0 0 0,0-1 0 0 0,1 0 0 0 0,-1 0 0 0 0,0 1 0 0 0,0-1 0 0 0,1 0 0 0 0,-1 0 0 0 0,1 0 0 0 0,-1 0 0 0 0,1 0 1 0 0,-1-1-1 0 0,1 1 0 0 0,-1 0 0 0 0,1-1 0 0 0,0 1 0 0 0,-1-1 0 0 0,1 0 0 0 0,0 1 0 0 0,0-1 0 0 0,-1 0 0 0 0,1 0 0 0 0,0 0 1 0 0,-1 0-1 0 0,4-1 0 0 0,0 0-63 0 0,1 0 1 0 0,-1-1 0 0 0,1 0-1 0 0,-1 0 1 0 0,0-1 0 0 0,0 1 0 0 0,0-1-1 0 0,0 0 1 0 0,7-6 0 0 0,4-2-106 0 0,-7 4 47 0 0,-1-1 1 0 0,0 0 0 0 0,-1 0 0 0 0,0 0-1 0 0,0-1 1 0 0,-1 0 0 0 0,11-20-1 0 0,-3 5-188 0 0,5-9-275 0 0,-2 0 0 0 0,19-54 0 0 0,-16 37 14 0 0,27-99-740 0 0,-27 78 1032 0 0,-10 39 410 0 0,-1-1 0 0 0,-2-1 0 0 0,-1 0-1 0 0,3-58 1 0 0,-11 87-147 0 0,0 6 23 0 0,1 0-1 0 0,-3 2 13 0 0,0 0-1 0 0,1 1 1 0 0,-1-1 0 0 0,1 1-1 0 0,-1 0 1 0 0,1 0 0 0 0,0 0-1 0 0,1 1 1 0 0,-1-1 0 0 0,1 1 0 0 0,0 0-1 0 0,-2 6 1 0 0,-4 12-77 0 0,-6 28-1 0 0,11-38 332 0 0,-2 13 207 0 0,-4 51 1 0 0,2-15-232 0 0,-5 55 324 0 0,3 8 167 0 0,3-35-140 0 0,5-77-525 0 0,1 0-1 0 0,0 1 1 0 0,1-1 0 0 0,4 19-1 0 0,-2-19-84 0 0,-1-11 0 0 0,0-1 0 0 0,-1 0-16 0 0,1 0-1 0 0,-1 1 1 0 0,1-1-1 0 0,0 0 1 0 0,-1 0-1 0 0,1 0 1 0 0,0 0-1 0 0,-1 0 1 0 0,1-1-1 0 0,0 1 1 0 0,0 0 0 0 0,4 0-1 0 0,-2-1-26 0 0,0 0 0 0 0,0 0 0 0 0,-1-1 0 0 0,1 1 0 0 0,6-3 0 0 0,-8 2 16 0 0,0 0-1 0 0,-1 0 1 0 0,1 0 0 0 0,0 0 0 0 0,0 0-1 0 0,-1 0 1 0 0,1-1 0 0 0,-1 1-1 0 0,1-1 1 0 0,-1 1 0 0 0,0-1-1 0 0,2-2 1 0 0,8-8-186 0 0,-4 5 75 0 0,1-1 0 0 0,-1 0 0 0 0,-1 0 0 0 0,0 0-1 0 0,0-1 1 0 0,5-9 0 0 0,23-59-1415 0 0,-8 18 1001 0 0,-17 38 552 0 0,13-42 0 0 0,-22 61 0 0 0,1 1 0 0 0,-1-1 0 0 0,0 1 0 0 0,0-1 0 0 0,0 1 0 0 0,0-1 0 0 0,-1 1 0 0 0,1 0 0 0 0,0-1 0 0 0,-1 1 0 0 0,1-1 0 0 0,0 1 0 0 0,-1 0 0 0 0,0-1 0 0 0,1 1 0 0 0,-1 0 0 0 0,0-1 0 0 0,0 1 0 0 0,-1-1 0 0 0,2 2 2 0 0,0 0 0 0 0,0-1-1 0 0,0 1 1 0 0,0 0 0 0 0,0 0-1 0 0,0 0 1 0 0,0 0 0 0 0,-1 0-1 0 0,1 0 1 0 0,0 0 0 0 0,0-1 0 0 0,0 1-1 0 0,0 0 1 0 0,0 0 0 0 0,-1 0-1 0 0,1 0 1 0 0,0 0 0 0 0,0 0-1 0 0,0 0 1 0 0,0 0 0 0 0,-1 0 0 0 0,1 0-1 0 0,0 0 1 0 0,0 0 0 0 0,0 0-1 0 0,0 0 1 0 0,-1 0 0 0 0,1 0-1 0 0,0 0 1 0 0,0 0 0 0 0,0 0 0 0 0,0 0-1 0 0,-1 0 1 0 0,1 0 0 0 0,0 1-1 0 0,0-1 1 0 0,0 0 0 0 0,0 0-1 0 0,0 0 1 0 0,-1 0 0 0 0,1 0 0 0 0,0 0-1 0 0,0 0 1 0 0,0 1 0 0 0,0-1-1 0 0,-5 7 258 0 0,4-7-188 0 0,-13 22 516 0 0,1 1-1 0 0,-20 47 1 0 0,28-55-424 0 0,0 0 0 0 0,0 0 0 0 0,2 0-1 0 0,0 1 1 0 0,0-1 0 0 0,1 22 0 0 0,2-31-97 0 0,0 0-1 0 0,1 0 1 0 0,0 0-1 0 0,0 0 0 0 0,1-1 1 0 0,1 7-1 0 0,-2-11-57 0 0,-1 1 0 0 0,1-1-1 0 0,-1 1 1 0 0,1-1-1 0 0,0 1 1 0 0,-1-1 0 0 0,1 1-1 0 0,0-1 1 0 0,0 0-1 0 0,0 0 1 0 0,0 1 0 0 0,0-1-1 0 0,1 0 1 0 0,-1 0-1 0 0,0 0 1 0 0,0 0 0 0 0,1 0-1 0 0,-1 0 1 0 0,1-1-1 0 0,-1 1 1 0 0,1 0 0 0 0,-1-1-1 0 0,1 1 1 0 0,-1-1 0 0 0,4 1-1 0 0,7-2-108 0 0,1 0-1 0 0,15-4 1 0 0,1 1 46 0 0,-26 3 15 0 0,-1 0-1 0 0,1 1 1 0 0,-1-1-1 0 0,1 0 0 0 0,-1 0 1 0 0,0-1-1 0 0,1 1 0 0 0,2-3 1 0 0,11-4-331 0 0,-7 4 231 0 0,0-1-1 0 0,-1 0 0 0 0,1 0 0 0 0,-1 0 0 0 0,13-13 0 0 0,32-37 135 0 0,-11 10-180 0 0,-18 18 68 0 0,-20 20 49 0 0,1 1 0 0 0,1 0-1 0 0,-1 1 1 0 0,11-9 0 0 0,-14 12 19 0 0,1 0 0 0 0,-1 0 0 0 0,0 0 0 0 0,0-1-1 0 0,0 1 1 0 0,-1 0 0 0 0,1-1 0 0 0,-1 0 0 0 0,3-4 0 0 0,-3 4-72 0 0,1 0 0 0 0,0 0 0 0 0,0 0 1 0 0,0 0-1 0 0,2-3 0 0 0,-3 6 234 0 0,-1 0 147 0 0,-4 11 314 0 0,-27 78 875 0 0,19-55-1073 0 0,6-18-183 0 0,-1 0 1 0 0,-8 17-1 0 0,11-25-117 0 0,0 1 1 0 0,1 0-1 0 0,0 0 0 0 0,0 1 1 0 0,1-1-1 0 0,0 0 0 0 0,1 1 1 0 0,0-1-1 0 0,0 16 0 0 0,1-24-76 0 0,0-1 0 0 0,0 0 0 0 0,0 0 0 0 0,0 0 0 0 0,0 0 0 0 0,0 0 0 0 0,0 1 0 0 0,0-1-1 0 0,0 0 1 0 0,0 0 0 0 0,0 0 0 0 0,1 0 0 0 0,-1 0 0 0 0,0 1 0 0 0,0-1 0 0 0,0 0-1 0 0,0 0 1 0 0,0 0 0 0 0,0 0 0 0 0,0 0 0 0 0,0 0 0 0 0,1 0 0 0 0,-1 1 0 0 0,0-1 0 0 0,0 0-1 0 0,0 0 1 0 0,0 0 0 0 0,0 0 0 0 0,0 0 0 0 0,1 0 0 0 0,-1 0 0 0 0,0 0 0 0 0,0 0 0 0 0,0 0-1 0 0,0 0 1 0 0,1 0 0 0 0,-1 0 0 0 0,0 0 0 0 0,0 0 0 0 0,0 0 0 0 0,0 0 0 0 0,0 0 0 0 0,1 0-1 0 0,-1 0 1 0 0,0 0 0 0 0,0 0 0 0 0,0 0 0 0 0,0 0 0 0 0,10-4-47 0 0,-8 3 2 0 0,0 0 30 0 0,-1-1-1 0 0,1 1 1 0 0,-1 0-1 0 0,1 0 1 0 0,-1-1-1 0 0,0 1 0 0 0,0-1 1 0 0,2-2-1 0 0,5-6-86 0 0,1 1 18 0 0,0-1 0 0 0,-1-1-1 0 0,0 0 1 0 0,8-15-1 0 0,15-20 345 0 0,-21 34-69 0 0,55-65-1381 0 0,-34 42 830 0 0,-20 23 279 0 0,-1 0 0 0 0,17-14-1 0 0,-26 26 83 0 0,-1 0 0 0 0,0 0 0 0 0,0 0 0 0 0,0 0 0 0 0,0 0 0 0 0,0-1 0 0 0,0 1 0 0 0,0 0 0 0 0,1 0 0 0 0,-1 0 0 0 0,0 0 0 0 0,0 0 0 0 0,0 0 0 0 0,0 0 0 0 0,1 0 0 0 0,-1 0 0 0 0,0 0 0 0 0,0 0 0 0 0,0 0 0 0 0,0 0 0 0 0,1 0 0 0 0,-1 0 0 0 0,0 0 0 0 0,0 0 0 0 0,0 0 0 0 0,0 0 0 0 0,1 0 0 0 0,-1 0 0 0 0,0 0 0 0 0,0 0 0 0 0,0 0 0 0 0,0 0 0 0 0,0 0 0 0 0,1 0 0 0 0,-1 0 0 0 0,0 0 0 0 0,0 0 0 0 0,0 0 0 0 0,0 0 0 0 0,0 1 0 0 0,1-1 0 0 0,-1 0 0 0 0,0 0 0 0 0,0 0 0 0 0,0 0 0 0 0,0 0 0 0 0,0 0 0 0 0,0 1 0 0 0,0-1 0 0 0,0 0 0 0 0,0 0 0 0 0,1 0 0 0 0,-1 0 0 0 0,0 1 0 0 0,0-1 0 0 0,0 0 0 0 0,0 0 0 0 0,0 0 0 0 0,0 1 0 0 0,0 7 0 0 0,-22 67 1225 0 0,13-48-889 0 0,-3 9-165 0 0,4-13 593 0 0,0 1 0 0 0,-7 46 0 0 0,15-66-761 0 0,0 1 0 0 0,1 0 0 0 0,-1 0 0 0 0,1 0 0 0 0,2 9 0 0 0,0-3-5 0 0,0-4 2 0 0,-1-6-6 0 0,-1 0 0 0 0,0 0 0 0 0,0-1 0 0 0,1 1 0 0 0,-1 0 1 0 0,1-1-1 0 0,-1 1 0 0 0,0-1 0 0 0,1 0 0 0 0,-1 1 0 0 0,1-1 0 0 0,-1 0 0 0 0,1 0 0 0 0,-1 0 0 0 0,1 0 0 0 0,-1 0 1 0 0,1-1-1 0 0,-1 1 0 0 0,2-1 0 0 0,33-10-252 0 0,-14 4 65 0 0,-9 2 59 0 0,0 0-1 0 0,1 0 1 0 0,-2-1 0 0 0,1-1 0 0 0,-1 0 0 0 0,0-1-1 0 0,13-10 1 0 0,33-21-199 0 0,-50 34 129 0 0,0 0 1 0 0,-1-1-1 0 0,8-8 0 0 0,-8 8-12 0 0,0 0-1 0 0,0 0 0 0 0,0 0 0 0 0,9-3 0 0 0,6-9 64 0 0,-20 16 151 0 0,1 0 1 0 0,-1-1 0 0 0,1 1-1 0 0,0 0 1 0 0,0 0-1 0 0,0 0 1 0 0,5-1-1 0 0,-8 2 2 0 0,0 1 0 0 0,1 0 0 0 0,-1 0 0 0 0,1 0 0 0 0,-1-1 0 0 0,1 1 0 0 0,-1 0 0 0 0,1 0 0 0 0,-1 0 0 0 0,1 0 0 0 0,-1 0 0 0 0,1 0 0 0 0,-1 0 0 0 0,1 0 0 0 0,-1 0 0 0 0,0 0 0 0 0,1 0 0 0 0,-1 1 0 0 0,1-1 0 0 0,0 0 0 0 0,1 4 0 0 0,-2-3 0 0 0,3 7 219 0 0,-1 0 0 0 0,0 0 0 0 0,0 1 0 0 0,-1-1 0 0 0,0 1 0 0 0,0-1-1 0 0,-1 1 1 0 0,0 11 0 0 0,0-13-198 0 0,0-5 51 0 0,0-2 9 0 0,0 0-26 0 0,0 0-107 0 0,0 4-194 0 0,0-8 94 0 0,8-65-1497 0 0,-8 50 1613 0 0,-1 1 0 0 0,-6-34 0 0 0,7 52 36 0 0,0-1 0 0 0,0 0 0 0 0,0 0 0 0 0,-1 1 0 0 0,1-1 0 0 0,0 0 0 0 0,-1 0 0 0 0,1 1 0 0 0,0-1 0 0 0,-1 0 0 0 0,1 1 0 0 0,-1-1 0 0 0,1 1 0 0 0,-1-1 0 0 0,1 0 0 0 0,-1 1 0 0 0,1-1 0 0 0,-1 1 0 0 0,0 0 0 0 0,1-1 0 0 0,-1 1 0 0 0,0-1 0 0 0,1 1 0 0 0,-1 0 0 0 0,0 0 0 0 0,0-1 0 0 0,1 1 0 0 0,-1 0 0 0 0,0 0 0 0 0,0 0 0 0 0,0 0 0 0 0,-1 0 0 0 0,1 0 0 0 0,0 0 0 0 0,0 0 0 0 0,0 0 0 0 0,0 1 0 0 0,0-1 0 0 0,-1 1 0 0 0,1-1 0 0 0,0 1 0 0 0,0-1 0 0 0,0 1 0 0 0,0-1 0 0 0,0 1 0 0 0,0 0 0 0 0,1-1 0 0 0,-1 1 0 0 0,0 0 0 0 0,0 0 0 0 0,0 0 0 0 0,-1 1 0 0 0,-10 11 0 0 0,11-12 0 0 0,-1 0 0 0 0,1 1 0 0 0,-1-1 0 0 0,1 0 0 0 0,0 1 0 0 0,0-1 0 0 0,-2 4 0 0 0,-7 12 332 0 0,1 1 0 0 0,-11 31 0 0 0,17-41-221 0 0,0 1-1 0 0,1 0 1 0 0,0 1 0 0 0,1-1-1 0 0,0 0 1 0 0,0 0 0 0 0,1 1-1 0 0,0 9 1 0 0,1-16-89 0 0,-1 0 0 0 0,1 0 0 0 0,0 0 0 0 0,0 0 0 0 0,0 0 0 0 0,0 0 0 0 0,0 0 0 0 0,0-1 0 0 0,1 1 0 0 0,0 0 0 0 0,-1-1 0 0 0,1 1 0 0 0,0-1 0 0 0,0 0 0 0 0,0 1 0 0 0,3 1 0 0 0,-3-3-9 0 0,0 0 0 0 0,-1 0 0 0 0,1 0 0 0 0,0 0 1 0 0,0 0-1 0 0,0 0 0 0 0,0-1 0 0 0,0 1 0 0 0,0-1 0 0 0,0 0 0 0 0,0 1 0 0 0,0-1 0 0 0,0 0 0 0 0,0 0 1 0 0,0 0-1 0 0,1-1 0 0 0,-1 1 0 0 0,0 0 0 0 0,0-1 0 0 0,0 1 0 0 0,0-1 0 0 0,0 0 0 0 0,-1 1 1 0 0,1-1-1 0 0,3-2 0 0 0,3-1-74 0 0,1-1-42 0 0,-1 1-1 0 0,1-2 1 0 0,-1 1 0 0 0,0-1 0 0 0,0 0-1 0 0,0-1 1 0 0,-1 1 0 0 0,0-2 0 0 0,7-9-1 0 0,-4 1-259 0 0,-1-1 0 0 0,-1 0 0 0 0,12-34 0 0 0,-10 25 202 0 0,-8 21 161 0 0,-1 1 0 0 0,0-1 0 0 0,0 0 0 0 0,0 0 0 0 0,0 0 0 0 0,0-9 0 0 0,-1 13 1 0 0,0 1 1 0 0,0 0-1 0 0,0 0 0 0 0,0 0 0 0 0,0-1 0 0 0,0 1 1 0 0,0 0-1 0 0,0 0 0 0 0,0 0 0 0 0,0 0 0 0 0,0-1 1 0 0,0 1-1 0 0,-1 0 0 0 0,1 0 0 0 0,0 0 1 0 0,0 0-1 0 0,0-1 0 0 0,0 1 0 0 0,0 0 0 0 0,0 0 1 0 0,0 0-1 0 0,0 0 0 0 0,-1 0 0 0 0,1 0 0 0 0,0-1 1 0 0,0 1-1 0 0,0 0 0 0 0,0 0 0 0 0,-1 0 0 0 0,1 0 1 0 0,0 0-1 0 0,0 0 0 0 0,0 0 0 0 0,0 0 1 0 0,-1 0-1 0 0,1 0 0 0 0,0 0 0 0 0,0 0 0 0 0,0 0 1 0 0,0 0-1 0 0,-1 0 0 0 0,1 0 0 0 0,0 0 0 0 0,0 0 1 0 0,0 0-1 0 0,-1 0 0 0 0,1 0 0 0 0,0 0 0 0 0,0 0 1 0 0,0 0-1 0 0,0 0 0 0 0,0 0 0 0 0,-1 0 1 0 0,1 1-1 0 0,0-1 0 0 0,0 0 0 0 0,0 0 0 0 0,0 0 1 0 0,0 0-1 0 0,-1 0 0 0 0,1 1 0 0 0,0-1 0 0 0,-8 7 258 0 0,2 1-67 0 0,-1 1 0 0 0,2 0 0 0 0,-1 0 0 0 0,1 1 1 0 0,1-1-1 0 0,0 1 0 0 0,0 0 0 0 0,-3 14 0 0 0,5-17 49 0 0,1 0-1 0 0,0 1 1 0 0,0-1 0 0 0,0 0-1 0 0,1 0 1 0 0,1 10 0 0 0,-1-16-245 0 0,0 1 0 0 0,0-1 0 0 0,0 1 0 0 0,0-1 1 0 0,0 1-1 0 0,1-1 0 0 0,-1 1 0 0 0,1-1 1 0 0,-1 1-1 0 0,1-1 0 0 0,0 0 0 0 0,-1 1 0 0 0,1-1 1 0 0,0 0-1 0 0,0 1 0 0 0,0-1 0 0 0,0 0 0 0 0,0 0 1 0 0,0 0-1 0 0,0 0 0 0 0,0 0 0 0 0,1 0 0 0 0,-1 0 1 0 0,0 0-1 0 0,1-1 0 0 0,-1 1 0 0 0,0 0 1 0 0,1-1-1 0 0,-1 1 0 0 0,1-1 0 0 0,-1 1 0 0 0,1-1 1 0 0,-1 0-1 0 0,3 0 0 0 0,-1 0-33 0 0,-1 0 1 0 0,1 0-1 0 0,-1-1 0 0 0,1 1 1 0 0,-1-1-1 0 0,1 0 0 0 0,-1 0 0 0 0,1 0 1 0 0,-1 0-1 0 0,0 0 0 0 0,0-1 1 0 0,1 1-1 0 0,-1 0 0 0 0,0-1 0 0 0,2-2 1 0 0,3-4-119 0 0,0 0 1 0 0,10-13 0 0 0,-2 1-181 0 0,-2 3-9 0 0,-2 0 0 0 0,0-1 1 0 0,0 0-1 0 0,-2-1 0 0 0,12-34 1 0 0,4-8 330 0 0,1 2-10 0 0,-3-2 1 0 0,27-116-1 0 0,-42 144-8 0 0,1-5-221 0 0,7-74-1 0 0,-14 88 132 0 0,-1 6-55 0 0,0 1-1 0 0,-3-32 1 0 0,2 44 128 0 0,0 3 27 0 0,0 0 0 0 0,0 0-1 0 0,-1 0 1 0 0,1 0-1 0 0,-1 0 1 0 0,1 0-1 0 0,-1 1 1 0 0,1-1 0 0 0,-3-3-1 0 0,2 6 29 0 0,-1-1-1 0 0,0 1 1 0 0,0-1-1 0 0,0 1 1 0 0,1 0-1 0 0,-1 0 1 0 0,0 0 0 0 0,1 0-1 0 0,-1 0 1 0 0,-1 2-1 0 0,1 3 14 0 0,0-1 0 0 0,0 0-1 0 0,0 0 1 0 0,1 1 0 0 0,0-1-1 0 0,0 0 1 0 0,0 7 0 0 0,-11 258 2004 0 0,8-119-774 0 0,2-86-847 0 0,-4 65 213 0 0,4-106-606 0 0,1 1 0 0 0,3 33 0 0 0,-1-49 49 0 0,1-1 0 0 0,-1 0 0 0 0,1 1-1 0 0,0-1 1 0 0,1 0 0 0 0,0 0 0 0 0,0-1 0 0 0,1 1-1 0 0,0 0 1 0 0,7 10 0 0 0,-9-16-133 0 0,0 0-1 0 0,0 0 1 0 0,-1-1-1 0 0,1 1 1 0 0,1 0 0 0 0,-1-1-1 0 0,0 1 1 0 0,0-1-1 0 0,0 0 1 0 0,1 1 0 0 0,-1-1-1 0 0,1 0 1 0 0,-1 0 0 0 0,1-1-1 0 0,-1 1 1 0 0,1-1-1 0 0,0 1 1 0 0,-1-1 0 0 0,1 0-1 0 0,0 0 1 0 0,-1 0-1 0 0,5 0 1 0 0,0-2-185 0 0,-1 1 0 0 0,1-1 1 0 0,0 0-1 0 0,-1 0 0 0 0,0-1 0 0 0,1 1 1 0 0,9-7-1 0 0,8-11 294 0 0,-21 16-33 0 0,1 0 0 0 0,1 1 0 0 0,7-6-1 0 0,-9 7-14 0 0,0-1 0 0 0,-1 1-1 0 0,1-1 1 0 0,-1 1-1 0 0,0-1 1 0 0,0 0-1 0 0,0 0 1 0 0,0 0 0 0 0,0 0-1 0 0,0 0 1 0 0,-1 0-1 0 0,2-5 1 0 0,11-42 1 0 0,6-42 494 0 0,-17 72 280 0 0,-1-28 0 0 0,-2 48-868 0 0,0 0-13 0 0,0 0 31 0 0,0 0 135 0 0,0 0 59 0 0,-9 3 113 0 0,7-3-230 0 0,0 0 0 0 0,-1 1 0 0 0,1-1 1 0 0,0 0-1 0 0,-1 0 0 0 0,1 0 0 0 0,0-1 0 0 0,-1 1 0 0 0,1-1 0 0 0,0 1 0 0 0,-1-1 0 0 0,1 0 0 0 0,0 0 1 0 0,0 0-1 0 0,0 0 0 0 0,0 0 0 0 0,0 0 0 0 0,0 0 0 0 0,0-1 0 0 0,-2-2 0 0 0,0 2 34 0 0,1-1 0 0 0,-1 1 0 0 0,0 0-1 0 0,1 0 1 0 0,-1 0 0 0 0,-5-2 0 0 0,9 4-7 0 0,-1 0 1 0 0,1 0-1 0 0,-1 0 0 0 0,1 0 1 0 0,-1 0-1 0 0,1 0 0 0 0,-1 0 1 0 0,1 0-1 0 0,-1 0 0 0 0,0 0 1 0 0,1 1-1 0 0,-1-1 1 0 0,1 0-1 0 0,-1 0 0 0 0,1 0 1 0 0,-1 1-1 0 0,1-1 0 0 0,0 0 1 0 0,-1 0-1 0 0,1 1 1 0 0,-1-1-1 0 0,1 0 0 0 0,-1 1 1 0 0,-9 14 211 0 0,8-9-103 0 0,-1 0-1 0 0,2 0 0 0 0,-4 12 0 0 0,3-4 53 0 0,0-4 36 0 0,1 1-1 0 0,0 0 1 0 0,0 20-1 0 0,10 43-212 0 0,-8-71 0 0 0,0 1 0 0 0,1-1 0 0 0,-1 1 0 0 0,1-1 0 0 0,0 1 0 0 0,0-1 0 0 0,0 0 0 0 0,1 0 0 0 0,-1 0 0 0 0,1 0 0 0 0,5 4 0 0 0,1 3 0 0 0,-8-9 0 0 0,0 1 0 0 0,0-1 0 0 0,0 0 0 0 0,0 0 0 0 0,0 0 0 0 0,0-1 0 0 0,1 1 0 0 0,-1 0 0 0 0,0 0 0 0 0,0-1 0 0 0,1 1 0 0 0,-1 0 0 0 0,1-1 0 0 0,-1 0 0 0 0,0 1 0 0 0,1-1 0 0 0,-1 0 0 0 0,1 1 0 0 0,2-1 0 0 0,9 1 0 0 0,3 3 0 0 0,-12-3 0 0 0,0 0 0 0 0,0 0 0 0 0,0-1 0 0 0,0 1 0 0 0,7-1 0 0 0,-10 0 0 0 0,1 0 0 0 0,0-1 0 0 0,0 1 0 0 0,0-1 0 0 0,-1 1 0 0 0,1-1 0 0 0,0 0 0 0 0,-1 0 0 0 0,1 0 0 0 0,0 0 0 0 0,-1 0 0 0 0,1 0 0 0 0,-1 0 0 0 0,0 0 0 0 0,1-1 0 0 0,1-1 0 0 0,9-10-40 0 0,-8 10-21 0 0,-1-1-1 0 0,0 1 1 0 0,0-1 0 0 0,0 1-1 0 0,4-8 1 0 0,-2-1-180 0 0,0 1 0 0 0,-1-1 0 0 0,-1 0 0 0 0,0 0 0 0 0,0 0 0 0 0,0-15 0 0 0,-1 0 285 0 0,-3-46-1 0 0,1 68-48 0 0,-1 0 0 0 0,1 1 1 0 0,-1-1-1 0 0,0 0 0 0 0,-1 1 0 0 0,1-1 0 0 0,-1 1 0 0 0,0 0 0 0 0,0 0 0 0 0,0 0 1 0 0,0-1-1 0 0,-1 2 0 0 0,0-1 0 0 0,0 0 0 0 0,0 1 0 0 0,-4-4 0 0 0,10 9 14 0 0,-2 0-9 0 0,0-1 0 0 0,1 1 0 0 0,-1-1 0 0 0,0 0 0 0 0,1 1 0 0 0,-1-1 1 0 0,1 0-1 0 0,0 0 0 0 0,-1 0 0 0 0,1 0 0 0 0,0 0 0 0 0,-1-1 0 0 0,1 1 1 0 0,0 0-1 0 0,0-1 0 0 0,3 1 0 0 0,28 1 0 0 0,-23-1 0 0 0,1 0 0 0 0,-1-1 0 0 0,17-1 0 0 0,-17 0 0 0 0,-2 0 0 0 0,1-1 0 0 0,13-3 0 0 0,-2-2 0 0 0,-14 6 0 0 0,1-1 0 0 0,0-1 0 0 0,-1 1 0 0 0,1-1 0 0 0,7-5 0 0 0,0-1 0 0 0,21-9 0 0 0,-30 15 0 0 0,0 1 0 0 0,1 0 0 0 0,-1 0 0 0 0,1 0 0 0 0,0 1 0 0 0,-1 0 0 0 0,10-1 0 0 0,-14 3 0 0 0,-1-1 0 0 0,1 0 0 0 0,0 0 0 0 0,-1 1 0 0 0,1-1 0 0 0,0 1 0 0 0,-1-1 0 0 0,1 0 0 0 0,0 1 0 0 0,-1-1 0 0 0,1 1 0 0 0,-1 0 0 0 0,1-1 0 0 0,-1 1 0 0 0,1-1 0 0 0,-1 1 0 0 0,1 0 0 0 0,-1-1 0 0 0,0 1 0 0 0,1 0 0 0 0,-1-1 0 0 0,0 1 0 0 0,0 0 0 0 0,1 0 0 0 0,-1-1 0 0 0,0 1 0 0 0,0 0 0 0 0,0 0 0 0 0,0-1 0 0 0,0 1 0 0 0,0 0 0 0 0,0 0 0 0 0,0 1 0 0 0,-5 12 126 0 0,0 1 0 0 0,-1-1-1 0 0,-1 0 1 0 0,0 0 0 0 0,-15 21 0 0 0,9-12 154 0 0,-18 42 0 0 0,28-58-210 0 0,1-3 30 0 0,1 1-1 0 0,-1-1 1 0 0,1 0-1 0 0,0 0 1 0 0,1 0-1 0 0,-1 1 1 0 0,1-1-1 0 0,-1 1 1 0 0,1-1-1 0 0,0 0 1 0 0,1 1-1 0 0,1 7 1 0 0,-2-10-84 0 0,1 0 0 0 0,0 0 0 0 0,0 0 0 0 0,-1 0 0 0 0,1 0 0 0 0,1 0 0 0 0,-1 0 0 0 0,0 0 0 0 0,0 0 0 0 0,1-1 0 0 0,-1 1 0 0 0,1-1 0 0 0,-1 1 0 0 0,1-1 0 0 0,0 1 1 0 0,-1-1-1 0 0,1 0 0 0 0,0 0 0 0 0,0 0 0 0 0,0 0 0 0 0,0 0 0 0 0,0 0 0 0 0,0 0 0 0 0,0-1 0 0 0,0 1 0 0 0,0-1 0 0 0,3 1 0 0 0,4-1-16 0 0,-1 0 0 0 0,1 0 0 0 0,0-1 0 0 0,-1 0 0 0 0,14-3 0 0 0,41-16 0 0 0,0 1-67 0 0,-46 15-355 0 0,0-1 1 0 0,0-1-1 0 0,-1 0 0 0 0,0-1 0 0 0,15-9 1 0 0,-27 14 66 0 0,-1-1 1 0 0,1 1-1 0 0,-1-1 1 0 0,0 0 0 0 0,0 0-1 0 0,-1-1 1 0 0,1 1-1 0 0,0 0 1 0 0,-1-1-1 0 0,0 0 1 0 0,3-6 0 0 0,4-16-1764 0 0</inkml:trace>
  <inkml:trace contextRef="#ctx0" brushRef="#br0" timeOffset="356.24">3374 209 23887 0 0,'0'0'699'0'0,"0"0"-6"0"0,2 1-447 0 0,87 16 1469 0 0,-68-14-1368 0 0,19 1 914 0 0,1-2 0 0 0,62-4 0 0 0,-51 0-977 0 0,21-1-268 0 0,104-17 1 0 0,46-15-1249 0 0,-201 30 643 0 0,0 0-1 0 0,-1-1 1 0 0,0-2 0 0 0,27-11-1 0 0,-29 9-176 0 0,28-19-1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39:09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24 721 21191 0 0,'-10'-11'1622'0'0,"9"11"-1608"0"0,1 0 1 0 0,0-1-1 0 0,0 1 1 0 0,0 0 0 0 0,-1 0-1 0 0,1 0 1 0 0,0 0-1 0 0,0-1 1 0 0,-1 1-1 0 0,1 0 1 0 0,0 0 0 0 0,0 0-1 0 0,-1 0 1 0 0,1 0-1 0 0,0 0 1 0 0,0 0-1 0 0,-1 0 1 0 0,1 0 0 0 0,0 0-1 0 0,0 0 1 0 0,-1 0-1 0 0,1 0 1 0 0,0 0-1 0 0,0 0 1 0 0,-1 0-1 0 0,1 0 1 0 0,0 0 0 0 0,0 0-1 0 0,-1 0 1 0 0,1 0-1 0 0,0 0 1 0 0,0 1-1 0 0,-1-1 1 0 0,1 0 0 0 0,0 0-1 0 0,0 0 1 0 0,0 0-1 0 0,-1 1 1 0 0,1-1-1 0 0,0 0 1 0 0,0 0 0 0 0,0 0-1 0 0,0 1 1 0 0,-1-1-1 0 0,1 0 1 0 0,0 0-1 0 0,0 1 1 0 0,0-1-1 0 0,0 0 1 0 0,0 0 0 0 0,0 1-1 0 0,0-1 1 0 0,0 1-1 0 0,-1 1 134 0 0,1 0 0 0 0,-1 1 0 0 0,1-1 0 0 0,-1 1 0 0 0,1 0 0 0 0,0-1 0 0 0,0 1 0 0 0,1-1 0 0 0,-1 1 0 0 0,0-1 0 0 0,1 1 0 0 0,-1-1 0 0 0,3 5 0 0 0,-2-6-87 0 0,-1 0 0 0 0,1 0 0 0 0,0 0 0 0 0,0 0 0 0 0,-1 0 0 0 0,1 0 0 0 0,0 0 0 0 0,0 0 0 0 0,0-1 0 0 0,0 1 0 0 0,0 0 0 0 0,0-1 0 0 0,1 1 0 0 0,-1-1 0 0 0,0 1 0 0 0,0-1 0 0 0,0 0 0 0 0,1 1 0 0 0,-1-1 0 0 0,0 0 0 0 0,0 0 0 0 0,0 0 0 0 0,1 0 0 0 0,-1 0 0 0 0,0 0 0 0 0,0 0 0 0 0,1 0 0 0 0,-1 0 0 0 0,0-1 0 0 0,0 1 0 0 0,2-1 0 0 0,2-1 6 0 0,0-1 1 0 0,0 1-1 0 0,0-1 0 0 0,-1 0 1 0 0,1 0-1 0 0,-1 0 0 0 0,8-8 1 0 0,1 1 97 0 0,-3 0-79 0 0,0 0 1 0 0,11-14-1 0 0,10-9-97 0 0,-18 20-147 0 0,0 1 0 0 0,2 1-1 0 0,-1 0 1 0 0,1 1 0 0 0,24-12 0 0 0,-38 22 153 0 0,-1-1 1 0 0,1 1-1 0 0,0-1 1 0 0,-1 1-1 0 0,1 0 0 0 0,0 0 1 0 0,-1-1-1 0 0,1 1 1 0 0,0 0-1 0 0,0 0 1 0 0,-1 0-1 0 0,1 0 1 0 0,0 0-1 0 0,0 0 0 0 0,-1 0 1 0 0,1 0-1 0 0,0 0 1 0 0,-1 0-1 0 0,1 0 1 0 0,0 1-1 0 0,0-1 0 0 0,-1 0 1 0 0,1 0-1 0 0,0 1 1 0 0,0 0 1 0 0,0 0 1 0 0,-1-1-1 0 0,1 1 1 0 0,-1 0-1 0 0,1 0 1 0 0,-1 0 0 0 0,1 0-1 0 0,-1-1 1 0 0,0 1-1 0 0,1 0 1 0 0,-1 0-1 0 0,0 0 1 0 0,0 0-1 0 0,0 0 1 0 0,1 0-1 0 0,-1 1 1 0 0,0 6 22 0 0,-1 0 1 0 0,0 0-1 0 0,-2 13 0 0 0,2-13 28 0 0,-6 21-32 0 0,5-20 35 0 0,0 0 0 0 0,0 0 0 0 0,0 14 0 0 0,2-28-100 0 0,-1 1-1 0 0,1 0 1 0 0,-1 0 0 0 0,-1 0-1 0 0,1 0 1 0 0,-3-5 0 0 0,2 4-141 0 0,1 0-1 0 0,-1 0 1 0 0,1 0 0 0 0,-1-5 0 0 0,0-17-250 0 0,2-28 1 0 0,1 17 442 0 0,-1 38-3 0 0,0-1 0 0 0,0 1 0 0 0,0 0 0 0 0,0 0 0 0 0,1-1 0 0 0,-1 1 0 0 0,0 0 0 0 0,0-1 0 0 0,-1 1 0 0 0,1 0 0 0 0,0 0 0 0 0,0-1 0 0 0,0 1 0 0 0,0 0 0 0 0,0-1 0 0 0,0 1 0 0 0,0 0 0 0 0,0 0 0 0 0,0-1 0 0 0,-1 1 0 0 0,1 0 0 0 0,0 0 0 0 0,0-1 0 0 0,0 1 0 0 0,-1 0 0 0 0,1 0 0 0 0,0 0 0 0 0,0-1 0 0 0,-1 1 0 0 0,1 0 0 0 0,-8 4 0 0 0,-4 12 0 0 0,-30 46 1448 0 0,31-44-334 0 0,-11 30 1 0 0,20-42-1036 0 0,-1 1 1 0 0,2-1-1 0 0,-1 0 1 0 0,1 1-1 0 0,0-1 1 0 0,0 1-1 0 0,0 0 1 0 0,1-1 0 0 0,1 8-1 0 0,-1-13-69 0 0,0 0 0 0 0,0 0 0 0 0,0 0 0 0 0,1 0 0 0 0,-1 0 0 0 0,0 0 0 0 0,1 0 0 0 0,-1 0 0 0 0,1-1 0 0 0,-1 1 0 0 0,1 0 0 0 0,-1 0 0 0 0,1 0 0 0 0,-1-1 0 0 0,1 1 0 0 0,0 0 0 0 0,-1 0 0 0 0,1-1 0 0 0,0 1 0 0 0,0-1 0 0 0,0 1 0 0 0,-1-1 1 0 0,1 1-1 0 0,0-1 0 0 0,0 1 0 0 0,0-1 0 0 0,0 0 0 0 0,0 1 0 0 0,0-1 0 0 0,0 0 0 0 0,0 0 0 0 0,0 0 0 0 0,0 0 0 0 0,0 0 0 0 0,0 0 0 0 0,0 0 0 0 0,0 0 0 0 0,1 0 0 0 0,2-1-55 0 0,0 0 0 0 0,-1 0 1 0 0,1 0-1 0 0,-1 0 0 0 0,1-1 1 0 0,-1 1-1 0 0,0-1 0 0 0,0 0 1 0 0,5-3-1 0 0,-4 2-6 0 0,17-14-971 0 0,19-18-1 0 0,-34 29 678 0 0,-1 0 0 0 0,1-1 0 0 0,-1 0 0 0 0,-1 1 0 0 0,1-2 0 0 0,-1 1 0 0 0,5-13 0 0 0,-6 12-31 0 0,7-24-764 0 0,-9 30 1157 0 0,-1 0 0 0 0,0 1 0 0 0,0-1-1 0 0,0 0 1 0 0,0 0 0 0 0,0 0 0 0 0,0 1 0 0 0,-1-1-1 0 0,1 0 1 0 0,-1 0 0 0 0,1 1 0 0 0,-1-1-1 0 0,0 0 1 0 0,1 1 0 0 0,-1-1 0 0 0,-1-1 0 0 0,2 2 31 0 0,-1 1 0 0 0,1 0 1 0 0,0-1-1 0 0,-1 1 0 0 0,1 0 1 0 0,0-1-1 0 0,-1 1 0 0 0,1 0 1 0 0,-1 0-1 0 0,1-1 0 0 0,0 1 1 0 0,-1 0-1 0 0,1 0 0 0 0,-1 0 1 0 0,1-1-1 0 0,-1 1 0 0 0,1 0 0 0 0,0 0 1 0 0,-1 0-1 0 0,1 0 0 0 0,-1 0 1 0 0,1 0-1 0 0,-1 0 0 0 0,1 0 1 0 0,-1 0-1 0 0,1 0 0 0 0,-1 0 1 0 0,-14 8 1066 0 0,12-5-868 0 0,0 0 0 0 0,0 0 0 0 0,0 0-1 0 0,1 1 1 0 0,-5 6 0 0 0,6-9-215 0 0,1 0 0 0 0,-1 0 0 0 0,1 0 0 0 0,-1 0 1 0 0,1 0-1 0 0,-1 0 0 0 0,1 0 0 0 0,0 0 0 0 0,-1 0 0 0 0,1 1 1 0 0,0-1-1 0 0,0 0 0 0 0,0 0 0 0 0,0 0 0 0 0,0 1 0 0 0,0-1 1 0 0,0 0-1 0 0,0 0 0 0 0,1 0 0 0 0,-1 0 0 0 0,0 1 0 0 0,1-1 1 0 0,-1 0-1 0 0,1 0 0 0 0,-1 0 0 0 0,1 0 0 0 0,0 0 0 0 0,-1 0 1 0 0,1 0-1 0 0,0 0 0 0 0,0 0 0 0 0,-1-1 0 0 0,1 1 0 0 0,0 0 1 0 0,0 0-1 0 0,0-1 0 0 0,0 1 0 0 0,0 0 0 0 0,0-1 0 0 0,0 1 0 0 0,0-1 1 0 0,1 1-1 0 0,1-1 0 0 0,2 2-41 0 0,1-1 0 0 0,-1 0-1 0 0,1 0 1 0 0,-1 0 0 0 0,1-1 0 0 0,-1 0-1 0 0,1 0 1 0 0,7-1 0 0 0,24-4 310 0 0,-26 4-457 0 0,0 0 0 0 0,0-1 0 0 0,0 0 0 0 0,0 0 0 0 0,11-6 0 0 0,0 0-302 0 0,-16 6 163 0 0,0 0-1 0 0,0 0 0 0 0,-1-1 1 0 0,1 0-1 0 0,-1 0 1 0 0,1 0-1 0 0,5-6 1 0 0,-1 3 117 0 0,-34 37 580 0 0,-63 81 2368 0 0,77-98-2287 0 0,0 2 0 0 0,2-1 1 0 0,0 1-1 0 0,1 0 1 0 0,-11 34-1 0 0,18-49-482 0 0,0 0-1 0 0,-1 0 1 0 0,1 0 0 0 0,0 0 0 0 0,0 1-1 0 0,-1-1 1 0 0,1 0 0 0 0,0 0-1 0 0,0 0 1 0 0,0 0 0 0 0,1 1 0 0 0,-1-1-1 0 0,0 0 1 0 0,0 0 0 0 0,1 0-1 0 0,-1 0 1 0 0,0 0 0 0 0,1 1 0 0 0,-1-1-1 0 0,2 1 1 0 0,-1-1-1 0 0,-1-1 0 0 0,1 1 0 0 0,0-1 1 0 0,0 1-1 0 0,0-1 0 0 0,0 1 0 0 0,-1-1 0 0 0,1 0 0 0 0,0 1 0 0 0,0-1 0 0 0,0 0 1 0 0,0 1-1 0 0,0-1 0 0 0,0 0 0 0 0,0 0 0 0 0,0 0 0 0 0,0 0 0 0 0,2 0 0 0 0,2-1 0 0 0,0 0 0 0 0,0 0 0 0 0,0-1 0 0 0,-1 1 0 0 0,1-1-1 0 0,0 0 1 0 0,7-4 0 0 0,7-4 5 0 0,-16 8-62 0 0,1 1 0 0 0,0-2 0 0 0,0 1 0 0 0,-1 0 0 0 0,1-1 0 0 0,-1 1 0 0 0,4-5 0 0 0,82-99-3370 0 0,-69 80 2360 0 0,-14 19 781 0 0,0-1 1 0 0,-1 0-1 0 0,6-11 0 0 0,-11 19 287 0 0,0 0 1 0 0,0 0-1 0 0,0 0 0 0 0,0 0 1 0 0,0 0-1 0 0,0 0 0 0 0,0 0 0 0 0,0-1 1 0 0,0 1-1 0 0,0 0 0 0 0,1 0 0 0 0,-1 0 1 0 0,0 0-1 0 0,0 0 0 0 0,0 0 0 0 0,0 0 1 0 0,0 0-1 0 0,0 0 0 0 0,0 0 1 0 0,0 0-1 0 0,0 0 0 0 0,0 0 0 0 0,0 0 1 0 0,0 0-1 0 0,0-1 0 0 0,0 1 0 0 0,0 0 1 0 0,0 0-1 0 0,0 0 0 0 0,0 0 0 0 0,0 0 1 0 0,0 0-1 0 0,0 0 0 0 0,0 0 1 0 0,0 0-1 0 0,0 0 0 0 0,0 0 0 0 0,0 0 1 0 0,0-1-1 0 0,0 1 0 0 0,0 0 0 0 0,0 0 1 0 0,0 0-1 0 0,0 0 0 0 0,0 0 0 0 0,0 0 1 0 0,0 0-1 0 0,-1 0 0 0 0,1 0 0 0 0,0 0 1 0 0,0 0-1 0 0,0 0 0 0 0,0 0 1 0 0,0 0-1 0 0,0 0 0 0 0,0 0 0 0 0,0 0 1 0 0,0 0-1 0 0,0 0 0 0 0,0 0 0 0 0,0-1 1 0 0,-6 5 192 0 0,-5 5 297 0 0,6-4-202 0 0,-7 7 216 0 0,0 0 0 0 0,1 0 0 0 0,1 2 0 0 0,-13 18-1 0 0,15-19-189 0 0,0 2 338 0 0,-10 22 0 0 0,16-33-538 0 0,0 1 0 0 0,1-1 1 0 0,0 1-1 0 0,0-1 0 0 0,0 1 0 0 0,0-1 0 0 0,1 1 0 0 0,0 0 0 0 0,0 9 0 0 0,0-14-111 0 0,0 1 0 0 0,0 0-1 0 0,0 0 1 0 0,0 0 0 0 0,0-1-1 0 0,0 1 1 0 0,1 0-1 0 0,-1 0 1 0 0,0 0 0 0 0,0-1-1 0 0,1 1 1 0 0,-1 0 0 0 0,0-1-1 0 0,1 1 1 0 0,-1 0 0 0 0,1-1-1 0 0,-1 1 1 0 0,1 0-1 0 0,-1-1 1 0 0,1 1 0 0 0,-1-1-1 0 0,1 1 1 0 0,0-1 0 0 0,-1 1-1 0 0,1-1 1 0 0,0 1 0 0 0,-1-1-1 0 0,1 0 1 0 0,0 0 0 0 0,0 1-1 0 0,-1-1 1 0 0,1 0-1 0 0,0 0 1 0 0,0 0 0 0 0,1 1-1 0 0,2-2-28 0 0,-1 0-1 0 0,0 1 0 0 0,1-1 1 0 0,-1-1-1 0 0,0 1 1 0 0,6-3-1 0 0,4-1-16 0 0,-4 0-125 0 0,1 0 0 0 0,-1 0 1 0 0,0-1-1 0 0,0 0 1 0 0,-1 0-1 0 0,0-1 0 0 0,0 0 1 0 0,0-1-1 0 0,8-10 0 0 0,4-7-777 0 0,29-49 0 0 0,98-212-1552 0 0,-82 152 1358 0 0,42-86 812 0 0,-84 172 1513 0 0,-19 39-451 0 0,-7 13-49 0 0,-8 16-350 0 0,-34 80-1066 0 0,-132 318 2015 0 0,162-374-771 0 0,2 0-1 0 0,1 1 1 0 0,3 0 0 0 0,-5 57-1 0 0,14-98-556 0 0,0 0 0 0 0,0 1 0 0 0,0-1 0 0 0,0 1 0 0 0,1-1-1 0 0,-1 0 1 0 0,1 1 0 0 0,0-1 0 0 0,1 0 0 0 0,2 8-1 0 0,1-5-434 0 0</inkml:trace>
  <inkml:trace contextRef="#ctx0" brushRef="#br0" timeOffset="416.56">673 523 27759 0 0,'0'3'608'0'0,"4"-1"128"0"0,1 0 32 0 0,4-2 8 0 0,3-2-616 0 0,6 0-160 0 0,0-6 0 0 0,6 2 0 0 0,2 0 416 0 0,1-3 48 0 0,3-1 16 0 0,8 2 0 0 0,-1 2-384 0 0,2-1-72 0 0,1 3-24 0 0,4 1 0 0 0,-2-2-1000 0 0,-7 3-200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39:29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20 726 25311 0 0,'-6'11'1774'0'0,"4"-8"-1562"0"0,0 0 0 0 0,0 0 0 0 0,1 0 0 0 0,0 0 0 0 0,-1 0 0 0 0,1 1 1 0 0,0-1-1 0 0,-1 7 0 0 0,2-9-150 0 0,0 0 1 0 0,1-1 0 0 0,-1 1-1 0 0,0 0 1 0 0,0 0 0 0 0,1-1-1 0 0,-1 1 1 0 0,1 0-1 0 0,-1-1 1 0 0,0 1 0 0 0,1 0-1 0 0,-1-1 1 0 0,1 1 0 0 0,0-1-1 0 0,-1 1 1 0 0,1 0-1 0 0,-1-1 1 0 0,1 0 0 0 0,0 1-1 0 0,-1-1 1 0 0,1 1 0 0 0,0-1-1 0 0,0 0 1 0 0,-1 1-1 0 0,1-1 1 0 0,0 0 0 0 0,0 0-1 0 0,0 0 1 0 0,0 1 0 0 0,2-1 6 0 0,0 1 1 0 0,0-1-1 0 0,0 0 1 0 0,0 0-1 0 0,0 0 1 0 0,4 0-1 0 0,10-5 3 0 0,1 0-1 0 0,-1-1 1 0 0,-1-1-1 0 0,31-16 1 0 0,14-6-373 0 0,-5 8-1276 0 0,-53 20 1512 0 0,0 0 0 0 0,0 0-1 0 0,0 1 1 0 0,0-1 0 0 0,0 1 0 0 0,0 0-1 0 0,0 0 1 0 0,0 0 0 0 0,0 0 0 0 0,0 0 0 0 0,0 1-1 0 0,5 1 1 0 0,-1 0-12 0 0,-6-2 103 0 0,0 0 0 0 0,0 1 0 0 0,0-1 0 0 0,0 0 0 0 0,0 1 1 0 0,0-1-1 0 0,0 0 0 0 0,0 1 0 0 0,0 0 0 0 0,0-1 1 0 0,0 1-1 0 0,-1-1 0 0 0,1 1 0 0 0,0 0 0 0 0,0 0 0 0 0,-1-1 1 0 0,1 1-1 0 0,0 0 0 0 0,-1 0 0 0 0,1 0 0 0 0,0 0 1 0 0,-1 0-1 0 0,0 0 0 0 0,1 0 0 0 0,-1 0 0 0 0,1 1 0 0 0,8 26 89 0 0,-9-27 6 0 0,0-1 6 0 0,0 0 1 0 0,0 0 0 0 0,0 0-11 0 0,1-1-108 0 0,0 0 0 0 0,0 0 0 0 0,0 0-1 0 0,-1 0 1 0 0,1-1 0 0 0,0 1 0 0 0,-1 0-1 0 0,1 0 1 0 0,-1 0 0 0 0,1-1 0 0 0,-1 1-1 0 0,0 0 1 0 0,1 0 0 0 0,-1-1-1 0 0,0-1 1 0 0,0 1-41 0 0,25-144-2705 0 0,-24 140 2415 0 0,0 0 0 0 0,0 0 0 0 0,-1 0-1 0 0,1-1 1 0 0,-1 1 0 0 0,-1 0 0 0 0,1 0 0 0 0,-1 0 0 0 0,0 0-1 0 0,-3-9 1 0 0,3 14-120 0 0,0 1 434 0 0,0 0 1 0 0,-1-1-1 0 0,1 1 1 0 0,0 0-1 0 0,-1 0 1 0 0,1 0 0 0 0,-1 0-1 0 0,1 0 1 0 0,0 0-1 0 0,-1 0 1 0 0,1 0-1 0 0,-1 1 1 0 0,1-1-1 0 0,0 0 1 0 0,-1 1 0 0 0,1-1-1 0 0,0 1 1 0 0,0 0-1 0 0,-1-1 1 0 0,1 1-1 0 0,0 0 1 0 0,0 0-1 0 0,0 0 1 0 0,0 0 0 0 0,-2 2-1 0 0,-4 3 182 0 0,1 1 0 0 0,-9 13 0 0 0,11-14 80 0 0,-6 9 186 0 0,1 0-1 0 0,1 1 1 0 0,0 1-1 0 0,-8 23 1 0 0,3-5 542 0 0,9-24-686 0 0,2-1 1 0 0,-1 1-1 0 0,1-1 0 0 0,1 1 0 0 0,0 0 0 0 0,1 18 0 0 0,0-28-292 0 0,0 1 0 0 0,0-1 0 0 0,0 0 0 0 0,0 0 0 0 0,1 0-1 0 0,-1 0 1 0 0,0 0 0 0 0,0 0 0 0 0,1 0 0 0 0,-1 0-1 0 0,1 0 1 0 0,-1 0 0 0 0,1 0 0 0 0,-1 0 0 0 0,1 0 0 0 0,0 0-1 0 0,-1 0 1 0 0,1 0 0 0 0,0 0 0 0 0,0-1 0 0 0,-1 1 0 0 0,1 0-1 0 0,0-1 1 0 0,0 1 0 0 0,0 0 0 0 0,0-1 0 0 0,0 1-1 0 0,0-1 1 0 0,0 0 0 0 0,0 1 0 0 0,0-1 0 0 0,0 0 0 0 0,2 1-1 0 0,0-1-1 0 0,0 0-1 0 0,-1 0 0 0 0,1 0 1 0 0,-1 0-1 0 0,1 0 0 0 0,-1-1 0 0 0,1 1 1 0 0,-1-1-1 0 0,1 1 0 0 0,-1-1 1 0 0,1 0-1 0 0,4-2 0 0 0,-1-2-110 0 0,0 1 0 0 0,0-1-1 0 0,-1 0 1 0 0,0 0 0 0 0,0-1 0 0 0,0 1 0 0 0,4-8-1 0 0,27-45-1708 0 0,-28 44 1334 0 0,-1 0-1 0 0,-1-1 1 0 0,0 0-1 0 0,7-28 1 0 0,-13 40 393 0 0,1 1 0 0 0,-1-1 1 0 0,0 0-1 0 0,0 0 1 0 0,0 0-1 0 0,-1 0 1 0 0,0-5-1 0 0,1 7 81 0 0,0 1 1 0 0,-1-1-1 0 0,1 0 1 0 0,0 1-1 0 0,0-1 0 0 0,0 1 1 0 0,-1-1-1 0 0,1 1 0 0 0,0-1 1 0 0,0 1-1 0 0,-1-1 0 0 0,1 1 1 0 0,0-1-1 0 0,-1 1 0 0 0,1-1 1 0 0,-1 1-1 0 0,1 0 0 0 0,0-1 1 0 0,-1 1-1 0 0,1 0 1 0 0,-1-1-1 0 0,1 1 0 0 0,-1 0 1 0 0,1 0-1 0 0,-1-1 0 0 0,0 1 1 0 0,1 0-1 0 0,-1 0 0 0 0,1 0 1 0 0,-1 0-1 0 0,1 0 0 0 0,-1-1 1 0 0,0 1-1 0 0,1 0 0 0 0,-1 0 1 0 0,1 1-1 0 0,-1-1 0 0 0,1 0 1 0 0,-1 0-1 0 0,0 0 1 0 0,1 0-1 0 0,-1 0 0 0 0,1 1 1 0 0,-1-1-1 0 0,-3 2 94 0 0,0 1 0 0 0,0-1 1 0 0,0 1-1 0 0,1 0 0 0 0,-1 0 0 0 0,1 0 0 0 0,0 0 1 0 0,0 0-1 0 0,0 1 0 0 0,0-1 0 0 0,1 1 0 0 0,0 0 1 0 0,-1 0-1 0 0,1 0 0 0 0,0 0 0 0 0,-1 7 0 0 0,-2 3 906 0 0,1 1-1 0 0,1 0 1 0 0,-2 23-1 0 0,4-37-948 0 0,1 1 1 0 0,0-1-1 0 0,0 1 0 0 0,0 0 0 0 0,0-1 1 0 0,0 1-1 0 0,0 0 0 0 0,0-1 1 0 0,0 1-1 0 0,1 0 0 0 0,-1-1 0 0 0,1 1 1 0 0,-1-1-1 0 0,1 1 0 0 0,0-1 0 0 0,-1 1 1 0 0,1-1-1 0 0,0 1 0 0 0,0-1 1 0 0,2 2-1 0 0,-2-2-44 0 0,1 0 0 0 0,0 0 0 0 0,0 0 0 0 0,0 0 0 0 0,-1 0 0 0 0,1 0 0 0 0,0-1 0 0 0,0 1 0 0 0,0-1 0 0 0,0 0 0 0 0,0 1 0 0 0,0-1 0 0 0,0 0 0 0 0,0 0 0 0 0,0 0 0 0 0,3-1 0 0 0,5 0-50 0 0,-1 0-1 0 0,1-1 1 0 0,0 0-1 0 0,-1-1 1 0 0,0 0-1 0 0,0 0 1 0 0,0-1 0 0 0,0-1-1 0 0,0 1 1 0 0,-1-1-1 0 0,15-12 1 0 0,38-24-935 0 0,14-9 242 0 0,-65 42 617 0 0,0 0-1 0 0,1 1 1 0 0,0 0-1 0 0,1 1 1 0 0,14-6-1 0 0,-26 12 107 0 0,0 0-1 0 0,1 0 0 0 0,-1 0 1 0 0,0 0-1 0 0,0 0 1 0 0,0 0-1 0 0,0 0 0 0 0,0 0 1 0 0,0 0-1 0 0,0 0 0 0 0,1 0 1 0 0,-1 0-1 0 0,0 0 1 0 0,0 0-1 0 0,0 0 0 0 0,0 0 1 0 0,0 0-1 0 0,0 0 1 0 0,0 0-1 0 0,1 0 0 0 0,-1 0 1 0 0,0 0-1 0 0,0 0 1 0 0,0 0-1 0 0,0 0 0 0 0,0 0 1 0 0,0 0-1 0 0,1 0 0 0 0,-1 0 1 0 0,0 0-1 0 0,0 0 1 0 0,0 0-1 0 0,0 0 0 0 0,0 0 1 0 0,0 0-1 0 0,0 0 1 0 0,0 0-1 0 0,1 1 0 0 0,-1-1 1 0 0,0 0-1 0 0,0 0 1 0 0,0 0-1 0 0,0 0 0 0 0,0 0 1 0 0,0 0-1 0 0,0 0 0 0 0,0 1 1 0 0,0-1-1 0 0,0 0 1 0 0,0 0-1 0 0,0 0 0 0 0,-3 10-627 0 0,-7 9 90 0 0,9-19 512 0 0,-12 24 80 0 0,-11 26-1 0 0,-13 22 2278 0 0,37-71-2236 0 0,-1 1-1 0 0,0-1 0 0 0,0 0 1 0 0,1 0-1 0 0,-1 1 1 0 0,1-1-1 0 0,-1 0 1 0 0,1 1-1 0 0,-1-1 0 0 0,1 0 1 0 0,0 1-1 0 0,0-1 1 0 0,-1 2-1 0 0,15-9 225 0 0,86-91-536 0 0,-14 9-704 0 0,-33 47 328 0 0,-53 41 600 0 0,1 1-1 0 0,-1 0 0 0 0,0-1 1 0 0,0 1-1 0 0,0-1 0 0 0,0 1 1 0 0,0 0-1 0 0,0-1 1 0 0,0 1-1 0 0,0 0 0 0 0,0-1 1 0 0,0 1-1 0 0,0-1 0 0 0,0 2 1 0 0,-9 18 331 0 0,-1-1 0 0 0,-14 22 1 0 0,14-26 308 0 0,0 1 1 0 0,2 1-1 0 0,-12 29 1 0 0,18-39-445 0 0,0 0 0 0 0,0 0 0 0 0,1 0 0 0 0,-2 11 0 0 0,3-17-148 0 0,0 0-1 0 0,0 0 1 0 0,0 0 0 0 0,0 0-1 0 0,0 0 1 0 0,0 0 0 0 0,0 0-1 0 0,0 0 1 0 0,1 0 0 0 0,-1 0-1 0 0,0 0 1 0 0,1 0 0 0 0,-1 0-1 0 0,0 0 1 0 0,1 0 0 0 0,-1 0-1 0 0,1 0 1 0 0,-1-1 0 0 0,1 1-1 0 0,0 0 1 0 0,-1 0 0 0 0,1-1-1 0 0,0 1 1 0 0,0 0 0 0 0,-1-1-1 0 0,1 1 1 0 0,0 0 0 0 0,0-1-1 0 0,0 0 1 0 0,0 1 0 0 0,0-1-1 0 0,0 1 1 0 0,-1-1-1 0 0,1 0 1 0 0,0 0 0 0 0,0 1-1 0 0,0-1 1 0 0,0 0 0 0 0,0 0-1 0 0,0 0 1 0 0,0 0 0 0 0,0 0-1 0 0,2-1 1 0 0,5 0-158 0 0,0 0 0 0 0,0-1 0 0 0,-1-1 0 0 0,1 1 0 0 0,-1-1 0 0 0,13-7 0 0 0,40-28-655 0 0,-29 16 355 0 0,29-21-919 0 0,-37 25 617 0 0,49-28 1 0 0,-57 37 500 0 0,-10 6 143 0 0,0 0 0 0 0,-1 0 0 0 0,1 1 0 0 0,0 0 0 0 0,1 0 0 0 0,9-3 0 0 0,-15 5 84 0 0,1 0 0 0 0,-1 0 0 0 0,1 0 0 0 0,-1 0 0 0 0,1 0 0 0 0,-1 0 0 0 0,1 0 0 0 0,-1 1 0 0 0,1-1 0 0 0,-1 0 0 0 0,1 0 0 0 0,-1 0 0 0 0,1 0 0 0 0,-1 1 0 0 0,1-1 0 0 0,-1 0 0 0 0,0 0 0 0 0,1 1 0 0 0,-1-1 0 0 0,1 0 0 0 0,-1 1 0 0 0,0-1 0 0 0,1 0 0 0 0,0 2 0 0 0,4 13 0 0 0,-5-10 0 0 0,1 0 0 0 0,-1 0 0 0 0,0 0 0 0 0,-2 8 0 0 0,-4 25 643 0 0,0 4 631 0 0,0-13-871 0 0,5-13-399 0 0,1-15-71 0 0,5-15-1647 0 0,-4 8 1672 0 0,0 0 0 0 0,-1 0 0 0 0,0 1 0 0 0,0-1 0 0 0,-1 0 0 0 0,1 1 0 0 0,-1-1 0 0 0,-2-8 1 0 0,-1-2-319 0 0,0-2-252 0 0,-12-32 0 0 0,9 28 406 0 0,0 11 325 0 0,7 11-107 0 0,0 0 0 0 0,0-1 1 0 0,-1 1-1 0 0,1 0 0 0 0,0 0 0 0 0,0 0 0 0 0,-1 0 1 0 0,1 0-1 0 0,0 0 0 0 0,-1-1 0 0 0,1 1 0 0 0,0 0 1 0 0,0 0-1 0 0,-1 0 0 0 0,1 0 0 0 0,0 0 0 0 0,-1 0 0 0 0,1 0 1 0 0,0 0-1 0 0,-1 0 0 0 0,1 0 0 0 0,0 1 0 0 0,-1-1 1 0 0,-1 1 67 0 0,1 0 1 0 0,-1 0-1 0 0,0 1 1 0 0,1-1-1 0 0,-1 0 1 0 0,1 1-1 0 0,0 0 1 0 0,-2 1 0 0 0,-5 6 182 0 0,5-6-168 0 0,1 0 0 0 0,-1 0 0 0 0,1 0 0 0 0,0 0 0 0 0,0 1 0 0 0,0-1 0 0 0,0 1 0 0 0,-2 6 0 0 0,-8 33 415 0 0,11-38-427 0 0,-4 12 409 0 0,2 1-1 0 0,-2 21 0 0 0,4-31-321 0 0,1 0 0 0 0,1-1-1 0 0,-1 1 1 0 0,1-1 0 0 0,1 0 0 0 0,-1 1-1 0 0,6 13 1 0 0,-7-20-166 0 0,1 0-1 0 0,-1 0 1 0 0,1 0 0 0 0,-1 0-1 0 0,1 0 1 0 0,0 0-1 0 0,-1 0 1 0 0,1-1 0 0 0,0 1-1 0 0,0 0 1 0 0,0 0-1 0 0,0-1 1 0 0,0 1 0 0 0,-1-1-1 0 0,1 1 1 0 0,0-1 0 0 0,0 1-1 0 0,0-1 1 0 0,0 1-1 0 0,1-1 1 0 0,-1 0 0 0 0,0 0-1 0 0,0 1 1 0 0,0-1-1 0 0,0 0 1 0 0,0 0 0 0 0,0 0-1 0 0,0 0 1 0 0,0 0-1 0 0,3-1 1 0 0,-1 0 0 0 0,-1 1 0 0 0,1-1 0 0 0,0 0 0 0 0,0 0 0 0 0,0 0 0 0 0,0 0 0 0 0,-1-1 0 0 0,1 1 0 0 0,4-4 0 0 0,6-8-575 0 0,0-1 0 0 0,0 0 0 0 0,14-23-1 0 0,-9 13 59 0 0,14-23-811 0 0,-25 35 891 0 0,0-1 0 0 0,0 1-1 0 0,-2-1 1 0 0,6-17 0 0 0,-16 34 469 0 0,-8 4 214 0 0,1 5 243 0 0,0 1-1 0 0,1 0 1 0 0,1 0 0 0 0,0 1 0 0 0,1 0 0 0 0,-8 18 0 0 0,14-26-126 0 0,0-1-1 0 0,0 1 0 0 0,1 0 1 0 0,0 0-1 0 0,-1 8 0 0 0,2-12-221 0 0,1 0 0 0 0,-1 0 0 0 0,1 0 0 0 0,0 0 0 0 0,0 0 0 0 0,0 0 0 0 0,0 0 0 0 0,1 0 0 0 0,-1 0 0 0 0,1 0 0 0 0,0 0 0 0 0,0 0 0 0 0,0-1 0 0 0,3 7 0 0 0,-3-8-144 0 0,0 0 1 0 0,0-1-1 0 0,-1 1 0 0 0,1 0 0 0 0,0 0 0 0 0,0 0 0 0 0,1-1 0 0 0,-1 1 0 0 0,0 0 0 0 0,0-1 0 0 0,0 1 0 0 0,0-1 0 0 0,1 1 0 0 0,-1-1 0 0 0,0 0 1 0 0,0 1-1 0 0,1-1 0 0 0,-1 0 0 0 0,2 0 0 0 0,27-3-10 0 0,-15 1-24 0 0,-10 1-127 0 0,0 0 1 0 0,0 0-1 0 0,0-1 0 0 0,0 1 0 0 0,0-1 0 0 0,-1 0 0 0 0,1 0 0 0 0,0-1 0 0 0,-1 0 0 0 0,0 1 0 0 0,0-2 0 0 0,0 1 1 0 0,5-5-1 0 0,3-4-1045 0 0,-2 1 0 0 0,1-2 0 0 0,8-14 0 0 0,5-13-1906 0 0,-9 12-2568 0 0,-1 0-1169 0 0</inkml:trace>
  <inkml:trace contextRef="#ctx0" brushRef="#br0" timeOffset="2091.81">1672 2 15176 0 0,'0'0'340'0'0,"0"0"50"0"0,0 0 26 0 0,0 0-44 0 0,0 0-357 0 0,-1 0 1 0 0,1 0-1 0 0,0-1 0 0 0,0 1 0 0 0,-1 0 1 0 0,1 0-1 0 0,0 0 0 0 0,-1 0 1 0 0,1 0-1 0 0,0 0 0 0 0,-1 0 0 0 0,1 0 1 0 0,0 0-1 0 0,-1 0 0 0 0,1 0 0 0 0,0 0 1 0 0,-1 0-1 0 0,1 0 0 0 0,0 0 0 0 0,-1 0 1 0 0,1 0-1 0 0,0 0 0 0 0,0 0 0 0 0,-1 1 1 0 0,1-1-1 0 0,0 0 0 0 0,-1 0 0 0 0,1 0 1 0 0,0 1-1 0 0,0-1 0 0 0,-1 0 1 0 0,1 0-1 0 0,0 0 0 0 0,0 1 0 0 0,0-1 1 0 0,-1 0-1 0 0,1 1 0 0 0,0-1 0 0 0,-5 10 865 0 0,0 6 861 0 0,0 1-1 0 0,-1 17 1 0 0,-1 8-1698 0 0,-2 0 0 0 0,-24 72-1 0 0,-56 127 4406 0 0,71-192-3402 0 0,-23 65-227 0 0,39-106-752 0 0,-10 37 308 0 0,12-41-374 0 0,-1 0 0 0 0,1 0 0 0 0,-1 0 0 0 0,1 0 0 0 0,0 0 0 0 0,1 1 0 0 0,-1-1 0 0 0,3 7 0 0 0,-3-10-11 0 0,0-1 0 0 0,0 1 0 0 0,0-1 0 0 0,0 1 0 0 0,1 0 0 0 0,-1-1 0 0 0,0 1 0 0 0,1-1 0 0 0,-1 1 0 0 0,0-1 0 0 0,1 1 0 0 0,-1-1-1 0 0,0 1 1 0 0,1-1 0 0 0,-1 0 0 0 0,1 1 0 0 0,-1-1 0 0 0,1 0 0 0 0,-1 1 0 0 0,1-1 0 0 0,-1 0 0 0 0,1 1 0 0 0,0-1 0 0 0,-1 0 0 0 0,1 0 0 0 0,-1 0 0 0 0,1 0 0 0 0,0 1 0 0 0,-1-1 0 0 0,1 0 0 0 0,-1 0 0 0 0,1 0 0 0 0,0 0 0 0 0,-1 0 0 0 0,1-1-1 0 0,-1 1 1 0 0,1 0 0 0 0,0 0 0 0 0,-1 0 0 0 0,1 0 0 0 0,-1-1 0 0 0,1 1 0 0 0,-1 0 0 0 0,1-1 0 0 0,-1 1 0 0 0,1 0 0 0 0,0-1 0 0 0,4-3-74 0 0,0 1 0 0 0,-1-1 0 0 0,0 0 0 0 0,4-4-1 0 0,-4 5 13 0 0,121-125-3613 0 0,-101 102 3685 0 0,29-41 0 0 0,-44 55 0 0 0,3-5 0 0 0,-1-1 0 0 0,13-24 0 0 0,6-1 1311 0 0,-56 113 659 0 0,-4 12-606 0 0,23-61-947 0 0,-9 41 0 0 0,15-54-340 0 0,0 1 0 0 0,0 0 0 0 0,0-1 0 0 0,1 1 1 0 0,0 0-1 0 0,1 0 0 0 0,3 14 0 0 0,-4-21-124 0 0,0 0 0 0 0,1 0 0 0 0,-1-1 0 0 0,1 1 0 0 0,0 0 0 0 0,0-1 0 0 0,-1 1 0 0 0,1 0 0 0 0,0-1 0 0 0,0 1 0 0 0,0-1 0 0 0,1 1 0 0 0,-1-1 0 0 0,0 0 0 0 0,0 0 0 0 0,1 1 0 0 0,-1-1 0 0 0,1 0 0 0 0,-1 0 0 0 0,1 0 1 0 0,0 0-1 0 0,-1-1 0 0 0,1 1 0 0 0,0 0 0 0 0,-1-1 0 0 0,1 1 0 0 0,0-1 0 0 0,0 1 0 0 0,0-1 0 0 0,0 0 0 0 0,2 0 0 0 0,-1 0-56 0 0,1-1 0 0 0,-1 0 1 0 0,0 1-1 0 0,1-1 0 0 0,-1 0 1 0 0,0-1-1 0 0,0 1 0 0 0,1-1 0 0 0,-1 1 1 0 0,0-1-1 0 0,0 0 0 0 0,-1 0 1 0 0,1 0-1 0 0,0 0 0 0 0,4-5 0 0 0,45-57-1783 0 0,19-35-3825 0 0,-65 90 5150 0 0,-1 1-24 0 0,0 0 0 0 0,1 1 0 0 0,9-10 0 0 0,-14 16 636 0 0,1 0 0 0 0,-1-1-1 0 0,1 1 1 0 0,-1 0 0 0 0,0-1 0 0 0,0 1-1 0 0,1-1 1 0 0,-1 1 0 0 0,0-1 0 0 0,0 1-1 0 0,-1-1 1 0 0,1 0 0 0 0,0 1 0 0 0,0-1-1 0 0,-1 0 1 0 0,1-3 0 0 0,-1 4 365 0 0,0 1 6 0 0,0 0 2 0 0,0 0-30 0 0,0 0-130 0 0,0 0-59 0 0,1 1-128 0 0,0 0 0 0 0,0 1 0 0 0,-1-1 1 0 0,1 0-1 0 0,-1 0 0 0 0,1 0 0 0 0,-1 1 0 0 0,1-1 0 0 0,-1 0 1 0 0,0 1-1 0 0,1-1 0 0 0,-1 0 0 0 0,0 1 0 0 0,0-1 0 0 0,0 2 0 0 0,0-2 28 0 0,0 14 913 0 0,0 0 0 0 0,-1 0 0 0 0,-5 29 0 0 0,0-5 100 0 0,-1 16-1511 0 0,-3-1-1 0 0,-2-1 0 0 0,-2 0 1 0 0,-25 62-1 0 0,18-68 394 0 0,-29 46 0 0 0,-4-4 0 0 0,52-87 0 0 0,1 1 0 0 0,-1-1 0 0 0,0 0 0 0 0,0 0 0 0 0,0 0 0 0 0,0 0 0 0 0,0 0 0 0 0,-1 0 0 0 0,1-1 0 0 0,-5 3 0 0 0,7-4 0 0 0,-1 1 0 0 0,0-1 0 0 0,0 0 0 0 0,1 0 0 0 0,-1 1 0 0 0,0-1 0 0 0,0 0 0 0 0,1 0 0 0 0,-1 0 0 0 0,0 0 0 0 0,0 0 0 0 0,1 0 0 0 0,-1 0 0 0 0,0 0 0 0 0,0 0 0 0 0,1 0 0 0 0,-1-1 0 0 0,0 1 0 0 0,0 0 0 0 0,1-1 0 0 0,-1 1 0 0 0,0 0 0 0 0,1-1 0 0 0,-1 1 0 0 0,0-1 0 0 0,1 1 0 0 0,-1 0 0 0 0,1-1 0 0 0,-1 0 0 0 0,0 1 0 0 0,1-1 0 0 0,0 1 0 0 0,-1-1 0 0 0,1 0 0 0 0,-1 1 0 0 0,1-1 0 0 0,0 0 0 0 0,-1 1 0 0 0,1-1 0 0 0,0 0 0 0 0,-1-1 0 0 0,1-1-120 0 0,-1 0 0 0 0,1 0-1 0 0,-1 0 1 0 0,1 1 0 0 0,0-1 0 0 0,0 0-1 0 0,0 0 1 0 0,0 0 0 0 0,1 0-1 0 0,-1 0 1 0 0,1 0 0 0 0,1-4 0 0 0,16-34-2077 0 0,-13 31 1975 0 0,-1 3 208 0 0,0 1 0 0 0,1 0 1 0 0,-1 1-1 0 0,1-1 1 0 0,0 1-1 0 0,0 0 0 0 0,1 0 1 0 0,8-6-1 0 0,15-14 15 0 0,23-24-1 0 0,-27 26 0 0 0,-1 0 0 0 0,-1-1 0 0 0,25-36 0 0 0,159-227-2048 0 0,-165 229 2860 0 0,-42 58-717 0 0,0-1 0 0 0,1 1-1 0 0,-1-1 1 0 0,0 1-1 0 0,0-1 1 0 0,1 1-1 0 0,-1 0 1 0 0,0-1 0 0 0,1 1-1 0 0,-1-1 1 0 0,1 1-1 0 0,-1 0 1 0 0,0 0 0 0 0,1-1-1 0 0,-1 1 1 0 0,1 0-1 0 0,-1 0 1 0 0,1-1-1 0 0,-1 1 1 0 0,1 0 0 0 0,-1 0-1 0 0,1 0 1 0 0,0 0-1 0 0,-1 0-49 0 0,1 0 0 0 0,-1 0 0 0 0,1 0 0 0 0,-1 1 0 0 0,0-1-1 0 0,1 0 1 0 0,-1 1 0 0 0,1-1 0 0 0,-1 0 0 0 0,0 1 0 0 0,1-1-1 0 0,-1 0 1 0 0,0 1 0 0 0,0-1 0 0 0,1 1 0 0 0,-1-1 0 0 0,0 1 0 0 0,0-1-1 0 0,1 1 1 0 0,6 30-47 0 0,-6-23 145 0 0,1 2 186 0 0,0 0-1 0 0,-1 0 0 0 0,0 0 0 0 0,-1 0 1 0 0,0 12-1 0 0,-9 50-293 0 0,8-66 8 0 0,-1 1 81 0 0,1-1-1 0 0,-1 0 1 0 0,0 1-1 0 0,0-1 1 0 0,-1 0-1 0 0,0-1 1 0 0,0 1-1 0 0,0 0 1 0 0,-1-1-1 0 0,1 1 1 0 0,-1-1-1 0 0,-1 0 1 0 0,1-1-1 0 0,-1 1 1 0 0,-7 5-1 0 0,10-9-120 0 0,1 0-1 0 0,0-1 1 0 0,-1 1 0 0 0,1 0-1 0 0,-1-1 1 0 0,1 0 0 0 0,0 1-1 0 0,-1-1 1 0 0,0 0 0 0 0,1 0-1 0 0,-1 0 1 0 0,1 0 0 0 0,-3 0-1 0 0,3 0-42 0 0,-1 0 1 0 0,0 0-1 0 0,0 0 0 0 0,0 0 0 0 0,0 1 0 0 0,0-1 0 0 0,1 1 0 0 0,-1-1 1 0 0,0 1-1 0 0,-2 0 0 0 0,-1 2-103 0 0,2-2 31 0 0,0 1 1 0 0,0-1 0 0 0,0 1-1 0 0,0 0 1 0 0,1 0 0 0 0,-1 0-1 0 0,0 0 1 0 0,1 1 0 0 0,-1-1-1 0 0,1 1 1 0 0,0-1 0 0 0,-2 4-1 0 0,4-6 112 0 0,0 0 0 0 0,0 0 0 0 0,0 1 0 0 0,0-1 0 0 0,0 0 0 0 0,0 0 0 0 0,0 0 0 0 0,0 0 0 0 0,0 0 0 0 0,0 0 0 0 0,0 1 0 0 0,0-1 0 0 0,0 0 0 0 0,0 0 0 0 0,0 0 0 0 0,0 0 0 0 0,0 0 0 0 0,0 1 0 0 0,0-1 0 0 0,0 0 0 0 0,0 0 0 0 0,0 0 0 0 0,0 0 0 0 0,0 0 0 0 0,0 0 0 0 0,0 0 0 0 0,0 1 0 0 0,1-1 0 0 0,-1 0 0 0 0,0 0 0 0 0,0 0 0 0 0,0 0 0 0 0,0 0 0 0 0,0 0 0 0 0,0 0 0 0 0,0 0 0 0 0,1 0 0 0 0,-1 0 0 0 0,0 0 0 0 0,0 0 0 0 0,0 0 0 0 0,0 0 0 0 0,0 0 0 0 0,0 1 0 0 0,1-1 0 0 0,-1 0 0 0 0,0-1 0 0 0,0 1 0 0 0,0 0 0 0 0,0 0 0 0 0,1 0 0 0 0,4 0 0 0 0,-5 0 0 0 0,42-18 402 0 0,-32 14-134 0 0,-1 0 0 0 0,1 0 1 0 0,-1-1-1 0 0,0 0 0 0 0,16-13 0 0 0,7-3-287 0 0,16-13-69 0 0,-29 19-208 0 0,9-8-1109 0 0,-1 0 0 0 0,-1-2 0 0 0,-1-1 0 0 0,36-50 0 0 0,-59 74 1291 0 0,-1 0 0 0 0,1 0 0 0 0,-1 0 0 0 0,0 0 0 0 0,0 0 0 0 0,0 0 1 0 0,0-1-1 0 0,0 1 0 0 0,-1 0 0 0 0,2-4 0 0 0,-2 6 336 0 0,0 0 177 0 0,0 0 733 0 0,0 0 321 0 0,-2 1 1593 0 0,-7 6-1777 0 0,1 2-1005 0 0,1-1 1 0 0,0 1-1 0 0,0 0 1 0 0,1 1-1 0 0,0 0 0 0 0,1 0 1 0 0,0 0-1 0 0,0 1 1 0 0,1 0-1 0 0,0-1 1 0 0,-3 22-1 0 0,-8 12-247 0 0,12-37-17 0 0,1-1 0 0 0,-1 1 0 0 0,1 0 0 0 0,1-1 0 0 0,-1 1 0 0 0,1 0-1 0 0,0 0 1 0 0,1 0 0 0 0,-1 0 0 0 0,2 13 0 0 0,-1-19 1 0 0,1 0 0 0 0,-1 0 0 0 0,0 0 0 0 0,0 0-1 0 0,1 0 1 0 0,-1 0 0 0 0,1 0 0 0 0,-1 0 0 0 0,1 0 0 0 0,-1 0 0 0 0,1 0-1 0 0,0 0 1 0 0,-1 0 0 0 0,1 0 0 0 0,0 0 0 0 0,0-1 0 0 0,-1 1 0 0 0,1 0-1 0 0,0-1 1 0 0,0 1 0 0 0,0 0 0 0 0,0-1 0 0 0,0 1 0 0 0,0-1 0 0 0,0 0-1 0 0,0 1 1 0 0,0-1 0 0 0,0 0 0 0 0,1 1 0 0 0,-1-1 0 0 0,0 0 0 0 0,0 0-1 0 0,0 0 1 0 0,0 0 0 0 0,0 0 0 0 0,0 0 0 0 0,0-1 0 0 0,0 1 0 0 0,1 0-1 0 0,0-1 1 0 0,3 0-55 0 0,0-1-1 0 0,-1 1 1 0 0,1-1-1 0 0,0 0 0 0 0,-1-1 1 0 0,1 1-1 0 0,6-6 1 0 0,38-34-1649 0 0,22-26-2193 0 0,2-12-5905 0 0,-57 59 7719 0 0,-11 14 1602 0 0,0 0 0 0 0,0 1 0 0 0,0 0 0 0 0,1 1 0 0 0,9-9 0 0 0,-14 14 734 0 0,-1 0 1 0 0,0 0 0 0 0,0 0 0 0 0,0 0-1 0 0,1 0 1 0 0,-1 0 0 0 0,0 0-1 0 0,0-1 1 0 0,1 1 0 0 0,-1 0-1 0 0,0 0 1 0 0,0 0 0 0 0,1 0-1 0 0,-1 0 1 0 0,0 0 0 0 0,0 1 0 0 0,1-1-1 0 0,-1 0 1 0 0,0 0 0 0 0,0 0-1 0 0,0 0 1 0 0,1 0 0 0 0,-1 0-1 0 0,0 0 1 0 0,0 0 0 0 0,0 0 0 0 0,1 1-1 0 0,-1-1 1 0 0,7 8 2457 0 0,1 8-855 0 0,-4-6-1675 0 0,0 0-1 0 0,0 1 0 0 0,-1-1 1 0 0,0 1-1 0 0,-1 0 0 0 0,0-1 1 0 0,-1 1-1 0 0,0 0 0 0 0,-1 0 1 0 0,0 0-1 0 0,-1 0 0 0 0,0 0 1 0 0,-1 0-1 0 0,-4 16 0 0 0,4-21-143 0 0,-12 31 1043 0 0,13-36-1030 0 0,1 1 0 0 0,-1 0 1 0 0,-1 0-1 0 0,1-1 1 0 0,0 1-1 0 0,0 0 0 0 0,-1-1 1 0 0,1 1-1 0 0,-1-1 1 0 0,1 0-1 0 0,-1 1 0 0 0,1-1 1 0 0,-1 0-1 0 0,0 0 0 0 0,0 0 1 0 0,-2 1-1 0 0,2-2-51 0 0,-1 0 0 0 0,1 0 0 0 0,0 0 0 0 0,-1 0 0 0 0,1 0 0 0 0,-1-1 0 0 0,1 1 0 0 0,-3-2 0 0 0,-4 0 0 0 0,-16-3-292 0 0,17 3-237 0 0,0 1 0 0 0,-1-1 0 0 0,-10 1 0 0 0,12 1 129 0 0,5-1 368 0 0,0 1 1 0 0,0 0-1 0 0,0 0 1 0 0,0 0-1 0 0,-1 0 1 0 0,1 0 0 0 0,0 0-1 0 0,0 1 1 0 0,0-1-1 0 0,-2 2 1 0 0,3-2 531 0 0,1 0 10 0 0,0 0 2 0 0,0 0 0 0 0,6 0 443 0 0,19-1-500 0 0,0 0 0 0 0,0-2 0 0 0,0-1 0 0 0,0-1 0 0 0,-1-1 0 0 0,0-1 1 0 0,0-1-1 0 0,27-13 0 0 0,-13 4-265 0 0,-27 13-666 0 0,-1 0 1 0 0,0-1-1 0 0,0 0 0 0 0,0-1 1 0 0,10-7-1 0 0,-2 1-3036 0 0,-11 7-5018 0 0</inkml:trace>
  <inkml:trace contextRef="#ctx0" brushRef="#br0" timeOffset="2436.85">2651 315 27711 0 0,'0'0'792'0'0,"0"0"160"0"0,0 0-760 0 0,0 0-192 0 0,0 0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41:00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24 723 23039 0 0,'0'0'528'0'0,"0"0"70"0"0,0 0 36 0 0,0 0-79 0 0,0 0-291 0 0,0 0 128 0 0,0 0 96 0 0,0 0 21 0 0,0 0-45 0 0,0 0-200 0 0,0 0-83 0 0,0 0-132 0 0,0 0 0 0 0,0 1 0 0 0,0-1 0 0 0,0 0-1 0 0,0 0 1 0 0,0 0 0 0 0,0 0 0 0 0,1 0-1 0 0,-1 0 1 0 0,0 1 0 0 0,0-1 0 0 0,0 0-1 0 0,0 0 1 0 0,0 0 0 0 0,0 0 0 0 0,1 0-1 0 0,-1 0 1 0 0,0 0 0 0 0,0 0 0 0 0,0 0-1 0 0,0 0 1 0 0,1 0 0 0 0,-1 0 0 0 0,0 0-1 0 0,0 0 1 0 0,0 0 0 0 0,0 0 0 0 0,1 0 0 0 0,-1 0-1 0 0,0 0 1 0 0,0 0 0 0 0,0 0 0 0 0,0 0-1 0 0,1 0 1 0 0,4-2-48 0 0,0-1 0 0 0,1 0 1 0 0,-2 0-1 0 0,7-5 0 0 0,14-8-66 0 0,-21 13-74 0 0,0 0-1 0 0,0 0 1 0 0,0-1-1 0 0,0 1 0 0 0,-1-1 1 0 0,0 0-1 0 0,1 1 1 0 0,2-7-1 0 0,15-15-401 0 0,-4 8 85 0 0,0-1-1 0 0,16-22 1 0 0,-32 38 308 0 0,0 1-1 0 0,0-1 1 0 0,0 1 0 0 0,0 0-1 0 0,1 0 1 0 0,-1-1 0 0 0,0 1-1 0 0,1 0 1 0 0,-1 0 0 0 0,1 0 0 0 0,-1 1-1 0 0,3-2 1 0 0,-4 3-32 0 0,1 1 1 0 0,-1-1-1 0 0,1 1 1 0 0,-1-1-1 0 0,0 1 0 0 0,0-1 1 0 0,0 1-1 0 0,1-1 1 0 0,-2 3-1 0 0,1 6-85 0 0,-1-1 1 0 0,-1 1-1 0 0,-4 18 1 0 0,-1-3 183 0 0,-45 149-24 0 0,24-89 106 0 0,5-15 810 0 0,-3-1 0 0 0,-40 75-1 0 0,61-134-575 0 0,4-6-185 0 0,-1-1 0 0 0,1-1 0 0 0,0 1 0 0 0,-1 0 0 0 0,0 0-1 0 0,-2 2 1 0 0,3-16-396 0 0,8-14 212 0 0,2 0 0 0 0,11-26 0 0 0,1 3 42 0 0,71-176-1715 0 0,-64 159 1534 0 0,2-3 74 0 0,2 1 0 0 0,70-105 0 0 0,-100 169 72 0 0,0 0-1 0 0,0 0 1 0 0,1 0 0 0 0,-1 0-1 0 0,1 1 1 0 0,0-1 0 0 0,5-4-1 0 0,-6 7-190 0 0,3 7 196 0 0,-4-4 192 0 0,0 0 0 0 0,0 0 0 0 0,0 1 0 0 0,-1-1 0 0 0,0 0 0 0 0,1 1 0 0 0,-1-1-1 0 0,0 0 1 0 0,-1 6 0 0 0,-7 31 1003 0 0,6-32-941 0 0,-5 16 616 0 0,-2 1-1 0 0,-11 24 0 0 0,0-2-93 0 0,14-32-437 0 0,-1-1-1 0 0,-1 0 1 0 0,0 0 0 0 0,-1-1-1 0 0,-1 0 1 0 0,-20 22-1 0 0,28-32-214 0 0,-1 0 0 0 0,-1-1-1 0 0,1 1 1 0 0,0-1 0 0 0,-1 0 0 0 0,-3 2-1 0 0,7-4-2 0 0,0 0 0 0 0,0 0-1 0 0,0 0 1 0 0,0 0 0 0 0,0 0 0 0 0,0 0-1 0 0,0 0 1 0 0,0-1 0 0 0,1 1 0 0 0,-1 0 0 0 0,0 0-1 0 0,0 0 1 0 0,0 0 0 0 0,0 0 0 0 0,0 0-1 0 0,0 0 1 0 0,-1 0 0 0 0,1-1 0 0 0,0 1-1 0 0,0 0 1 0 0,0 0 0 0 0,0 0 0 0 0,0 0-1 0 0,0 0 1 0 0,0 0 0 0 0,0 0 0 0 0,0 0-1 0 0,0 0 1 0 0,0-1 0 0 0,0 1 0 0 0,0 0-1 0 0,0 0 1 0 0,0 0 0 0 0,0 0 0 0 0,0 0-1 0 0,-1 0 1 0 0,1 0 0 0 0,0 0 0 0 0,0 0-1 0 0,0 0 1 0 0,0 0 0 0 0,0 0 0 0 0,0 0-1 0 0,0 0 1 0 0,0 0 0 0 0,0 0 0 0 0,-1 0-1 0 0,1 0 1 0 0,0 0 0 0 0,0 0 0 0 0,0 0-1 0 0,0 0 1 0 0,0 0 0 0 0,4-7-86 0 0,14-10-48 0 0,-15 13 119 0 0,0 1-1 0 0,1 0 0 0 0,-1 0 0 0 0,1 0 1 0 0,-1 0-1 0 0,1 1 0 0 0,0-1 1 0 0,0 1-1 0 0,7-3 0 0 0,90-37 249 0 0,-14 0-384 0 0,-82 39 144 0 0,0 0 0 0 0,0 0 0 0 0,-1 0-1 0 0,1 0 1 0 0,-1-1 0 0 0,5-4 0 0 0,8-7 1 0 0,-9 7-107 0 0,0 0 0 0 0,0 0-1 0 0,-1-1 1 0 0,0-1 0 0 0,0 1-1 0 0,-1-1 1 0 0,9-20 0 0 0,0 7-764 0 0,-14 22 971 0 0,0 0 0 0 0,0 0 0 0 0,0 0 0 0 0,0 0 0 0 0,0 0 0 0 0,1 0 0 0 0,-1 1 1 0 0,0-1-1 0 0,1 0 0 0 0,-1 1 0 0 0,0-1 0 0 0,1 1 0 0 0,1-1 0 0 0,10-4 604 0 0,-12 4-697 0 0,0 0 0 0 0,0 1 0 0 0,0-1 0 0 0,0 1 0 0 0,0-1 0 0 0,0 1 0 0 0,0-1 0 0 0,1 1 0 0 0,-1 0 0 0 0,0 0 0 0 0,0-1 0 0 0,0 1 0 0 0,0 0 0 0 0,1 0 0 0 0,-1 0 0 0 0,0 0 0 0 0,0 0 0 0 0,0 0 0 0 0,2 1 0 0 0,0 0 0 0 0,0 1 0 0 0,0-1 0 0 0,0 1 0 0 0,0-1 0 0 0,3 4 0 0 0,-2-2 0 0 0,7-1 0 0 0,-10-2 0 0 0,0 0 0 0 0,-1 0 0 0 0,1 0 0 0 0,0 0 0 0 0,0 0 0 0 0,-1 1 0 0 0,1-1 0 0 0,0 0 0 0 0,0 0 0 0 0,-1 0 0 0 0,1 1 0 0 0,0-1 0 0 0,-1 0 0 0 0,1 1 0 0 0,1 0 0 0 0,9 4 0 0 0,-10-5 0 0 0,0 0 0 0 0,0 0 0 0 0,0 0 0 0 0,0 1 0 0 0,-1-1 0 0 0,1 0 0 0 0,0 1 0 0 0,0-1 0 0 0,0 1 0 0 0,0-1 0 0 0,-1 1 0 0 0,1-1 0 0 0,0 1 0 0 0,0 0 0 0 0,0 0 0 0 0,2 2 0 0 0,-2-2 0 0 0,0 0 0 0 0,0 0 0 0 0,0 0 0 0 0,0 0 0 0 0,-1 0 0 0 0,1 0 0 0 0,0 1 0 0 0,0-1 0 0 0,-1 0 0 0 0,1 1 0 0 0,-1-1 0 0 0,1 0 0 0 0,-1 1 0 0 0,0-1 0 0 0,1 0 0 0 0,-1 1 0 0 0,0-1 0 0 0,0 3 0 0 0,0-2 0 0 0,0-1 0 0 0,-1 1 0 0 0,1-1 0 0 0,0 0 0 0 0,-1 0 0 0 0,1 1 0 0 0,0-1 0 0 0,-1 0 0 0 0,0 0 0 0 0,1 1 0 0 0,-1-1 0 0 0,0 0 0 0 0,0 0 0 0 0,1 0 0 0 0,-1 0 0 0 0,0 0 0 0 0,0 0 0 0 0,0 0 0 0 0,0 0 0 0 0,0 0 0 0 0,-2 0 0 0 0,-15 13 0 0 0,14-10 0 0 0,0 0 0 0 0,0-1 0 0 0,-9 5 0 0 0,13-8 0 0 0,-1 1 0 0 0,1-1-1 0 0,-1 0 1 0 0,1 0 0 0 0,-1 0 0 0 0,1 0-1 0 0,-1 0 1 0 0,1 0 0 0 0,-1 0-1 0 0,0 0 1 0 0,1 0 0 0 0,-1 0 0 0 0,1 0-1 0 0,-1 0 1 0 0,1 0 0 0 0,-1-1-1 0 0,1 1 1 0 0,-1 0 0 0 0,1 0 0 0 0,-1-1-1 0 0,0 1 4 0 0,1 0 0 0 0,0-1 0 0 0,-1 1 0 0 0,1 0 0 0 0,-1 0 0 0 0,1 0 0 0 0,0-1-1 0 0,-1 1 1 0 0,1 0 0 0 0,-1 0 0 0 0,1 0 0 0 0,-1 0 0 0 0,1 0 0 0 0,0 0 0 0 0,-1 0 0 0 0,1 0-1 0 0,-1 0 1 0 0,1 0 0 0 0,-1 0 0 0 0,1 0 0 0 0,0 0 0 0 0,-1 1 0 0 0,1-1 0 0 0,-1 0-1 0 0,1 0 1 0 0,-1 1 0 0 0,-22 22 1085 0 0,18-17-866 0 0,0-1 0 0 0,0 1 0 0 0,-12 8 0 0 0,-31 24 354 0 0,43-35-449 0 0,1 0 0 0 0,0 0 1 0 0,0 1-1 0 0,0 0 0 0 0,0 0 0 0 0,-6 8 0 0 0,9-11-97 0 0,1 0 1 0 0,-1 0-1 0 0,1-1 0 0 0,-1 1 1 0 0,1 0-1 0 0,0 0 1 0 0,-1 0-1 0 0,1 0 0 0 0,0 0 1 0 0,0 0-1 0 0,-1 0 0 0 0,1 0 1 0 0,0 0-1 0 0,0 0 0 0 0,0 0 1 0 0,0 0-1 0 0,1 2 0 0 0,-1-2-17 0 0,1 0-1 0 0,0 0 0 0 0,-1 0 0 0 0,1 0 0 0 0,0 0 0 0 0,-1 0 1 0 0,1-1-1 0 0,0 1 0 0 0,0 0 0 0 0,0 0 0 0 0,0-1 1 0 0,0 1-1 0 0,0 0 0 0 0,0-1 0 0 0,0 1 0 0 0,0-1 1 0 0,0 0-1 0 0,0 1 0 0 0,2-1 0 0 0,6 2-21 0 0,0 0 0 0 0,0-2 0 0 0,0 1 0 0 0,1-1 0 0 0,16-2 0 0 0,-14 1-4 0 0,-1 1 3 0 0,-1-2 0 0 0,0 0-1 0 0,0 0 1 0 0,0 0 0 0 0,0-2-1 0 0,0 1 1 0 0,0-1-1 0 0,11-7 1 0 0,27-9-775 0 0,-37 16 505 0 0,0 0 1 0 0,-1-1-1 0 0,1-1 1 0 0,10-6 0 0 0,29-20-389 0 0,-33 23 257 0 0,-1-2-1 0 0,22-16 0 0 0,-20 12 142 0 0,13-12-829 0 0,-29 25 1042 0 0,0-1 0 0 0,0 1 1 0 0,-1-1-1 0 0,1 1 0 0 0,-1-1 0 0 0,1 0 0 0 0,-1 0 1 0 0,0 0-1 0 0,0 0 0 0 0,0 0 0 0 0,1-3 0 0 0,-2 5 79 0 0,0 0 0 0 0,0 0-1 0 0,1 0 1 0 0,-1 0 0 0 0,0 0-1 0 0,0 0 1 0 0,0 0-1 0 0,0 0 1 0 0,-1 0 0 0 0,1 0-1 0 0,0 0 1 0 0,0 0 0 0 0,-1 0-1 0 0,1 0 1 0 0,0 0 0 0 0,-1 0-1 0 0,1 0 1 0 0,-1 0 0 0 0,1 1-1 0 0,-1-1 1 0 0,1 0 0 0 0,-1 0-1 0 0,0 0 1 0 0,1 1 0 0 0,-1-1-1 0 0,0 0 1 0 0,0 1 0 0 0,1-1-1 0 0,-1 1 1 0 0,0-1-1 0 0,0 1 1 0 0,0-1 0 0 0,0 1-1 0 0,0 0 1 0 0,0-1 0 0 0,0 1-1 0 0,0 0 1 0 0,0 0 0 0 0,0-1-1 0 0,0 1 1 0 0,0 0 0 0 0,0 0-1 0 0,0 0 1 0 0,0 0 0 0 0,-1 1-1 0 0,-3-1 104 0 0,0 1-1 0 0,-1-1 1 0 0,1 1-1 0 0,0 0 1 0 0,0 1-1 0 0,0 0 1 0 0,-7 2-1 0 0,1 2 155 0 0,1-1-1 0 0,0 2 0 0 0,0-1 1 0 0,-16 14-1 0 0,19-13-111 0 0,1-1 0 0 0,-1 1 0 0 0,1 1 0 0 0,1-1 0 0 0,-1 1-1 0 0,1 0 1 0 0,-5 10 0 0 0,9-15-83 0 0,-1 1-1 0 0,1 0 0 0 0,-1 0 1 0 0,1 0-1 0 0,0 0 1 0 0,1 0-1 0 0,-1 0 0 0 0,1 0 1 0 0,-1 0-1 0 0,1 0 1 0 0,0 0-1 0 0,1 0 1 0 0,-1 0-1 0 0,1 0 0 0 0,0 0 1 0 0,0 0-1 0 0,0 0 1 0 0,3 7-1 0 0,-3-9-81 0 0,0 0 1 0 0,0 0-1 0 0,1 0 0 0 0,-1 0 0 0 0,1 0 1 0 0,-1 0-1 0 0,1-1 0 0 0,0 1 0 0 0,-1 0 1 0 0,1-1-1 0 0,0 0 0 0 0,0 1 0 0 0,0-1 1 0 0,0 0-1 0 0,0 0 0 0 0,0 0 0 0 0,1 0 1 0 0,-1 0-1 0 0,0 0 0 0 0,0-1 0 0 0,1 1 1 0 0,-1-1-1 0 0,0 0 0 0 0,1 0 0 0 0,2 0 1 0 0,4 0-12 0 0,1-1 0 0 0,-1-1 0 0 0,1 0 0 0 0,16-6 0 0 0,-12 4-173 0 0,-1-1 20 0 0,0 0-1 0 0,0-1 1 0 0,0-1-1 0 0,13-10 1 0 0,-16 11-14 0 0,2-2-255 0 0,18-16-1 0 0,0-1-582 0 0,-2 1 43 0 0,7-5-138 0 0,-35 29 1097 0 0,2-1-43 0 0,-1 0 1 0 0,0 0 0 0 0,1 0 0 0 0,-1 0 0 0 0,1 1-1 0 0,-1-1 1 0 0,1 0 0 0 0,-1 1 0 0 0,1-1 0 0 0,-1 1-1 0 0,1 0 1 0 0,0-1 0 0 0,-1 1 0 0 0,1 0 0 0 0,0 0-1 0 0,-1 0 1 0 0,1 0 0 0 0,-1 0 0 0 0,1 0 0 0 0,1 1-1 0 0,-2 0 107 0 0,0 0 0 0 0,0 0-1 0 0,-1-1 1 0 0,1 1 0 0 0,-1 0 0 0 0,1 0-1 0 0,-1 0 1 0 0,1 0 0 0 0,-1 0-1 0 0,1 0 1 0 0,-1 0 0 0 0,1 1 0 0 0,4 24 1211 0 0,-4-8-892 0 0,-2 11 794 0 0,0-4-581 0 0,1-22-454 0 0,0 0 1 0 0,1 0-1 0 0,-1 0 0 0 0,0 0 0 0 0,1 0 0 0 0,0 0 1 0 0,0 0-1 0 0,2 4 0 0 0,-3-7-165 0 0,1 0 0 0 0,-1 0 0 0 0,0 1 1 0 0,1-1-1 0 0,-1 0 0 0 0,0 0 0 0 0,1 0 0 0 0,-1 0 0 0 0,1 0 0 0 0,-1 0 0 0 0,0 0 0 0 0,1 0 0 0 0,-1 0 0 0 0,1 0 1 0 0,-1 0-1 0 0,1 0 0 0 0,-1 0 0 0 0,0 0 0 0 0,1 0 0 0 0,-1 0 0 0 0,1 0 0 0 0,-1 0 0 0 0,0-1 0 0 0,1 1 1 0 0,-1 0-1 0 0,0 0 0 0 0,1 0 0 0 0,-1-1 0 0 0,0 1 0 0 0,1 0 0 0 0,-1 0 0 0 0,0-1 0 0 0,1 0 0 0 0,10-11-266 0 0,-10 10 213 0 0,3-3-281 0 0,0-1-1 0 0,0 1 1 0 0,0-1 0 0 0,-1 0-1 0 0,0 0 1 0 0,0-1 0 0 0,-1 1-1 0 0,2-9 1 0 0,-2 11 345 0 0,-1-1 1 0 0,-1 0 0 0 0,1 0-1 0 0,-1 0 1 0 0,0 1 0 0 0,0-1-1 0 0,0 0 1 0 0,0 0 0 0 0,-1 0-1 0 0,0 0 1 0 0,0 1 0 0 0,-2-6-1 0 0,2 8 86 0 0,0 1 1 0 0,1 0-1 0 0,-1 0 0 0 0,0-1 0 0 0,0 1 0 0 0,0 0 1 0 0,0 0-1 0 0,0 0 0 0 0,0 0 0 0 0,0 0 0 0 0,0 1 0 0 0,0-1 1 0 0,0 0-1 0 0,-1 0 0 0 0,1 1 0 0 0,0-1 0 0 0,0 0 0 0 0,-1 1 1 0 0,1 0-1 0 0,0-1 0 0 0,-1 1 0 0 0,1 0 0 0 0,-1 0 0 0 0,1-1 1 0 0,0 1-1 0 0,-1 0 0 0 0,1 0 0 0 0,-1 1 0 0 0,1-1 1 0 0,0 0-1 0 0,-1 0 0 0 0,1 1 0 0 0,-1-1 0 0 0,-1 2 0 0 0,-3-1 172 0 0,0 2-1 0 0,1-1 1 0 0,-1 1-1 0 0,1 0 1 0 0,-1 0-1 0 0,-7 6 1 0 0,6-2-130 0 0,-1 0 0 0 0,1 0 0 0 0,0 1-1 0 0,1 0 1 0 0,0 1 0 0 0,0-1 0 0 0,-5 13 0 0 0,2-3 602 0 0,2-1-1 0 0,0 1 1 0 0,-4 19-1 0 0,10-33-588 0 0,0 0 1 0 0,0 0-1 0 0,1 1 0 0 0,-1-1 1 0 0,1 0-1 0 0,0 0 0 0 0,1 7 1 0 0,0-10-110 0 0,-1 0 1 0 0,0-1-1 0 0,0 1 1 0 0,0 0-1 0 0,0 0 1 0 0,1 0-1 0 0,-1 0 1 0 0,0-1-1 0 0,1 1 1 0 0,-1 0-1 0 0,0 0 1 0 0,1-1-1 0 0,-1 1 1 0 0,1 0-1 0 0,0-1 1 0 0,-1 1-1 0 0,1 0 1 0 0,-1-1-1 0 0,1 1 1 0 0,0-1-1 0 0,-1 1 1 0 0,1-1-1 0 0,0 1 1 0 0,0-1-1 0 0,-1 0 1 0 0,1 1-1 0 0,0-1 1 0 0,0 0-1 0 0,0 0 1 0 0,0 1-1 0 0,-1-1 1 0 0,1 0-1 0 0,0 0 1 0 0,0 0-1 0 0,0 0 1 0 0,0 0-1 0 0,0 0 1 0 0,-1 0 0 0 0,1-1-1 0 0,0 1 1 0 0,1 0-1 0 0,10-5-125 0 0,1 0 0 0 0,-1-1 0 0 0,-1 0 0 0 0,1-1 0 0 0,-1 0 0 0 0,-1-1 0 0 0,11-9 0 0 0,-5 3-353 0 0,-2-1-1 0 0,0-1 1 0 0,0 0-1 0 0,16-27 1 0 0,-8 11-362 0 0,-4 6 484 0 0,-2-1-1 0 0,-1-1 1 0 0,22-55 0 0 0,19-95-1720 0 0,-45 132 2431 0 0,11-79-1 0 0,-20 108-362 0 0,5-22 0 0 0,-13 68 0 0 0,2-7 0 0 0,-7 20 0 0 0,-63 159 2065 0 0,11-32-317 0 0,19-20 482 0 0,43-143-2271 0 0,0 0 1 0 0,0 0-1 0 0,1 0 1 0 0,0-1-1 0 0,0 1 1 0 0,0 0-1 0 0,1 0 0 0 0,0 0 1 0 0,2 6-1 0 0,-3-10 30 0 0,1 0-1 0 0,-1-1 0 0 0,1 1 0 0 0,-1-1 0 0 0,1 1 0 0 0,0-1 1 0 0,0 1-1 0 0,0-1 0 0 0,0 0 0 0 0,0 1 0 0 0,0-1 1 0 0,0 0-1 0 0,0 0 0 0 0,0 0 0 0 0,1 1 0 0 0,-1-1 0 0 0,0-1 1 0 0,1 1-1 0 0,-1 0 0 0 0,1 0 0 0 0,-1 0 0 0 0,1-1 1 0 0,-1 1-1 0 0,1-1 0 0 0,-1 1 0 0 0,1-1 0 0 0,0 0 0 0 0,-1 0 1 0 0,1 1-1 0 0,0-1 0 0 0,-1 0 0 0 0,1-1 0 0 0,0 1 1 0 0,-1 0-1 0 0,1 0 0 0 0,2-1 0 0 0,0-1-62 0 0,1 1-1 0 0,-1-1 1 0 0,0 0 0 0 0,0 0-1 0 0,1 0 1 0 0,-1-1 0 0 0,0 1-1 0 0,-1-1 1 0 0,1 0-1 0 0,0 0 1 0 0,-1 0 0 0 0,0-1-1 0 0,4-4 1 0 0,-1 1-379 0 0,0 1 0 0 0,12-10 0 0 0,-6 6-6 0 0,-2 0 0 0 0,1-1-1 0 0,-2-1 1 0 0,15-20 0 0 0,-23 29 386 0 0,11-13-367 0 0,-2 3 58 0 0,-1 0 0 0 0,0-1 0 0 0,-1 0-1 0 0,7-15 1 0 0,-15 22 422 0 0,0 6 179 0 0,-2 1-83 0 0,0 0 0 0 0,0 1 0 0 0,0-1 0 0 0,0 1 0 0 0,0 0 0 0 0,0-1 0 0 0,1 1 0 0 0,-1 0 0 0 0,0 0 0 0 0,0 0 0 0 0,0 0 0 0 0,1 0 0 0 0,-1 1 0 0 0,1-1 0 0 0,-1 0 0 0 0,1 1 0 0 0,-3 2 0 0 0,-2 5 250 0 0,-1 0 0 0 0,-5 11 1 0 0,2-3 170 0 0,2-4-201 0 0,1 0-1 0 0,1 0 1 0 0,0 1 0 0 0,1-1-1 0 0,1 1 1 0 0,0 1 0 0 0,1-1-1 0 0,-3 26 1 0 0,5-38-337 0 0,1 1-1 0 0,0-1 1 0 0,0 1-1 0 0,0 0 1 0 0,1-1 0 0 0,-1 1-1 0 0,0-1 1 0 0,1 1-1 0 0,0-1 1 0 0,0 1-1 0 0,-1-1 1 0 0,2 0 0 0 0,-1 1-1 0 0,0-1 1 0 0,0 0-1 0 0,1 0 1 0 0,1 3-1 0 0,-2-4-21 0 0,0 0-1 0 0,1 0 1 0 0,-1 0-1 0 0,0 0 0 0 0,1 0 1 0 0,-1 0-1 0 0,1 0 1 0 0,-1 0-1 0 0,1-1 0 0 0,0 1 1 0 0,-1 0-1 0 0,1-1 1 0 0,0 0-1 0 0,-1 1 1 0 0,1-1-1 0 0,0 0 0 0 0,0 0 1 0 0,-1 0-1 0 0,1 0 1 0 0,0 0-1 0 0,-1 0 0 0 0,1 0 1 0 0,0-1-1 0 0,0 1 1 0 0,-1-1-1 0 0,3 0 0 0 0,9-5-314 0 0,0 0 0 0 0,0 0 0 0 0,-1-1 0 0 0,18-14-1 0 0,42-40-1383 0 0,-30 20 552 0 0,14-12-268 0 0,-53 50 1418 0 0,1 1 0 0 0,-1 0 0 0 0,1 1 0 0 0,-1-1 0 0 0,1 1 0 0 0,0-1 0 0 0,7-1 0 0 0,-7 2 0 0 0,1 0 0 0 0,-1 0 0 0 0,0 0 0 0 0,6-4 0 0 0,0 8 0 0 0,8 8 0 0 0,-17-11 0 0 0,0 1 0 0 0,-1-1-1 0 0,1 0 1 0 0,-1 0-1 0 0,0 1 1 0 0,1-1-1 0 0,-1 0 1 0 0,1 1-1 0 0,-1-1 1 0 0,0 1-1 0 0,1-1 1 0 0,-1 1-1 0 0,0-1 0 0 0,1 0 1 0 0,-1 1-1 0 0,0-1 1 0 0,0 1-1 0 0,1-1 1 0 0,-1 1-1 0 0,0-1 1 0 0,0 1-1 0 0,0 0 1 0 0,0 0-1 0 0,4 10 77 0 0,-3-10 262 0 0,-1-1 136 0 0,0 0 34 0 0,3-10 132 0 0,-3 9-728 0 0,1 0-1 0 0,-1 0 1 0 0,0 1-1 0 0,1-1 1 0 0,-1 0-1 0 0,0 0 1 0 0,0 0-1 0 0,0 0 1 0 0,0 0-1 0 0,1 0 1 0 0,-1 1-1 0 0,0-1 1 0 0,0 0-1 0 0,-1 0 1 0 0,1-1-1 0 0,-1-11-519 0 0,1 13 608 0 0,0-1 0 0 0,0 1 0 0 0,0-1 0 0 0,-1 1 0 0 0,1-1 0 0 0,0 1 0 0 0,-1-1 0 0 0,1 1 0 0 0,0 0 0 0 0,-1-1 0 0 0,1 1 0 0 0,-1-1 0 0 0,1 1 0 0 0,0 0 0 0 0,-1-1 0 0 0,1 1 0 0 0,-1 0 0 0 0,1 0 0 0 0,-1-1 0 0 0,1 1 0 0 0,-1 0 0 0 0,1 0 0 0 0,-1 0 0 0 0,1 0 0 0 0,-1 0 0 0 0,0-1 0 0 0,0 1 0 0 0,-11 1 0 0 0,12-1 0 0 0,-5 1 83 0 0,1 1 0 0 0,0-1 0 0 0,0 1 0 0 0,0 0 1 0 0,0 0-1 0 0,1 0 0 0 0,-1 1 0 0 0,1-1 0 0 0,-6 6 0 0 0,-27 28 939 0 0,30-28-731 0 0,0 0-1 0 0,0 0 1 0 0,1 0-1 0 0,0 0 1 0 0,1 1-1 0 0,0 0 1 0 0,0 0-1 0 0,-3 10 1 0 0,6-15-234 0 0,0 0 0 0 0,0-1 0 0 0,0 1-1 0 0,1 0 1 0 0,-1 0 0 0 0,1-1 0 0 0,0 1 0 0 0,0 0 0 0 0,0 0 0 0 0,1-1 0 0 0,-1 1 0 0 0,1 0 0 0 0,0-1-1 0 0,0 1 1 0 0,0 0 0 0 0,1-1 0 0 0,-1 1 0 0 0,1-1 0 0 0,0 0 0 0 0,0 1 0 0 0,0-1 0 0 0,0 0-1 0 0,5 4 1 0 0,-5-5-93 0 0,1 0 0 0 0,0 0 0 0 0,0 0 0 0 0,-1 0 0 0 0,1-1 0 0 0,0 1 0 0 0,1-1 0 0 0,-1 0 1 0 0,0 0-1 0 0,0 0 0 0 0,0 0 0 0 0,1-1 0 0 0,-1 1 0 0 0,0-1 0 0 0,1 0 0 0 0,-1 0 0 0 0,0 0 0 0 0,1 0 0 0 0,-1-1 0 0 0,0 1 0 0 0,1-1 0 0 0,-1 0 0 0 0,0 0 0 0 0,6-2 0 0 0,3-3-133 0 0,1 0-1 0 0,-1-1 1 0 0,0 0 0 0 0,17-14 0 0 0,-19 13 123 0 0,-1 0 0 0 0,0-1 0 0 0,0-1 0 0 0,12-16 0 0 0,25-46-244 0 0,1-1-289 0 0,39-69-406 0 0,-54 84 948 0 0,-18 35-389 0 0,19-45 1 0 0,-24 43-283 0 0,5-11 1964 0 0,16-64 0 0 0,-25 81-354 0 0,-3 14-828 0 0,-1 0 0 0 0,0 0 0 0 0,0 0 0 0 0,0-8 0 0 0,-1 13-2 0 0,0 0-28 0 0,0 0-109 0 0,0 0-17 0 0,0 0 81 0 0,0 0-1 0 0,-1 0 0 0 0,1 0 0 0 0,0 1 0 0 0,-1-1 0 0 0,1 0 0 0 0,0 0 0 0 0,-1 0 0 0 0,1 0 0 0 0,0 1 0 0 0,-1-1 0 0 0,1 0 0 0 0,0 0 1 0 0,-1 1-1 0 0,1-1 0 0 0,0 0 0 0 0,0 0 0 0 0,-1 1 0 0 0,1-1 0 0 0,0 0 0 0 0,0 1 0 0 0,0-1 0 0 0,-1 0 0 0 0,1 1 0 0 0,0 0 1 0 0,-5 12-21 0 0,4-10 20 0 0,-12 35 2 0 0,-10 55 0 0 0,10-34 0 0 0,-38 125 1203 0 0,-7 30 174 0 0,56-205-1582 0 0,-6 33 147 0 0,7-39 93 0 0,1 0 1 0 0,0-1 0 0 0,0 1 0 0 0,1 0 0 0 0,-1-1 0 0 0,0 1 0 0 0,1 0 0 0 0,-1-1 0 0 0,1 1 0 0 0,0 0 0 0 0,0-1 0 0 0,0 1 0 0 0,2 2 0 0 0,-2-5-102 0 0,-1 1 0 0 0,1 0 0 0 0,0 0 0 0 0,0-1-1 0 0,0 1 1 0 0,0-1 0 0 0,0 1 0 0 0,-1 0 0 0 0,1-1 0 0 0,0 0 0 0 0,0 1 0 0 0,0-1-1 0 0,0 0 1 0 0,1 1 0 0 0,-1-1 0 0 0,0 0 0 0 0,0 0 0 0 0,0 0 0 0 0,0 0 0 0 0,0 0 0 0 0,0 0-1 0 0,0 0 1 0 0,0 0 0 0 0,0 0 0 0 0,0-1 0 0 0,0 1 0 0 0,0 0 0 0 0,2-1 0 0 0,0 0-442 0 0,-1 0 0 0 0,1-1 0 0 0,-1 1 0 0 0,1 0 0 0 0,-1-1 0 0 0,1 1 0 0 0,-1-1 0 0 0,0 0 0 0 0,4-3 0 0 0,0-3-1083 0 0</inkml:trace>
  <inkml:trace contextRef="#ctx0" brushRef="#br0" timeOffset="370.15">2066 445 28567 0 0,'0'0'98'0'0,"1"1"0"0"0,-1-1 0 0 0,0 0 0 0 0,0 1 0 0 0,0-1 0 0 0,0 0 0 0 0,0 1 0 0 0,1-1 0 0 0,-1 0 0 0 0,0 0 0 0 0,0 1-1 0 0,1-1 1 0 0,-1 0 0 0 0,0 0 0 0 0,0 1 0 0 0,1-1 0 0 0,-1 0 0 0 0,0 0 0 0 0,1 0 0 0 0,-1 1 0 0 0,0-1 0 0 0,1 0 0 0 0,-1 0 0 0 0,0 0 0 0 0,1 0 0 0 0,-1 0 0 0 0,0 0 0 0 0,1 0 0 0 0,0 0-1 0 0,18 1 367 0 0,19-6-691 0 0,7-4 873 0 0,72-15-4115 0 0,-105 20 2445 0 0</inkml:trace>
  <inkml:trace contextRef="#ctx0" brushRef="#br0" timeOffset="735.11">1637 293 28567 0 0,'0'0'632'0'0,"0"0"128"0"0,-2 5 24 0 0,0-1 16 0 0,-1 0-640 0 0,6 0-160 0 0,-3-4 0 0 0,0 0 0 0 0,2 0-792 0 0,5 0-184 0 0,0 2-40 0 0,-2-2-8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40:49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22 312 21191 0 0,'0'0'480'0'0,"0"0"67"0"0,-5-10 734 0 0,5 9-1282 0 0,0 1 0 0 0,0 0 0 0 0,0 0 0 0 0,0 0 0 0 0,0-1 0 0 0,0 1 0 0 0,0 0 0 0 0,0 0 0 0 0,0-1 0 0 0,0 1 0 0 0,0 0 0 0 0,0 0 0 0 0,0 0 0 0 0,-1-1 0 0 0,1 1 0 0 0,0 0 0 0 0,0 0 0 0 0,0 0 0 0 0,0 0 0 0 0,0-1 0 0 0,-1 1 0 0 0,1 0 0 0 0,0 0 0 0 0,0 0 0 0 0,0 0 0 0 0,0 0 0 0 0,-1 0 0 0 0,1 0 0 0 0,0-1 0 0 0,0 1 0 0 0,0 0 0 0 0,-1 0 0 0 0,1 0 0 0 0,0 0 0 0 0,-5 6 117 0 0,-2 11 1536 0 0,7-16-1179 0 0,0 0-391 0 0,0 0 0 0 0,0-1 0 0 0,0 1 0 0 0,0 0 0 0 0,0 0 0 0 0,0 0 0 0 0,0 0 0 0 0,0 0 0 0 0,1 0 0 0 0,-1 0 0 0 0,0-1 0 0 0,0 1 0 0 0,1 0 0 0 0,-1 0 0 0 0,1 0 0 0 0,-1-1 0 0 0,1 1 0 0 0,0 1 0 0 0,0-2-52 0 0,-1 0-1 0 0,1 0 0 0 0,-1 1 0 0 0,1-1 0 0 0,-1 0 0 0 0,1 0 0 0 0,-1 0 1 0 0,1 0-1 0 0,-1 0 0 0 0,1 0 0 0 0,0 0 0 0 0,-1 0 0 0 0,1 0 0 0 0,-1 0 1 0 0,1 0-1 0 0,-1 0 0 0 0,1 0 0 0 0,-1 0 0 0 0,1 0 0 0 0,0-1 0 0 0,0 1 1 0 0,4-3-15 0 0,0 0 0 0 0,0 0 0 0 0,0 0 0 0 0,6-7 0 0 0,-2 3 116 0 0,73-58-93 0 0,-53 41-997 0 0,50-34 0 0 0,-53 45 527 0 0,-24 12 418 0 0,0 0-1 0 0,0 0 0 0 0,0 1 1 0 0,0-1-1 0 0,0 1 0 0 0,0-1 1 0 0,0 1-1 0 0,0 0 0 0 0,0-1 1 0 0,0 1-1 0 0,3 1 0 0 0,-4-1 13 0 0,-1 0-1 0 0,1 0 1 0 0,-1 1 0 0 0,1-1-1 0 0,-1 0 1 0 0,1 1-1 0 0,-1-1 1 0 0,1 0-1 0 0,-1 1 1 0 0,0-1 0 0 0,1 1-1 0 0,-1-1 1 0 0,0 1-1 0 0,1-1 1 0 0,-1 1-1 0 0,0-1 1 0 0,0 1 0 0 0,1-1-1 0 0,-1 1 1 0 0,0-1-1 0 0,0 1 1 0 0,0-1-1 0 0,0 1 1 0 0,0-1 0 0 0,0 1-1 0 0,0-1 1 0 0,0 2-1 0 0,-1 18-82 0 0,0-10 102 0 0,1-10 107 0 0,6-21-48 0 0,-5 17-133 0 0,0 1 1 0 0,0 0-1 0 0,0-1 0 0 0,-1 1 0 0 0,0 0 0 0 0,1-1 0 0 0,-1 1 0 0 0,-1-1 1 0 0,1 1-1 0 0,0 0 0 0 0,-1-1 0 0 0,0 1 0 0 0,1 0 0 0 0,-1-1 1 0 0,-1 1-1 0 0,1 0 0 0 0,0 0 0 0 0,-3-4 0 0 0,4 7 49 0 0,-1-1-1 0 0,1 1 1 0 0,-1-1 0 0 0,1 1-1 0 0,-1-1 1 0 0,1 1-1 0 0,-1-1 1 0 0,1 1 0 0 0,-1-1-1 0 0,0 1 1 0 0,1 0-1 0 0,-1-1 1 0 0,0 1 0 0 0,1 0-1 0 0,-1-1 1 0 0,0 1-1 0 0,0 0 1 0 0,1 0 0 0 0,-1 0-1 0 0,0 0 1 0 0,1 0-1 0 0,-1 0 1 0 0,0 0 0 0 0,-1 0-1 0 0,0 0 5 0 0,0 1-1 0 0,0 0 1 0 0,0-1 0 0 0,0 1-1 0 0,0 0 1 0 0,0 0 0 0 0,0 0-1 0 0,-3 3 1 0 0,-3 2 74 0 0,1 1 0 0 0,-13 15 0 0 0,19-22-61 0 0,-8 11 262 0 0,1 0 1 0 0,0 0 0 0 0,0 1-1 0 0,1 0 1 0 0,1 0 0 0 0,0 1 0 0 0,1-1-1 0 0,0 1 1 0 0,-6 27 0 0 0,10-38-235 0 0,1 0 0 0 0,0 0 1 0 0,-1 1-1 0 0,1-1 0 0 0,0 0 0 0 0,0 0 1 0 0,1 0-1 0 0,-1 1 0 0 0,0-1 0 0 0,1 0 1 0 0,-1 0-1 0 0,1 0 0 0 0,0 0 0 0 0,-1 0 1 0 0,1 0-1 0 0,0 0 0 0 0,0 0 0 0 0,1 0 0 0 0,-1 0 1 0 0,0 0-1 0 0,1 0 0 0 0,-1-1 0 0 0,3 3 1 0 0,-2-2-42 0 0,1-1 0 0 0,-1 0 0 0 0,0 0 0 0 0,1 0 1 0 0,-1 0-1 0 0,0 0 0 0 0,1 0 0 0 0,-1-1 0 0 0,1 1 0 0 0,-1-1 1 0 0,1 0-1 0 0,0 0 0 0 0,-1 0 0 0 0,1 0 0 0 0,-1 0 0 0 0,1 0 0 0 0,-1-1 1 0 0,1 1-1 0 0,-1-1 0 0 0,4-1 0 0 0,18-7-279 0 0,0-2 1 0 0,0 0-1 0 0,-1-2 1 0 0,-1-1-1 0 0,0 0 0 0 0,38-34 1 0 0,-42 33-675 0 0,1 1 1 0 0,40-22-1 0 0,-57 35 921 0 0,0-1-1 0 0,1 1 0 0 0,-1 0 0 0 0,1 0 0 0 0,0 1 1 0 0,-1-1-1 0 0,1 1 0 0 0,4-1 0 0 0,-7 1 42 0 0,1 0-1 0 0,0 0 0 0 0,0 0 0 0 0,-1 0 0 0 0,1 0 0 0 0,0 1 0 0 0,0-1 0 0 0,-1 0 0 0 0,1 0 1 0 0,0 1-1 0 0,-1-1 0 0 0,1 0 0 0 0,-1 1 0 0 0,1-1 0 0 0,0 1 0 0 0,-1-1 0 0 0,1 1 1 0 0,-1-1-1 0 0,1 1 0 0 0,-1-1 0 0 0,1 1 0 0 0,-1 0 0 0 0,0-1 0 0 0,1 1 0 0 0,-1 0 0 0 0,0-1 1 0 0,1 1-1 0 0,-1 0 0 0 0,0-1 0 0 0,0 1 0 0 0,0 0 0 0 0,0-1 0 0 0,1 1 0 0 0,-1 0 1 0 0,0 1-1 0 0,0 9 395 0 0,0 0 0 0 0,-2 19 0 0 0,1-22-182 0 0,0-1 0 0 0,0 1 1 0 0,1 0-1 0 0,1-1 0 0 0,-1 1 0 0 0,1 0 0 0 0,2 8 0 0 0,-2-14-184 0 0,0 1 0 0 0,0 0 0 0 0,1-1-1 0 0,-1 0 1 0 0,1 1 0 0 0,0-1 0 0 0,-1 0 0 0 0,1 0-1 0 0,0 1 1 0 0,0-2 0 0 0,0 1 0 0 0,1 0 0 0 0,-1 0-1 0 0,4 1 1 0 0,-6-2-61 0 0,1-1-1 0 0,-1 0 1 0 0,1 0 0 0 0,-1 0-1 0 0,1 0 1 0 0,-1 0-1 0 0,1 0 1 0 0,-1 0-1 0 0,1 0 1 0 0,0 0 0 0 0,-1 0-1 0 0,1 0 1 0 0,-1-1-1 0 0,1 1 1 0 0,-1 0 0 0 0,1 0-1 0 0,-1 0 1 0 0,1-1-1 0 0,-1 1 1 0 0,0 0 0 0 0,1 0-1 0 0,-1-1 1 0 0,1 1-1 0 0,-1-1 1 0 0,0 1-1 0 0,1 0 1 0 0,-1-1 0 0 0,0 1-1 0 0,1-1 1 0 0,-1 1-1 0 0,0-1 1 0 0,0 1 0 0 0,1-1-1 0 0,7-16-323 0 0,-4 1 239 0 0,0 2 21 0 0,2-22 0 0 0,-6 31 94 0 0,1 0 0 0 0,-1 0 0 0 0,-1 1 0 0 0,1-1-1 0 0,-1 0 1 0 0,0 1 0 0 0,0-1 0 0 0,-3-8 0 0 0,4 12 23 0 0,0 0 1 0 0,-1 1-1 0 0,1-1 1 0 0,0 0-1 0 0,-1 0 1 0 0,1 1 0 0 0,-1-1-1 0 0,1 0 1 0 0,-1 1-1 0 0,1-1 1 0 0,-1 1 0 0 0,0-1-1 0 0,1 1 1 0 0,-1-1-1 0 0,0 1 1 0 0,0-1-1 0 0,1 1 1 0 0,-1 0 0 0 0,0-1-1 0 0,0 1 1 0 0,1 0-1 0 0,-3-1 1 0 0,2 1-19 0 0,-1 0 0 0 0,0 0-1 0 0,0 0 1 0 0,0 0 0 0 0,0 0 0 0 0,0 1-1 0 0,1-1 1 0 0,-1 1 0 0 0,-3 0 0 0 0,0 2 88 0 0,0-1 0 0 0,0 1-1 0 0,0-1 1 0 0,0 1 0 0 0,1 1 0 0 0,-5 3 0 0 0,2 0 134 0 0,1 0 1 0 0,0 0 0 0 0,0 0 0 0 0,1 1 0 0 0,0 0 0 0 0,0 0 0 0 0,1 1 0 0 0,0-1 0 0 0,1 1 0 0 0,-1 0 0 0 0,2 0 0 0 0,-3 13 0 0 0,4-20-203 0 0,1 1 0 0 0,0 0 0 0 0,0-1 0 0 0,1 1 0 0 0,-1 0 0 0 0,0-1 0 0 0,1 1 0 0 0,-1-1 0 0 0,1 1 0 0 0,0-1 0 0 0,0 1 1 0 0,0-1-1 0 0,0 1 0 0 0,1-1 0 0 0,2 4 0 0 0,-3-5-27 0 0,0 0 0 0 0,0 0 0 0 0,0 0 0 0 0,0 0 0 0 0,0 0 1 0 0,0-1-1 0 0,0 1 0 0 0,0 0 0 0 0,1-1 0 0 0,-1 1 0 0 0,0 0 0 0 0,0-1 1 0 0,1 0-1 0 0,-1 1 0 0 0,0-1 0 0 0,1 0 0 0 0,-1 0 0 0 0,1 1 0 0 0,-1-1 0 0 0,0 0 1 0 0,1-1-1 0 0,-1 1 0 0 0,0 0 0 0 0,1 0 0 0 0,-1 0 0 0 0,1-1 0 0 0,-1 1 1 0 0,0-1-1 0 0,0 1 0 0 0,1-1 0 0 0,0 0 0 0 0,5-3-46 0 0,0 1 1 0 0,0-1-1 0 0,-1 0 0 0 0,1-1 1 0 0,-1 0-1 0 0,0 0 0 0 0,0 0 1 0 0,-1-1-1 0 0,0 0 0 0 0,7-8 0 0 0,-7 7-236 0 0,-1 0-1 0 0,0 0 0 0 0,0 0 0 0 0,0-1 0 0 0,-1 1 0 0 0,0-1 1 0 0,0 0-1 0 0,-1 0 0 0 0,0 0 0 0 0,-1 0 0 0 0,1 0 0 0 0,-1 0 1 0 0,-1 0-1 0 0,0-9 0 0 0,0 16 284 0 0,0 1 0 0 0,0 0 0 0 0,0-1 1 0 0,0 1-1 0 0,0-1 0 0 0,0 1 0 0 0,0-1 0 0 0,0 1 0 0 0,-1-1 1 0 0,1 1-1 0 0,0 0 0 0 0,0-1 0 0 0,0 1 0 0 0,0-1 1 0 0,-1 1-1 0 0,1 0 0 0 0,0-1 0 0 0,-1 1 0 0 0,1 0 0 0 0,0-1 1 0 0,0 1-1 0 0,-1 0 0 0 0,1-1 0 0 0,-1 1 0 0 0,1 0 0 0 0,0 0 1 0 0,-1-1-1 0 0,1 1 0 0 0,-1 0 0 0 0,1 0 0 0 0,0 0 1 0 0,-1 0-1 0 0,0 0 14 0 0,0 0-1 0 0,0 0 1 0 0,0 0 0 0 0,0 1 0 0 0,0-1 0 0 0,0 1 0 0 0,0-1 0 0 0,0 0-1 0 0,0 1 1 0 0,0 0 0 0 0,1-1 0 0 0,-1 1 0 0 0,-1 1 0 0 0,-2 1 117 0 0,1 0-1 0 0,0 0 1 0 0,0 1 0 0 0,0 0 0 0 0,1-1-1 0 0,-3 6 1 0 0,2-2 218 0 0,0 1-1 0 0,0 0 1 0 0,1 0-1 0 0,0 0 1 0 0,1 0 0 0 0,-2 13-1 0 0,3-19-289 0 0,0 1 0 0 0,0-1 0 0 0,1 0-1 0 0,-1 0 1 0 0,0 1 0 0 0,1-1 0 0 0,-1 0-1 0 0,1 0 1 0 0,0 0 0 0 0,0 0 0 0 0,0 0 0 0 0,2 4-1 0 0,-2-5-50 0 0,0 0 0 0 0,0 0-1 0 0,0 0 1 0 0,0 0-1 0 0,1 0 1 0 0,-1 0-1 0 0,0 0 1 0 0,1 0-1 0 0,-1 0 1 0 0,1-1 0 0 0,-1 1-1 0 0,1-1 1 0 0,-1 1-1 0 0,1-1 1 0 0,0 1-1 0 0,-1-1 1 0 0,1 0-1 0 0,-1 0 1 0 0,1 0 0 0 0,1 0-1 0 0,3 0-37 0 0,0-1-1 0 0,0 1 0 0 0,-1-1 1 0 0,1-1-1 0 0,-1 1 1 0 0,1-1-1 0 0,-1 0 0 0 0,6-3 1 0 0,5-3-253 0 0,18-13 0 0 0,-3 2-183 0 0,-11 9 183 0 0,2-2 123 0 0,27-20-1 0 0,-48 32 160 0 0,-1 0 0 0 0,1-1 0 0 0,-1 1 0 0 0,1 0 0 0 0,-1-1 0 0 0,1 1 0 0 0,0 0 0 0 0,-1 0 0 0 0,1-1 0 0 0,-1 1 0 0 0,1 0 0 0 0,0 0 0 0 0,-1 0 0 0 0,1 0 0 0 0,-1 0 0 0 0,1 0 0 0 0,0 0 0 0 0,-1 0 0 0 0,1 0 0 0 0,-1 0 0 0 0,1 0 0 0 0,0 1 0 0 0,-1-1 0 0 0,1 0 0 0 0,-1 0 0 0 0,1 0 0 0 0,-1 1 0 0 0,1-1 0 0 0,0 0 0 0 0,-1 1 0 0 0,1-1 0 0 0,-1 1 0 0 0,0-1 0 0 0,1 0 0 0 0,-1 1 0 0 0,1-1 0 0 0,-1 1 0 0 0,0-1 0 0 0,1 1 0 0 0,-1-1 0 0 0,0 1 0 0 0,1 0 0 0 0,-1-1 0 0 0,0 1 0 0 0,1 0 0 0 0,-2 6 26 0 0,0 0 0 0 0,-1 0 0 0 0,1-1 0 0 0,-1 1 0 0 0,0-1 0 0 0,-1 1 0 0 0,1-1 0 0 0,-5 6-1 0 0,3-4 342 0 0,1 0-1 0 0,-1-1 0 0 0,1 1 0 0 0,-2 14 0 0 0,3-14-350 0 0,2-3-16 0 0,0-4 0 0 0,1-1 0 0 0,-1 1 0 0 0,1-1 0 0 0,0 0 0 0 0,-1 1 0 0 0,1-1 0 0 0,-1 0 0 0 0,1 1 0 0 0,0-1 0 0 0,-1 0 0 0 0,1 0 0 0 0,0 0 0 0 0,-1 1 0 0 0,1-1 0 0 0,0 0 0 0 0,-1 0 0 0 0,1 0 0 0 0,0 0 0 0 0,-1 0 0 0 0,1 0 0 0 0,0-1 0 0 0,-1 1 0 0 0,1 0 0 0 0,0 0 0 0 0,-1 0 0 0 0,1-1 0 0 0,0 1 0 0 0,-1 0 0 0 0,1-1 0 0 0,0 0 0 0 0,17-10 0 0 0,2-5-301 0 0,24-29 0 0 0,11-10-816 0 0,-48 49 832 0 0,0 0-1 0 0,1 1 1 0 0,0-1-1 0 0,1 1 1 0 0,15-6-1 0 0,-24 10 307 0 0,1 1 1 0 0,0 0-1 0 0,-1-1 0 0 0,1 1 0 0 0,-1 0 1 0 0,1 0-1 0 0,0 0 0 0 0,-1 0 0 0 0,1-1 1 0 0,0 1-1 0 0,-1 0 0 0 0,1 0 0 0 0,0 0 1 0 0,0 0-1 0 0,-1 1 0 0 0,1-1 0 0 0,0 0 1 0 0,-1 0-1 0 0,1 0 0 0 0,-1 0 0 0 0,1 1 1 0 0,0-1-1 0 0,-1 0 0 0 0,1 1 0 0 0,-1-1 1 0 0,1 0-1 0 0,0 1 0 0 0,0 0 49 0 0,0 0-1 0 0,-1 1 1 0 0,1-1-1 0 0,-1 0 0 0 0,1 0 1 0 0,-1 0-1 0 0,1 1 1 0 0,-1-1-1 0 0,0 0 1 0 0,0 0-1 0 0,1 1 1 0 0,-1-1-1 0 0,0 2 1 0 0,-1 6 346 0 0,1 0 0 0 0,-1 0 1 0 0,-3 11-1 0 0,3-16-328 0 0,-10 39 1471 0 0,7-31-1246 0 0,1 0 0 0 0,0 0-1 0 0,1 1 1 0 0,-1 15 0 0 0,3-28-398 0 0,0 1 0 0 0,0 0 0 0 0,-1 0 0 0 0,1-1 0 0 0,0 1 0 0 0,0 0 0 0 0,0 0 0 0 0,0-1 0 0 0,1 1 0 0 0,-1 0 0 0 0,0-1 1 0 0,0 1-1 0 0,0 0 0 0 0,1 0 0 0 0,-1-1 0 0 0,0 1 0 0 0,1 0 0 0 0,-1-1 0 0 0,0 1 0 0 0,1-1 0 0 0,-1 1 0 0 0,1-1 0 0 0,-1 1 0 0 0,1 0 0 0 0,-1-1 0 0 0,1 1 0 0 0,-1-1 0 0 0,1 0 0 0 0,0 1 0 0 0,-1-1 0 0 0,2 1 0 0 0,6-2-10664 0 0</inkml:trace>
  <inkml:trace contextRef="#ctx0" brushRef="#br0" timeOffset="1369.86">1739 385 22895 0 0,'-8'-7'1617'0'0,"7"7"-1564"0"0,1-1-1 0 0,0 1 1 0 0,-1-1 0 0 0,1 1 0 0 0,-1 0 0 0 0,1-1 0 0 0,-1 1 0 0 0,0-1 0 0 0,1 1 0 0 0,-1 0 0 0 0,1 0-1 0 0,-1-1 1 0 0,1 1 0 0 0,-1 0 0 0 0,-1-1 0 0 0,1 2-10 0 0,0-1 0 0 0,1 0 0 0 0,-1 1 0 0 0,0-1 0 0 0,0 1-1 0 0,0-1 1 0 0,1 1 0 0 0,-1 0 0 0 0,0-1 0 0 0,1 1 0 0 0,-1 0 0 0 0,0-1 0 0 0,1 1 0 0 0,-1 0-1 0 0,1 0 1 0 0,-1 0 0 0 0,0 0 34 0 0,1-1 0 0 0,0 0 0 0 0,-1 1 0 0 0,1-1-1 0 0,0 0 1 0 0,0 1 0 0 0,-1-1 0 0 0,1 0 0 0 0,0 1 0 0 0,0-1 0 0 0,-1 1-1 0 0,1-1 1 0 0,0 0 0 0 0,0 1 0 0 0,0-1 0 0 0,0 1 0 0 0,0-1 0 0 0,0 1-1 0 0,0-1 1 0 0,0 0 0 0 0,0 1 0 0 0,0-1 0 0 0,0 1 0 0 0,0-1 0 0 0,0 1-1 0 0,0-1 1 0 0,0 0 0 0 0,0 1 0 0 0,0-1 0 0 0,0 1 0 0 0,1-1 0 0 0,-1 1-1 0 0,0-1 1 0 0,0 0 0 0 0,1 1 0 0 0,-1-1 0 0 0,0 0 0 0 0,0 1-1 0 0,1-1 1 0 0,-1 0 0 0 0,0 1 0 0 0,1-1 0 0 0,-1 0 0 0 0,1 0 0 0 0,-1 1-1 0 0,0-1 1 0 0,1 0 0 0 0,-1 0 0 0 0,1 0 0 0 0,-1 0 0 0 0,0 1 0 0 0,1-1-1 0 0,-1 0 1 0 0,1 0 0 0 0,1 0-96 0 0,0 0 0 0 0,-1 0 0 0 0,1 0-1 0 0,-1 0 1 0 0,1 0 0 0 0,-1 0 0 0 0,1 0 0 0 0,-1 0-1 0 0,1-1 1 0 0,0 1 0 0 0,-1 0 0 0 0,1-1 0 0 0,-1 0-1 0 0,0 1 1 0 0,3-2 0 0 0,9-9-8 0 0,-2 0 0 0 0,1 0 0 0 0,13-20 0 0 0,27-42-108 0 0,-42 60 130 0 0,6-12-45 0 0,52-80-364 0 0,-67 101 455 0 0,0 3-14 0 0,0-1 0 0 0,0 0-1 0 0,0 0 1 0 0,0 1 0 0 0,0-1-1 0 0,-1 0 1 0 0,1 0 0 0 0,0-3-1 0 0,-1 5-140 0 0,0 0-13 0 0,-5 14 12 0 0,-6 11 349 0 0,3-8-146 0 0,1 1 0 0 0,0-1 1 0 0,2 1-1 0 0,-7 36 0 0 0,11-52-95 0 0,1 1 1 0 0,0-1-1 0 0,0 0 1 0 0,0 1-1 0 0,0-1 0 0 0,0 0 1 0 0,0 1-1 0 0,1-1 1 0 0,-1 0-1 0 0,1 1 0 0 0,-1-1 1 0 0,1 0-1 0 0,0 0 0 0 0,0 0 1 0 0,0 0-1 0 0,0 0 1 0 0,0 0-1 0 0,1 0 0 0 0,-1 0 1 0 0,1 0-1 0 0,-1 0 0 0 0,1-1 1 0 0,0 1-1 0 0,-1-1 1 0 0,1 1-1 0 0,0-1 0 0 0,0 0 1 0 0,0 1-1 0 0,0-1 1 0 0,0 0-1 0 0,0 0 0 0 0,1-1 1 0 0,1 2-1 0 0,0-1-28 0 0,0-1-1 0 0,0 1 0 0 0,0-1 1 0 0,0 0-1 0 0,0 0 1 0 0,0 0-1 0 0,0 0 1 0 0,0-1-1 0 0,-1 1 1 0 0,1-1-1 0 0,0 0 0 0 0,0-1 1 0 0,-1 1-1 0 0,1 0 1 0 0,0-1-1 0 0,-1 0 1 0 0,0 0-1 0 0,1 0 1 0 0,2-3-1 0 0,12-12-256 0 0,0-1 0 0 0,-1 0-1 0 0,18-27 1 0 0,8-9 197 0 0,-43 54 107 0 0,0 0 0 0 0,0 0 0 0 0,0 0 0 0 0,0-1-1 0 0,0 1 1 0 0,0 0 0 0 0,0 0 0 0 0,0 0 0 0 0,0 0 0 0 0,0 0-1 0 0,0 0 1 0 0,0-1 0 0 0,0 1 0 0 0,0 0 0 0 0,1 0 0 0 0,-1 0 0 0 0,0 0-1 0 0,0 0 1 0 0,0 0 0 0 0,0 0 0 0 0,0 0 0 0 0,0 0 0 0 0,0 0 0 0 0,1 0-1 0 0,-1 0 1 0 0,0 0 0 0 0,0 0 0 0 0,0-1 0 0 0,0 1 0 0 0,0 0-1 0 0,0 0 1 0 0,1 0 0 0 0,-1 0 0 0 0,0 0 0 0 0,0 0 0 0 0,0 0 0 0 0,0 1-1 0 0,0-1 1 0 0,1 0 0 0 0,-1 0 0 0 0,0 0 0 0 0,0 0 0 0 0,0 7 429 0 0,-7 22 315 0 0,3-14-303 0 0,3-10-350 0 0,0-1 0 0 0,1 1 0 0 0,-1-1 0 0 0,1 0 0 0 0,0 1 1 0 0,1-1-1 0 0,-1 1 0 0 0,1-1 0 0 0,0 1 0 0 0,0-1 0 0 0,0 0 0 0 0,1 0 0 0 0,-1 1 0 0 0,5 6 0 0 0,-5-9-115 0 0,0 0 0 0 0,1 0 0 0 0,-1-1 0 0 0,0 1 0 0 0,1-1-1 0 0,-1 1 1 0 0,1-1 0 0 0,0 0 0 0 0,-1 1 0 0 0,1-1 0 0 0,0 0 0 0 0,0 0-1 0 0,0 0 1 0 0,0 0 0 0 0,0-1 0 0 0,0 1 0 0 0,0 0 0 0 0,0-1 0 0 0,0 1-1 0 0,0-1 1 0 0,0 0 0 0 0,0 0 0 0 0,0 0 0 0 0,0 0 0 0 0,0 0 0 0 0,0 0-1 0 0,0-1 1 0 0,0 1 0 0 0,1 0 0 0 0,-1-1 0 0 0,0 0 0 0 0,-1 0 0 0 0,4-1-1 0 0,0 0-158 0 0,0-1-1 0 0,-1 0 1 0 0,1 0 0 0 0,-1-1-1 0 0,1 1 1 0 0,-1-1-1 0 0,-1 0 1 0 0,1 0-1 0 0,0-1 1 0 0,-1 1-1 0 0,3-6 1 0 0,-1 2-31 0 0,0 0 0 0 0,-1 0 0 0 0,0 0 0 0 0,-1 0 0 0 0,5-18 0 0 0,-6 18 200 0 0,-1 0-1 0 0,0 1 1 0 0,0-15-1 0 0,-1 20 9 0 0,0 0-1 0 0,0 0 1 0 0,0 0-1 0 0,-1 0 1 0 0,1 1-1 0 0,-1-1 1 0 0,1 0-1 0 0,-1 0 1 0 0,1 0-1 0 0,-1 1 1 0 0,0-1-1 0 0,0 0 1 0 0,0 1-1 0 0,0-1 1 0 0,0 1-1 0 0,0-1 0 0 0,-1 1 1 0 0,1 0-1 0 0,0-1 1 0 0,-1 1-1 0 0,-1-1 1 0 0,0 1 1054 0 0,8 7-869 0 0,10 6-233 0 0,-10-10 34 0 0,0-1 1 0 0,0 1-1 0 0,1-1 0 0 0,5 1 1 0 0,13 3-19 0 0,-13-3 26 0 0,0 0 1 0 0,-1-1-1 0 0,1 0 0 0 0,0-1 0 0 0,13-1 1 0 0,1 0 22 0 0,-20 1 35 0 0,0 0-1 0 0,-1-1 1 0 0,1 0-1 0 0,-1 0 1 0 0,1 0-1 0 0,-1-1 1 0 0,1 1-1 0 0,-1-1 1 0 0,0 0-1 0 0,0 0 1 0 0,6-4-1 0 0,0-1-166 0 0,-1-1 0 0 0,0 0 0 0 0,10-10 0 0 0,-17 14-49 0 0,1 0-1 0 0,-1 1 1 0 0,0-1 0 0 0,0 0-1 0 0,0 0 1 0 0,0-1 0 0 0,0 1 0 0 0,-1 0-1 0 0,1-5 1 0 0,-2 8 178 0 0,0 1-1 0 0,1-1 1 0 0,-1 0-1 0 0,0 0 1 0 0,0 1-1 0 0,0-1 1 0 0,0 0-1 0 0,0 0 1 0 0,0 1-1 0 0,0-1 1 0 0,-1 0-1 0 0,1 1 1 0 0,0-1-1 0 0,0 0 1 0 0,0 1-1 0 0,-1-1 0 0 0,1 0 1 0 0,0 1-1 0 0,-1-1 1 0 0,1 0-1 0 0,-1 1 1 0 0,1-1-1 0 0,-1 1 1 0 0,1-1-1 0 0,-1 1 1 0 0,1-1-1 0 0,-1 1 1 0 0,1-1-1 0 0,-1 1 1 0 0,0-1-1 0 0,1 1 1 0 0,-1 0-1 0 0,0-1 1 0 0,1 1-1 0 0,-1 0 1 0 0,0 0-1 0 0,1-1 1 0 0,-1 1-1 0 0,0 0 1 0 0,1 0-1 0 0,-1 0 1 0 0,0 0-1 0 0,0 0 1 0 0,1 0-1 0 0,-1 0 1 0 0,0 0-1 0 0,0 0 1 0 0,0 1-1 0 0,-3-1 95 0 0,0 1 0 0 0,0 0 0 0 0,1-1 1 0 0,-1 1-1 0 0,0 1 0 0 0,1-1 0 0 0,-7 3 0 0 0,4 0-246 0 0,-2 1 128 0 0,0 0 1 0 0,0 0-1 0 0,1 1 1 0 0,0 0 0 0 0,0 0-1 0 0,0 1 1 0 0,1-1-1 0 0,0 2 1 0 0,-8 11-1 0 0,9-12 226 0 0,1 0 0 0 0,1 0 0 0 0,-1 1 0 0 0,1 0-1 0 0,1-1 1 0 0,-1 1 0 0 0,-1 9 0 0 0,4-14-157 0 0,0 1 0 0 0,0-1 1 0 0,0 0-1 0 0,0 0 0 0 0,0 0 0 0 0,0 0 1 0 0,1 0-1 0 0,0 0 0 0 0,-1 0 1 0 0,1 0-1 0 0,1 0 0 0 0,-1 0 0 0 0,0 0 1 0 0,0 0-1 0 0,1-1 0 0 0,0 1 1 0 0,0 0-1 0 0,-1-1 0 0 0,1 0 0 0 0,1 1 1 0 0,3 3-1 0 0,1-1-42 0 0,0 0-1 0 0,0-1 1 0 0,0 0-1 0 0,1 0 1 0 0,0 0-1 0 0,-1-1 1 0 0,16 4 0 0 0,60 10-24 0 0,-66-15 5 0 0,-16-1-61 0 0,15 2 198 0 0,1-1 0 0 0,18 0 0 0 0,-29-2-354 0 0,0-1 1 0 0,0 1 0 0 0,10-3 0 0 0,-12 2-536 0 0,1-1 1 0 0,-1 0-1 0 0,0 1 1 0 0,0-1 0 0 0,6-4-1 0 0,-2 0-1012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8:18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45 466 17503 0 0,'-17'-14'1904'0'0,"1"1"135"0"0,5 5 841 0 0,11 7-2312 0 0,0 1-81 0 0,0 0-293 0 0,0 0-39 0 0,0 0 18 0 0,0 0 3 0 0,0 0-46 0 0,0 0-197 0 0,0 0-86 0 0,0 0-21 0 0,1 3 376 0 0,-1-1 0 0 0,1 1 0 0 0,-1-1-1 0 0,0 1 1 0 0,0-1 0 0 0,0 1 0 0 0,0 2-1 0 0,0-2-92 0 0,0 56 1985 0 0,1-64-2089 0 0,-1 0 0 0 0,1 1 0 0 0,1-1-1 0 0,-1 0 1 0 0,3-4 0 0 0,3-13-64 0 0,-2 5 61 0 0,-4 25-3713 0 0,2-5-5687 0 0</inkml:trace>
  <inkml:trace contextRef="#ctx0" brushRef="#br0" timeOffset="1697.48">240 745 19351 0 0,'0'0'439'0'0,"-7"10"1225"0"0,3 8-207 0 0,4-17-945 0 0,0-1 0 0 0,11-5 976 0 0,-8 4-1411 0 0,0 0 0 0 0,0-1 0 0 0,-1 0 1 0 0,1 0-1 0 0,0 0 0 0 0,-1 0 0 0 0,1 0 0 0 0,-1-1 0 0 0,4-3 0 0 0,19-29 102 0 0,-17 23-119 0 0,117-160-846 0 0,-119 165 656 0 0,1 0 0 0 0,0 1-1 0 0,0 0 1 0 0,0 0 0 0 0,1 0 0 0 0,9-4-1 0 0,-17 10 74 0 0,1 0-1 0 0,-1 0 1 0 0,1 0-1 0 0,-1 0 1 0 0,0 0-1 0 0,1-1 1 0 0,-1 2-1 0 0,1-1 1 0 0,-1 0-1 0 0,1 0 1 0 0,-1 0-1 0 0,1 0 1 0 0,-1 0-1 0 0,0 0 1 0 0,1 0-1 0 0,-1 0 1 0 0,1 1 0 0 0,-1-1-1 0 0,1 0 1 0 0,-1 0-1 0 0,0 1 1 0 0,1-1-1 0 0,-1 0 1 0 0,0 1-1 0 0,1-1 1 0 0,-1 0-1 0 0,0 1 1 0 0,1-1-1 0 0,-1 0 1 0 0,0 1-1 0 0,12 17 346 0 0,-7-10 9 0 0,0-1-161 0 0,-5-7-120 0 0,0 1-1 0 0,0 0 0 0 0,1 0 1 0 0,-1-1-1 0 0,0 1 1 0 0,1-1-1 0 0,-1 1 0 0 0,0 0 1 0 0,1-1-1 0 0,-1 1 1 0 0,1-1-1 0 0,-1 1 0 0 0,1-1 1 0 0,-1 1-1 0 0,1-1 0 0 0,-1 1 1 0 0,1-1-1 0 0,0 1 1 0 0,-1-1-1 0 0,1 0 0 0 0,0 0 1 0 0,-1 1-1 0 0,1-1 1 0 0,0 0-1 0 0,-1 0 0 0 0,1 0 1 0 0,0 1-1 0 0,0-1 0 0 0,-1 0 1 0 0,2 0-1 0 0,1-1-41 0 0,1 0-1 0 0,-1 1 0 0 0,0 0 0 0 0,1 0 1 0 0,-1 0-1 0 0,6 0 0 0 0,17 0-202 0 0,-14 1-65 0 0,-12 0 258 0 0,1-1-1 0 0,-1 0 0 0 0,1 0 1 0 0,-1 0-1 0 0,1 0 1 0 0,0 1-1 0 0,-1-1 0 0 0,1 0 1 0 0,-1 0-1 0 0,1 0 1 0 0,0 0-1 0 0,-1 0 1 0 0,1 0-1 0 0,-1 0 0 0 0,1-1 1 0 0,0 1-1 0 0,-1 0 1 0 0,1 0-1 0 0,-2 4 91 0 0,0 0 0 0 0,0 0-1 0 0,-1 0 1 0 0,1 0 0 0 0,-1 0 0 0 0,0 0-1 0 0,0-1 1 0 0,-1 1 0 0 0,1-1 0 0 0,-4 4-1 0 0,-5 10 387 0 0,-9 17 1588 0 0,-32 74 1 0 0,51-107-1988 0 0,1 1 1 0 0,-1-1-1 0 0,1 1 0 0 0,-1-1 1 0 0,1 1-1 0 0,-1-1 1 0 0,1 1-1 0 0,0-1 0 0 0,0 1 1 0 0,0-1-1 0 0,0 1 1 0 0,0-1-1 0 0,0 1 0 0 0,0-1 1 0 0,1 1-1 0 0,-1-1 1 0 0,0 1-1 0 0,1-1 0 0 0,1 3 1 0 0,-2-3-27 0 0,1 0 0 0 0,0 0 0 0 0,0 0 0 0 0,0 0 0 0 0,0 0 0 0 0,0 0 0 0 0,1-1 0 0 0,-1 1 1 0 0,0 0-1 0 0,0-1 0 0 0,0 1 0 0 0,1-1 0 0 0,-1 0 0 0 0,0 1 0 0 0,0-1 0 0 0,1 0 0 0 0,-1 1 0 0 0,2-1 1 0 0,4 0-10 0 0,-1 0 1 0 0,1-1-1 0 0,0 0 1 0 0,0 0-1 0 0,-1 0 0 0 0,1-1 1 0 0,9-3-1 0 0,11-7-303 0 0,0-1 0 0 0,-1-1 0 0 0,30-21 0 0 0,-39 22-135 0 0,0 0-1 0 0,0 0 1 0 0,16-20-1 0 0,-27 27 175 0 0,-1 0-1 0 0,0 0 0 0 0,0-1 1 0 0,-1 0-1 0 0,0 0 0 0 0,0 0 0 0 0,0 0 1 0 0,-1 0-1 0 0,-1-1 0 0 0,1 0 1 0 0,2-12-1 0 0,-5 20 256 0 0,0-1 0 0 0,0 0 1 0 0,0 0-1 0 0,1 1 0 0 0,-1-1 0 0 0,0 0 0 0 0,0 1 1 0 0,0-1-1 0 0,0 0 0 0 0,0 0 0 0 0,-1 1 0 0 0,1-1 1 0 0,0 0-1 0 0,0 1 0 0 0,0-1 0 0 0,0 0 0 0 0,-1 1 1 0 0,1-1-1 0 0,0 0 0 0 0,-1 1 0 0 0,1-1 1 0 0,-1 0-1 0 0,1 1 0 0 0,-1-1 0 0 0,1 1 0 0 0,-1-1 1 0 0,1 1-1 0 0,-1-1 0 0 0,1 1 0 0 0,-1 0 0 0 0,1-1 1 0 0,-1 1-1 0 0,0-1 0 0 0,1 1 0 0 0,-1 0 0 0 0,0 0 1 0 0,1-1-1 0 0,-1 1 0 0 0,0 0 0 0 0,0 0 0 0 0,0 0 1 0 0,-1 0 26 0 0,0 0 1 0 0,-1 0 0 0 0,1 0 0 0 0,0 1-1 0 0,0-1 1 0 0,0 1 0 0 0,0-1 0 0 0,0 1 0 0 0,0 0-1 0 0,0 0 1 0 0,0 0 0 0 0,0 0 0 0 0,-3 2-1 0 0,-5 6 151 0 0,1 0-1 0 0,0 1 0 0 0,0 0 1 0 0,1 0-1 0 0,0 1 1 0 0,1 0-1 0 0,1 0 0 0 0,-1 0 1 0 0,-6 18-1 0 0,12-25-42 0 0,0-1 0 0 0,0 0-1 0 0,0 1 1 0 0,0-1 0 0 0,1 0 0 0 0,-1 1 0 0 0,1-1-1 0 0,0 1 1 0 0,0-1 0 0 0,0 1 0 0 0,1-1-1 0 0,-1 1 1 0 0,1-1 0 0 0,0 0 0 0 0,2 5-1 0 0,-2-6-108 0 0,0 0 1 0 0,0 0-1 0 0,0 0 0 0 0,1 0 0 0 0,-1 0 0 0 0,1 0 0 0 0,-1-1 1 0 0,1 1-1 0 0,0-1 0 0 0,0 1 0 0 0,-1-1 0 0 0,1 0 0 0 0,0 1 1 0 0,0-1-1 0 0,0 0 0 0 0,1 0 0 0 0,-1-1 0 0 0,0 1 0 0 0,0 0 1 0 0,0-1-1 0 0,1 1 0 0 0,-1-1 0 0 0,4 0 0 0 0,3 1 25 0 0,0-1 0 0 0,0-1 1 0 0,0 0-1 0 0,-1 0 0 0 0,1-1 0 0 0,0 0 0 0 0,0-1 0 0 0,-1 1 0 0 0,0-2 0 0 0,16-7 0 0 0,3-5-408 0 0,44-33-1 0 0,-47 32-321 0 0,31-27-605 0 0,-34 26 61 0 0,1 2 0 0 0,29-18 1 0 0,-41 28 1186 0 0,-7 4-21 0 0,0 0 1 0 0,0 0 0 0 0,1 0-1 0 0,-1 1 1 0 0,0 0-1 0 0,1-1 1 0 0,3 0 0 0 0,-6 2 69 0 0,0 0 0 0 0,0 0 0 0 0,1 0 0 0 0,-1 0 0 0 0,0 1 0 0 0,0-1 0 0 0,1 0 0 0 0,-1 0 0 0 0,0 1 0 0 0,0-1 0 0 0,0 1 0 0 0,0-1 0 0 0,0 1 0 0 0,1-1 0 0 0,-1 1 0 0 0,0 0 0 0 0,0 0 0 0 0,0-1 0 0 0,-1 1 0 0 0,1 0 0 0 0,0 0 0 0 0,0 0 0 0 0,0 0 0 0 0,-1 0 0 0 0,2 2 0 0 0,0-1 112 0 0,16 22 3800 0 0,-15-38-3986 0 0,-4 11-66 0 0,1 0 0 0 0,-1 1-1 0 0,1-1 1 0 0,-1 1-1 0 0,0 0 1 0 0,1-1 0 0 0,-1 1-1 0 0,-1 0 1 0 0,1-1 0 0 0,0 1-1 0 0,0 0 1 0 0,-1 0 0 0 0,1 0-1 0 0,-1 0 1 0 0,0 0 0 0 0,0 0-1 0 0,0 0 1 0 0,0 1 0 0 0,0-1-1 0 0,0 1 1 0 0,0 0-1 0 0,0-1 1 0 0,0 1 0 0 0,-1 0-1 0 0,1 0 1 0 0,0 0 0 0 0,-1 0-1 0 0,1 1 1 0 0,-1-1 0 0 0,1 1-1 0 0,-5-1 1 0 0,5 1 128 0 0,-1 0 0 0 0,0 0 1 0 0,1 0-1 0 0,-1 1 0 0 0,1-1 0 0 0,-1 0 1 0 0,1 1-1 0 0,-1 0 0 0 0,1 0 0 0 0,-1 0 1 0 0,1 0-1 0 0,-1 0 0 0 0,1 0 0 0 0,0 0 0 0 0,0 1 1 0 0,0-1-1 0 0,0 1 0 0 0,0 0 0 0 0,-3 2 1 0 0,-5 10 627 0 0,1-1 0 0 0,0 1 1 0 0,1 0-1 0 0,0 1 0 0 0,2 0 1 0 0,-1 0-1 0 0,2 1 0 0 0,0 0 1 0 0,1 0-1 0 0,0 0 0 0 0,2 0 1 0 0,-2 17-1 0 0,4-25-300 0 0,0-1-1 0 0,1 1 1 0 0,0-1-1 0 0,0 0 1 0 0,0 1 0 0 0,1-1-1 0 0,3 9 1 0 0,-4-13-330 0 0,-1-1 1 0 0,1 0-1 0 0,0 0 1 0 0,0 0-1 0 0,0 0 1 0 0,1 1-1 0 0,-1-2 1 0 0,0 1-1 0 0,1 0 1 0 0,-1 0-1 0 0,1 0 1 0 0,0-1-1 0 0,0 1 1 0 0,-1-1-1 0 0,1 1 1 0 0,0-1-1 0 0,0 0 1 0 0,1 1 0 0 0,-1-1-1 0 0,0 0 1 0 0,0-1-1 0 0,0 1 1 0 0,1 0-1 0 0,-1-1 1 0 0,0 1-1 0 0,5 0 1 0 0,-1-2-494 0 0,1-1-1 0 0,-1 1 1 0 0,0-1 0 0 0,1 0 0 0 0,-1 0 0 0 0,0-1-1 0 0,7-4 1 0 0,-10 6-332 0 0,13-9-9067 0 0</inkml:trace>
  <inkml:trace contextRef="#ctx0" brushRef="#br0" timeOffset="2069.37">1446 753 23063 0 0,'0'0'512'0'0,"0"0"96"0"0,0 0 32 0 0,0 0 0 0 0,0-3-512 0 0,0 1-128 0 0,2-1 0 0 0,-2-1 0 0 0</inkml:trace>
  <inkml:trace contextRef="#ctx0" brushRef="#br0" timeOffset="3606.98">1964 749 21191 0 0,'-34'25'2328'0'0,"27"-21"-2328"0"0,7-4 0 0 0,0 0 0 0 0,0 0 0 0 0,0 0 0 0 0,-1 1 0 0 0,1-1 0 0 0,0 0 0 0 0,0 0 0 0 0,0 0 0 0 0,-1 0 0 0 0,1 0 0 0 0,0 0 0 0 0,0 0 0 0 0,0 1 0 0 0,0-1 0 0 0,-1 0 0 0 0,1 0 0 0 0,0 0 0 0 0,0 0 0 0 0,0 1 0 0 0,0-1 0 0 0,0 0 0 0 0,0 0 0 0 0,-1 0 0 0 0,1 1 0 0 0,0-1 0 0 0,0 0 0 0 0,0 0 0 0 0,0 0 0 0 0,0 1 0 0 0,0-1 0 0 0,0 0 0 0 0,0 0 0 0 0,0 0 0 0 0,0 1 0 0 0,0-1 0 0 0,0 0 0 0 0,0 0 0 0 0,0 1 0 0 0,0-1 0 0 0,0 0 0 0 0,1 0 0 0 0,-1 0 0 0 0,0 1 0 0 0,0-1 0 0 0,0 0 0 0 0,0 0 0 0 0,0 1 0 0 0,0-1 0 0 0,0 0 0 0 0,0 0 0 0 0,0 0 0 0 0,0 0 0 0 0,1 1 0 0 0,-1-1 0 0 0,0 0 0 0 0,0 0 0 0 0,0 0 0 0 0,0 0 0 0 0,0 0 0 0 0,0 1 0 0 0,0-1 0 0 0,1 0 0 0 0,-1 0 0 0 0,0 0 0 0 0,0 0 0 0 0,0 0 0 0 0,0 0 0 0 0,0 0 0 0 0,1 0 0 0 0,-1 0 0 0 0,0 0 0 0 0,0 1 0 0 0,0-1 0 0 0,0 0 0 0 0,1 0 0 0 0,-1 0 0 0 0,0 0 0 0 0,0 0 0 0 0,0 0 0 0 0,1 0 0 0 0,-1 0 0 0 0,0 0 0 0 0,0 0 0 0 0,0-1 0 0 0,0 1 0 0 0,1 0 0 0 0,-1 0 0 0 0,0 0 0 0 0,0 0 0 0 0,0 0 0 0 0,0 0 0 0 0,1 0 0 0 0,-1 0 0 0 0,0-1 0 0 0,4-2 0 0 0,-1 2 0 0 0,-1-1 0 0 0,0 1 0 0 0,0 0 0 0 0,0 1 0 0 0,1-1 0 0 0,-1 0 0 0 0,0 1 0 0 0,1-1 0 0 0,3 1 0 0 0,-4 0 0 0 0,0-1 0 0 0,0 1 0 0 0,0 0 0 0 0,0-1 0 0 0,0 1 0 0 0,0-1 0 0 0,0 0 0 0 0,0 1 0 0 0,0-1 0 0 0,0 0 0 0 0,0 0 0 0 0,3-3 0 0 0,5-5-44 0 0,-6 6 183 0 0,0 0 0 0 0,0-1 1 0 0,-1 1-1 0 0,1-1 0 0 0,-1 0 1 0 0,5-7-1 0 0,7-18 21 0 0,-1-1-1 0 0,-2 0 1 0 0,-1-1-1 0 0,-1 0 1 0 0,-2 0 0 0 0,5-36-1 0 0,-10 48-48 0 0,38-206-792 0 0,15 4-1183 0 0,-52 210 537 0 0,-3 17 907 0 0,-5 26 685 0 0,3-20-389 0 0,-41 252 1028 0 0,19-141 19 0 0,-70 332-809 0 0,42-263 2787 0 0,45-173-2493 0 0,3-10-292 0 0,0-1 0 0 0,1 1 1 0 0,0 0-1 0 0,0 0 0 0 0,1 0 1 0 0,-1 18-1 0 0,2-27-120 0 0,0 1 1 0 0,0 0-1 0 0,0-1 0 0 0,0 1 0 0 0,1-1 1 0 0,-1 1-1 0 0,0-1 0 0 0,0 1 0 0 0,0-1 0 0 0,0 1 1 0 0,1-1-1 0 0,-1 1 0 0 0,0-1 0 0 0,0 1 1 0 0,1-1-1 0 0,-1 1 0 0 0,0-1 0 0 0,1 1 0 0 0,-1-1 1 0 0,0 0-1 0 0,1 1 0 0 0,0 0 0 0 0,-1-1-6 0 0,1 0 0 0 0,-1 0 0 0 0,1 0-1 0 0,-1 0 1 0 0,1 0 0 0 0,-1 0-1 0 0,1 0 1 0 0,-1-1 0 0 0,0 1 0 0 0,1 0-1 0 0,-1 0 1 0 0,1 0 0 0 0,-1 0-1 0 0,1-1 1 0 0,-1 1 0 0 0,0 0 0 0 0,1 0-1 0 0,-1-1 1 0 0,0 1 0 0 0,1-1 0 0 0,17-20-541 0 0,12-31-1134 0 0,-1 0 1 0 0,-3-2 0 0 0,-3-1-1 0 0,-1 0 1 0 0,17-76-1 0 0,-38 128 1513 0 0,0-1 0 0 0,0 1 0 0 0,0 0 0 0 0,-1 0-1 0 0,0-1 1 0 0,1 1 0 0 0,-1 0 0 0 0,0 0 0 0 0,-1-1-1 0 0,1 1 1 0 0,0 0 0 0 0,-1 0 0 0 0,0-1 0 0 0,0 1-1 0 0,0 0 1 0 0,0 0 0 0 0,0 0 0 0 0,-4-5 0 0 0,5 8 188 0 0,0-1 1 0 0,0 1-1 0 0,-1 0 0 0 0,1-1 1 0 0,0 1-1 0 0,0 0 1 0 0,-1 0-1 0 0,1 0 1 0 0,0-1-1 0 0,-1 1 1 0 0,1 0-1 0 0,0 0 1 0 0,-1 0-1 0 0,1-1 1 0 0,-1 1-1 0 0,1 0 1 0 0,0 0-1 0 0,-1 0 1 0 0,1 0-1 0 0,0 0 1 0 0,-1 0-1 0 0,1 0 0 0 0,-1 0 1 0 0,1 0-1 0 0,0 0 1 0 0,-1 0-1 0 0,0 0 1 0 0,-11 7 552 0 0,9-4-129 0 0,-1 0-1 0 0,1 0 1 0 0,1 0-1 0 0,-5 6 1 0 0,2-2 503 0 0,1 0 0 0 0,0 1 0 0 0,0-1 0 0 0,1 1 0 0 0,0 0 1 0 0,0 0-1 0 0,1 0 0 0 0,0 0 0 0 0,-1 9 0 0 0,3-16-933 0 0,0-1 1 0 0,0 1-1 0 0,0-1 0 0 0,0 1 0 0 0,0-1 1 0 0,0 1-1 0 0,0-1 0 0 0,0 1 0 0 0,0-1 1 0 0,0 1-1 0 0,0-1 0 0 0,0 1 0 0 0,1-1 0 0 0,-1 1 1 0 0,0-1-1 0 0,0 0 0 0 0,1 1 0 0 0,-1-1 1 0 0,0 1-1 0 0,0-1 0 0 0,1 1 0 0 0,-1-1 1 0 0,0 0-1 0 0,1 1 0 0 0,-1-1 0 0 0,1 0 1 0 0,-1 0-1 0 0,1 1 0 0 0,-1-1 0 0 0,0 0 0 0 0,1 0 1 0 0,-1 1-1 0 0,1-1 0 0 0,-1 0 0 0 0,1 0 1 0 0,-1 0-1 0 0,1 0 0 0 0,-1 0 0 0 0,1 0 1 0 0,-1 0-1 0 0,1 0 0 0 0,-1 0 0 0 0,1 0 1 0 0,-1 0-1 0 0,1 0 0 0 0,-1 0 0 0 0,1 0 0 0 0,-1 0 1 0 0,1-1-1 0 0,-1 1 0 0 0,1 0 0 0 0,-1 0 1 0 0,1 0-1 0 0,-1-1 0 0 0,1 1 0 0 0,5-3 48 0 0,0 0-1 0 0,-1-1 0 0 0,8-5 1 0 0,-7 5 167 0 0,15-10-487 0 0,-2-1 0 0 0,0-1 1 0 0,25-26-1 0 0,7-6-1043 0 0,-17 14 445 0 0,-27 25 494 0 0,2 1 1 0 0,-1 0-1 0 0,1 0 1 0 0,17-12-1 0 0,-6 7-323 0 0,-14 9 284 0 0,0 0 0 0 0,0 0 0 0 0,0 1 0 0 0,0 0 0 0 0,11-4-1 0 0,-17 7 411 0 0,1-1-1 0 0,-1 1 0 0 0,1 0 0 0 0,-1 0 0 0 0,1 0 0 0 0,-1 0 0 0 0,1 0 0 0 0,-1 0 0 0 0,1-1 0 0 0,-1 1 0 0 0,1 0 0 0 0,-1 0 0 0 0,1 1 0 0 0,-1-1 1 0 0,1 0-1 0 0,-1 0 0 0 0,1 0 0 0 0,-1 0 0 0 0,1 0 0 0 0,-1 0 0 0 0,1 1 0 0 0,-1-1 0 0 0,1 0 0 0 0,-1 0 0 0 0,1 1 0 0 0,-1-1 0 0 0,1 0 1 0 0,-1 1-1 0 0,0-1 0 0 0,1 1 0 0 0,-1-1 0 0 0,0 0 0 0 0,1 1 0 0 0,-1-1 0 0 0,0 1 0 0 0,0-1 0 0 0,1 1 0 0 0,-1-1 0 0 0,0 1 0 0 0,0-1 1 0 0,0 1-1 0 0,0-1 0 0 0,0 1 0 0 0,0-1 0 0 0,1 1 0 0 0,-1-1 0 0 0,0 1 0 0 0,0-1 0 0 0,-1 1 0 0 0,1-1 0 0 0,0 1 0 0 0,0-1 0 0 0,0 1 1 0 0,0-1-1 0 0,0 1 0 0 0,-1 0 0 0 0,-1 6 681 0 0,0 0-1 0 0,0 0 1 0 0,-4 9 0 0 0,2-8 185 0 0,-12 27 1224 0 0,18-42-2154 0 0,3-38-1253 0 0,-5 42 1235 0 0,1 1-1 0 0,-1-1 0 0 0,-1 0 0 0 0,1 0 0 0 0,0 1 1 0 0,-1-1-1 0 0,1 0 0 0 0,-1 0 0 0 0,0 1 0 0 0,0-1 1 0 0,0 0-1 0 0,0 1 0 0 0,-2-3 0 0 0,2 4 71 0 0,1 0-1 0 0,-1 1 0 0 0,1-1 0 0 0,-1 0 0 0 0,0 1 0 0 0,0-1 1 0 0,1 1-1 0 0,-1-1 0 0 0,0 1 0 0 0,0-1 0 0 0,1 1 0 0 0,-1 0 1 0 0,0-1-1 0 0,0 1 0 0 0,0 0 0 0 0,0-1 0 0 0,0 1 0 0 0,0 0 1 0 0,0 0-1 0 0,1 0 0 0 0,-1 0 0 0 0,0 0 0 0 0,0 0 0 0 0,0 0 1 0 0,0 0-1 0 0,0 1 0 0 0,0-1 0 0 0,0 0 0 0 0,1 0 0 0 0,-1 1 1 0 0,0-1-1 0 0,0 0 0 0 0,0 1 0 0 0,0-1 0 0 0,1 1 1 0 0,-1-1-1 0 0,0 1 0 0 0,1 0 0 0 0,-1-1 0 0 0,0 2 0 0 0,-5 3 133 0 0,2 0-1 0 0,-1 0 0 0 0,0 0 0 0 0,-3 7 0 0 0,5-8-31 0 0,-4 5 277 0 0,1 1 0 0 0,0 1 1 0 0,-9 21-1 0 0,13-28-255 0 0,0 1 1 0 0,1 1-1 0 0,-1-1 1 0 0,1 0-1 0 0,1 0 1 0 0,-1 0-1 0 0,1 1 0 0 0,0-1 1 0 0,0 0-1 0 0,0 0 1 0 0,2 9-1 0 0,-2-12-116 0 0,1-1 0 0 0,-1 1-1 0 0,0-1 1 0 0,1 1 0 0 0,-1-1 0 0 0,1 1-1 0 0,-1-1 1 0 0,1 0 0 0 0,0 1-1 0 0,0-1 1 0 0,0 0 0 0 0,-1 1-1 0 0,1-1 1 0 0,0 0 0 0 0,1 0 0 0 0,-1 0-1 0 0,0 0 1 0 0,0 0 0 0 0,0 0-1 0 0,3 1 1 0 0,-2-1-5 0 0,-1-1 0 0 0,1 0 0 0 0,-1 0 0 0 0,1 1 0 0 0,0-1 0 0 0,-1 0 0 0 0,1-1 0 0 0,-1 1 0 0 0,1 0-1 0 0,-1 0 1 0 0,1-1 0 0 0,0 1 0 0 0,-1-1 0 0 0,1 1 0 0 0,-1-1 0 0 0,3-1 0 0 0,4-3-56 0 0,1-1 0 0 0,-1 0 0 0 0,1 0 1 0 0,11-13-1 0 0,-19 18 56 0 0,11-11-215 0 0,4-3-388 0 0,0-2 0 0 0,-1 1 0 0 0,14-21 1 0 0,4-2-161 0 0,-33 38 763 0 0,1 1 2 0 0,-1-1 0 0 0,1 0-1 0 0,0 1 1 0 0,-1-1 0 0 0,1 1 0 0 0,0-1-1 0 0,-1 1 1 0 0,1-1 0 0 0,0 1 0 0 0,0-1-1 0 0,0 1 1 0 0,-1 0 0 0 0,1-1 0 0 0,0 1-1 0 0,0 0 1 0 0,1 0 0 0 0,-1-1 5 0 0,6-3 43 0 0,-7 4-26 0 0,0 0 0 0 0,0 0 0 0 0,0-1 0 0 0,1 1 0 0 0,-1 0 0 0 0,0 0 0 0 0,0 0 0 0 0,0 0 0 0 0,0 0 0 0 0,1 0 0 0 0,-1 0 0 0 0,0 0 0 0 0,0 0 0 0 0,0 0 0 0 0,1 0 0 0 0,-1-1 0 0 0,0 1 0 0 0,0 0 0 0 0,0 0 0 0 0,1 0 0 0 0,-1 1 0 0 0,0-1 0 0 0,0 0 0 0 0,0 0 0 0 0,1 0 0 0 0,-1 0 0 0 0,0 0 0 0 0,0 0 0 0 0,0 0 0 0 0,1 0 0 0 0,-1 0 0 0 0,0 0 0 0 0,0 0 0 0 0,0 1 0 0 0,0-1 0 0 0,1 0 0 0 0,-1 0 0 0 0,0 0 0 0 0,0 0 0 0 0,0 0 0 0 0,0 1 0 0 0,0-1 0 0 0,0 0 0 0 0,1 0 0 0 0,-1 0 0 0 0,0 1 0 0 0,0-1 0 0 0,0 0 0 0 0,2 2 44 0 0,0-1-1 0 0,0 0 0 0 0,0 1 1 0 0,1-1-1 0 0,-1 0 0 0 0,0 0 1 0 0,1 0-1 0 0,-1-1 0 0 0,4 2 1 0 0,14 4 391 0 0,-16-4-442 0 0,-1-1 0 0 0,1 0-1 0 0,-1 0 1 0 0,1-1-1 0 0,-1 1 1 0 0,1-1 0 0 0,0 0-1 0 0,5 0 1 0 0,-4 0-109 0 0,-1 0 0 0 0,1 0 0 0 0,-1 1-1 0 0,0-1 1 0 0,5 2 0 0 0,-2-2-90 0 0,-7 0 321 0 0,0 0 21 0 0,0 0-1 0 0,0 0-14 0 0,-4 15 974 0 0,-79 136 1499 0 0,57-104-1248 0 0,24-43-1154 0 0,0 0-1 0 0,0 0 0 0 0,1 1 1 0 0,-1-1-1 0 0,0 7 1 0 0,2-10-167 0 0,0-1 1 0 0,-1 1 0 0 0,1 0-1 0 0,0 0 1 0 0,0 0 0 0 0,0 0-1 0 0,0 0 1 0 0,0 0 0 0 0,0 0-1 0 0,0 0 1 0 0,0 0 0 0 0,0 0-1 0 0,0 0 1 0 0,1-1 0 0 0,-1 1-1 0 0,0 0 1 0 0,0 0 0 0 0,1 0-1 0 0,-1 0 1 0 0,1 0 0 0 0,-1-1-1 0 0,1 1 1 0 0,-1 0 0 0 0,1 0-1 0 0,0-1 1 0 0,-1 1 0 0 0,1 0-1 0 0,0-1 1 0 0,-1 1 0 0 0,1-1-1 0 0,0 1 1 0 0,0-1 0 0 0,1 1-1 0 0,2 0-48 0 0,0 0-1 0 0,0-1 0 0 0,0 1 1 0 0,0-1-1 0 0,0 0 0 0 0,1-1 1 0 0,-1 1-1 0 0,8-2 0 0 0,33-13-792 0 0,-24 8 158 0 0,13-4-232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45:49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0 357 19407 0 0,'0'0'439'0'0,"0"0"62"0"0,0 0 33 0 0,0 0-64 0 0,0 0-170 0 0,0 0 416 0 0,2-4 5431 0 0,1 2-6126 0 0,11-7 1079 0 0,-10 7-1097 0 0,0-1 0 0 0,-1 1 0 0 0,1 0 0 0 0,-1-1 1 0 0,0 0-1 0 0,1 0 0 0 0,-1 0 0 0 0,3-4 0 0 0,11-17-3 0 0,-6 10 0 0 0,11-18 0 0 0,-10 9 6 0 0,36-66-301 0 0,-43 78 149 0 0,-1 0 1 0 0,0-1 0 0 0,-1 0-1 0 0,0 0 1 0 0,-1 0 0 0 0,0 0-1 0 0,-1 0 1 0 0,0-23 0 0 0,-1 34 382 0 0,0 1-24 0 0,-2-1-106 0 0,2 1-102 0 0,0 0 0 0 0,-1 0-1 0 0,1 0 1 0 0,0 0 0 0 0,-1 0 0 0 0,1 0-1 0 0,0 0 1 0 0,-1 0 0 0 0,1 0 0 0 0,0 0 0 0 0,-1 0-1 0 0,1 0 1 0 0,0 0 0 0 0,-1 1 0 0 0,1-1-1 0 0,0 0 1 0 0,-1 0 0 0 0,1 0 0 0 0,0 1-1 0 0,0-1 1 0 0,-1 0 0 0 0,1 0 0 0 0,0 1-1 0 0,0-1 1 0 0,0 0 0 0 0,-1 0 0 0 0,1 1 0 0 0,0-1-1 0 0,0 0 1 0 0,0 1 0 0 0,0-1 0 0 0,0 0-1 0 0,0 1 1 0 0,0 0 0 0 0,-6 9 55 0 0,0 10-41 0 0,-6 13 170 0 0,2-1-1 0 0,1 2 1 0 0,-5 43-1 0 0,14-72-107 0 0,-1-1 0 0 0,1 1 0 0 0,0-1 0 0 0,1 0 0 0 0,-1 1 0 0 0,1-1 0 0 0,0 0-1 0 0,0 1 1 0 0,0-1 0 0 0,0 0 0 0 0,5 8 0 0 0,-5-10-76 0 0,0-1 1 0 0,0 1-1 0 0,0-1 0 0 0,1 1 1 0 0,-1-1-1 0 0,1 1 0 0 0,-1-1 0 0 0,1 0 1 0 0,0 0-1 0 0,-1 1 0 0 0,1-1 0 0 0,0 0 1 0 0,0-1-1 0 0,0 1 0 0 0,-1 0 0 0 0,1 0 1 0 0,0-1-1 0 0,0 1 0 0 0,0-1 1 0 0,0 0-1 0 0,0 0 0 0 0,0 1 0 0 0,0-1 1 0 0,1-1-1 0 0,-1 1 0 0 0,0 0 0 0 0,3-1 1 0 0,-1 0-84 0 0,1 0 1 0 0,-1-1-1 0 0,1 0 1 0 0,-1 0-1 0 0,1 0 0 0 0,-1 0 1 0 0,0-1-1 0 0,0 1 1 0 0,0-1-1 0 0,0 0 1 0 0,-1 0-1 0 0,1 0 1 0 0,-1-1-1 0 0,0 0 1 0 0,0 1-1 0 0,0-1 0 0 0,3-5 1 0 0,5-9-401 0 0,-2 0 0 0 0,13-35 1 0 0,-9 22-13 0 0,-6 11 363 0 0,-3 10 330 0 0,-3 28 69 0 0,-7 138 1684 0 0,0-42-1069 0 0,-9 67 16 0 0,11-142-752 0 0,4-35-153 0 0,-30 209-97 0 0,26-198-278 0 0,4-15 163 0 0,0 0-63 0 0,0-3-343 0 0,9-35 243 0 0,22-59-1 0 0,23-36-360 0 0,-23 61 334 0 0,-11 24 308 0 0,1 1 0 0 0,3 1 1 0 0,2 1-1 0 0,41-56 0 0 0,-65 98 96 0 0,0 1 0 0 0,1-1 0 0 0,-1 0 0 0 0,0 1 0 0 0,1 0 0 0 0,-1-1 0 0 0,1 1 0 0 0,0 0 0 0 0,0 1 0 0 0,0-1 0 0 0,0 0 0 0 0,6-2 0 0 0,-9 5 0 0 0,1-1 0 0 0,0 0 0 0 0,0 0 0 0 0,-1 0 0 0 0,1 0 0 0 0,0 1 0 0 0,-1-1 0 0 0,1 0 0 0 0,0 1 0 0 0,-1-1 0 0 0,1 0 0 0 0,0 1 0 0 0,-1-1 0 0 0,1 1 0 0 0,-1-1 0 0 0,1 1 0 0 0,-1-1 0 0 0,1 1 0 0 0,-1-1 0 0 0,1 1 0 0 0,-1 0 0 0 0,0-1 0 0 0,1 1 0 0 0,-1 0 0 0 0,0-1 0 0 0,1 1 0 0 0,-1 0 0 0 0,0-1 0 0 0,0 1 0 0 0,0 1 0 0 0,9 33 0 0 0,-7-28 0 0 0,1 0 34 0 0,1-12 39 0 0,0-14 16 0 0,-4 17-95 0 0,0-10-33 0 0,0 0-1 0 0,-1 1 0 0 0,0-1 1 0 0,-4-17-1 0 0,4 27 40 0 0,0 0 0 0 0,0 0 0 0 0,0 0 0 0 0,0 0 0 0 0,0 0 0 0 0,0 0 0 0 0,-1 0 0 0 0,1 0 0 0 0,-1 0 0 0 0,1 1 0 0 0,-4-3 0 0 0,5 3 0 0 0,-1 0 0 0 0,0 1 0 0 0,0-1 0 0 0,1 1 0 0 0,-1-1 0 0 0,0 1 0 0 0,0 0 0 0 0,0-1 0 0 0,1 1 0 0 0,-1 0 0 0 0,0 0 0 0 0,0-1 0 0 0,0 1 0 0 0,0 0 0 0 0,0 0 0 0 0,0 0 0 0 0,1 0 0 0 0,-1 0 0 0 0,0 0 0 0 0,0 0 0 0 0,0 1 0 0 0,0-1 0 0 0,0 0 0 0 0,0 0 0 0 0,1 1 0 0 0,-1-1 0 0 0,0 0 0 0 0,0 1 0 0 0,0-1 0 0 0,0 1 0 0 0,-6 5 21 0 0,3-4 38 0 0,0 1 1 0 0,1 0-1 0 0,-1 0 1 0 0,0 0-1 0 0,1 1 1 0 0,0-1-1 0 0,0 1 1 0 0,0 0-1 0 0,0 0 1 0 0,1 0-1 0 0,0 0 0 0 0,0 0 1 0 0,-2 5-1 0 0,0 2 433 0 0,1 0 0 0 0,0 1 0 0 0,1-1-1 0 0,-2 18 1 0 0,4-23-428 0 0,0 0 0 0 0,0 0 0 0 0,1 0 0 0 0,0-1 0 0 0,0 1 0 0 0,0 0 0 0 0,0 0 0 0 0,1 0 0 0 0,0-1 0 0 0,5 9 0 0 0,-7-12-67 0 0,1-1 1 0 0,0 0-1 0 0,-1 0 1 0 0,1 1-1 0 0,0-1 0 0 0,0 0 1 0 0,0 0-1 0 0,0 0 0 0 0,0 0 1 0 0,0 0-1 0 0,1 0 1 0 0,-1 0-1 0 0,0 0 0 0 0,0 0 1 0 0,1-1-1 0 0,-1 1 1 0 0,0 0-1 0 0,1-1 0 0 0,-1 1 1 0 0,1-1-1 0 0,-1 0 0 0 0,1 1 1 0 0,-1-1-1 0 0,1 0 1 0 0,-1 0-1 0 0,1 0 0 0 0,-1 0 1 0 0,1 0-1 0 0,-1 0 1 0 0,1 0-1 0 0,-1-1 0 0 0,1 1 1 0 0,-1-1-1 0 0,0 1 0 0 0,1-1 1 0 0,-1 1-1 0 0,1-1 1 0 0,-1 0-1 0 0,0 1 0 0 0,2-3 1 0 0,1 1-75 0 0,0-1-1 0 0,0 0 1 0 0,-1 0 0 0 0,1 0 0 0 0,-1-1 0 0 0,0 1 0 0 0,0-1-1 0 0,0 0 1 0 0,0 0 0 0 0,0 0 0 0 0,2-6 0 0 0,-3 3-19 0 0,1 1 1 0 0,-1-1-1 0 0,0 0 1 0 0,-1 0 0 0 0,0 0-1 0 0,0 0 1 0 0,0-1-1 0 0,-1 1 1 0 0,0 0 0 0 0,-1 0-1 0 0,0 0 1 0 0,0 0-1 0 0,0 0 1 0 0,-1 0 0 0 0,-3-10-1 0 0,3 9 154 0 0,1 7 21 0 0,1 0-1 0 0,0-1 1 0 0,0 1 0 0 0,-1 0-1 0 0,1 0 1 0 0,-1 0-1 0 0,0 0 1 0 0,1-1 0 0 0,-1 1-1 0 0,0 0 1 0 0,1 0 0 0 0,-1 0-1 0 0,0 0 1 0 0,0 0-1 0 0,0 1 1 0 0,-1-2 0 0 0,5 3-31 0 0,0 0 0 0 0,0 0 1 0 0,1 0-1 0 0,-1-1 0 0 0,0 1 1 0 0,0-1-1 0 0,1 0 0 0 0,-1 0 1 0 0,0 0-1 0 0,1 0 1 0 0,-1-1-1 0 0,0 1 0 0 0,6-3 1 0 0,4 0-172 0 0,0 0 0 0 0,19-9 0 0 0,-8 1-88 0 0,0 1 0 0 0,44-12 1 0 0,-57 19 34 0 0,-10 2 151 0 0,0 1 0 0 0,0-1-1 0 0,0 1 1 0 0,0-1-1 0 0,0 1 1 0 0,0 0-1 0 0,1 0 1 0 0,-1-1-1 0 0,0 1 1 0 0,0 0-1 0 0,0 0 1 0 0,1 0-1 0 0,-1 0 1 0 0,2 1-1 0 0,-2-1-55 0 0,-1 0 1 0 0,-1 3 71 0 0,0 0 0 0 0,1-1 0 0 0,-1 1 0 0 0,0-1-1 0 0,0 1 1 0 0,-1-1 0 0 0,1 1 0 0 0,-4 3 0 0 0,-3 9 34 0 0,-9 20 584 0 0,9-20-54 0 0,0 0-1 0 0,-8 29 1 0 0,13-36-555 0 0,2 0 0 0 0,-1 0 0 0 0,1 0 0 0 0,0 1 0 0 0,1-1 0 0 0,0 12 0 0 0,0-18 0 0 0,0-1 0 0 0,0 1 0 0 0,1 0 0 0 0,-1-1 0 0 0,0 1 0 0 0,1-1 0 0 0,-1 1 0 0 0,1 0 0 0 0,-1-1 0 0 0,1 1 0 0 0,0-1 0 0 0,0 1 0 0 0,0-1 0 0 0,-1 0 0 0 0,1 1 0 0 0,1-1 0 0 0,-1 0 0 0 0,0 0 0 0 0,0 0 0 0 0,0 0 0 0 0,1 0 0 0 0,-1 0 0 0 0,0 0 0 0 0,1 0 0 0 0,-1 0 0 0 0,1 0 0 0 0,-1-1 0 0 0,1 1 0 0 0,-1-1 0 0 0,1 1 0 0 0,0-1 0 0 0,-1 0 0 0 0,1 1 0 0 0,0-1 0 0 0,-1 0 0 0 0,1 0 0 0 0,0 0 0 0 0,-1 0 0 0 0,3-1 0 0 0,2 0-41 0 0,0 0 0 0 0,0-1 1 0 0,0 1-1 0 0,0-1 0 0 0,0-1 0 0 0,-1 1 0 0 0,1-1 1 0 0,-1 0-1 0 0,1 0 0 0 0,-1-1 0 0 0,0 1 0 0 0,-1-1 0 0 0,1 0 1 0 0,-1-1-1 0 0,1 1 0 0 0,-1-1 0 0 0,6-8 0 0 0,2-6-146 0 0,-1-1-1 0 0,-1 0 0 0 0,12-31 1 0 0,6-23 176 0 0,-26 64 160 0 0,-6 15 194 0 0,-8 16 301 0 0,5-4-459 0 0,2 0-1 0 0,0 0 1 0 0,0 0 0 0 0,2 1-1 0 0,-2 20 1 0 0,4-29-198 0 0,1 0 0 0 0,0 0-1 0 0,0 0 1 0 0,1 0 0 0 0,0 1 0 0 0,1-1 0 0 0,0-1 0 0 0,1 1 0 0 0,-1 0 0 0 0,2 0 0 0 0,7 15 0 0 0,-9-21-7 0 0,1 0-1 0 0,-1 0 1 0 0,1 0 0 0 0,-1-1 0 0 0,1 1 0 0 0,0-1 0 0 0,0 0-1 0 0,0 0 1 0 0,0 0 0 0 0,0 0 0 0 0,0 0 0 0 0,1-1 0 0 0,-1 1-1 0 0,1-1 1 0 0,-1 0 0 0 0,1 0 0 0 0,-1 0 0 0 0,1 0 0 0 0,0-1-1 0 0,7 0 1 0 0,-2 0-342 0 0,0 0-1 0 0,0-1 1 0 0,0 0-1 0 0,0 0 0 0 0,0-1 1 0 0,0 0-1 0 0,11-5 1 0 0,3-3-10049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8:25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1 453 11432 0 0,'0'0'333'0'0,"0"0"0"0"0,9-14 1955 0 0,-5 11-1802 0 0,-1-1-1 0 0,1 1 1 0 0,-1 0 0 0 0,1 0-1 0 0,0 0 1 0 0,8-4 0 0 0,14-13 523 0 0,11-19-591 0 0,36-54-1 0 0,-15 19-149 0 0,-46 59-541 0 0,17-28-1 0 0,-26 39 144 0 0,0-1 0 0 0,-1 1-1 0 0,0-1 1 0 0,0 1 0 0 0,-1-1 0 0 0,1 0 0 0 0,-1 0 0 0 0,0 0-1 0 0,0 0 1 0 0,0 0 0 0 0,-1-9 0 0 0,-1 10 101 0 0,0 1 0 0 0,0-1 1 0 0,0 1-1 0 0,0 0 0 0 0,0 0 1 0 0,-1-1-1 0 0,0 1 0 0 0,1 0 1 0 0,-1 0-1 0 0,0 1 0 0 0,-4-4 1 0 0,5 4 21 0 0,0 0 1 0 0,0 1 0 0 0,-1 0 0 0 0,1-1-1 0 0,-1 1 1 0 0,1 0 0 0 0,-1 0-1 0 0,1 0 1 0 0,-1 0 0 0 0,0 0-1 0 0,1 0 1 0 0,-1 0 0 0 0,0 0 0 0 0,0 1-1 0 0,0-1 1 0 0,0 1 0 0 0,0 0-1 0 0,0-1 1 0 0,1 1 0 0 0,-1 0-1 0 0,-3 0 1 0 0,4 0 57 0 0,0 0 0 0 0,0 1 0 0 0,0-1 0 0 0,0 0-1 0 0,0 1 1 0 0,0-1 0 0 0,0 0 0 0 0,1 1 0 0 0,-1-1 0 0 0,0 1 0 0 0,0-1 0 0 0,0 1-1 0 0,1 0 1 0 0,-1-1 0 0 0,0 1 0 0 0,1 0 0 0 0,-1 0 0 0 0,0-1 0 0 0,1 1 0 0 0,-1 0-1 0 0,1 0 1 0 0,-1 0 0 0 0,1 0 0 0 0,0 0 0 0 0,-1-1 0 0 0,1 1 0 0 0,0 0-1 0 0,0 0 1 0 0,0 0 0 0 0,-1 0 0 0 0,1 0 0 0 0,0 0 0 0 0,0 0 0 0 0,0 0 0 0 0,1 1-1 0 0,-1 3 155 0 0,2 1 0 0 0,-1-1 0 0 0,0 0 0 0 0,1-1 0 0 0,2 6 0 0 0,-1-3-121 0 0,7 16 165 0 0,21 37-1 0 0,-20-42-115 0 0,-1 1 0 0 0,-1 0 0 0 0,9 27-1 0 0,-16-39-132 0 0,-1-1 0 0 0,0 0 0 0 0,0 0-1 0 0,0 0 1 0 0,-1 1 0 0 0,0-1-1 0 0,0 0 1 0 0,-1 1 0 0 0,0-1 0 0 0,0 0-1 0 0,0 0 1 0 0,-1 0 0 0 0,0 0 0 0 0,-4 9-1 0 0,5-11 2 0 0,-1-1 0 0 0,0 0 0 0 0,0 1 0 0 0,-1-1-1 0 0,1 0 1 0 0,-1 0 0 0 0,1-1 0 0 0,-1 1 0 0 0,0 0-1 0 0,0-1 1 0 0,0 0 0 0 0,0 0 0 0 0,-1 0 0 0 0,1 0-1 0 0,0 0 1 0 0,-1 0 0 0 0,0-1 0 0 0,1 0 0 0 0,-1 0-1 0 0,0 0 1 0 0,1 0 0 0 0,-1-1 0 0 0,0 1 0 0 0,-6-1-1 0 0,-38-4 908 0 0,47 4-400 0 0,1-1-475 0 0,1 0 1 0 0,-1 0-1 0 0,0 0 0 0 0,1 0 0 0 0,-1 1 0 0 0,0-1 1 0 0,1 0-1 0 0,-1 0 0 0 0,1 0 0 0 0,-1 1 0 0 0,1-1 1 0 0,0 0-1 0 0,-1 0 0 0 0,1 1 0 0 0,0-1 0 0 0,-1 0 1 0 0,1 1-1 0 0,0-1 0 0 0,1 0 0 0 0,20-10-137 0 0,-14 7 152 0 0,17-10 49 0 0,2 1-111 0 0,0-3 0 0 0,-1 0 0 0 0,-1-1 0 0 0,30-27 0 0 0,-33 23-731 0 0,-2-1 1 0 0,0-1-1 0 0,-1-1 0 0 0,-2 0 1 0 0,20-37-1 0 0,-19 14-862 0 0,-17 47 1858 0 0,-14 6 1020 0 0,9 0-1025 0 0,0 0 1 0 0,0-1-1 0 0,1 1 0 0 0,0 0 1 0 0,0 1-1 0 0,0-1 0 0 0,1 0 1 0 0,-2 10-1 0 0,-9 21-22 0 0,6-19 124 0 0,0 1-1 0 0,2-1 1 0 0,0 1-1 0 0,2 0 1 0 0,-4 39-1 0 0,7-53-347 0 0,0 0 0 0 0,0 0 0 0 0,0 0 0 0 0,1 0 0 0 0,0 0 0 0 0,0 1 0 0 0,3 7 0 0 0,-3-12 0 0 0,-1 1 0 0 0,0-1 0 0 0,1 0 0 0 0,-1 0 0 0 0,1 0 0 0 0,0 0 0 0 0,-1 0 0 0 0,1 0 0 0 0,0-1 0 0 0,-1 1 0 0 0,1 0 0 0 0,0 0 0 0 0,0 0 0 0 0,0-1 0 0 0,0 1 0 0 0,-1 0 0 0 0,1-1 0 0 0,0 1 0 0 0,0-1 0 0 0,0 1 0 0 0,1-1 0 0 0,-1 1 0 0 0,0-1 0 0 0,0 0 0 0 0,0 0 0 0 0,0 1 0 0 0,0-1 0 0 0,0 0 0 0 0,0 0 0 0 0,1 0 0 0 0,-1 0 0 0 0,0 0 0 0 0,0-1 0 0 0,0 1 0 0 0,0 0 0 0 0,0 0 0 0 0,0-1 0 0 0,0 1 0 0 0,1-1 0 0 0,0 0 0 0 0,13-8 0 0 0,0 0 0 0 0,-1-1 0 0 0,0-1 0 0 0,-1 0 0 0 0,15-16 0 0 0,-18 18 0 0 0,21-24-1071 0 0,34-46-1 0 0,-47 57 431 0 0,-13 15 339 0 0,0 0 0 0 0,-1 0 0 0 0,7-15 0 0 0,-14 26 305 0 0,-12 18 52 0 0,0 13 1056 0 0,7-16-469 0 0,1 0 0 0 0,0 1 0 0 0,-5 23 1 0 0,12-40-606 0 0,-1 1 101 0 0,0 1-1 0 0,0 0 0 0 0,1 0 1 0 0,0-1-1 0 0,0 7 0 0 0,0-10-120 0 0,0 0 0 0 0,0 0 0 0 0,1 0-1 0 0,-1 0 1 0 0,0 0 0 0 0,0-1-1 0 0,1 1 1 0 0,-1 0 0 0 0,1 0 0 0 0,-1 0-1 0 0,0-1 1 0 0,1 1 0 0 0,0 0-1 0 0,-1-1 1 0 0,1 1 0 0 0,-1 0-1 0 0,1-1 1 0 0,0 1 0 0 0,-1-1 0 0 0,1 1-1 0 0,0-1 1 0 0,0 1 0 0 0,-1-1-1 0 0,1 1 1 0 0,0-1 0 0 0,0 0 0 0 0,0 0-1 0 0,0 1 1 0 0,0-1 0 0 0,-1 0-1 0 0,1 0 1 0 0,0 0 0 0 0,0 0 0 0 0,2 0-1 0 0,3 0-91 0 0,1-1-1 0 0,-1 0 0 0 0,1-1 1 0 0,-1 1-1 0 0,0-1 1 0 0,1-1-1 0 0,-1 1 1 0 0,0-1-1 0 0,10-6 0 0 0,7-6-502 0 0,21-18-1 0 0,-30 23 427 0 0,5-5-453 0 0,0 0-1 0 0,-2-1 1 0 0,0-1 0 0 0,0 0-1 0 0,15-23 1 0 0,-28 35 413 0 0,-1 0 0 0 0,0-1 1 0 0,0 1-1 0 0,0-1 0 0 0,0 1 0 0 0,-1-1 0 0 0,2-8 0 0 0,-1 8 1077 0 0,1 9 417 0 0,1 3-1585 0 0,2 1 283 0 0,-6-6 0 0 0,0 0 0 0 0,0 0 0 0 0,0 0 0 0 0,0 0 0 0 0,0 0 0 0 0,0 0 0 0 0,0 0 0 0 0,1 0 0 0 0,-1 0 0 0 0,0 0 0 0 0,1-1 0 0 0,-1 1 0 0 0,0-1 0 0 0,1 1 0 0 0,-1-1 0 0 0,0 1 0 0 0,1-1 0 0 0,-1 0 0 0 0,1 1 0 0 0,-1-1 0 0 0,1 0 0 0 0,-1 0 0 0 0,3-1 0 0 0,4 0 0 0 0,0 0 0 0 0,-1-1 0 0 0,1 0 0 0 0,-1-1 0 0 0,8-3 0 0 0,-13 5 0 0 0,1 0 0 0 0,-1 0 0 0 0,1 0 0 0 0,-1 0 0 0 0,1 1 0 0 0,-1-1 0 0 0,1 1 0 0 0,0 0 0 0 0,5 0 0 0 0,-4 2 0 0 0,-4-2 0 0 0,1 1 0 0 0,-1 0 0 0 0,0 0 0 0 0,1 0 0 0 0,-1-1 0 0 0,0 1 0 0 0,1 0 0 0 0,-1 0 0 0 0,0 0 0 0 0,0 0 0 0 0,0 0 0 0 0,0 0 0 0 0,0-1 0 0 0,0 1 0 0 0,0 0 0 0 0,0 0 0 0 0,0 0 0 0 0,0 0 0 0 0,0 0 0 0 0,-1 0 0 0 0,1-1 0 0 0,0 1 0 0 0,0 0 0 0 0,-2 1 0 0 0,0 6 302 0 0,-2-1 0 0 0,1 0 0 0 0,-1 0-1 0 0,0 0 1 0 0,0 0 0 0 0,-7 7 0 0 0,-13 22-327 0 0,12-14-59 0 0,5-10 547 0 0,0 1 0 0 0,0 0-1 0 0,-7 26 1 0 0,13-37-433 0 0,1 0 1 0 0,-1 0-1 0 0,1 1 0 0 0,0-1 0 0 0,0 0 1 0 0,0 0-1 0 0,0 1 0 0 0,1 2 0 0 0,-1-4-30 0 0,0 0 1 0 0,1 0-1 0 0,-1 0 0 0 0,0 0 0 0 0,1 0 0 0 0,-1 0 0 0 0,1 0 0 0 0,-1 0 0 0 0,1 0 0 0 0,-1-1 0 0 0,1 1 0 0 0,0 0 0 0 0,-1 0 0 0 0,1-1 0 0 0,0 1 0 0 0,0 0 0 0 0,-1-1 0 0 0,1 1 0 0 0,0-1 0 0 0,0 1 0 0 0,0-1 0 0 0,0 1 0 0 0,1-1 0 0 0,3 2 5 0 0,0-1 0 0 0,1-1 0 0 0,-1 1 0 0 0,0-1 0 0 0,1 0 0 0 0,-1 0 0 0 0,0 0-1 0 0,0-1 1 0 0,1 0 0 0 0,-1 0 0 0 0,0 0 0 0 0,0-1 0 0 0,0 1 0 0 0,0-1 0 0 0,0-1 0 0 0,0 1 0 0 0,-1-1-1 0 0,1 1 1 0 0,-1-1 0 0 0,8-7 0 0 0,5-5-255 0 0,-1-1-1 0 0,0 0 0 0 0,19-29 1 0 0,-25 33-227 0 0,5-6-199 0 0,20-30-489 0 0,-33 46 1046 0 0,0-1 0 0 0,1 1 0 0 0,-1 0 0 0 0,0 0 0 0 0,1-1 0 0 0,-1 1 0 0 0,5-2 0 0 0,-6 3 117 0 0,-1 1 0 0 0,0 0 1 0 0,0 0-1 0 0,1 0 0 0 0,-1 0 0 0 0,0 0 0 0 0,0 0 0 0 0,1 0 1 0 0,-1 0-1 0 0,0 0 0 0 0,0 0 0 0 0,1 0 0 0 0,-1 0 1 0 0,0 0-1 0 0,1 0 0 0 0,-1 0 0 0 0,0 0 0 0 0,0 0 0 0 0,1 0 1 0 0,-1 0-1 0 0,0 0 0 0 0,0 0 0 0 0,1 0 0 0 0,-1 1 0 0 0,0-1 1 0 0,0 0-1 0 0,1 0 0 0 0,-1 0 0 0 0,0 0 0 0 0,0 1 0 0 0,0-1 1 0 0,1 0-1 0 0,-1 0 0 0 0,0 0 0 0 0,0 1 0 0 0,0-1 1 0 0,0 0-1 0 0,0 0 0 0 0,1 1 0 0 0,-1-1 0 0 0,0 0 0 0 0,0 1 1 0 0,3 9 110 0 0,-5 15 442 0 0,-7 44 0 0 0,5-44 169 0 0,-3 45 0 0 0,7-66-590 0 0,0-1-1 0 0,1 1 0 0 0,-1-1 1 0 0,0 1-1 0 0,1-1 0 0 0,0 0 1 0 0,0 1-1 0 0,0-1 0 0 0,0 0 1 0 0,4 6-1 0 0,-5-8-182 0 0,1 0 0 0 0,0 0-1 0 0,0 0 1 0 0,0 0 0 0 0,0 0 0 0 0,0 0-1 0 0,0-1 1 0 0,0 1 0 0 0,0 0-1 0 0,0-1 1 0 0,0 1 0 0 0,0-1 0 0 0,0 1-1 0 0,0-1 1 0 0,1 0 0 0 0,-1 1 0 0 0,0-1-1 0 0,0 0 1 0 0,0 0 0 0 0,1 0 0 0 0,-1 0-1 0 0,0 0 1 0 0,0 0 0 0 0,1 0 0 0 0,-1 0-1 0 0,0-1 1 0 0,0 1 0 0 0,0 0 0 0 0,1-1-1 0 0,-1 1 1 0 0,0-1 0 0 0,0 1 0 0 0,2-2-1 0 0,3-1 54 0 0,1-1 0 0 0,-1 0 0 0 0,0-1 0 0 0,0 1 0 0 0,0-1 0 0 0,0 0 0 0 0,-1-1 0 0 0,0 1 0 0 0,0-1 0 0 0,6-11 0 0 0,4-7 0 0 0,17-39 0 0 0,-21 41 0 0 0,-5 6-849 0 0,9-27-1 0 0,1-5 501 0 0,-13 85 1097 0 0,0-15-135 0 0,-2-13-188 0 0,0-1 0 0 0,0 1 0 0 0,5 12 0 0 0,-6-19-378 0 0,1 0 0 0 0,0-1-1 0 0,0 1 1 0 0,0 0-1 0 0,0 0 1 0 0,0 0 0 0 0,0-1-1 0 0,0 1 1 0 0,0-1 0 0 0,1 1-1 0 0,-1-1 1 0 0,1 1-1 0 0,-1-1 1 0 0,1 0 0 0 0,-1 0-1 0 0,1 1 1 0 0,0-1-1 0 0,0 0 1 0 0,-1-1 0 0 0,4 2-1 0 0,-2-1-47 0 0,0-1-1 0 0,1 0 0 0 0,-1 0 0 0 0,1 0 1 0 0,-1 0-1 0 0,1 0 0 0 0,-1-1 0 0 0,1 0 1 0 0,-1 1-1 0 0,0-1 0 0 0,1-1 0 0 0,-1 1 1 0 0,0 0-1 0 0,0-1 0 0 0,6-3 0 0 0,1-1-135 0 0,0-1 0 0 0,0 0-1 0 0,9-10 1 0 0,-9 8-96 0 0,-1-1 1 0 0,0 0-1 0 0,9-13 1 0 0,-15 19 145 0 0,-1-1 0 0 0,1 1-1 0 0,-1-1 1 0 0,0 1 0 0 0,0-1 0 0 0,0 0 0 0 0,0 0 0 0 0,-1 0 0 0 0,0 0-1 0 0,0 0 1 0 0,0-7 0 0 0,-1 11 80 0 0,0 0 0 0 0,0 0 0 0 0,1 0-1 0 0,-2 0 1 0 0,1-1 0 0 0,0 1 0 0 0,0 0 0 0 0,0 0 0 0 0,0 0 0 0 0,-1 0-1 0 0,1 0 1 0 0,0 0 0 0 0,-1 0 0 0 0,1-1 0 0 0,-1 1 0 0 0,0 0 0 0 0,1 1-1 0 0,-1-1 1 0 0,0 0 0 0 0,1 0 0 0 0,-1 0 0 0 0,0 0 0 0 0,0 0 0 0 0,0 1-1 0 0,0-1 1 0 0,0 0 0 0 0,0 1 0 0 0,0-1 0 0 0,0 1 0 0 0,0-1 0 0 0,0 1-1 0 0,0-1 1 0 0,0 1 0 0 0,-2-1 0 0 0,1 1 44 0 0,0 0 1 0 0,-1 1-1 0 0,1-1 1 0 0,0 0-1 0 0,0 0 0 0 0,0 1 1 0 0,-1 0-1 0 0,1-1 0 0 0,0 1 1 0 0,0 0-1 0 0,0 0 0 0 0,0 0 1 0 0,0 0-1 0 0,0 0 1 0 0,1 1-1 0 0,-4 2 0 0 0,-1 2 30 0 0,0 2 0 0 0,1-1 0 0 0,0 0 0 0 0,0 1 0 0 0,-7 16-1 0 0,4-8 584 0 0,4-7-316 0 0,0-1 0 0 0,0 1-1 0 0,1 0 1 0 0,0 1 0 0 0,1-1 0 0 0,0 0 0 0 0,-1 14-1 0 0,3-18-238 0 0,0 0-1 0 0,0-1 0 0 0,0 1 0 0 0,0-1 0 0 0,1 1 0 0 0,-1-1 1 0 0,1 1-1 0 0,1-1 0 0 0,-1 0 0 0 0,0 1 0 0 0,1-1 0 0 0,0 0 0 0 0,0 0 1 0 0,0 0-1 0 0,1 0 0 0 0,-1 0 0 0 0,6 5 0 0 0,-6-8-132 0 0,0 1 0 0 0,0-1 0 0 0,0 0 0 0 0,0 1-1 0 0,0-1 1 0 0,1 0 0 0 0,-1 0 0 0 0,0 0 0 0 0,1-1 0 0 0,-1 1 0 0 0,1-1-1 0 0,-1 1 1 0 0,1-1 0 0 0,-1 0 0 0 0,1 0 0 0 0,-1 0 0 0 0,1 0 0 0 0,-1 0 0 0 0,0-1-1 0 0,1 1 1 0 0,-1-1 0 0 0,1 1 0 0 0,-1-1 0 0 0,0 0 0 0 0,4-2 0 0 0,6-2 8 0 0,0-1 0 0 0,0-1 0 0 0,14-11 0 0 0,-24 17 45 0 0,8-7-257 0 0,0 0-1 0 0,0-1 1 0 0,-1 0-1 0 0,-1 0 1 0 0,0-1-1 0 0,0 0 1 0 0,8-14-1 0 0,2-8-859 0 0,17-41 0 0 0,-25 49 1071 0 0,-9 22 4 0 0,-1 1 0 0 0,1-1 0 0 0,-1 1 0 0 0,1-1 0 0 0,-1 1 0 0 0,0-1 0 0 0,0 0 0 0 0,0 1 0 0 0,0-1 0 0 0,0 1 0 0 0,0-1 0 0 0,0-2 0 0 0,-1 4 95 0 0,-8 4 318 0 0,2 5-152 0 0,0 1 0 0 0,0 0-1 0 0,1 0 1 0 0,1 1-1 0 0,0 0 1 0 0,0 0-1 0 0,1 0 1 0 0,1 0 0 0 0,-3 15-1 0 0,4-17 214 0 0,0 0 1 0 0,1 0-1 0 0,0 14 0 0 0,1-21-372 0 0,0 0 0 0 0,0 1 0 0 0,0-1 0 0 0,0 0 0 0 0,0 0 0 0 0,1 0 0 0 0,-1 0 0 0 0,1 0 0 0 0,-1 0 0 0 0,1 0 0 0 0,0 0 0 0 0,0 0 0 0 0,0 0 0 0 0,0-1 0 0 0,0 1 0 0 0,0 0 0 0 0,0-1 0 0 0,1 1 0 0 0,-1 0 0 0 0,1-1 0 0 0,2 3 0 0 0,-2-3-100 0 0,0-1 1 0 0,0 1-1 0 0,0-1 0 0 0,0 1 1 0 0,0-1-1 0 0,0 0 0 0 0,0 0 1 0 0,0 0-1 0 0,-1 0 0 0 0,1 0 1 0 0,0 0-1 0 0,0 0 0 0 0,0-1 1 0 0,0 1-1 0 0,0-1 0 0 0,0 1 1 0 0,0-1-1 0 0,-1 0 0 0 0,1 1 1 0 0,0-1-1 0 0,3-2 0 0 0,3-3-269 0 0,1-1 0 0 0,13-12 0 0 0,-13 11-185 0 0,-8 7 460 0 0,5-5-189 0 0,1 0-1 0 0,-1 0 1 0 0,1 1-1 0 0,0 0 1 0 0,0 1 0 0 0,1-1-1 0 0,-1 1 1 0 0,16-5-1 0 0,-22 9 209 0 0,0-1 0 0 0,1 1 0 0 0,-1 0 0 0 0,1 0 0 0 0,-1 0 0 0 0,0 0 0 0 0,1 0 0 0 0,-1 0 0 0 0,0 0 0 0 0,1 0 0 0 0,-1 1 0 0 0,0-1 0 0 0,1 0 0 0 0,-1 1 0 0 0,0-1 0 0 0,0 1 0 0 0,0-1 0 0 0,1 1 0 0 0,-1 0 0 0 0,0 0 0 0 0,1 0 0 0 0,0 1 0 0 0,-1 0 0 0 0,1 0 0 0 0,-1 0 0 0 0,1 0 0 0 0,-1 0 0 0 0,0 0 0 0 0,0 1 0 0 0,0-1 0 0 0,0 0 0 0 0,1 5 0 0 0,0 3 0 0 0,-1 0 0 0 0,0 0 0 0 0,0 0 0 0 0,-1 15 0 0 0,-2 1 26 0 0,-1-1 1 0 0,-1 1-1 0 0,-2 0 0 0 0,0-1 0 0 0,-1 0 0 0 0,-2-1 1 0 0,0 0-1 0 0,-2 0 0 0 0,-1-1 0 0 0,-15 23 0 0 0,26-43-23 0 0,-6 7-197 0 0,-16 19 1 0 0,21-26 307 0 0,0-1 0 0 0,0 0 0 0 0,-1 0-1 0 0,0 0 1 0 0,1 0 0 0 0,-1 0 0 0 0,0 0 0 0 0,0-1 0 0 0,0 1 0 0 0,0-1-1 0 0,0 0 1 0 0,-5 2 0 0 0,7-3-97 0 0,1-1 0 0 0,-1 1 0 0 0,1 0 0 0 0,-1 0 0 0 0,0 0 0 0 0,1 0-1 0 0,-1 0 1 0 0,1-1 0 0 0,-1 1 0 0 0,1 0 0 0 0,-1 0 0 0 0,1-1 0 0 0,-1 1 0 0 0,1 0-1 0 0,-1-1 1 0 0,1 1 0 0 0,0-1 0 0 0,-1 1 0 0 0,1 0 0 0 0,-1-1 0 0 0,1 1 0 0 0,0-1-1 0 0,0 1 1 0 0,-1-1 0 0 0,1 1 0 0 0,0-1 0 0 0,0 0 0 0 0,-1 1 0 0 0,1-1 0 0 0,0 1 0 0 0,0-1-1 0 0,0 1 1 0 0,0-1 0 0 0,0 0 0 0 0,0 1 0 0 0,0-1 0 0 0,0 1 0 0 0,0-2 0 0 0,1-23-68 0 0,1 19 54 0 0,0 0 0 0 0,0 0 0 0 0,1-1 0 0 0,-1 1 0 0 0,1 1 0 0 0,1-1 0 0 0,6-9 0 0 0,34-37 32 0 0,-25 31-30 0 0,204-198-298 0 0,-181 180-959 0 0,-10 10-7386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2:5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39 390 17503 0 0,'-13'5'1759'0'0,"12"-5"-1748"0"0,1 0-1 0 0,-1 0 1 0 0,1 0 0 0 0,-1 0-1 0 0,1 0 1 0 0,0-1-1 0 0,-1 1 1 0 0,1 0 0 0 0,-1 0-1 0 0,1 0 1 0 0,-1 0 0 0 0,1 0-1 0 0,-1 1 1 0 0,1-1 0 0 0,-1 0-1 0 0,1 0 1 0 0,-1 0-1 0 0,0 0 1 0 0,-1 1 88 0 0,-5-1 1907 0 0,7 0-1964 0 0,0 0 0 0 0,0 0 0 0 0,0 0 0 0 0,-1 0 0 0 0,1 0 0 0 0,0 0 0 0 0,0 0 0 0 0,0 0 0 0 0,0 0 0 0 0,-1 0 0 0 0,1 0 0 0 0,0 0 0 0 0,0 0 0 0 0,0 0 0 0 0,-1 0 0 0 0,1 0 0 0 0,0 0-1 0 0,0 0 1 0 0,0 0 0 0 0,0 0 0 0 0,-1 0 0 0 0,1 0 0 0 0,0 1 0 0 0,0-1 0 0 0,0 0 0 0 0,0 0 0 0 0,0 0 0 0 0,-1 0 0 0 0,1 0 0 0 0,0 0 0 0 0,0 1 0 0 0,0-1 0 0 0,0 0 0 0 0,0 0 0 0 0,0 0 0 0 0,0 0 0 0 0,0 1 0 0 0,0-1 0 0 0,0 0 0 0 0,-1 0 0 0 0,1 0 0 0 0,0 0 0 0 0,0 1 0 0 0,0-1 0 0 0,0 0 0 0 0,0 0 0 0 0,0 0 0 0 0,0 1 0 0 0,0-1 0 0 0,1 0 0 0 0,-1 0 0 0 0,0 0 0 0 0,0 0 0 0 0,0 1 0 0 0,0-1 0 0 0,0 0 0 0 0,0 0 0 0 0,0 0 0 0 0,-1 13 1752 0 0,1-12-1625 0 0,0 1 0 0 0,0 0 0 0 0,-1 0 0 0 0,1-1-1 0 0,1 1 1 0 0,-1 0 0 0 0,0-1 0 0 0,0 1 0 0 0,0 0 0 0 0,1-1-1 0 0,-1 1 1 0 0,2 2 0 0 0,-2-3 324 0 0,17-3 618 0 0,-12-2-1111 0 0,1-1 0 0 0,0 1 0 0 0,-1-1 0 0 0,0 0 0 0 0,0-1 0 0 0,0 1 0 0 0,6-12 0 0 0,6-12-130 0 0,-1-1-1 0 0,-2-1 0 0 0,16-48 1 0 0,16-37-1076 0 0,-46 115 1191 0 0,0 0 0 0 0,1 0 1 0 0,-1 0-1 0 0,0 1 0 0 0,1-1 0 0 0,-1 0 0 0 0,1 0 0 0 0,-1 0 0 0 0,1 1 0 0 0,-1-1 0 0 0,1 0 1 0 0,-1 1-1 0 0,1-1 0 0 0,0 0 0 0 0,0 1 0 0 0,-1-1 0 0 0,1 1 0 0 0,0-1 0 0 0,0 1 1 0 0,0-1-1 0 0,-1 1 0 0 0,1 0 0 0 0,0-1 0 0 0,0 1 0 0 0,0 0 0 0 0,1 0 0 0 0,-1 0 8 0 0,0 1 0 0 0,0-1-1 0 0,0 1 1 0 0,0-1 0 0 0,0 1-1 0 0,-1 0 1 0 0,1 0 0 0 0,0-1-1 0 0,0 1 1 0 0,-1 0 0 0 0,1 0-1 0 0,0 0 1 0 0,-1 0 0 0 0,1 0-1 0 0,-1 0 1 0 0,1 0 0 0 0,-1 0-1 0 0,1 0 1 0 0,-1 0 0 0 0,0 0-1 0 0,0 0 1 0 0,1 1 0 0 0,2 12 40 0 0,0 0 0 0 0,-1 1 1 0 0,-1-1-1 0 0,0 0 0 0 0,-2 20 1 0 0,-11 73 507 0 0,12-102-520 0 0,-36 203 559 0 0,25-157 227 0 0,-3-1-1 0 0,-21 51 1 0 0,29-86-604 0 0,1 0-1 0 0,-5 25 1 0 0,29-116-331 0 0,-1 11-265 0 0,104-359-2991 0 0,-57 255 2323 0 0,-63 165 977 0 0,0 0 1 0 0,0 0 0 0 0,0 0 0 0 0,0 0-1 0 0,1 0 1 0 0,4-5 0 0 0,-6 9 76 0 0,-1-1-1 0 0,1 1 1 0 0,-1-1-1 0 0,1 1 1 0 0,0-1-1 0 0,-1 1 1 0 0,1 0-1 0 0,0-1 1 0 0,-1 1-1 0 0,1 0 1 0 0,0-1-1 0 0,0 1 1 0 0,-1 0-1 0 0,1 0 1 0 0,0 0 0 0 0,0 0-1 0 0,-1-1 1 0 0,2 1-1 0 0,-1 1 6 0 0,0-1-1 0 0,0 0 0 0 0,0 1 1 0 0,0-1-1 0 0,0 1 0 0 0,0-1 1 0 0,0 1-1 0 0,0-1 0 0 0,-1 1 1 0 0,1-1-1 0 0,0 1 0 0 0,0 0 1 0 0,-1 0-1 0 0,1-1 0 0 0,0 1 1 0 0,-1 0-1 0 0,2 1 1 0 0,4 8-7 0 0,0 1 0 0 0,-1-1 1 0 0,0 1-1 0 0,-1 0 1 0 0,6 21-1 0 0,7 60 974 0 0,-13-61-787 0 0,-2-1 1 0 0,-1 1 0 0 0,-1-1-1 0 0,-2 1 1 0 0,-8 45-1 0 0,5-54-72 0 0,0 0 0 0 0,-2-1 0 0 0,0 0 0 0 0,-1 0 0 0 0,-2-1 0 0 0,0 0 0 0 0,-1-1 0 0 0,-17 23 0 0 0,21-32-52 0 0,-2-1 0 0 0,1 0 0 0 0,-1 0-1 0 0,-1-1 1 0 0,1 0 0 0 0,-1-1 0 0 0,-1 0 0 0 0,1-1-1 0 0,-1 0 1 0 0,-17 6 0 0 0,25-11-58 0 0,0 0 0 0 0,0-1 0 0 0,0 1 1 0 0,1-1-1 0 0,-1 0 0 0 0,-4 0 0 0 0,-2 0-46 0 0,9 0 124 0 0,0-3-84 0 0,0 1-1 0 0,0 0 0 0 0,1 0 1 0 0,-1 0-1 0 0,1 0 0 0 0,-1 0 1 0 0,1 0-1 0 0,0 0 0 0 0,0 0 1 0 0,0 0-1 0 0,0 0 1 0 0,0 0-1 0 0,0 1 0 0 0,2-3 1 0 0,21-18-2878 0 0,-13 13-151 0 0,-10 8 1504 0 0</inkml:trace>
  <inkml:trace contextRef="#ctx0" brushRef="#br0" timeOffset="933.94">364 817 19231 0 0,'0'0'439'0'0,"-8"0"1310"0"0,7 0-1357 0 0,1 0 127 0 0,0 0 22 0 0,3-5 515 0 0,5-2-412 0 0,-1 0 0 0 0,13-9-1 0 0,10-9 234 0 0,8-10-619 0 0,1 2 0 0 0,55-35-1 0 0,-80 60-681 0 0,0 0 0 0 0,1 2 0 0 0,23-9-1 0 0,-26 11 117 0 0,-11 3 279 0 0,1 1 0 0 0,-1-1-1 0 0,1 1 1 0 0,-1 0 0 0 0,1-1-1 0 0,-1 1 1 0 0,1 0 0 0 0,0 0 0 0 0,-1 0-1 0 0,1 0 1 0 0,-1 0 0 0 0,1 1-1 0 0,-1-1 1 0 0,1 0 0 0 0,-1 1 0 0 0,1-1-1 0 0,-1 1 1 0 0,1-1 0 0 0,1 2-1 0 0,-1 0 15 0 0,1-1 0 0 0,-1 1 0 0 0,0 0-1 0 0,0 0 1 0 0,0 0 0 0 0,0 0-1 0 0,-1 1 1 0 0,1-1 0 0 0,0 0-1 0 0,0 3 1 0 0,3 4 278 0 0,-2 0-1 0 0,1 1 1 0 0,-1-1-1 0 0,3 19 1 0 0,-5-25 138 0 0,0-6-240 0 0,0-15-322 0 0,0-25-447 0 0,-1 22 56 0 0,-1 0 0 0 0,0 0 0 0 0,-8-33 0 0 0,9 53 556 0 0,0 1 0 0 0,0-1-1 0 0,0 0 1 0 0,0 1 0 0 0,-1-1-1 0 0,1 1 1 0 0,0-1 0 0 0,0 1-1 0 0,0-1 1 0 0,0 1 0 0 0,-1-1 0 0 0,1 1-1 0 0,0-1 1 0 0,0 1 0 0 0,-1-1-1 0 0,1 1 1 0 0,-1 0 0 0 0,1-1-1 0 0,0 1 1 0 0,-1 0 0 0 0,1-1-1 0 0,-1 1 1 0 0,1 0 0 0 0,0-1 0 0 0,-1 1-1 0 0,1 0 1 0 0,-1 0 0 0 0,1-1-1 0 0,-1 1 1 0 0,1 0 0 0 0,-1 0-1 0 0,1 0 1 0 0,-1 0 0 0 0,0 0-1 0 0,1 0 1 0 0,-1 0 0 0 0,1 0-1 0 0,-1 0 1 0 0,1 0 0 0 0,-1 0 0 0 0,1 0-1 0 0,-1 0 1 0 0,1 0 0 0 0,-1 0-1 0 0,1 0 1 0 0,-1 1 0 0 0,1-1-1 0 0,-1 0 1 0 0,1 0 0 0 0,-1 1-1 0 0,1-1 1 0 0,-1 0 0 0 0,1 1 0 0 0,0-1-1 0 0,-1 0 1 0 0,1 1 0 0 0,-1-1-1 0 0,1 1 1 0 0,-4 3 55 0 0,1-1 0 0 0,-1 1 0 0 0,1 0 0 0 0,-4 7 1 0 0,-4 7 326 0 0,2 1 0 0 0,0 0 0 0 0,-9 27 0 0 0,14-34 38 0 0,1 1-1 0 0,0 0 1 0 0,1 1 0 0 0,0-1 0 0 0,1 0-1 0 0,0 19 1 0 0,1-29-369 0 0,0 0 0 0 0,1 1 0 0 0,-1-1 0 0 0,1 1 0 0 0,-1-1 0 0 0,1 0 0 0 0,0 0 0 0 0,0 1 0 0 0,0-1 0 0 0,1 0 0 0 0,-1 0 0 0 0,1 0 0 0 0,0 0 0 0 0,0 0-1 0 0,0-1 1 0 0,0 1 0 0 0,0-1 0 0 0,1 1 0 0 0,-1-1 0 0 0,1 0 0 0 0,-1 1 0 0 0,6 2 0 0 0,-7-5-73 0 0,1 0 0 0 0,-1 1 0 0 0,0-1 0 0 0,1 0 0 0 0,-1 0 0 0 0,0 0 0 0 0,1 0 0 0 0,-1 0 0 0 0,0 0 0 0 0,1 0 1 0 0,-1 0-1 0 0,1 0 0 0 0,-1-1 0 0 0,0 1 0 0 0,1-1 0 0 0,-1 1 0 0 0,0-1 0 0 0,0 1 0 0 0,0-1 0 0 0,1 0 0 0 0,-1 1 0 0 0,0-1 0 0 0,0 0 0 0 0,0 0 0 0 0,1-1 0 0 0,1-1-143 0 0,0 0-1 0 0,0 0 0 0 0,0 0 1 0 0,-1 0-1 0 0,0 0 0 0 0,1-1 1 0 0,2-5-1 0 0,-3 1-294 0 0,1 0 0 0 0,-1 0-1 0 0,0-1 1 0 0,-1 1 0 0 0,0 0-1 0 0,-1-1 1 0 0,1 1 0 0 0,-2-14-1 0 0,-1 5-308 0 0,-1 0-1 0 0,0-1 1 0 0,-7-18-1 0 0,-5 0 581 0 0,13 34 289 0 0,1-1 1 0 0,0 1-1 0 0,-1 0 1 0 0,1 0-1 0 0,-1 0 1 0 0,1 0-1 0 0,-1 0 1 0 0,0 0-1 0 0,0 0 1 0 0,0 1-1 0 0,0-1 1 0 0,-5-2-1 0 0,8 4-40 0 0,-1 1-1 0 0,0-1 0 0 0,0 0 1 0 0,0 0-1 0 0,0 0 0 0 0,0 0 1 0 0,0 0-1 0 0,0 1 0 0 0,0-1 1 0 0,0 0-1 0 0,0 0 0 0 0,0 0 1 0 0,0 0-1 0 0,0 1 0 0 0,0-1 1 0 0,0 0-1 0 0,0 0 0 0 0,0 0 1 0 0,0 0-1 0 0,0 1 0 0 0,0-1 1 0 0,0 0-1 0 0,0 0 0 0 0,0 0 1 0 0,0 0-1 0 0,0 0 0 0 0,0 1 1 0 0,-1-1-1 0 0,1 0 0 0 0,0 0 1 0 0,0 0-1 0 0,0 0 0 0 0,0 0 1 0 0,0 0-1 0 0,0 1 0 0 0,0-1 1 0 0,-1 0-1 0 0,1 0 0 0 0,0 0 1 0 0,0 0-1 0 0,0 0 0 0 0,0 0 1 0 0,0 0-1 0 0,-1 0 0 0 0,1 0 1 0 0,0 0-1 0 0,0 0 0 0 0,0 0 1 0 0,0 0-1 0 0,-1 0 0 0 0,1 0 1 0 0,0 0-1 0 0,0 0 0 0 0,0 0 1 0 0,0 0-1 0 0,-1 0 0 0 0,1 0 1 0 0,0 0-1 0 0,0 0 0 0 0,0 0 1 0 0,0 0-1 0 0,0 0 0 0 0,-1 0 1 0 0,1 0-1 0 0,0-1 1 0 0,7 12 2278 0 0,-2-8-2089 0 0,0-1 1 0 0,0 1 0 0 0,0-1-1 0 0,1 0 1 0 0,-1 0 0 0 0,1-1-1 0 0,-1 0 1 0 0,1 0 0 0 0,-1 0-1 0 0,1 0 1 0 0,-1-1 0 0 0,12-1-1 0 0,-6 1-139 0 0,0-2 0 0 0,-1 0 0 0 0,1 0-1 0 0,-1 0 1 0 0,20-9 0 0 0,4-5-73 0 0,-10 5-762 0 0,27-8-1 0 0,17-9-2730 0 0,-36 16 1663 0 0</inkml:trace>
  <inkml:trace contextRef="#ctx0" brushRef="#br0" timeOffset="4284.85">1282 790 20959 0 0,'-2'1'208'0'0,"-1"1"-1"0"0,1-1 1 0 0,-1 1-1 0 0,1-1 1 0 0,-1 1-1 0 0,1 0 1 0 0,0 0-1 0 0,-3 3 1 0 0,5-5-55 0 0,-1 1 0 0 0,0 0 0 0 0,1 0 0 0 0,-1 0-1 0 0,1-1 1 0 0,-1 1 0 0 0,1 0 0 0 0,0 0 0 0 0,-1 0 0 0 0,1 0 0 0 0,0 0 0 0 0,0 0 0 0 0,0 0 0 0 0,0 0 0 0 0,-1 0 0 0 0,1 0 0 0 0,0 0 0 0 0,1 0 0 0 0,-1 0 0 0 0,0 0 0 0 0,0 0 0 0 0,0 0 0 0 0,1 0 0 0 0,-1 0 0 0 0,0-1 0 0 0,1 1 0 0 0,-1 0 0 0 0,1 2 0 0 0,0-2-30 0 0,1 0-1 0 0,-1 0 0 0 0,0 0 1 0 0,0 0-1 0 0,0-1 1 0 0,0 1-1 0 0,1 0 1 0 0,-1 0-1 0 0,0-1 0 0 0,1 1 1 0 0,-1-1-1 0 0,1 1 1 0 0,-1-1-1 0 0,1 1 1 0 0,-1-1-1 0 0,1 0 1 0 0,-1 0-1 0 0,1 0 0 0 0,-1 0 1 0 0,1 0-1 0 0,-1 0 1 0 0,1 0-1 0 0,-1 0 1 0 0,2-1-1 0 0,1 0-84 0 0,0 0 0 0 0,-1 1 0 0 0,1-2 0 0 0,-1 1 1 0 0,1 0-1 0 0,-1-1 0 0 0,1 1 0 0 0,4-5 0 0 0,14-13-140 0 0,-2-1 0 0 0,0-1 0 0 0,-1 0 0 0 0,-1-2 1 0 0,-1 0-1 0 0,15-28 0 0 0,-27 41-125 0 0,-1 0 0 0 0,0-1 1 0 0,0 0-1 0 0,-1 1 0 0 0,0-1 1 0 0,-1 0-1 0 0,-1-1 0 0 0,1 1 1 0 0,-2-16-1 0 0,-3-24 207 0 0,3 46 21 0 0,-1 0-1 0 0,-1 0 1 0 0,1 0-1 0 0,0 0 1 0 0,-1 1-1 0 0,0-1 1 0 0,-5-8-1 0 0,3 9 0 0 0,21 39 1384 0 0,12 27-1182 0 0,-12-29-211 0 0,20 56 0 0 0,-34-79-18 0 0,-1 0 1 0 0,0 0-1 0 0,0 0 0 0 0,-1 1 0 0 0,-1 19 0 0 0,0-25 17 0 0,0-1-1 0 0,0 0 1 0 0,-1 1-1 0 0,0-1 0 0 0,0 1 1 0 0,0-1-1 0 0,0 0 0 0 0,-1 0 1 0 0,1 0-1 0 0,-1 1 1 0 0,0-2-1 0 0,-1 1 0 0 0,1 0 1 0 0,-1 0-1 0 0,1-1 0 0 0,-5 4 1 0 0,4-5 37 0 0,0 0 1 0 0,0 0-1 0 0,0 0 0 0 0,-1-1 1 0 0,1 1-1 0 0,0-1 1 0 0,-1 0-1 0 0,1 0 0 0 0,-1 0 1 0 0,0-1-1 0 0,1 1 1 0 0,-1-1-1 0 0,0 0 0 0 0,1 0 1 0 0,-1 0-1 0 0,0-1 1 0 0,1 1-1 0 0,-1-1 0 0 0,0 0 1 0 0,1 1-1 0 0,-1-2 1 0 0,1 1-1 0 0,0 0 0 0 0,-1-1 1 0 0,1 0-1 0 0,0 0 1 0 0,0 0-1 0 0,0 0 0 0 0,0 0 1 0 0,-3-3-1 0 0,5 4-11 0 0,1 1-1 0 0,-1-1 1 0 0,1 1-1 0 0,-1-1 1 0 0,1 1-1 0 0,0-1 1 0 0,-1 0 0 0 0,1 1-1 0 0,0-1 1 0 0,-1 0-1 0 0,1 1 1 0 0,0-1-1 0 0,0 0 1 0 0,0 1-1 0 0,-1-1 1 0 0,1 0 0 0 0,0 1-1 0 0,0-1 1 0 0,0 0-1 0 0,0 0 1 0 0,0 1-1 0 0,0-1 1 0 0,1 0-1 0 0,-1 1 1 0 0,0-1 0 0 0,0 0-1 0 0,0 1 1 0 0,1-1-1 0 0,-1 0 1 0 0,0 1-1 0 0,1-1 1 0 0,-1 0 0 0 0,0 1-1 0 0,1-1 1 0 0,-1 1-1 0 0,1-1 1 0 0,-1 1-1 0 0,1-1 1 0 0,-1 1-1 0 0,1-1 1 0 0,-1 1 0 0 0,1 0-1 0 0,0-1 1 0 0,-1 1-1 0 0,2-1 1 0 0,4-2 93 0 0,-1 1 0 0 0,1-1-1 0 0,0 1 1 0 0,7-2 0 0 0,-6 2-28 0 0,28-10 114 0 0,-1-3-1 0 0,55-30 0 0 0,-79 38-190 0 0,1 0 0 0 0,-1 0 0 0 0,-1-1-1 0 0,1-1 1 0 0,-1 1 0 0 0,8-12 0 0 0,44-62-336 0 0,-52 69 78 0 0,-1 0 0 0 0,-1 0 0 0 0,0 0-1 0 0,-1-1 1 0 0,0 0 0 0 0,-1-1 0 0 0,0 1 0 0 0,2-17 0 0 0,16-146-1182 0 0,-20 134 1016 0 0,-2-1 0 0 0,-4-45 0 0 0,3 86 458 0 0,0 0-1 0 0,-1 0 0 0 0,1 1 1 0 0,-1-1-1 0 0,1 0 0 0 0,-1 0 1 0 0,0 0-1 0 0,-2-3 0 0 0,3 5 94 0 0,-10 31 551 0 0,1 48-330 0 0,4-26-45 0 0,-37 259 1373 0 0,38-278-1595 0 0,-1 5 351 0 0,1 1 0 0 0,4 74-1 0 0,1-86-113 0 0,0-11-238 0 0,4 25 0 0 0,-4-37-133 0 0,0 0-1 0 0,0 0 0 0 0,0 0 1 0 0,1 0-1 0 0,-1 0 0 0 0,1 0 1 0 0,0 0-1 0 0,0-1 0 0 0,1 1 1 0 0,4 5-1 0 0,-6-8 6 0 0,0 0 1 0 0,-1 0-1 0 0,1-1 1 0 0,0 1-1 0 0,0 0 0 0 0,0 0 1 0 0,0-1-1 0 0,0 1 0 0 0,0-1 1 0 0,0 1-1 0 0,0-1 1 0 0,0 1-1 0 0,0-1 0 0 0,0 1 1 0 0,1-1-1 0 0,-1 0 0 0 0,0 0 1 0 0,0 0-1 0 0,0 0 1 0 0,0 0-1 0 0,1 0 0 0 0,-1 0 1 0 0,1 0-1 0 0,0-1-7 0 0,0 0 1 0 0,0 1-1 0 0,0-1 0 0 0,0 0 1 0 0,0 0-1 0 0,-1-1 0 0 0,1 1 1 0 0,0 0-1 0 0,-1-1 0 0 0,1 1 1 0 0,2-4-1 0 0,1-2-48 0 0,1 0-1 0 0,-1 0 1 0 0,-1-1-1 0 0,7-16 1 0 0,29-60-513 0 0,-23 38 104 0 0,-2 8 387 0 0,18-71-1 0 0,-31 97 105 0 0,1 1-1 0 0,5-14 0 0 0,-15 31 18 0 0,-1 10-5 0 0,3-7 17 0 0,1 0 0 0 0,0 0 0 0 0,-5 14 0 0 0,0 8 490 0 0,0 1 109 0 0,-6 35 1 0 0,13-57-583 0 0,1 1 0 0 0,1-1 0 0 0,-1 0 0 0 0,1 1 0 0 0,1-1 0 0 0,0 0 0 0 0,5 19 0 0 0,-6-27-28 0 0,1 0 0 0 0,-1-1 0 0 0,1 1 0 0 0,0 0 0 0 0,-1 0 0 0 0,1-1 0 0 0,0 1 0 0 0,0 0 0 0 0,0-1 0 0 0,1 1 0 0 0,-1-1 0 0 0,0 1 0 0 0,0-1 0 0 0,1 0 0 0 0,-1 0 0 0 0,1 1 0 0 0,-1-1 0 0 0,1 0 0 0 0,0 0-1 0 0,-1-1 1 0 0,1 1 0 0 0,0 0 0 0 0,0 0 0 0 0,0-1 0 0 0,-1 1 0 0 0,1-1 0 0 0,0 0 0 0 0,0 1 0 0 0,0-1 0 0 0,0 0 0 0 0,0 0 0 0 0,0 0 0 0 0,0 0 0 0 0,2-1 0 0 0,0 0-31 0 0,1 0 0 0 0,-1 0 0 0 0,1-1 0 0 0,-1 1 0 0 0,0-1 0 0 0,0 0 0 0 0,0 0 0 0 0,0-1 0 0 0,0 1 0 0 0,0-1 0 0 0,-1 0 0 0 0,1 0-1 0 0,4-5 1 0 0,-1-1-214 0 0,0 0 0 0 0,-1-1 0 0 0,0 1 0 0 0,0-1 0 0 0,-1 0 0 0 0,5-13 0 0 0,-5 5-194 0 0,1-1 1 0 0,3-33-1 0 0,-4 24-71 0 0,-1 10 498 0 0,-2-1-1 0 0,1-25 0 0 0,-3 43 350 0 0,-1 1-251 0 0,0 1 1 0 0,1 0-1 0 0,-1-1 0 0 0,0 1 1 0 0,0 0-1 0 0,1-1 1 0 0,-1 1-1 0 0,0 0 1 0 0,1 0-1 0 0,-1 0 1 0 0,1 0-1 0 0,-1 0 1 0 0,1-1-1 0 0,-1 1 1 0 0,1 0-1 0 0,0 0 1 0 0,-1 2-1 0 0,-9 29 614 0 0,2 0 0 0 0,2 1-1 0 0,0 0 1 0 0,-1 52 0 0 0,7-77-619 0 0,1 0 0 0 0,0 0 1 0 0,0 0-1 0 0,1 0 0 0 0,0 0 0 0 0,0 0 0 0 0,4 7 1 0 0,-5-11-90 0 0,1-1 1 0 0,-1 0 0 0 0,1 0-1 0 0,0 0 1 0 0,0 0 0 0 0,0 0-1 0 0,0 0 1 0 0,1 0 0 0 0,-1 0 0 0 0,1-1-1 0 0,-1 0 1 0 0,1 1 0 0 0,0-1-1 0 0,0 0 1 0 0,0 0 0 0 0,0 0-1 0 0,7 2 1 0 0,-7-4-93 0 0,-1 1-1 0 0,1-1 1 0 0,-1 0 0 0 0,1 0-1 0 0,-1 0 1 0 0,1 0 0 0 0,-1 0-1 0 0,1-1 1 0 0,-1 1 0 0 0,1-1-1 0 0,-1 0 1 0 0,1 0 0 0 0,-1 0-1 0 0,0 0 1 0 0,1 0 0 0 0,-1 0 0 0 0,0 0-1 0 0,3-3 1 0 0,3-2-271 0 0,-1 0-1 0 0,1-1 1 0 0,7-9 0 0 0,140-159-4318 0 0,-141 156 4674 0 0,-11 15-18 0 0,-1 0 0 0 0,1 0-1 0 0,0 0 1 0 0,0 1 0 0 0,0-1 0 0 0,1 1 0 0 0,5-4-1 0 0,-9 6 37 0 0,1 1-1 0 0,-1 0 1 0 0,0 0-1 0 0,0 0 0 0 0,1 0 1 0 0,-1 0-1 0 0,0-1 1 0 0,1 1-1 0 0,-1 0 1 0 0,0 0-1 0 0,1 0 1 0 0,-1 0-1 0 0,0 0 0 0 0,1 0 1 0 0,-1 0-1 0 0,0 0 1 0 0,1 0-1 0 0,-1 0 1 0 0,0 1-1 0 0,1-1 1 0 0,-1 0-1 0 0,0 0 0 0 0,0 0 1 0 0,1 0-1 0 0,-1 0 1 0 0,0 1-1 0 0,1-1 1 0 0,-1 0-1 0 0,0 0 0 0 0,1 1 1 0 0,4 10 393 0 0,-3 15 524 0 0,-2-26-896 0 0,-4 46 1667 0 0,2-34-922 0 0,1 0 0 0 0,0 0 0 0 0,2 23-1 0 0,3-22-407 0 0,-3-12-362 0 0,1-4-41 0 0,2-4-45 0 0,-3-6-949 0 0,0 1 0 0 0,0-26 0 0 0,-2 32 748 0 0,1 0 0 0 0,-1-1 0 0 0,-1 1 0 0 0,1 0 1 0 0,-1 0-1 0 0,0 0 0 0 0,0 0 0 0 0,-4-6 1 0 0,5 11 299 0 0,1 0 1 0 0,-2-1-1 0 0,1 1 1 0 0,0 0-1 0 0,0 0 1 0 0,0-1 0 0 0,0 1-1 0 0,-1 0 1 0 0,1 0-1 0 0,-1 1 1 0 0,1-1 0 0 0,0 0-1 0 0,-1 0 1 0 0,0 1-1 0 0,1-1 1 0 0,-1 1-1 0 0,1-1 1 0 0,-1 1 0 0 0,0 0-1 0 0,1-1 1 0 0,-1 1-1 0 0,0 0 1 0 0,1 0-1 0 0,-1 0 1 0 0,0 0 0 0 0,1 1-1 0 0,-1-1 1 0 0,1 0-1 0 0,-3 2 1 0 0,0-1 75 0 0,0 0 0 0 0,0 0 1 0 0,1 1-1 0 0,-1-1 0 0 0,0 1 1 0 0,1 0-1 0 0,-1 1 0 0 0,1-1 0 0 0,0 0 1 0 0,0 1-1 0 0,-3 3 0 0 0,-3 4 230 0 0,1 0 1 0 0,1 0-1 0 0,0 1 0 0 0,0 0 0 0 0,1 1 1 0 0,1 0-1 0 0,0-1 0 0 0,-5 19 0 0 0,7-21-97 0 0,1 0 0 0 0,1 1 0 0 0,0-1 1 0 0,0 1-1 0 0,1-1 0 0 0,0 0 0 0 0,1 1 0 0 0,0-1 0 0 0,0 1 0 0 0,1-1 0 0 0,0 0 0 0 0,5 11 0 0 0,-7-17-222 0 0,1-1 0 0 0,0 1 1 0 0,0-1-1 0 0,1 0 0 0 0,-1 0 0 0 0,0 0 0 0 0,1 1 0 0 0,-1-1 1 0 0,1-1-1 0 0,0 1 0 0 0,-1 0 0 0 0,1 0 0 0 0,0-1 0 0 0,0 1 1 0 0,0-1-1 0 0,1 1 0 0 0,-1-1 0 0 0,0 0 0 0 0,0 0 1 0 0,1 0-1 0 0,-1 0 0 0 0,1 0 0 0 0,-1-1 0 0 0,1 1 0 0 0,-1-1 1 0 0,1 1-1 0 0,-1-1 0 0 0,1 0 0 0 0,2 0 0 0 0,0-1-65 0 0,0 0 0 0 0,0 1 0 0 0,-1-2 0 0 0,1 1 0 0 0,0 0 0 0 0,-1-1 0 0 0,1 0 1 0 0,-1 0-1 0 0,0-1 0 0 0,0 1 0 0 0,0-1 0 0 0,0 0 0 0 0,0 0 0 0 0,5-5 0 0 0,-2 0-319 0 0,0 0 1 0 0,-1-1 0 0 0,0 0-1 0 0,0-1 1 0 0,-1 1-1 0 0,0-1 1 0 0,6-16 0 0 0,-2-4-1061 0 0,9-43 0 0 0,-1-20 536 0 0,1-49-179 0 0,-2 25 1776 0 0,7-95-259 0 0,-22 203-371 0 0,-1-4 305 0 0,1 1-1 0 0,1 0 0 0 0,0-1 0 0 0,4-13 0 0 0,-6 26-360 0 0,0 0-1 0 0,0 0 1 0 0,0 0 0 0 0,0 0-1 0 0,0 0 1 0 0,0 0 0 0 0,1 0-1 0 0,-1 0 1 0 0,0 0 0 0 0,0 0-1 0 0,0 0 1 0 0,0-1 0 0 0,0 1-1 0 0,0 0 1 0 0,0 0 0 0 0,0 0-1 0 0,1 0 1 0 0,-1 0 0 0 0,0 0 0 0 0,0 0-1 0 0,0 0 1 0 0,0 0 0 0 0,0 0-1 0 0,0 0 1 0 0,0 0 0 0 0,0 0-1 0 0,1 0 1 0 0,-1 0 0 0 0,0 0-1 0 0,0 0 1 0 0,0 1 0 0 0,0-1-1 0 0,0 0 1 0 0,0 0 0 0 0,0 0-1 0 0,0 0 1 0 0,1 0 0 0 0,-1 0-1 0 0,0 0 1 0 0,0 0 0 0 0,0 0 0 0 0,0 0-1 0 0,0 0 1 0 0,0 0 0 0 0,0 1-1 0 0,0-1 1 0 0,0 0 0 0 0,0 0-1 0 0,0 0 1 0 0,0 0 0 0 0,0 0-1 0 0,0 0 1 0 0,0 0 0 0 0,0 0-1 0 0,0 1 1 0 0,0-1 0 0 0,0 0-1 0 0,0 0 1 0 0,0 0 0 0 0,0 0-1 0 0,0 0 1 0 0,0 0 0 0 0,0 0 0 0 0,0 1-1 0 0,0-1 1 0 0,0 0 0 0 0,3 7-18 0 0,-2 14 10 0 0,0 1 0 0 0,-1-1 0 0 0,-4 23 0 0 0,-13 63 277 0 0,3-24 916 0 0,2 10 543 0 0,-1 100-1 0 0,13-177-1557 0 0,0 0 0 0 0,2 1 0 0 0,5 24-1 0 0,-5-34-178 0 0,0 0-1 0 0,0 0 1 0 0,1 0-1 0 0,0 0 1 0 0,0-1-1 0 0,0 1 0 0 0,1-1 1 0 0,0 0-1 0 0,0 0 1 0 0,8 7-1 0 0,-11-12 24 0 0,0 1 0 0 0,0-1-1 0 0,1 0 1 0 0,-1 0 0 0 0,0-1 0 0 0,1 1 0 0 0,-1 0-1 0 0,1 0 1 0 0,-1-1 0 0 0,1 1 0 0 0,-1 0 0 0 0,1-1-1 0 0,-1 0 1 0 0,1 1 0 0 0,0-1 0 0 0,-1 0 0 0 0,1 0-1 0 0,2 0 1 0 0,0 0-106 0 0,-1-1 0 0 0,0 0 0 0 0,0 0 0 0 0,0 0 0 0 0,-1 0-1 0 0,1 0 1 0 0,0 0 0 0 0,0-1 0 0 0,3-2 0 0 0,4-3-138 0 0,-1-1 0 0 0,0-1 0 0 0,15-16 0 0 0,-23 24 267 0 0,7-8-426 0 0,-1-1 0 0 0,0 0 1 0 0,0 0-1 0 0,-1-1 0 0 0,0 1 0 0 0,-1-1 0 0 0,0-1 0 0 0,0 1 0 0 0,2-13 1 0 0,-2 8 290 0 0,11-48-148 0 0,-14 54-25 0 0,-1 0 0 0 0,1-13 0 0 0,-2 22 297 0 0,0 1-1 0 0,0-1 1 0 0,0 0 0 0 0,0 0-1 0 0,0 1 1 0 0,0-1-1 0 0,0 0 1 0 0,0 0 0 0 0,-1 1-1 0 0,1-1 1 0 0,0 0-1 0 0,0 0 1 0 0,-1 1 0 0 0,1-1-1 0 0,0 0 1 0 0,-1 1-1 0 0,1-1 1 0 0,0 0 0 0 0,-1 1-1 0 0,1-1 1 0 0,-1 1-1 0 0,1-1 1 0 0,-2 0-1 0 0,2 1-20 0 0,-1 0-1 0 0,0 0 1 0 0,1 0-1 0 0,-1 0 1 0 0,0 0-1 0 0,1 0 1 0 0,-1 0-1 0 0,1 0 1 0 0,-1 0-1 0 0,0 0 0 0 0,1 0 1 0 0,-1 1-1 0 0,1-1 1 0 0,-1 0-1 0 0,0 1 1 0 0,1-1-1 0 0,-1 0 1 0 0,1 1-1 0 0,-1-1 1 0 0,1 0-1 0 0,-1 1 0 0 0,1-1 1 0 0,0 1-1 0 0,-1-1 1 0 0,0 1-1 0 0,-14 15 619 0 0,0 1 0 0 0,1 1 0 0 0,-19 30 0 0 0,21-28 9 0 0,1 1 0 0 0,1 0 0 0 0,-8 23 0 0 0,16-37-559 0 0,0-1 0 0 0,0 1 0 0 0,1 0 0 0 0,0 0 0 0 0,0 0 0 0 0,0 0 0 0 0,1-1 0 0 0,0 1 0 0 0,0 0 0 0 0,1 0 0 0 0,0 0 0 0 0,0 0 0 0 0,1 0 0 0 0,4 12 0 0 0,-5-16-61 0 0,1 0-1 0 0,0-1 1 0 0,0 1 0 0 0,0 0-1 0 0,0-1 1 0 0,0 1-1 0 0,0-1 1 0 0,1 0 0 0 0,-1 1-1 0 0,1-1 1 0 0,-1-1 0 0 0,1 1-1 0 0,0 0 1 0 0,0-1-1 0 0,0 1 1 0 0,0-1 0 0 0,0 0-1 0 0,0 0 1 0 0,0 0 0 0 0,0 0-1 0 0,1-1 1 0 0,-1 1-1 0 0,0-1 1 0 0,0 0 0 0 0,1 0-1 0 0,-1 0 1 0 0,0 0 0 0 0,0 0-1 0 0,1-1 1 0 0,-1 0 0 0 0,0 1-1 0 0,0-1 1 0 0,0 0-1 0 0,0-1 1 0 0,4-1 0 0 0,14-9-854 0 0,0 0 0 0 0,-1-2 1 0 0,0 0-1 0 0,-2-1 0 0 0,22-22 1 0 0,-19 14-670 0 0,32-44 1 0 0,-35 40 829 0 0,-9 12 472 0 0,15-17 1 0 0,-23 31-173 0 0,9-9 2408 0 0,-10 10-1959 0 0,1 0 0 0 0,-1 0 0 0 0,0 0 1 0 0,0-1-1 0 0,0 1 0 0 0,1 0 1 0 0,-1 0-1 0 0,0 0 0 0 0,0 0 0 0 0,0 0 1 0 0,1 0-1 0 0,-1 0 0 0 0,0 0 0 0 0,0 0 1 0 0,1 0-1 0 0,-1 0 0 0 0,0 0 1 0 0,0 0-1 0 0,0 0 0 0 0,1 1 0 0 0,-1-1 1 0 0,0 0-1 0 0,0 0 0 0 0,0 0 0 0 0,1 0 1 0 0,-1 0-1 0 0,0 0 0 0 0,0 0 1 0 0,0 1-1 0 0,0-1 0 0 0,1 0 0 0 0,-1 0 1 0 0,0 0-1 0 0,0 0 0 0 0,0 1 0 0 0,0-1 1 0 0,0 0-1 0 0,0 0 0 0 0,1 0 1 0 0,-1 1-1 0 0,0-1 0 0 0,0 0 0 0 0,0 0 1 0 0,0 0-1 0 0,0 1 0 0 0,0-1 0 0 0,0 0 1 0 0,0 0-1 0 0,0 1 0 0 0,0-1 1 0 0,0 0-1 0 0,0 1 0 0 0,1 15 232 0 0,0-1 1 0 0,-1 1-1 0 0,0 0 0 0 0,-2 0 0 0 0,0 0 1 0 0,-4 16-1 0 0,0 8 63 0 0,3-26-278 0 0,2-10-52 0 0,0 0 0 0 0,1 0 0 0 0,-1 0 0 0 0,1 1 0 0 0,0-1 0 0 0,0 0 0 0 0,0 1-1 0 0,0-1 1 0 0,1 0 0 0 0,1 6 0 0 0,-1-9 68 0 0,1-2-153 0 0,0 1-1 0 0,0 0 1 0 0,0-1 0 0 0,0 0-1 0 0,0 1 1 0 0,0-1 0 0 0,0 0-1 0 0,0 0 1 0 0,0 0-1 0 0,0 0 1 0 0,0 0 0 0 0,0-1-1 0 0,-1 1 1 0 0,1 0 0 0 0,0-1-1 0 0,-1 0 1 0 0,2-1 0 0 0,4-6-249 0 0,0 0 0 0 0,6-12 0 0 0,-2 4-400 0 0,30-51-1572 0 0,2-1-396 0 0,-34 53 2141 0 0,-7 12 520 0 0,-1 1 1 0 0,1 0 0 0 0,0-1-1 0 0,1 1 1 0 0,3-5-1 0 0,-5 8 343 0 0,-1 0 136 0 0,0 0 34 0 0,-5 13 1028 0 0,-13 32 201 0 0,-8 27-621 0 0,24-64-844 0 0,0 1 1 0 0,0 0-1 0 0,1 0 1 0 0,0-1-1 0 0,0 1 1 0 0,1 11-1 0 0,0-17-204 0 0,0-1-1 0 0,1 1 1 0 0,-1 0-1 0 0,1-1 1 0 0,-1 1-1 0 0,1 0 1 0 0,0-1-1 0 0,0 1 1 0 0,0-1-1 0 0,0 1 1 0 0,1-1 0 0 0,-1 1-1 0 0,1-1 1 0 0,-1 0-1 0 0,1 0 1 0 0,3 3-1 0 0,-2-3-74 0 0,0 0 0 0 0,0 0 0 0 0,0 0 0 0 0,0 0 0 0 0,0-1 0 0 0,1 0 0 0 0,-1 0-1 0 0,1 0 1 0 0,-1 0 0 0 0,1 0 0 0 0,-1-1 0 0 0,5 1 0 0 0,-4-1-45 0 0,0-1 0 0 0,0 1 0 0 0,0-1 0 0 0,0 0 0 0 0,0 0 0 0 0,0 0 0 0 0,0 0 0 0 0,-1-1 0 0 0,1 1 0 0 0,0-1 0 0 0,-1 0 0 0 0,0 0 0 0 0,1-1 0 0 0,2-2 0 0 0,5-3-194 0 0,-1-1 1 0 0,17-19 0 0 0,-15 12-281 0 0,0-1-1 0 0,0 0 1 0 0,-2-1-1 0 0,0 0 1 0 0,-1-1-1 0 0,8-23 1 0 0,29-123-1842 0 0,-35 119 1809 0 0,20-82-53 0 0,6-65 2608 0 0,-30 156-44 0 0,-7 36-1440 0 0,0 1 0 0 0,0 0 0 0 0,0 0-116 0 0,0 0-463 0 0,2 22-919 0 0,-1-1 1070 0 0,-1 0 0 0 0,-1 0 0 0 0,-5 33 0 0 0,2-27 157 0 0,-28 171 957 0 0,11-76-100 0 0,19-111-985 0 0,-12 99 587 0 0,12-92-573 0 0,2 1-1 0 0,0 0 0 0 0,5 35 1 0 0,-5-53-120 0 0,1 1 0 0 0,-1 0 0 0 0,0 0 1 0 0,1 0-1 0 0,-1 0 0 0 0,1 0 0 0 0,0 0 1 0 0,0-1-1 0 0,-1 1 0 0 0,1 0 0 0 0,0-1 1 0 0,1 1-1 0 0,-1-1 0 0 0,0 1 0 0 0,0-1 0 0 0,1 1 1 0 0,-1-1-1 0 0,0 0 0 0 0,1 0 0 0 0,0 1 1 0 0,1 0-1 0 0,-1-2-6 0 0,0 1 0 0 0,0-1-1 0 0,0 0 1 0 0,0 0 0 0 0,0 0 0 0 0,-1 0 0 0 0,1 0-1 0 0,0 0 1 0 0,0 0 0 0 0,0 0 0 0 0,0-1 0 0 0,0 1 0 0 0,0-1-1 0 0,-1 0 1 0 0,1 1 0 0 0,0-1 0 0 0,0 0 0 0 0,-1 0 0 0 0,1 0-1 0 0,0 0 1 0 0,1-2 0 0 0,5-3-119 0 0,1-1 0 0 0,-1-1 0 0 0,0 0 0 0 0,-1 0 1 0 0,10-13-1 0 0,28-50-1055 0 0,-22 33-39 0 0,-17 27 1145 0 0,0-1 0 0 0,7-24 0 0 0,-10 27 41 0 0,1 0 1 0 0,-1-1-1 0 0,1 1 1 0 0,1 1-1 0 0,0-1 1 0 0,6-9-1 0 0,-8 15-18 0 0,-1 1 1 0 0,1-1-1 0 0,0 1 0 0 0,0-1 0 0 0,-1 1 1 0 0,2 0-1 0 0,-1 0 0 0 0,0 0 0 0 0,0 1 0 0 0,1-1 1 0 0,5-1-1 0 0,-8 2 38 0 0,0 1 0 0 0,1 0 1 0 0,-1 0-1 0 0,0 0 0 0 0,1 0 0 0 0,-1 0 1 0 0,0 0-1 0 0,0 0 0 0 0,1 0 0 0 0,-1 0 1 0 0,0 1-1 0 0,0-1 0 0 0,1 0 0 0 0,-1 1 0 0 0,0-1 1 0 0,0 1-1 0 0,0-1 0 0 0,0 1 0 0 0,0 0 1 0 0,0-1-1 0 0,0 1 0 0 0,0 0 0 0 0,0 0 1 0 0,0 0-1 0 0,0 0 0 0 0,0 0 0 0 0,0 0 0 0 0,-1 0 1 0 0,1 0-1 0 0,0 0 0 0 0,-1 0 0 0 0,1 0 1 0 0,-1 1-1 0 0,1-1 0 0 0,-1 0 0 0 0,1 2 0 0 0,2 9 132 0 0,-1-1 0 0 0,0 0-1 0 0,-1 1 1 0 0,0-1 0 0 0,-1 1-1 0 0,0 0 1 0 0,-3 19-1 0 0,-1-6 144 0 0,-1 0 0 0 0,-13 35-1 0 0,14-46-163 0 0,-1 0 0 0 0,-1 0 0 0 0,0-1 1 0 0,0 0-1 0 0,-2 0 0 0 0,-10 15 0 0 0,7-18 113 0 0,9-9-156 0 0,1 0 0 0 0,-1 1 0 0 0,0-1 0 0 0,1 1 0 0 0,-1-1 0 0 0,1 1 1 0 0,-2 3-1 0 0,2-4 22 0 0,1-1-14 0 0,3-21 8 0 0,-2 18-86 0 0,1 0 0 0 0,-1 1 1 0 0,1-1-1 0 0,0 0 0 0 0,0 1 1 0 0,0-1-1 0 0,0 1 0 0 0,0 0 1 0 0,0 0-1 0 0,1 0 0 0 0,-1 0 1 0 0,5-3-1 0 0,4-1-54 0 0,21-10 0 0 0,-14 8 43 0 0,27-13-1272 0 0,-25 12-1890 0 0,38-21 0 0 0,-50 26-5773 0 0</inkml:trace>
  <inkml:trace contextRef="#ctx0" brushRef="#br0" timeOffset="4633.87">3436 451 24879 0 0,'0'0'564'0'0,"8"-12"1577"0"0,-4 9-1970 0 0,0 0 0 0 0,0 0 0 0 0,0 1 0 0 0,0-1 0 0 0,1 1 0 0 0,-1 0 0 0 0,1 0 0 0 0,8-2 0 0 0,43-6 2480 0 0,-23 4-2738 0 0,98-16-2022 0 0,-106 18-8438 0 0</inkml:trace>
  <inkml:trace contextRef="#ctx0" brushRef="#br0" timeOffset="5065.16">2326 293 26719 0 0,'-5'2'291'0'0,"1"0"0"0"0,-1 0 0 0 0,0 1 0 0 0,1 0 0 0 0,-1-1 1 0 0,1 2-1 0 0,0-1 0 0 0,0 0 0 0 0,-6 8 0 0 0,35-15 673 0 0,45-3-189 0 0,113-11-702 0 0,-61 12-3133 0 0,-70 3-7179 0 0</inkml:trace>
  <inkml:trace contextRef="#ctx0" brushRef="#br0" timeOffset="5477.09">1562 284 23039 0 0,'-2'1'130'0'0,"0"-1"1"0"0,0 1-1 0 0,0-1 0 0 0,0 1 0 0 0,0-1 0 0 0,0 0 1 0 0,0 0-1 0 0,0 0 0 0 0,0 0 0 0 0,0 0 0 0 0,-3-1 0 0 0,4 1-104 0 0,1-1-1 0 0,-1 1 1 0 0,0 0-1 0 0,1 0 1 0 0,-1 0-1 0 0,0-1 0 0 0,1 1 1 0 0,-1 0-1 0 0,0-1 1 0 0,1 1-1 0 0,-1 0 0 0 0,0-1 1 0 0,1 1-1 0 0,-1-1 1 0 0,1 1-1 0 0,-1-1 1 0 0,1 1-1 0 0,-1-1 0 0 0,1 1 1 0 0,0-1-1 0 0,-1 0 1 0 0,1 1-1 0 0,0-1 0 0 0,-1 0 1 0 0,1 1-1 0 0,0-1 1 0 0,0 0-1 0 0,0 1 0 0 0,-1-1 1 0 0,1 0-1 0 0,0 0 1 0 0,0 1-1 0 0,0-1 1 0 0,0 0-1 0 0,0 1 0 0 0,0-1 1 0 0,1-1-1 0 0,-1 0-9 0 0,1 0 0 0 0,0 1 0 0 0,-1-1 0 0 0,1 0 0 0 0,0 1 0 0 0,0-1 0 0 0,0 0 0 0 0,0 1 0 0 0,0-1 0 0 0,1 1 0 0 0,-1 0 0 0 0,0-1 0 0 0,1 1 0 0 0,-1 0 0 0 0,1 0 0 0 0,-1 0 0 0 0,1 0 0 0 0,0 0 0 0 0,-1 0 0 0 0,1 0 0 0 0,0 0 0 0 0,3 0 0 0 0,4-2 446 0 0,1 1 0 0 0,0 0 0 0 0,13 0 0 0 0,2-1 419 0 0,94-15-504 0 0,-42 7-1895 0 0,-34 3-190 0 0</inkml:trace>
  <inkml:trace contextRef="#ctx0" brushRef="#br0" timeOffset="8493.75">4291 776 20071 0 0,'-16'11'2200'0'0,"16"-11"-2172"0"0,-1 1 1 0 0,1-1-1 0 0,0 1 0 0 0,-1-1 0 0 0,1 0 0 0 0,0 1 0 0 0,0-1 0 0 0,-1 1 0 0 0,1-1 0 0 0,0 1 0 0 0,0-1 1 0 0,0 0-1 0 0,-1 1 0 0 0,1-1 0 0 0,0 1 0 0 0,0-1 0 0 0,0 1 0 0 0,0-1 0 0 0,0 1 0 0 0,0-1 0 0 0,0 1 1 0 0,0-1-1 0 0,0 1 0 0 0,0-1 0 0 0,0 1 0 0 0,1 0 0 0 0,-1-1 60 0 0,1 1 0 0 0,-1-1 0 0 0,1 0-1 0 0,0 0 1 0 0,-1 0 0 0 0,1 1 0 0 0,-1-1 0 0 0,1 0 0 0 0,-1 0 0 0 0,1 0-1 0 0,0 0 1 0 0,-1 0 0 0 0,1 0 0 0 0,-1 0 0 0 0,1-1 0 0 0,0 1 0 0 0,-1 0-1 0 0,1 0 1 0 0,4-2 398 0 0,0 0-1 0 0,0 1 1 0 0,0-2 0 0 0,4-2-1 0 0,2-3-502 0 0,-2-1 1 0 0,1 0-1 0 0,-1 0 0 0 0,0-1 1 0 0,9-13-1 0 0,4-6-35 0 0,9-10-1058 0 0,29-52 0 0 0,-51 70 690 0 0,-20 35 511 0 0,-10 26 389 0 0,10-22-57 0 0,2 1 1 0 0,0-1-1 0 0,1 2 0 0 0,0-1 1 0 0,-5 26-1 0 0,13-40-347 0 0,-1-1 0 0 0,1 1 0 0 0,0-1 0 0 0,0 1 0 0 0,0-1 0 0 0,1 1 0 0 0,-1-1 0 0 0,3 7 0 0 0,-3-10-74 0 0,0 0 1 0 0,0 0-1 0 0,1 0 1 0 0,-1 0 0 0 0,1 0-1 0 0,-1 0 1 0 0,1-1-1 0 0,-1 1 1 0 0,1 0-1 0 0,-1 0 1 0 0,1 0-1 0 0,0 0 1 0 0,0-1-1 0 0,-1 1 1 0 0,1 0-1 0 0,0-1 1 0 0,0 1-1 0 0,0 0 1 0 0,0-1-1 0 0,-1 1 1 0 0,1-1 0 0 0,0 1-1 0 0,0-1 1 0 0,0 0-1 0 0,0 1 1 0 0,0-1-1 0 0,0 0 1 0 0,1 0-1 0 0,-1 0 1 0 0,0 0-1 0 0,0 0 1 0 0,0 0-1 0 0,0 0 1 0 0,0 0-1 0 0,0 0 1 0 0,0 0 0 0 0,0-1-1 0 0,0 1 1 0 0,2-1-1 0 0,5-3-131 0 0,1 0 0 0 0,-1-1 0 0 0,0 0-1 0 0,-1-1 1 0 0,1 1 0 0 0,-1-1 0 0 0,0-1 0 0 0,0 1-1 0 0,6-9 1 0 0,9-8-588 0 0,-15 14 298 0 0,0 1 0 0 0,0-1 0 0 0,0 0 0 0 0,6-14 0 0 0,-2 5-365 0 0,-10 15 632 0 0,0 2 99 0 0,0-1 0 0 0,0 1 0 0 0,0-1-1 0 0,0 0 1 0 0,0 1 0 0 0,0-1 0 0 0,0-3 0 0 0,-1 4 0 0 0,-5 12 429 0 0,-1 3 244 0 0,4-2-110 0 0,0 0 1 0 0,0 0 0 0 0,0 23-1 0 0,2-29-412 0 0,1 0 0 0 0,-1 1 0 0 0,1-1 0 0 0,0 1 0 0 0,1-1 0 0 0,-1 0 0 0 0,5 10 0 0 0,-5-15-83 0 0,-1 0 0 0 0,1 1 0 0 0,-1-1 0 0 0,1 0 0 0 0,0 0 0 0 0,0 0 0 0 0,-1 0 0 0 0,1 1 0 0 0,0-1 0 0 0,0 0 0 0 0,0 0 0 0 0,0-1 1 0 0,0 1-1 0 0,1 0 0 0 0,-1 0 0 0 0,0 0 0 0 0,0-1 0 0 0,0 1 0 0 0,1-1 0 0 0,-1 1 0 0 0,0-1 0 0 0,1 1 0 0 0,-1-1 0 0 0,0 0 0 0 0,1 0 0 0 0,-1 1 0 0 0,1-1 0 0 0,-1 0 0 0 0,0 0 0 0 0,1-1 0 0 0,-1 1 0 0 0,1 0 0 0 0,-1 0 0 0 0,0-1 0 0 0,1 1 0 0 0,-1 0 0 0 0,0-1 0 0 0,1 0 0 0 0,-1 1 0 0 0,2-2 0 0 0,2-1-60 0 0,1-1-1 0 0,-1 1 0 0 0,0-1 1 0 0,0 0-1 0 0,-1 0 1 0 0,1 0-1 0 0,-1-1 0 0 0,0 0 1 0 0,0 0-1 0 0,0 0 1 0 0,-1 0-1 0 0,0-1 0 0 0,0 1 1 0 0,0-1-1 0 0,-1 1 1 0 0,1-1-1 0 0,2-12 1 0 0,-1-4-144 0 0,-1 0 1 0 0,-1 0 0 0 0,-1-38 0 0 0,-1 60 191 0 0,0 0 1 0 0,0 0 0 0 0,0-1-1 0 0,0 1 1 0 0,0 0-1 0 0,0 0 1 0 0,0 0-1 0 0,0 0 1 0 0,0 0-1 0 0,0 0 1 0 0,0 0 0 0 0,0 0-1 0 0,0-1 1 0 0,0 1-1 0 0,0 0 1 0 0,0 0-1 0 0,0 0 1 0 0,0 0-1 0 0,0 0 1 0 0,0 0 0 0 0,0 0-1 0 0,0 0 1 0 0,0-1-1 0 0,0 1 1 0 0,0 0-1 0 0,1 0 1 0 0,-1 0-1 0 0,0 0 1 0 0,0 0 0 0 0,0 0-1 0 0,0 0 1 0 0,0 0-1 0 0,0 0 1 0 0,0 0-1 0 0,0 0 1 0 0,0 0-1 0 0,0-1 1 0 0,1 1 0 0 0,-1 0-1 0 0,0 0 1 0 0,0 0-1 0 0,0 0 1 0 0,0 0-1 0 0,0 0 1 0 0,0 0-1 0 0,0 0 1 0 0,0 0 0 0 0,1 0-1 0 0,-1 0 1 0 0,0 0-1 0 0,0 0 1 0 0,0 0-1 0 0,0 0 1 0 0,0 0-1 0 0,7 6 354 0 0,8 13 226 0 0,-14-18-569 0 0,0 1-18 0 0,1 0-1 0 0,0-1 0 0 0,0 1 1 0 0,-1-1-1 0 0,1 1 1 0 0,0-1-1 0 0,0 0 0 0 0,0 0 1 0 0,1 0-1 0 0,-1 0 1 0 0,0 0-1 0 0,0 0 0 0 0,0-1 1 0 0,1 1-1 0 0,-1-1 1 0 0,0 0-1 0 0,1 1 0 0 0,2-1 1 0 0,4 0-23 0 0,1 0 0 0 0,-1-1 0 0 0,11-2 1 0 0,-19 2 15 0 0,1 1 0 0 0,-1-1 0 0 0,1 0 0 0 0,-1 0 0 0 0,1 1 0 0 0,-1-1 0 0 0,0 0 0 0 0,0 0 0 0 0,1-1 0 0 0,-1 1 0 0 0,0 0 0 0 0,1-2 0 0 0,14-19-53 0 0,-13 16 33 0 0,8-8 93 0 0,-5 8-34 0 0,-4 5-22 0 0,-4 4 2 0 0,-3 9 22 0 0,1-1 8 0 0,-66 101 2550 0 0,68-109-2511 0 0,1 0 0 0 0,0 0 0 0 0,0 0 0 0 0,0 0 1 0 0,0 1-1 0 0,0-1 0 0 0,1 0 0 0 0,-1 1 0 0 0,1-1 0 0 0,0 7 0 0 0,0-9-72 0 0,0 1-1 0 0,0-1 0 0 0,1 0 1 0 0,-1 0-1 0 0,0 1 1 0 0,1-1-1 0 0,-1 0 1 0 0,1 0-1 0 0,-1 0 1 0 0,1 0-1 0 0,0 1 0 0 0,-1-1 1 0 0,1 0-1 0 0,0 0 1 0 0,0 0-1 0 0,0 0 1 0 0,0-1-1 0 0,0 1 1 0 0,0 0-1 0 0,0 0 0 0 0,0 0 1 0 0,0-1-1 0 0,0 1 1 0 0,2 0-1 0 0,-1 0-3 0 0,0 0-12 0 0,1 0-1 0 0,0 0 1 0 0,-1-1 0 0 0,1 1-1 0 0,0-1 1 0 0,0 0-1 0 0,-1 0 1 0 0,1 0 0 0 0,0 0-1 0 0,0 0 1 0 0,0 0-1 0 0,-1-1 1 0 0,1 1 0 0 0,0-1-1 0 0,-1 0 1 0 0,5-1-1 0 0,3-3-81 0 0,1 1 0 0 0,15-10 0 0 0,-14 6-143 0 0,0-1 0 0 0,-1 1 1 0 0,0-2-1 0 0,-1 0 0 0 0,0 0 0 0 0,0-1 1 0 0,-1 0-1 0 0,-1 0 0 0 0,14-24 0 0 0,-1-7-700 0 0,26-74 0 0 0,-35 85 686 0 0,60-167-53 0 0,-67 185 370 0 0,0-1 0 0 0,-2 1-1 0 0,1-1 1 0 0,-2 0 0 0 0,2-28-1 0 0,-4 48-46 0 0,-1 1 0 0 0,0-1 0 0 0,0 0 0 0 0,-4 8 0 0 0,-1 8 8 0 0,-12 50 908 0 0,-41 105 0 0 0,32-103-592 0 0,13-35-231 0 0,-19 60 418 0 0,28-83-465 0 0,2 1 1 0 0,0-1-1 0 0,0 1 1 0 0,1 18-1 0 0,2-32-66 0 0,0 0-1 0 0,0 0 1 0 0,0 0-1 0 0,1-1 1 0 0,-1 1 0 0 0,1 0-1 0 0,-1 0 1 0 0,1-1-1 0 0,0 1 1 0 0,0-1 0 0 0,0 1-1 0 0,1 0 1 0 0,-1-1-1 0 0,0 0 1 0 0,1 1 0 0 0,0-1-1 0 0,-1 0 1 0 0,1 0-1 0 0,0 0 1 0 0,0 0 0 0 0,0 0-1 0 0,1 0 1 0 0,-1-1-1 0 0,0 1 1 0 0,3 0-1 0 0,-4-1-2 0 0,1-1 0 0 0,-1 0 0 0 0,0 1-1 0 0,0-1 1 0 0,0 0 0 0 0,1 0 0 0 0,-1 0 0 0 0,0 0-1 0 0,0 0 1 0 0,1-1 0 0 0,-1 1 0 0 0,0 0-1 0 0,0 0 1 0 0,0-1 0 0 0,0 1 0 0 0,1-1-1 0 0,-1 1 1 0 0,0-1 0 0 0,0 1 0 0 0,0-1-1 0 0,0 0 1 0 0,0 0 0 0 0,0 1 0 0 0,0-1-1 0 0,1-2 1 0 0,3-3-27 0 0,1 0 1 0 0,7-12-1 0 0,-8 11-5 0 0,26-41-465 0 0,-2 0 0 0 0,41-97-1 0 0,-32 61-404 0 0,101-247-4312 0 0,-137 323 5195 0 0,2-2 96 0 0,-1 0-1 0 0,0-1 1 0 0,-1 1-1 0 0,0-1 1 0 0,1-12 0 0 0,-13 37 1212 0 0,-9 26-750 0 0,2 1 0 0 0,2 1 0 0 0,-12 51 0 0 0,-19 135 2608 0 0,39-193-2890 0 0,2 0 1 0 0,2 1-1 0 0,1 41 0 0 0,3-70-242 0 0,-1-1 2 0 0,0 1 0 0 0,1 0 0 0 0,0 0 0 0 0,0-1-1 0 0,4 12 1 0 0,-5-18-14 0 0,0 0 0 0 0,1 1 0 0 0,-1-1 0 0 0,0 0 0 0 0,0 0 0 0 0,0 1 0 0 0,1-1 0 0 0,-1 0 0 0 0,0 0 0 0 0,0 0 0 0 0,1 1 0 0 0,-1-1 0 0 0,0 0 0 0 0,0 0 0 0 0,1 0 0 0 0,-1 0 0 0 0,0 0 0 0 0,0 0 0 0 0,1 1 0 0 0,-1-1 0 0 0,0 0 0 0 0,1 0 0 0 0,-1 0 0 0 0,0 0 0 0 0,1 0 0 0 0,-1 0 0 0 0,0 0 0 0 0,0 0 0 0 0,1 0 0 0 0,-1-1 0 0 0,0 1 0 0 0,1 0 0 0 0,-1 0 0 0 0,0 0 0 0 0,1 0 0 0 0,7-5 0 0 0,-8 5 0 0 0,6-5-39 0 0,-1 0 1 0 0,0-1-1 0 0,0 1 0 0 0,0-1 0 0 0,-1 0 1 0 0,6-10-1 0 0,-3 5-15 0 0,-3 6 10 0 0,19-32-564 0 0,2 2-1 0 0,45-50 1 0 0,-72 88 560 0 0,0 1 0 0 0,0-1 1 0 0,0 1-1 0 0,-3 7 1 0 0,-1 3-15 0 0,-21 30 176 0 0,15-25 40 0 0,1 0 0 0 0,0 1 0 0 0,-9 26 0 0 0,19-43-87 0 0,0 0 0 0 0,0 0 0 0 0,0 0 0 0 0,0 0 0 0 0,1 1 0 0 0,-1-1 0 0 0,1 0 0 0 0,0 0 0 0 0,0 1 0 0 0,0-1 0 0 0,1 0 0 0 0,-1 0 0 0 0,1 1 0 0 0,0-1 0 0 0,0 0 0 0 0,1 3 0 0 0,0-3-62 0 0,0 0-1 0 0,0 0 1 0 0,0 0-1 0 0,0 0 1 0 0,1 0-1 0 0,-1-1 1 0 0,1 1-1 0 0,0-1 1 0 0,0 0-1 0 0,0 0 1 0 0,0 0-1 0 0,0 0 1 0 0,0 0-1 0 0,4 1 1 0 0,-3-2-11 0 0,1 0-1 0 0,-1 0 1 0 0,0 0 0 0 0,0 0 0 0 0,1 0 0 0 0,-1-1 0 0 0,0 0 0 0 0,1 0-1 0 0,-1 0 1 0 0,0-1 0 0 0,1 1 0 0 0,3-2 0 0 0,4-1-885 0 0,-1 0 1 0 0,1-1-1 0 0,12-6 0 0 0,-3 0-8012 0 0</inkml:trace>
  <inkml:trace contextRef="#ctx0" brushRef="#br0" timeOffset="8840.53">5042 483 24159 0 0,'0'0'554'0'0,"0"0"74"0"0,0 0 38 0 0,0 0-84 0 0,12 1-364 0 0,24-1 135 0 0,0-1-1 0 0,0-2 0 0 0,65-14 0 0 0,-36-1-1570 0 0,-40 10 579 0 0</inkml:trace>
  <inkml:trace contextRef="#ctx0" brushRef="#br0" timeOffset="9202.6">4792 356 27271 0 0,'0'0'600'0'0,"-5"2"120"0"0,3-2 24 0 0,2 0 24 0 0,0 0-608 0 0,5-4-160 0 0,4 0 0 0 0,3 0-8056 0 0,1-2-1639 0 0</inkml:trace>
  <inkml:trace contextRef="#ctx0" brushRef="#br0" timeOffset="22941.44">8492 745 24879 0 0,'-22'18'2257'0'0,"9"-7"-1786"0"0,10-8-229 0 0,0 0-1 0 0,0 1 1 0 0,0 0-1 0 0,1-1 1 0 0,-1 1 0 0 0,1 0-1 0 0,0 0 1 0 0,0 0-1 0 0,1 0 1 0 0,-1 0-1 0 0,1 1 1 0 0,0-1 0 0 0,0 0-1 0 0,0 1 1 0 0,0 6-1 0 0,1-11-225 0 0,0 1-1 0 0,0-1 0 0 0,0 1 0 0 0,0-1 0 0 0,0 1 1 0 0,0-1-1 0 0,0 1 0 0 0,0 0 0 0 0,1-1 0 0 0,-1 1 1 0 0,0-1-1 0 0,0 1 0 0 0,0-1 0 0 0,1 0 1 0 0,-1 1-1 0 0,0-1 0 0 0,1 1 0 0 0,-1-1 0 0 0,0 1 1 0 0,1-1-1 0 0,-1 0 0 0 0,0 1 0 0 0,1-1 0 0 0,-1 0 1 0 0,1 1-1 0 0,-1-1 0 0 0,1 0 0 0 0,-1 0 0 0 0,2 1 1 0 0,-1-1 11 0 0,1 0 1 0 0,0 1 0 0 0,-1-1 0 0 0,1 0-1 0 0,-1 0 1 0 0,1 0 0 0 0,0-1 0 0 0,-1 1-1 0 0,1 0 1 0 0,1-1 0 0 0,3-1 13 0 0,0 0 0 0 0,0 0 0 0 0,-1 0 0 0 0,10-6 0 0 0,56-42-278 0 0,-51 34 129 0 0,0-1-1 0 0,-1 0 0 0 0,18-22 0 0 0,29-42-499 0 0,-50 62 98 0 0,-8 8 284 0 0,0 1 1 0 0,1 0-1 0 0,13-11 0 0 0,-18 19 268 0 0,-3 2-40 0 0,-1-1-1 0 0,1 1 0 0 0,0 0 0 0 0,0 0 0 0 0,0 0 0 0 0,-1 0 0 0 0,1 0 0 0 0,0 0 0 0 0,0 0 1 0 0,0 0-1 0 0,-1 1 0 0 0,1-1 0 0 0,0 0 0 0 0,0 0 0 0 0,-1 1 0 0 0,1-1 0 0 0,0 0 1 0 0,-1 1-1 0 0,1-1 0 0 0,0 1 0 0 0,-1-1 0 0 0,2 2 0 0 0,-1-1 49 0 0,3 1-16 0 0,-1 1-1 0 0,0-1 0 0 0,0 1 1 0 0,0 0-1 0 0,4 5 0 0 0,13 12 94 0 0,-10-11-219 0 0,-9-8 73 0 0,-1 0-1 0 0,1 0 1 0 0,0 0-1 0 0,0 0 1 0 0,-1 0-1 0 0,1-1 1 0 0,0 1-1 0 0,0 0 1 0 0,0-1-1 0 0,0 1 1 0 0,0-1-1 0 0,0 1 1 0 0,0-1-1 0 0,0 1 1 0 0,0-1-1 0 0,0 0 1 0 0,0 1-1 0 0,0-1 1 0 0,0 0-1 0 0,0 0 1 0 0,0 0-1 0 0,0 0 1 0 0,2 0-1 0 0,-1 0-248 0 0,1 0-1 0 0,-1 1 0 0 0,0-1 1 0 0,1 1-1 0 0,-1 0 1 0 0,0-1-1 0 0,0 1 1 0 0,1 0-1 0 0,-1 0 0 0 0,0 0 1 0 0,0 1-1 0 0,0-1 1 0 0,2 2-1 0 0,-4-2-61 0 0,0-1 183 0 0,0 0 87 0 0,0 0 124 0 0,0 0 25 0 0,-1 0-61 0 0,1-1 0 0 0,-1 1 0 0 0,0 0 0 0 0,0 0 0 0 0,0 0 0 0 0,0 1 0 0 0,0-1 0 0 0,1 0 0 0 0,-1 0 0 0 0,0 0 0 0 0,0 1 0 0 0,0-1 0 0 0,1 0 0 0 0,-1 1-1 0 0,0-1 1 0 0,0 1 0 0 0,1-1 0 0 0,-1 1 0 0 0,0-1 0 0 0,1 1 0 0 0,-1-1 0 0 0,1 1 0 0 0,-1-1 0 0 0,0 2 0 0 0,-14 21 1611 0 0,5-7-746 0 0,-26 27 114 0 0,-37 40-885 0 0,69-79-127 0 0,1-1 1 0 0,0 1-1 0 0,-1 1 0 0 0,2-1 1 0 0,-1 0-1 0 0,0 0 0 0 0,1 1 1 0 0,0 0-1 0 0,0-1 0 0 0,0 1 1 0 0,-1 6-1 0 0,3-10 56 0 0,1 0 1 0 0,-1 0-1 0 0,0 1 0 0 0,0-1 1 0 0,1 0-1 0 0,-1 0 0 0 0,0 0 0 0 0,1 0 1 0 0,-1 0-1 0 0,1 0 0 0 0,-1 0 1 0 0,1 0-1 0 0,0 0 0 0 0,0 0 0 0 0,-1-1 1 0 0,1 1-1 0 0,0 0 0 0 0,0 0 1 0 0,0 0-1 0 0,0-1 0 0 0,0 1 1 0 0,-1-1-1 0 0,1 1 0 0 0,1-1 0 0 0,-1 1 1 0 0,0-1-1 0 0,1 1 0 0 0,3 1-321 0 0,1 1-1 0 0,-1-1 0 0 0,1-1 0 0 0,6 2 1 0 0,-7-2 166 0 0,0-1 0 0 0,0 0 0 0 0,0 0 1 0 0,0 0-1 0 0,0 0 0 0 0,0-1 0 0 0,0 0 1 0 0,0 0-1 0 0,0-1 0 0 0,0 1 0 0 0,0-1 1 0 0,-1 0-1 0 0,6-3 0 0 0,6-5-1034 0 0,0 0-1 0 0,18-17 0 0 0,2 0 213 0 0,-18 13-118 0 0,28-29 0 0 0,-7 7 580 0 0,-37 34 465 0 0,1-1 0 0 0,-1 0 0 0 0,0 0 0 0 0,0 1 0 0 0,-1-1 0 0 0,1 0 0 0 0,0 0 0 0 0,1-6 0 0 0,0 1 28 0 0,-2 7 169 0 0,-1 0-64 0 0,0 0-1 0 0,0-1 0 0 0,0 1 0 0 0,0 0 0 0 0,-1 0 1 0 0,1-1-1 0 0,0 1 0 0 0,-1 0 0 0 0,0-2 0 0 0,1 2-82 0 0,0 1 0 0 0,-1-1 1 0 0,1 1-1 0 0,0 0 0 0 0,0-1 0 0 0,-1 1 0 0 0,1 0 0 0 0,0-1 0 0 0,-1 1 0 0 0,1 0 0 0 0,0 0 0 0 0,-1-1 1 0 0,1 1-1 0 0,0 0 0 0 0,-1 0 0 0 0,1-1 0 0 0,-1 1 0 0 0,1 0 0 0 0,0 0 0 0 0,-1 0 0 0 0,1 0 0 0 0,-1 0 1 0 0,1 0-1 0 0,0 0 0 0 0,-1 0 0 0 0,1 0 0 0 0,-1 0 0 0 0,1 0 0 0 0,-1 0 0 0 0,1 0 0 0 0,-1 0 0 0 0,1 0 0 0 0,0 0 1 0 0,-1 0-1 0 0,1 0 0 0 0,-1 1 0 0 0,1-1 0 0 0,0 0 0 0 0,-1 1 0 0 0,-16 13 457 0 0,7-5-604 0 0,3-2 129 0 0,-1 0 0 0 0,1 0-1 0 0,0 1 1 0 0,1 0 0 0 0,-1 0-1 0 0,2 1 1 0 0,-7 11-1 0 0,-7 11 1163 0 0,16-27-935 0 0,1 0 0 0 0,-1 0 1 0 0,1 0-1 0 0,0 0 0 0 0,1 1 0 0 0,-1-1 0 0 0,-1 10 0 0 0,3-13-253 0 0,0 0 0 0 0,-1 0 1 0 0,1 0-1 0 0,0 0 0 0 0,0 0 0 0 0,0 0 0 0 0,0 0 1 0 0,0 0-1 0 0,0 0 0 0 0,1 0 0 0 0,-1 0 0 0 0,0 0 0 0 0,0 0 1 0 0,1 0-1 0 0,-1 0 0 0 0,0 0 0 0 0,1-1 0 0 0,-1 1 1 0 0,1 0-1 0 0,0 0 0 0 0,-1 0 0 0 0,1-1 0 0 0,-1 1 0 0 0,1 0 1 0 0,0 0-1 0 0,0-1 0 0 0,-1 1 0 0 0,1-1 0 0 0,0 1 0 0 0,0-1 1 0 0,0 1-1 0 0,0-1 0 0 0,0 1 0 0 0,0-1 0 0 0,-1 0 1 0 0,1 0-1 0 0,0 1 0 0 0,0-1 0 0 0,0 0 0 0 0,0 0 0 0 0,0 0 1 0 0,0 0-1 0 0,0 0 0 0 0,1 0 0 0 0,6-1-39 0 0,0 0 0 0 0,-1 0-1 0 0,1 0 1 0 0,-1-1 0 0 0,1 0 0 0 0,-1-1-1 0 0,12-5 1 0 0,1-2-498 0 0,27-19 1 0 0,-17 4-245 0 0,-24 19 422 0 0,1 1 0 0 0,-1 0 0 0 0,1 0 0 0 0,0 0-1 0 0,9-4 1 0 0,-13 8 217 0 0,-1-1 0 0 0,1 0-1 0 0,-1 0 1 0 0,1 0 0 0 0,-1 0 0 0 0,1 0-1 0 0,2-4 1 0 0,-2 3 28 0 0,-1 0 1 0 0,1 0-1 0 0,0 0 0 0 0,7-4 0 0 0,3-3 89 0 0,-11 8 18 0 0,0 0 0 0 0,0 0 1 0 0,0 0-1 0 0,1 0 0 0 0,-1 1 0 0 0,0-1 0 0 0,1 1 0 0 0,-1 0 1 0 0,1 0-1 0 0,-1 0 0 0 0,4-1 0 0 0,-5 2 3 0 0,-1 0-1 0 0,1 1 1 0 0,-1-1-1 0 0,1 0 1 0 0,-1 1-1 0 0,0-1 1 0 0,1 0-1 0 0,-1 1 1 0 0,1-1 0 0 0,-1 0-1 0 0,0 1 1 0 0,1-1-1 0 0,-1 1 1 0 0,0-1-1 0 0,0 1 1 0 0,1-1-1 0 0,-1 1 1 0 0,0-1-1 0 0,0 1 1 0 0,0-1-1 0 0,0 1 1 0 0,1-1-1 0 0,-1 1 1 0 0,0-1-1 0 0,0 1 1 0 0,0 0-1 0 0,0-1 1 0 0,0 1 0 0 0,0-1-1 0 0,-1 1 1 0 0,1 0-1 0 0,-2 21 267 0 0,2-20-219 0 0,-3 8 135 0 0,1-1-1 0 0,-1 1 1 0 0,0-1-1 0 0,-1 1 1 0 0,0-1-1 0 0,-1 0 1 0 0,0-1-1 0 0,0 1 1 0 0,-1-1 0 0 0,0 0-1 0 0,0 0 1 0 0,-1-1-1 0 0,0 0 1 0 0,0 0-1 0 0,-1 0 1 0 0,1-1-1 0 0,-2 0 1 0 0,1-1-1 0 0,-15 7 1 0 0,23-11-148 0 0,-1-1-1 0 0,1 0 1 0 0,-1 0 0 0 0,1 1-1 0 0,-1-1 1 0 0,1 0 0 0 0,-1 0-1 0 0,1 0 1 0 0,-1 0 0 0 0,1 0-1 0 0,-1 0 1 0 0,1 0 0 0 0,-1 0-1 0 0,1 0 1 0 0,-1 0 0 0 0,1 0 0 0 0,-1 0-1 0 0,1 0 1 0 0,-1-1 0 0 0,1 1-1 0 0,-1 0 1 0 0,1 0 0 0 0,0 0-1 0 0,-1-1 1 0 0,1 1 0 0 0,-1 0-1 0 0,1-1 1 0 0,0 1 0 0 0,-1 0 0 0 0,1-1-1 0 0,-1 1 1 0 0,1 0 0 0 0,0-1-1 0 0,0 1 1 0 0,-1-1 0 0 0,1 1-1 0 0,0-1 1 0 0,0 1 0 0 0,-1-1-1 0 0,1 1 1 0 0,0 0 0 0 0,0-1 0 0 0,0 1-1 0 0,0-1 1 0 0,0 1 0 0 0,0-1-1 0 0,0 1 1 0 0,0-1 0 0 0,0 1-1 0 0,0-1 1 0 0,0 1 0 0 0,0-1-1 0 0,0 0 1 0 0,1 0-62 0 0,-1 0 0 0 0,0 0 0 0 0,0 1-1 0 0,1-1 1 0 0,-1 0 0 0 0,0 0 0 0 0,1 1 0 0 0,-1-1 0 0 0,1 0-1 0 0,-1 1 1 0 0,1-1 0 0 0,-1 0 0 0 0,1 1 0 0 0,0-1 0 0 0,-1 1-1 0 0,1-1 1 0 0,0 1 0 0 0,-1-1 0 0 0,3 0 0 0 0,0-1-332 0 0,-3 1 315 0 0,1 1-1 0 0,0-1 1 0 0,0 1-1 0 0,0-1 1 0 0,0 1-1 0 0,0-1 1 0 0,0 1-1 0 0,0 0 1 0 0,0-1-1 0 0,0 1 1 0 0,0 0-1 0 0,0 0 1 0 0,0 0-1 0 0,0 0 1 0 0,0 0-1 0 0,0 0 1 0 0,1 0-1 0 0,0 0 1 0 0,15-1-267 0 0,2-6 506 0 0,-15 5-114 0 0,1 1 0 0 0,-1-1 1 0 0,1 1-1 0 0,0-1 0 0 0,6 0 0 0 0,5 0-195 0 0,0-1 0 0 0,0-1 0 0 0,-1-1 0 0 0,1 0 0 0 0,19-11 0 0 0,-28 12 140 0 0,0 0 0 0 0,0 0 0 0 0,-1 0 0 0 0,0-1 0 0 0,10-10 1 0 0,27-32 324 0 0,-31 33-518 0 0,-3 2-6 0 0,-1 0 0 0 0,0 0 0 0 0,7-16 0 0 0,9-14-356 0 0,-11 19 17 0 0,0 1 0 0 0,-2-2 0 0 0,0 1 0 0 0,6-27 1 0 0,-11 32 116 0 0,-1-1 0 0 0,-1 0 1 0 0,-1 0-1 0 0,-1-1 1 0 0,0 1-1 0 0,-2-20 0 0 0,-1 30 392 0 0,0-1 0 0 0,-1 1 0 0 0,0 0-1 0 0,-1 0 1 0 0,1 0 0 0 0,-2 0 0 0 0,1 1-1 0 0,-2-1 1 0 0,1 1 0 0 0,-1 0 0 0 0,0 0 0 0 0,-8-9-1 0 0,13 16 35 0 0,0 1-1 0 0,-1-1 1 0 0,0 0 0 0 0,1 1-1 0 0,-1-1 1 0 0,1 0-1 0 0,-1 1 1 0 0,0-1-1 0 0,0 1 1 0 0,1-1 0 0 0,-1 1-1 0 0,0-1 1 0 0,0 1-1 0 0,1 0 1 0 0,-1-1-1 0 0,0 1 1 0 0,0 0-1 0 0,0 0 1 0 0,0 0 0 0 0,0-1-1 0 0,1 1 1 0 0,-1 0-1 0 0,0 0 1 0 0,0 0-1 0 0,0 0 1 0 0,0 0 0 0 0,0 1-1 0 0,0-1 1 0 0,1 0-1 0 0,-1 0 1 0 0,0 1-1 0 0,0-1 1 0 0,0 0-1 0 0,0 1 1 0 0,1-1 0 0 0,-1 1-1 0 0,0-1 1 0 0,1 1-1 0 0,-1-1 1 0 0,0 1-1 0 0,1-1 1 0 0,-1 1-1 0 0,0 0 1 0 0,1-1 0 0 0,-1 1-1 0 0,1 0 1 0 0,-1 0-1 0 0,1-1 1 0 0,-1 2-1 0 0,-2 3 31 0 0,1 0-1 0 0,-1 0 0 0 0,1 0 0 0 0,0 0 1 0 0,0 1-1 0 0,-1 8 0 0 0,-25 180 2074 0 0,18-108-856 0 0,2-25-232 0 0,-5 41 557 0 0,9-66-1478 0 0,1 66 0 0 0,3-92-39 0 0,0-9-190 0 0,0-2 2 0 0,0-1 104 0 0,0 0 0 0 0,0 1 0 0 0,1-1 0 0 0,-1 0-1 0 0,1 0 1 0 0,-1 1 0 0 0,1-1 0 0 0,0 0 0 0 0,-1 1 0 0 0,1-1-1 0 0,2-2 1 0 0,1-3-23 0 0,7-19-345 0 0,2 1-1 0 0,23-35 1 0 0,-30 51 258 0 0,1 0 0 0 0,0 0-1 0 0,1 0 1 0 0,0 1 0 0 0,0 0-1 0 0,1 1 1 0 0,-1 0 0 0 0,2 0-1 0 0,9-5 1 0 0,-13 10 106 0 0,0-1 0 0 0,1 1 0 0 0,-1 1 0 0 0,0-1 0 0 0,10 0 0 0 0,-11 1 0 0 0,-5 1 0 0 0,1 0 0 0 0,0 0 0 0 0,-1 0 0 0 0,1 0 0 0 0,0 0 0 0 0,0 0 0 0 0,-1 0 0 0 0,1 1 0 0 0,0-1 0 0 0,-1 0 0 0 0,1 0 0 0 0,-1 1 0 0 0,1-1 0 0 0,0 0 0 0 0,-1 1 0 0 0,1-1 0 0 0,-1 0 0 0 0,1 1 0 0 0,-1-1 0 0 0,1 1 0 0 0,-1-1 0 0 0,1 1 0 0 0,-1-1 0 0 0,1 1 0 0 0,-1 0 0 0 0,0-1 0 0 0,1 1 0 0 0,-1-1 0 0 0,0 1 0 0 0,0 0 0 0 0,1-1 0 0 0,-1 1 0 0 0,0 0 0 0 0,0-1 0 0 0,0 1 0 0 0,0 1 0 0 0,1 0 0 0 0,-1 1 0 0 0,0-1 0 0 0,0 1 0 0 0,0-1 0 0 0,0 1 0 0 0,0-1 0 0 0,-1 1 0 0 0,1-1 0 0 0,-2 4 0 0 0,-3 5 160 0 0,-1 0-1 0 0,0-1 1 0 0,-1 1 0 0 0,0-1-1 0 0,-11 12 1 0 0,9-12 97 0 0,0 2-1 0 0,1-1 1 0 0,-9 16-1 0 0,13-18 366 0 0,1-3-393 0 0,0 0 1 0 0,0-1 0 0 0,1 1-1 0 0,-1 0 1 0 0,-1 12 0 0 0,4-16-228 0 0,-1-1 0 0 0,1 0 1 0 0,0 0-1 0 0,0 1 0 0 0,1-1 1 0 0,-1 0-1 0 0,0 0 0 0 0,0 0 1 0 0,1 1-1 0 0,-1-1 1 0 0,0 0-1 0 0,1 0 0 0 0,-1 0 1 0 0,1 0-1 0 0,0 1 0 0 0,-1-1 1 0 0,1 0-1 0 0,0 0 0 0 0,-1 0 1 0 0,1 0-1 0 0,0-1 0 0 0,0 1 1 0 0,0 0-1 0 0,0 0 0 0 0,0 0 1 0 0,0-1-1 0 0,0 1 1 0 0,0-1-1 0 0,0 1 0 0 0,1-1 1 0 0,-1 1-1 0 0,0-1 0 0 0,0 1 1 0 0,0-1-1 0 0,1 0 0 0 0,1 0 1 0 0,3 2 74 0 0,0-2 1 0 0,0 1-1 0 0,1-1 1 0 0,-1 0-1 0 0,0 0 1 0 0,0 0-1 0 0,0-1 1 0 0,1 0-1 0 0,9-3 1 0 0,-10 2-557 0 0,0-1-1 0 0,0 1 1 0 0,0-1 0 0 0,0 0 0 0 0,8-6 0 0 0,-3-1-1924 0 0</inkml:trace>
  <inkml:trace contextRef="#ctx0" brushRef="#br0" timeOffset="23324.48">9177 405 27615 0 0,'0'0'608'0'0,"0"0"128"0"0,0 0 32 0 0,0 0 0 0 0,0 0-616 0 0,0 0-152 0 0,0 0 0 0 0,0 0-8160 0 0,4-4-1655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0:23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74 19351 0 0,'0'0'439'0'0,"-10"-10"1225"0"0,8 9-1450 0 0,1 1 0 0 0,0-1 0 0 0,0 0 0 0 0,0 0 0 0 0,0 0 1 0 0,0 0-1 0 0,0 0 0 0 0,0 0 0 0 0,0 0 0 0 0,1 0 0 0 0,-1 0 0 0 0,0 0 0 0 0,1-1 0 0 0,-1 1 0 0 0,0 0 1 0 0,1 0-1 0 0,0-1 0 0 0,-1 1 0 0 0,1 0 0 0 0,0-1 0 0 0,0 1 0 0 0,-1-1 0 0 0,1 1 0 0 0,0 0 0 0 0,1-1 0 0 0,-1 1 1 0 0,0 0-1 0 0,0-1 0 0 0,0 1 0 0 0,1 0 0 0 0,-1-1 0 0 0,2-1 0 0 0,-1 1-134 0 0,-1 1 0 0 0,1-1 0 0 0,0 1 0 0 0,0 0 0 0 0,0-1 0 0 0,1 1 0 0 0,-1 0 0 0 0,0 0 0 0 0,0 0 0 0 0,1 0 0 0 0,-1 0 0 0 0,0 0 0 0 0,3-1 0 0 0,-3 1-70 0 0,1 0-1 0 0,-1 1 1 0 0,0-1-1 0 0,0 1 1 0 0,1-1-1 0 0,-1 1 1 0 0,0 0-1 0 0,1 0 1 0 0,-1-1-1 0 0,1 1 1 0 0,-1 0-1 0 0,0 0 1 0 0,1 0-1 0 0,-1 0 1 0 0,1 1-1 0 0,-1-1 1 0 0,0 0-1 0 0,1 1 1 0 0,-1-1-1 0 0,0 0 1 0 0,1 1-1 0 0,-1 0 1 0 0,0-1-1 0 0,0 1 0 0 0,0 0 1 0 0,0 0-1 0 0,1-1 1 0 0,-1 1-1 0 0,0 0 1 0 0,0 0-1 0 0,0 0 1 0 0,-1 0-1 0 0,1 0 1 0 0,0 1-1 0 0,0-1 1 0 0,0 0-1 0 0,-1 0 1 0 0,1 0-1 0 0,-1 1 1 0 0,1-1-1 0 0,-1 0 1 0 0,0 1-1 0 0,1-1 1 0 0,-1 0-1 0 0,0 1 1 0 0,0-1-1 0 0,0 1 1 0 0,0 1-1 0 0,0 9 325 0 0,-2 0 0 0 0,1-1-1 0 0,-4 14 1 0 0,5-25-332 0 0,0 1-1 0 0,0-1 1 0 0,0 1-1 0 0,0-1 1 0 0,0 1-1 0 0,-1-1 1 0 0,1 1 0 0 0,0-1-1 0 0,0 1 1 0 0,0-1-1 0 0,0 0 1 0 0,0 1-1 0 0,-1-1 1 0 0,1 1 0 0 0,0-1-1 0 0,0 1 1 0 0,-1-1-1 0 0,1 0 1 0 0,0 1-1 0 0,-1-1 1 0 0,1 0 0 0 0,0 1-1 0 0,-1-1 1 0 0,1 0-1 0 0,0 1 1 0 0,-1-1-1 0 0,1 0 1 0 0,-1 0 0 0 0,1 1-1 0 0,-1-1 1 0 0,1 0-1 0 0,-1 0 1 0 0,1 0-1 0 0,0 0 1 0 0,-1 0 0 0 0,1 0-1 0 0,-1 0 1 0 0,1 0-1 0 0,-1 0 1 0 0,1 0 0 0 0,-1 0-1 0 0,1 0 1 0 0,-1 0-1 0 0,1 0 1 0 0,-1 0-1 0 0,1 0 1 0 0,-1 0 0 0 0,1-1-1 0 0,-1 1 1 0 0,1 0-1 0 0,0 0 1 0 0,-1-1-1 0 0,1 1 1 0 0,-1 0 0 0 0,1-1-1 0 0,-2 0 11 0 0,0-1 0 0 0,1 1 0 0 0,0 0 0 0 0,-1-1 0 0 0,1 0 0 0 0,0 1 0 0 0,0-1 0 0 0,0 0 0 0 0,0 1 0 0 0,0-1 0 0 0,0 0 0 0 0,0 0 0 0 0,0-3 0 0 0,-2-7-12 0 0,0-13 0 0 0,1 18 0 0 0,2 7 0 0 0,0-1 0 0 0,0 0 0 0 0,-1 0 0 0 0,1 0 0 0 0,0 0 0 0 0,0 1 0 0 0,0-1 0 0 0,0 0 0 0 0,0 0 0 0 0,0 0 0 0 0,0 0 0 0 0,0 0 0 0 0,0 0 0 0 0,0 1 0 0 0,1-1 0 0 0,-1 0 0 0 0,0 0 0 0 0,0 0 0 0 0,1 0 0 0 0,-1 1 0 0 0,1-1 0 0 0,-1 0 0 0 0,1 0 0 0 0,-1 1 0 0 0,1-1 0 0 0,-1 0 0 0 0,2 0 0 0 0,-1 1 0 0 0,-1-1 0 0 0,1 1 0 0 0,0 0 0 0 0,-1 0 0 0 0,1 0 0 0 0,0-1 0 0 0,-1 1 0 0 0,1 0 0 0 0,0 0 0 0 0,-1 0 0 0 0,1 0 0 0 0,0 0 0 0 0,0 0 0 0 0,-1 0 0 0 0,1 0 0 0 0,0 1 0 0 0,-1-1 0 0 0,1 0 0 0 0,0 0 0 0 0,-1 0 0 0 0,1 1 0 0 0,0-1 0 0 0,-1 0 0 0 0,1 1 0 0 0,-1-1 0 0 0,1 1 0 0 0,0-1 0 0 0,-1 1 0 0 0,1-1 0 0 0,-1 1 0 0 0,0-1 0 0 0,1 1 0 0 0,1 1 0 0 0,0-1-1 0 0,-1 0 0 0 0,1 0 0 0 0,-1 1 0 0 0,1-1 0 0 0,-1 1 0 0 0,0-1 0 0 0,1 1 0 0 0,-1-1 0 0 0,0 1 0 0 0,0 0 0 0 0,0-1 0 0 0,0 1 0 0 0,-1 0 0 0 0,1 0 0 0 0,0 0 0 0 0,-1-1 0 0 0,1 1 0 0 0,-1 0 0 0 0,0 0 0 0 0,1 0 0 0 0,-1 0 0 0 0,0 0 0 0 0,0 0 0 0 0,0 0 0 0 0,-1 0 0 0 0,1 0 0 0 0,0 0 0 0 0,-1 2 0 0 0,0-2-2 0 0,-1 1 0 0 0,1-1 0 0 0,0 0 1 0 0,-1 0-1 0 0,0 1 0 0 0,1-1 0 0 0,-1 0 1 0 0,0 0-1 0 0,0-1 0 0 0,0 1 0 0 0,0 0 1 0 0,0-1-1 0 0,-1 1 0 0 0,1-1 0 0 0,-3 2 0 0 0,0 0 48 0 0,4-3-45 0 0,1 1 0 0 0,-1-1 1 0 0,1 0-1 0 0,-1 0 0 0 0,1 1 1 0 0,-1-1-1 0 0,1 0 0 0 0,-1 0 1 0 0,1 0-1 0 0,-1 0 0 0 0,1 0 1 0 0,-1 1-1 0 0,1-1 0 0 0,-1 0 1 0 0,1 0-1 0 0,-1 0 0 0 0,1 0 1 0 0,-1-1-1 0 0,1 1 0 0 0,-1 0 1 0 0,0 0-1 0 0,1 0 1 0 0,-1 0-1 0 0,1 0 0 0 0,-1-1 1 0 0,1 1-1 0 0,0 0 0 0 0,-1-1 1 0 0,1 1-1 0 0,-1 0 0 0 0,1-1 1 0 0,-1 1-1 0 0,1 0 0 0 0,0-1 1 0 0,-1 1-1 0 0,1-1 0 0 0,0 1 1 0 0,-1 0-1 0 0,1-1 0 0 0,0 1 1 0 0,0-1-1 0 0,-1 1 0 0 0,1-1 1 0 0,0 1-1 0 0,0-1 0 0 0,0 1 1 0 0,0-1-1 0 0,0 0 0 0 0,-1-1 0 0 0,1 1 0 0 0,0 0 0 0 0,-1-1 0 0 0,1 1 0 0 0,0-1-1 0 0,0 1 1 0 0,0 0 0 0 0,0-1 0 0 0,0 1 0 0 0,1 0 0 0 0,-1-1-1 0 0,0 1 1 0 0,1 0 0 0 0,-1-1 0 0 0,0 1 0 0 0,1 0 0 0 0,0-1-1 0 0,-1 1 1 0 0,2-1 0 0 0,27-20 0 0 0,-29 22 9 0 0,1 0 1 0 0,-1-1-1 0 0,0 1 1 0 0,0 0-1 0 0,1 0 1 0 0,-1 0-1 0 0,0 0 1 0 0,1-1-1 0 0,-1 1 1 0 0,0 0-1 0 0,1 0 1 0 0,-1 0-1 0 0,1 0 1 0 0,-1 0-1 0 0,0 0 0 0 0,1 0 1 0 0,-1 0-1 0 0,0 0 1 0 0,1 0-1 0 0,-1 0 1 0 0,0 0-1 0 0,1 0 1 0 0,-1 0-1 0 0,1 0 1 0 0,-1 0-1 0 0,0 1 1 0 0,1-1-1 0 0,-1 0 0 0 0,0 0 1 0 0,0 0-1 0 0,1 0 1 0 0,-1 1-1 0 0,0-1 1 0 0,1 0-1 0 0,-1 0 1 0 0,0 1-1 0 0,0-1 1 0 0,1 0-1 0 0,-1 1 1 0 0,0 0-1 0 0,6 9 467 0 0,-8 13-260 0 0,0-9-2307 0 0,1-13-5376 0 0,-1 1-2502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3:05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13 967 24695 0 0,'-12'2'1624'0'0,"19"-12"-2030"0"0,10-8 527 0 0,-2-1 1 0 0,15-23 0 0 0,17-21-45 0 0,11 1-168 0 0,-37 42-32 0 0,-2-1-1 0 0,0-2 1 0 0,-1 1 0 0 0,21-37-1 0 0,0-22 332 0 0,40-122 0 0 0,-36 87-104 0 0,-28 67-104 0 0,-14 45 0 0 0,0 0 0 0 0,0-1 0 0 0,-1 1 0 0 0,0 0 0 0 0,0 0 0 0 0,0-1 0 0 0,0 1 0 0 0,0 0 0 0 0,-3-8 0 0 0,3 12 0 0 0,0-1 0 0 0,0 1 0 0 0,0 0 0 0 0,0 0 0 0 0,0-1 0 0 0,-1 1 0 0 0,1 0 0 0 0,0 0 0 0 0,0 0 0 0 0,0-1 0 0 0,-1 1 0 0 0,1 0 0 0 0,0 0 0 0 0,0 0 0 0 0,0-1 0 0 0,-1 1 0 0 0,1 0 0 0 0,0 0 0 0 0,-1 0 0 0 0,1 0 0 0 0,0 0 0 0 0,0 0 0 0 0,-1 0 0 0 0,1 0 0 0 0,0 0 0 0 0,-1 0 0 0 0,1 0 0 0 0,0 0 0 0 0,0 0 0 0 0,-1 0 0 0 0,1 0 0 0 0,0 0 0 0 0,-1 0 0 0 0,1 0 0 0 0,0 0 0 0 0,0 0 0 0 0,-1 0 0 0 0,-7 4 0 0 0,2 2-53 0 0,1 0-1 0 0,0 0 1 0 0,1 0-1 0 0,-1 0 1 0 0,1 1-1 0 0,0 0 1 0 0,-3 9-1 0 0,-54 134 29 0 0,6-12 30 0 0,52-132-3 0 0,-99 238 1220 0 0,95-221-989 0 0,1 1 0 0 0,1 0 0 0 0,-2 28 0 0 0,6-48-231 0 0,1 0 0 0 0,0 0 0 0 0,0 0 0 0 0,1 0 0 0 0,-1 0 0 0 0,1 0 0 0 0,0 0 0 0 0,0 0 0 0 0,0-1 0 0 0,0 1 0 0 0,3 4 0 0 0,-3-6-13 0 0,0 0 0 0 0,0-1 0 0 0,0 1 0 0 0,0-1 0 0 0,1 0 0 0 0,-1 1 0 0 0,0-1 0 0 0,0 0 0 0 0,1 0-1 0 0,-1 0 1 0 0,1 0 0 0 0,-1 0 0 0 0,1 0 0 0 0,0 0 0 0 0,-1-1 0 0 0,1 1 0 0 0,0 0 0 0 0,-1-1 0 0 0,1 1 0 0 0,0-1 0 0 0,0 0-1 0 0,0 0 1 0 0,-1 0 0 0 0,1 0 0 0 0,3 0 0 0 0,57-10-158 0 0,-58 9 151 0 0,-1 0-1 0 0,0-1 1 0 0,0 1 0 0 0,0-1-1 0 0,0 1 1 0 0,0-1 0 0 0,0 0 0 0 0,0 0-1 0 0,-1-1 1 0 0,1 1 0 0 0,-1 0-1 0 0,4-6 1 0 0,5-5-91 0 0,10-18 0 0 0,-15 22 50 0 0,20-27-197 0 0,2 1 0 0 0,2 1 0 0 0,1 2 0 0 0,42-35 0 0 0,-68 62 233 0 0,-3 3-41 0 0,-1 1-1 0 0,1-1 0 0 0,0 0 0 0 0,-1 1 0 0 0,1 0 0 0 0,0-1 1 0 0,0 1-1 0 0,0 0 0 0 0,0 0 0 0 0,4-2 0 0 0,-6 4 37 0 0,0-1 0 0 0,0 0-1 0 0,1 1 1 0 0,-1-1-1 0 0,0 0 1 0 0,0 1 0 0 0,0-1-1 0 0,1 0 1 0 0,-1 1 0 0 0,0-1-1 0 0,0 1 1 0 0,0-1-1 0 0,0 0 1 0 0,0 1 0 0 0,0-1-1 0 0,0 1 1 0 0,0-1 0 0 0,0 0-1 0 0,0 1 1 0 0,0-1-1 0 0,0 1 1 0 0,0-1 0 0 0,0 0-1 0 0,0 1 1 0 0,0-1 0 0 0,0 1-1 0 0,-1-1 1 0 0,1 0 0 0 0,0 1-1 0 0,-4 13-330 0 0,-6 7 891 0 0,-1 0 1 0 0,-13 19 0 0 0,4-5-222 0 0,10-18 113 0 0,3-7-198 0 0,1 0 0 0 0,1 1 0 0 0,0 0 0 0 0,0 0 0 0 0,1 0-1 0 0,-3 13 1 0 0,7-23-226 0 0,0 0 0 0 0,0-1 0 0 0,-1 1 0 0 0,1 0 0 0 0,0 0 0 0 0,0 0 0 0 0,0 0 0 0 0,0 0 0 0 0,0-1 0 0 0,0 1 0 0 0,0 0 0 0 0,1 0 0 0 0,-1 0 0 0 0,0 0 0 0 0,0-1 0 0 0,1 1 0 0 0,-1 0 0 0 0,0 0 0 0 0,1-1 0 0 0,-1 1 0 0 0,1 0 0 0 0,-1 0 0 0 0,2 0 0 0 0,-2 0 0 0 0,1-1 0 0 0,0 0 0 0 0,0 1 0 0 0,0-1 0 0 0,0 0 0 0 0,0 1 0 0 0,0-1 0 0 0,0 0 0 0 0,0 0 0 0 0,0 0 0 0 0,0 0 0 0 0,0 0 0 0 0,0 0 0 0 0,0 0 0 0 0,0 0 0 0 0,2-1 0 0 0,4-1 0 0 0,1-1 0 0 0,-1 0 0 0 0,14-7 0 0 0,-17 8 0 0 0,11-6 6 0 0,-1-1 0 0 0,-1 0 0 0 0,1-1 0 0 0,18-18 0 0 0,42-51-1726 0 0,-30 28 29 0 0,-40 47 1519 0 0,-1 0 0 0 0,1-1 0 0 0,-2 1 1 0 0,1-1-1 0 0,0 0 0 0 0,-1 0 0 0 0,3-8 0 0 0,-5 10 164 0 0,0 2 211 0 0,-9 10 793 0 0,0 1-609 0 0,0 1-1 0 0,1 0 1 0 0,1 1 0 0 0,-11 21-1 0 0,6-10 298 0 0,6-11-127 0 0,1 0 0 0 0,-8 24 0 0 0,11-32-489 0 0,2-1 0 0 0,-1 1 0 0 0,0 0-1 0 0,1 0 1 0 0,0 0 0 0 0,0 0 0 0 0,0-1 0 0 0,0 1 0 0 0,1 0 0 0 0,-1 0 0 0 0,1 0 0 0 0,0-1 0 0 0,0 1 0 0 0,3 5-1 0 0,-4-8-68 0 0,1 0 0 0 0,0 0 0 0 0,-1 0 0 0 0,1-1 0 0 0,0 1-1 0 0,0 0 1 0 0,0 0 0 0 0,0-1 0 0 0,0 1 0 0 0,0 0 0 0 0,0-1-1 0 0,0 1 1 0 0,0-1 0 0 0,0 1 0 0 0,0-1 0 0 0,0 0 0 0 0,0 1-1 0 0,0-1 1 0 0,1 0 0 0 0,-1 0 0 0 0,0 0 0 0 0,0 0 0 0 0,0 0-1 0 0,0 0 1 0 0,1 0 0 0 0,-1 0 0 0 0,0 0 0 0 0,0-1 0 0 0,0 1-1 0 0,2-1 1 0 0,3-1-63 0 0,0 0 0 0 0,0 0 0 0 0,0 0-1 0 0,6-5 1 0 0,29-16-768 0 0,-1-2 0 0 0,-2-2 0 0 0,36-31 0 0 0,9-6-1878 0 0,-81 64 2628 0 0,-1-1 1 0 0,0 0-1 0 0,0 0 1 0 0,0 1 0 0 0,0-1-1 0 0,1 0 1 0 0,-1 1 0 0 0,0 0-1 0 0,0-1 1 0 0,1 1-1 0 0,-1 0 1 0 0,1-1 0 0 0,1 1-1 0 0,-2 0 76 0 0,0 0 0 0 0,-1 0 0 0 0,1 1 0 0 0,-1-1 0 0 0,1 0 0 0 0,0 0 0 0 0,-1 0 0 0 0,1 1 0 0 0,-1-1 0 0 0,1 0 0 0 0,-1 1 0 0 0,1-1 0 0 0,-1 1 0 0 0,0-1 0 0 0,1 0-1 0 0,-1 1 1 0 0,1-1 0 0 0,-1 1 0 0 0,0-1 0 0 0,1 1 0 0 0,0 0 0 0 0,-1 2 79 0 0,1-1-1 0 0,0 1 1 0 0,-1-1-1 0 0,1 1 1 0 0,-1 0-1 0 0,0-1 1 0 0,0 1 0 0 0,0-1-1 0 0,0 1 1 0 0,0 0-1 0 0,-1-1 1 0 0,0 5-1 0 0,0-3 62 0 0,-3 10 1081 0 0,1 1 1 0 0,-3 30-1 0 0,6-45-1219 0 0,0 1-1 0 0,-1-1 1 0 0,1 1-1 0 0,0-1 0 0 0,0 1 1 0 0,0-1-1 0 0,0 1 1 0 0,0-1-1 0 0,0 1 1 0 0,1-1-1 0 0,-1 1 1 0 0,0 0-1 0 0,0-1 1 0 0,0 1-1 0 0,0-1 0 0 0,1 1 1 0 0,-1-1-1 0 0,0 0 1 0 0,0 1-1 0 0,1-1 1 0 0,-1 1-1 0 0,0-1 1 0 0,1 1-1 0 0,-1-1 0 0 0,1 0 1 0 0,-1 1-1 0 0,0-1 1 0 0,1 0-1 0 0,-1 1 1 0 0,1-1-1 0 0,-1 0 1 0 0,1 0-1 0 0,-1 1 1 0 0,1-1-1 0 0,0 0 0 0 0,0 0-22 0 0,0 0 0 0 0,0 0-1 0 0,0-1 1 0 0,0 1-1 0 0,-1 0 1 0 0,1 0-1 0 0,0-1 1 0 0,0 1-1 0 0,0-1 1 0 0,-1 1 0 0 0,1-1-1 0 0,0 1 1 0 0,0-1-1 0 0,-1 1 1 0 0,1-1-1 0 0,0 0 1 0 0,-1 1 0 0 0,1-1-1 0 0,-1 0 1 0 0,1 0-1 0 0,4-6-462 0 0,-1 0-1 0 0,-1 1 1 0 0,1-1-1 0 0,-1-1 1 0 0,-1 1 0 0 0,1 0-1 0 0,1-11 1 0 0,-3 15 470 0 0,-1 0 0 0 0,1 0 0 0 0,-1 0 0 0 0,0 0 0 0 0,0 0 0 0 0,0-1 0 0 0,-1 1 0 0 0,1 0 0 0 0,-1 0 0 0 0,1 0 0 0 0,-1 0 0 0 0,0 0-1 0 0,0 0 1 0 0,0 0 0 0 0,-1 0 0 0 0,1 0 0 0 0,-1 1 0 0 0,0-1 0 0 0,0 0 0 0 0,-3-3 0 0 0,4 5 64 0 0,0 1 0 0 0,0-1 0 0 0,-1 0 0 0 0,1 1 0 0 0,0-1 0 0 0,-1 0-1 0 0,1 1 1 0 0,0 0 0 0 0,-1-1 0 0 0,1 1 0 0 0,-1 0 0 0 0,1 0 0 0 0,-1 0 0 0 0,1 0-1 0 0,-1 0 1 0 0,1 0 0 0 0,-1 0 0 0 0,1 0 0 0 0,0 0 0 0 0,-1 1 0 0 0,1-1 0 0 0,-1 1-1 0 0,1-1 1 0 0,0 1 0 0 0,-1-1 0 0 0,1 1 0 0 0,-2 1 0 0 0,-3 2 180 0 0,0 0 0 0 0,0 0 0 0 0,0 1 0 0 0,-7 6 1 0 0,3-1 391 0 0,1 1 0 0 0,0 0 0 0 0,0 1 0 0 0,1 0 1 0 0,-12 24-1 0 0,19-33-555 0 0,0 1 0 0 0,0-1 1 0 0,0 0-1 0 0,0 0 0 0 0,1 1 0 0 0,-1-1 1 0 0,1 1-1 0 0,0-1 0 0 0,0 0 0 0 0,0 1 0 0 0,0-1 1 0 0,0 1-1 0 0,1-1 0 0 0,0 0 0 0 0,0 1 1 0 0,1 3-1 0 0,-1-6-94 0 0,-1 1 0 0 0,1-1-1 0 0,0 0 1 0 0,0 1 0 0 0,0-1 0 0 0,0 0-1 0 0,0 1 1 0 0,0-1 0 0 0,0 0 0 0 0,0 0 0 0 0,0 0-1 0 0,0 0 1 0 0,1 0 0 0 0,-1 0 0 0 0,0-1-1 0 0,1 1 1 0 0,-1 0 0 0 0,1 0 0 0 0,-1-1 0 0 0,1 1-1 0 0,-1-1 1 0 0,1 0 0 0 0,-1 1 0 0 0,1-1-1 0 0,0 0 1 0 0,-1 0 0 0 0,1 0 0 0 0,-1 0 0 0 0,1 0-1 0 0,-1 0 1 0 0,1-1 0 0 0,0 1 0 0 0,-1 0-1 0 0,1-1 1 0 0,-1 0 0 0 0,2 0 0 0 0,4-2-295 0 0,0-1 0 0 0,0 0 0 0 0,-1 0 0 0 0,1-1 0 0 0,-1 0 0 0 0,0 0 0 0 0,-1 0 0 0 0,1-1 0 0 0,-1 1 0 0 0,6-10 1 0 0,-4 7-732 0 0,0-1 0 0 0,1 1 0 0 0,0 1 1 0 0,9-8-1 0 0,-17 15 1065 0 0,1-1 0 0 0,-1 1 0 0 0,0 0 0 0 0,1-1 0 0 0,-1 1 0 0 0,0 0 0 0 0,1 0 0 0 0,-1-1 0 0 0,1 1 1 0 0,-1 0-1 0 0,1 0 0 0 0,-1 0 0 0 0,0-1 0 0 0,1 1 0 0 0,-1 0 0 0 0,1 0 0 0 0,-1 0 0 0 0,1 0 0 0 0,-1 0 0 0 0,1 0 0 0 0,-1 0 0 0 0,1 0 0 0 0,-1 0 1 0 0,1 0-1 0 0,-1 0 0 0 0,0 0 0 0 0,1 0 0 0 0,-1 1 0 0 0,1-1 0 0 0,-1 0 0 0 0,1 0 0 0 0,-1 0 0 0 0,0 1 0 0 0,1-1 0 0 0,-1 0 0 0 0,1 0 1 0 0,-1 1-1 0 0,0-1 0 0 0,1 0 0 0 0,-1 1 0 0 0,0-1 0 0 0,0 0 0 0 0,1 1 0 0 0,-1-1 0 0 0,0 1 0 0 0,0-1 0 0 0,1 1 0 0 0,-1-1 0 0 0,0 0 0 0 0,0 1 1 0 0,0-1-1 0 0,0 1 0 0 0,0-1 0 0 0,0 1 0 0 0,0-1 0 0 0,0 1 0 0 0,0 0 0 0 0,1 5 689 0 0,-1 0 1 0 0,0 0-1 0 0,-1 10 1 0 0,1-11-402 0 0,-5 39 2497 0 0,-19 79 0 0 0,9-55-1891 0 0,-1 9-126 0 0,-47 135 0 0 0,61-206-793 0 0,-12 27-71 0 0,13-31 51 0 0,0-1 0 0 0,0 1 0 0 0,0 0-1 0 0,0-1 1 0 0,0 1 0 0 0,0 0 0 0 0,-1-1 0 0 0,1 0 0 0 0,-1 1-1 0 0,1-1 1 0 0,-1 0 0 0 0,1 1 0 0 0,-4 0 0 0 0,4-1 17 0 0,0-1-1 0 0,1 0 1 0 0,-1 0 0 0 0,0 0 0 0 0,0 0 0 0 0,1 0 0 0 0,-1-1 0 0 0,0 1 0 0 0,1 0-1 0 0,-1 0 1 0 0,0 0 0 0 0,1 0 0 0 0,-1-1 0 0 0,1 1 0 0 0,-1 0 0 0 0,0-1-1 0 0,1 1 1 0 0,-1-1 0 0 0,1 1 0 0 0,-1 0 0 0 0,1-1 0 0 0,-1 1 0 0 0,1-1-1 0 0,-1 1 1 0 0,1-1 0 0 0,0 0 0 0 0,-1 1 0 0 0,1-1 0 0 0,0 1 0 0 0,-1-1-1 0 0,1 0 1 0 0,0 1 0 0 0,0-1 0 0 0,-1 0 0 0 0,1 1 0 0 0,0-1 0 0 0,0 0-1 0 0,0 0 1 0 0,-5-28-554 0 0,5 29 568 0 0,0-18-92 0 0,0 1 0 0 0,1-1 0 0 0,1 1 0 0 0,0 0 1 0 0,7-22-1 0 0,-1 8-63 0 0,26-58 1 0 0,-22 66 100 0 0,27-40 0 0 0,-4 8 7 0 0,13-22-145 0 0,23-44-288 0 0,-8-32 165 0 0,-43 98 126 0 0,28-106-860 0 0,-19 54 776 0 0,-10 22 1889 0 0,-15 67-1638 0 0,0-6 30 0 0,-2 1 0 0 0,0-38 0 0 0,-1 44 0 0 0,0 15 0 0 0,-2 11 0 0 0,-17 143 484 0 0,-4-32 233 0 0,-44 139 0 0 0,32-139-1172 0 0,24-87 546 0 0,-6 25 282 0 0,15-50-268 0 0,0-1 1 0 0,0 0 0 0 0,1 1 0 0 0,-1-1 0 0 0,3 14-1 0 0,-3-20-104 0 0,1-1 0 0 0,0 1 0 0 0,0-1-1 0 0,0 1 1 0 0,0-1 0 0 0,1 1 0 0 0,-1-1 0 0 0,0 1-1 0 0,0-1 1 0 0,0 1 0 0 0,0-1 0 0 0,0 1-1 0 0,1-1 1 0 0,-1 0 0 0 0,0 1 0 0 0,0-1-1 0 0,1 1 1 0 0,-1-1 0 0 0,0 0 0 0 0,1 1-1 0 0,-1-1 1 0 0,0 0 0 0 0,1 1 0 0 0,-1-1-1 0 0,1 0 1 0 0,-1 1 0 0 0,0-1 0 0 0,1 0-1 0 0,-1 0 1 0 0,1 1 0 0 0,-1-1 0 0 0,1 0-1 0 0,-1 0 1 0 0,1 0 0 0 0,-1 0 0 0 0,1 0-1 0 0,-1 0 1 0 0,1 0 0 0 0,-1 0 0 0 0,1 0-1 0 0,-1 0 1 0 0,1 0 0 0 0,-1 0 0 0 0,1 0-1 0 0,-1 0 1 0 0,0 0 0 0 0,1 0 0 0 0,0-1-1 0 0,3-1-57 0 0,0 0 1 0 0,0-1-1 0 0,0 1 0 0 0,5-6 0 0 0,1 1-169 0 0,0-1-63 0 0,0-1 1 0 0,0 0-1 0 0,-1-1 0 0 0,11-14 0 0 0,-2 2-227 0 0,11-12-364 0 0,-7 9-1261 0 0,29-27 1 0 0,-22 23 964 0 0,-29 29 1271 0 0,1 1-28 0 0,-1 0 0 0 0,1 0 0 0 0,-1 0 1 0 0,0 0-1 0 0,0 0 0 0 0,1 0 0 0 0,-1 0 1 0 0,0 0-1 0 0,0 0 0 0 0,0 1 0 0 0,0-1 1 0 0,0 0-1 0 0,-1 1 0 0 0,0 6 699 0 0,-1 0 0 0 0,0 0 0 0 0,-5 11 0 0 0,5-12-411 0 0,-1-1-1 0 0,1 1 1 0 0,0 0 0 0 0,1 0-1 0 0,0 0 1 0 0,-1 8 0 0 0,2-7-121 0 0,0 4-160 0 0,0 0 0 0 0,3 17 1 0 0,-2-26-106 0 0,-1 0 1 0 0,1 0 0 0 0,0 0-1 0 0,0-1 1 0 0,0 1 0 0 0,0 0-1 0 0,0-1 1 0 0,0 1 0 0 0,1-1-1 0 0,-1 1 1 0 0,1-1 0 0 0,0 0-1 0 0,0 0 1 0 0,0 0 0 0 0,4 4 0 0 0,-5-6 35 0 0,0 1 0 0 0,1-1 0 0 0,-1 0 0 0 0,1 0 0 0 0,-1 0-1 0 0,0 0 1 0 0,1 0 0 0 0,-1 0 0 0 0,0 0 0 0 0,1 0 0 0 0,-1 0 0 0 0,0-1 0 0 0,1 1 0 0 0,-1-1 0 0 0,0 1 0 0 0,1-1 0 0 0,-1 1 0 0 0,2-2 0 0 0,1 0-64 0 0,1-1 0 0 0,-1 1 0 0 0,0-1-1 0 0,5-4 1 0 0,6-10-734 0 0,-1-1 1 0 0,-1-1-1 0 0,0 0 0 0 0,12-24 0 0 0,-18 30-592 0 0,-1 0-1 0 0,0-1 1 0 0,-1 0-1 0 0,0 0 1 0 0,2-16-1 0 0,-6 30 1386 0 0,-1-1 1 0 0,0 1-1 0 0,0-1 0 0 0,0 1 0 0 0,0-1 0 0 0,0 1 0 0 0,0-1 1 0 0,0 1-1 0 0,0-1 0 0 0,0 1 0 0 0,0 0 0 0 0,0-1 1 0 0,0 1-1 0 0,0-1 0 0 0,0 1 0 0 0,-1-1 0 0 0,1 1 0 0 0,0-1 1 0 0,0 1-1 0 0,-1-1 0 0 0,-6 1 385 0 0,-6 8 513 0 0,2 3 807 0 0,0 0 0 0 0,1 1 0 0 0,1 0 0 0 0,-15 22 0 0 0,16-20-663 0 0,0 1 0 0 0,1-1 0 0 0,-10 29 0 0 0,15-38-911 0 0,0 1 0 0 0,1 0-1 0 0,0 0 1 0 0,0 0 0 0 0,0 0 0 0 0,1 0 0 0 0,0 0 0 0 0,0 0-1 0 0,0 0 1 0 0,1 0 0 0 0,0 0 0 0 0,0-1 0 0 0,4 11 0 0 0,-4-15-174 0 0,-1 1 0 0 0,1 0 0 0 0,1 0 0 0 0,-1 0 1 0 0,0 0-1 0 0,0-1 0 0 0,1 1 0 0 0,-1 0 0 0 0,1-1 0 0 0,-1 0 0 0 0,1 1 1 0 0,0-1-1 0 0,-1 0 0 0 0,1 0 0 0 0,0 0 0 0 0,0 0 0 0 0,0 0 1 0 0,0 0-1 0 0,0 0 0 0 0,0-1 0 0 0,0 1 0 0 0,0-1 0 0 0,0 1 0 0 0,0-1 1 0 0,1 0-1 0 0,-1 0 0 0 0,0 0 0 0 0,0 0 0 0 0,0 0 0 0 0,0 0 1 0 0,0-1-1 0 0,3 0 0 0 0,2-1-586 0 0,0 0 0 0 0,0 0 0 0 0,0-1 0 0 0,0 0 0 0 0,0 0 0 0 0,0-1 1 0 0,11-7-1 0 0,6-8-1126 0 0,-1-2 0 0 0,34-36-1 0 0,12-28-1341 0 0,-64 77 3064 0 0,2-2 1164 0 0,-6 11-436 0 0,-2 7-159 0 0,0-5 110 0 0,0 0 0 0 0,0-1 0 0 0,0 1 0 0 0,0-1 0 0 0,-1 1 0 0 0,-2 3 0 0 0,-6 11 968 0 0,10-16-1529 0 0,0 0-1 0 0,0 0 1 0 0,0 0-1 0 0,0 0 1 0 0,0 0 0 0 0,0 0-1 0 0,0 0 1 0 0,0 0-1 0 0,1 0 1 0 0,-1 0-1 0 0,0 0 1 0 0,1 0-1 0 0,-1 0 1 0 0,0 0-1 0 0,1-1 1 0 0,-1 1 0 0 0,1 0-1 0 0,-1 0 1 0 0,1 0-1 0 0,0-1 1 0 0,-1 1-1 0 0,1 0 1 0 0,0-1-1 0 0,-1 1 1 0 0,1 0 0 0 0,0-1-1 0 0,0 1 1 0 0,0-1-1 0 0,0 1 1 0 0,-1-1-1 0 0,1 0 1 0 0,0 1-1 0 0,0-1 1 0 0,2 1-1 0 0,1 0-265 0 0,1 1-1 0 0,0-1 1 0 0,-1 0-1 0 0,1 0 0 0 0,9 0 1 0 0,-5-1-17 0 0,-5 1-37 0 0,1-1 0 0 0,-1 0 0 0 0,0 0 0 0 0,1-1 0 0 0,-1 1 0 0 0,1-1 0 0 0,-1 0 0 0 0,0 0 0 0 0,0 0 0 0 0,0-1-1 0 0,1 1 1 0 0,4-4 0 0 0,10-3 235 0 0,-17 8 0 0 0,0 0 0 0 0,-1-1 0 0 0,1 1 0 0 0,0 0 0 0 0,-1-1 0 0 0,1 0 0 0 0,-1 1 0 0 0,1-1 0 0 0,-1 0 0 0 0,1 0 0 0 0,-1 0 0 0 0,1 0 0 0 0,-1 0 0 0 0,0 0 0 0 0,0-1 0 0 0,0 1 0 0 0,1 0 0 0 0,-1-1 0 0 0,1-1 0 0 0,-39 30 2928 0 0,20-8-2036 0 0,-29 36 1711 0 0,45-53-2567 0 0,0-1 0 0 0,0 1 0 0 0,0-1 1 0 0,0 1-1 0 0,0 0 0 0 0,0 0 0 0 0,0-1 0 0 0,0 1 1 0 0,1 0-1 0 0,-1 0 0 0 0,1 0 0 0 0,-1 0 1 0 0,1 0-1 0 0,0 0 0 0 0,0 0 0 0 0,0 0 0 0 0,0 0 1 0 0,0 0-1 0 0,0 0 0 0 0,0 0 0 0 0,1-1 0 0 0,-1 1 1 0 0,1 0-1 0 0,-1 0 0 0 0,1 0 0 0 0,1 2 0 0 0,0-1 9 0 0,0-1-1 0 0,0 0 0 0 0,0 1 0 0 0,1-1 1 0 0,-1-1-1 0 0,0 1 0 0 0,1 0 0 0 0,0 0 0 0 0,-1-1 1 0 0,1 1-1 0 0,0-1 0 0 0,0 0 0 0 0,-1 0 0 0 0,1 0 1 0 0,0 0-1 0 0,5 0 0 0 0,15 2-569 0 0,0-2 0 0 0,1 0 0 0 0,26-4 0 0 0,-42 3 51 0 0,12-2-6188 0 0,-3-1-2125 0 0</inkml:trace>
  <inkml:trace contextRef="#ctx0" brushRef="#br0" timeOffset="346.36">880 373 29623 0 0,'-12'-2'840'0'0,"8"2"184"0"0,-3-2-824 0 0,7 0-200 0 0,0 2 0 0 0,0-2 0 0 0,7-3-368 0 0,-3 1-112 0 0,6-1-32 0 0,-3-2-11672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7:44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133 611 13824 0 0,'-15'0'541'0'0,"5"-1"-198"0"0,-1 1 1 0 0,1 0-1 0 0,0 1 0 0 0,-1 0 0 0 0,1 1 0 0 0,-19 5 0 0 0,27-5-139 0 0,0-1-1 0 0,0 0 0 0 0,0 0 1 0 0,1 1-1 0 0,-1-1 0 0 0,0 1 1 0 0,1-1-1 0 0,0 1 0 0 0,-1 0 1 0 0,1-1-1 0 0,0 1 0 0 0,0 0 1 0 0,0 0-1 0 0,0 0 0 0 0,-1 4 1 0 0,1-6-126 0 0,1 1 1 0 0,0 0 0 0 0,-1 0-1 0 0,1-1 1 0 0,0 1 0 0 0,0 0-1 0 0,0 0 1 0 0,-1 0 0 0 0,1 0-1 0 0,0-1 1 0 0,0 1 0 0 0,0 0-1 0 0,0 0 1 0 0,1 0 0 0 0,-1-1-1 0 0,0 1 1 0 0,0 0 0 0 0,0 0-1 0 0,1 0 1 0 0,-1-1 0 0 0,0 1-1 0 0,1 0 1 0 0,-1 0 0 0 0,1-1-1 0 0,-1 1 1 0 0,1 0 0 0 0,-1-1-1 0 0,1 1 1 0 0,-1-1 0 0 0,1 1-1 0 0,0 0 1 0 0,-1-1 0 0 0,1 1-1 0 0,0-1 1 0 0,-1 0 0 0 0,1 1-1 0 0,0-1 1 0 0,0 0 0 0 0,-1 1-1 0 0,1-1 1 0 0,0 0 0 0 0,1 1-1 0 0,1-1-91 0 0,0 0 0 0 0,0 0-1 0 0,0 0 1 0 0,1-1 0 0 0,-1 1-1 0 0,0-1 1 0 0,0 1 0 0 0,0-1 0 0 0,-1 0-1 0 0,1 0 1 0 0,0-1 0 0 0,0 1-1 0 0,0 0 1 0 0,-1-1 0 0 0,5-2-1 0 0,4-5 191 0 0,22-20 0 0 0,-26 22-226 0 0,51-52-167 0 0,17-15 383 0 0,-52 54-182 0 0,125-108-1738 0 0,-121 110 1325 0 0,-26 17 412 0 0,1 0 0 0 0,0 1 0 0 0,0-1 1 0 0,0 0-1 0 0,0 0 0 0 0,0 1 0 0 0,0-1 0 0 0,0 1 1 0 0,0 0-1 0 0,0-1 0 0 0,0 1 0 0 0,0 0 0 0 0,2 1 1 0 0,-3-1 28 0 0,0 1 1 0 0,0-1-1 0 0,0 1 1 0 0,-1 0 0 0 0,1-1-1 0 0,0 1 1 0 0,0 0-1 0 0,-1 0 1 0 0,1 0 0 0 0,0-1-1 0 0,-1 1 1 0 0,1 0-1 0 0,-1 0 1 0 0,1 0-1 0 0,-1 0 1 0 0,1 0 0 0 0,-1 0-1 0 0,0 0 1 0 0,1 0-1 0 0,-1 2 1 0 0,4 23-195 0 0,-5-18-24 0 0,1-1 1 0 0,-1 1-1 0 0,0-1 1 0 0,-1 1-1 0 0,0-1 1 0 0,0 0-1 0 0,-6 13 1 0 0,-15 23 2162 0 0,27-48-1860 0 0,1 0 0 0 0,0 0 1 0 0,0 0-1 0 0,0 1 0 0 0,1 0 0 0 0,-1 0 0 0 0,1 0 0 0 0,6-3 0 0 0,-11 7-329 0 0,-1 0 37 0 0,0 0 8 0 0,-1 3 170 0 0,0 0 1 0 0,0 1-1 0 0,-1-1 0 0 0,1 0 0 0 0,-1 0 0 0 0,1 0 0 0 0,-1 0 0 0 0,0 0 0 0 0,0 0 1 0 0,-5 4-1 0 0,-2 5 6 0 0,-9 14-89 0 0,-34 57 1728 0 0,46-72-1612 0 0,1-1 0 0 0,0 1 0 0 0,1 0 0 0 0,1 0 0 0 0,-1 1-1 0 0,-1 12 1 0 0,5-22-12 0 0,0-1-1 0 0,-1 1 0 0 0,1-1 0 0 0,0 1 1 0 0,0 0-1 0 0,0-1 0 0 0,0 1 0 0 0,0-1 1 0 0,0 1-1 0 0,1-1 0 0 0,-1 1 0 0 0,0-1 1 0 0,1 1-1 0 0,-1-1 0 0 0,1 1 0 0 0,0-1 1 0 0,-1 1-1 0 0,1-1 0 0 0,0 0 0 0 0,0 1 1 0 0,0-1-1 0 0,0 0 0 0 0,0 0 0 0 0,0 0 1 0 0,0 0-1 0 0,1 0 0 0 0,-1 0 0 0 0,0 0 1 0 0,0 0-1 0 0,1 0 0 0 0,-1 0 0 0 0,1-1 1 0 0,-1 1-1 0 0,1-1 0 0 0,-1 1 0 0 0,1-1 1 0 0,-1 0-1 0 0,1 1 0 0 0,-1-1 0 0 0,3 0 1 0 0,2 0-25 0 0,0 1 1 0 0,1-2-1 0 0,-1 1 1 0 0,0-1-1 0 0,1 0 1 0 0,-1 0-1 0 0,0-1 0 0 0,9-3 1 0 0,9-6 27 0 0,-1-1 1 0 0,0-1-1 0 0,-1-1 1 0 0,-1-1-1 0 0,0-1 1 0 0,-1 0-1 0 0,28-32 1 0 0,-13 8-866 0 0,34-51-1 0 0,-46 55 858 0 0,-21 32 0 0 0,0 1 0 0 0,-1-1 0 0 0,1 1 0 0 0,-1-1 0 0 0,0 0 0 0 0,0 0 0 0 0,0 0 0 0 0,0-5 0 0 0,-1 9 0 0 0,0-1 0 0 0,0 1 0 0 0,0 0 0 0 0,0 0 0 0 0,0 0 0 0 0,0 0 0 0 0,0-1 0 0 0,0 1 0 0 0,0 0 0 0 0,0 0 0 0 0,0 0 0 0 0,0 0 0 0 0,0 0 0 0 0,0-1 0 0 0,0 1 0 0 0,0 0 0 0 0,0 0 0 0 0,0 0 0 0 0,0 0 0 0 0,-1 0 0 0 0,1 0 0 0 0,0 0 0 0 0,0-1 0 0 0,0 1 0 0 0,0 0 0 0 0,0 0 0 0 0,0 0 0 0 0,-1 0 0 0 0,1 0 0 0 0,0 0 0 0 0,0 0 0 0 0,0 0 0 0 0,0 0 0 0 0,0 0 0 0 0,-1 0 0 0 0,1 0 0 0 0,0 0 0 0 0,0 0 0 0 0,0 0 0 0 0,0 0 0 0 0,-1 0 0 0 0,1 0 0 0 0,-10 3 0 0 0,-8 8 0 0 0,-6 8 23 0 0,2 1 0 0 0,-22 23 0 0 0,23-21 107 0 0,-1 0 328 0 0,-18 25 0 0 0,32-37-313 0 0,2-1 0 0 0,-1 1-1 0 0,1 1 1 0 0,1-1 0 0 0,-8 21 0 0 0,12-30-145 0 0,1 1 0 0 0,-1 0 0 0 0,1-1 0 0 0,-1 1 0 0 0,1 0 0 0 0,0-1 0 0 0,0 1 0 0 0,0 0 0 0 0,0-1 0 0 0,0 1 0 0 0,0 0 0 0 0,1 0 0 0 0,-1-1 0 0 0,0 1 0 0 0,1 0 0 0 0,-1-1 0 0 0,2 3 0 0 0,-1-3 0 0 0,-1 0 0 0 0,1 0 0 0 0,0 0 0 0 0,0 0 0 0 0,0 0 0 0 0,0 0 0 0 0,1-1 0 0 0,-1 1 0 0 0,0 0 0 0 0,0 0 0 0 0,0-1 0 0 0,1 1 0 0 0,-1-1 0 0 0,0 1 0 0 0,0-1 0 0 0,1 1 0 0 0,-1-1 0 0 0,1 0 0 0 0,-1 0 0 0 0,3 0 0 0 0,3 0 0 0 0,1 0 0 0 0,0 0 0 0 0,0-1 0 0 0,-1 0 0 0 0,1-1 0 0 0,-1 0 0 0 0,1 0 0 0 0,-1 0 0 0 0,11-6 0 0 0,7-5 0 0 0,30-20 0 0 0,-22 12 0 0 0,44-30 37 0 0,-24 14 6 0 0,6-5 85 0 0,-35 25-662 0 0,0 0 1 0 0,48-24 0 0 0,-70 39 432 0 0,1 1 0 0 0,0 0 0 0 0,-1 0-1 0 0,1 1 1 0 0,0-1 0 0 0,-1 1-1 0 0,1-1 1 0 0,0 1 0 0 0,0 0 0 0 0,5 0-1 0 0,-8 0 82 0 0,1 0 1 0 0,0 0-1 0 0,-1 1 0 0 0,1-1 0 0 0,0 0 0 0 0,-1 0 0 0 0,1 1 1 0 0,-1-1-1 0 0,1 0 0 0 0,-1 1 0 0 0,1-1 0 0 0,-1 0 0 0 0,1 1 0 0 0,-1-1 1 0 0,1 1-1 0 0,-1-1 0 0 0,1 1 0 0 0,-1-1 0 0 0,1 2 0 0 0,-1-1 12 0 0,1 0 0 0 0,-1 0 0 0 0,0 0 0 0 0,1 1 0 0 0,-1-1-1 0 0,0 0 1 0 0,0 0 0 0 0,0 0 0 0 0,0 1 0 0 0,0-1 0 0 0,0 0-1 0 0,-1 0 1 0 0,1 1 0 0 0,0 0 0 0 0,-4 9 150 0 0,0-1 1 0 0,-1 1-1 0 0,0-1 1 0 0,-8 13-1 0 0,4-7 325 0 0,-8 9 674 0 0,-5 8-336 0 0,22-28-741 0 0,0-4 28 0 0,7-14-218 0 0,3-4 74 0 0,-2 6-170 0 0,0-1 0 0 0,-1-1 0 0 0,-1 1 0 0 0,0-1 0 0 0,-1 0 0 0 0,5-15 0 0 0,-10 27 216 0 0,0 0 0 0 0,0 0 0 0 0,1 0 0 0 0,-1 0 1 0 0,0 1-1 0 0,0-1 0 0 0,0 0 0 0 0,0 0 0 0 0,0 0 0 0 0,0 0 0 0 0,0 0 0 0 0,0 0 0 0 0,-1 0 0 0 0,1 0 0 0 0,0 0 0 0 0,0 0 0 0 0,-1 1 0 0 0,1-1 0 0 0,-1 0 0 0 0,1 0 0 0 0,-1 0 0 0 0,1 1 0 0 0,-1-1 0 0 0,0-1 0 0 0,0 2-6 0 0,-1-1 1 0 0,1 1-1 0 0,0-1 0 0 0,0 1 0 0 0,0-1 0 0 0,0 1 0 0 0,-1 0 0 0 0,1 0 0 0 0,0 0 1 0 0,0-1-1 0 0,0 1 0 0 0,-1 0 0 0 0,1 1 0 0 0,0-1 0 0 0,-3 0 0 0 0,-1 2-21 0 0,-1-1 0 0 0,0 1-1 0 0,1 0 1 0 0,-1 1 0 0 0,1-1 0 0 0,-8 6-1 0 0,2 0 226 0 0,0 1-1 0 0,0 1 0 0 0,1 0 0 0 0,0 0 1 0 0,-13 19-1 0 0,17-22-78 0 0,1 0 0 0 0,1 1 1 0 0,-1 0-1 0 0,2 0 0 0 0,-1 0 0 0 0,1 1 1 0 0,0-1-1 0 0,0 1 0 0 0,1-1 0 0 0,-1 11 1 0 0,3-17-95 0 0,-1-1 0 0 0,1 1 0 0 0,0-1 0 0 0,0 1 0 0 0,0-1 0 0 0,0 1 0 0 0,1 0 0 0 0,-1-1 0 0 0,0 1 0 0 0,1-1 0 0 0,-1 1 0 0 0,1-1 0 0 0,-1 1 0 0 0,1-1 0 0 0,0 0 0 0 0,0 1 0 0 0,-1-1 0 0 0,1 0 0 0 0,0 1 0 0 0,0-1 1 0 0,0 0-1 0 0,0 0 0 0 0,1 0 0 0 0,-1 0 0 0 0,0 0 0 0 0,0 0 0 0 0,1 0 0 0 0,-1 0 0 0 0,1-1 0 0 0,-1 1 0 0 0,0 0 0 0 0,1-1 0 0 0,2 1 0 0 0,1 0-32 0 0,0 0-1 0 0,-1-1 1 0 0,1 1 0 0 0,0-1 0 0 0,0-1-1 0 0,-1 1 1 0 0,1-1 0 0 0,0 1-1 0 0,-1-1 1 0 0,7-2 0 0 0,40-15-550 0 0,80-40 0 0 0,-56 17-2434 0 0,-37 19-5 0 0,65-27 1 0 0,-101 49 2978 0 0,-1-1 1 0 0,0 1 0 0 0,1 0 0 0 0,-1-1 0 0 0,0 1 0 0 0,0 0-1 0 0,1 0 1 0 0,-1 0 0 0 0,0 0 0 0 0,1 0 0 0 0,-1 0 0 0 0,2 0 0 0 0,-2 1 51 0 0,-1-1 1 0 0,0 0 0 0 0,1 1 0 0 0,-1-1 0 0 0,0 1 0 0 0,0-1 0 0 0,0 1 0 0 0,1-1 0 0 0,-1 1-1 0 0,0-1 1 0 0,0 1 0 0 0,0-1 0 0 0,0 1 0 0 0,0-1 0 0 0,0 1 0 0 0,0-1 0 0 0,0 1-1 0 0,0-1 1 0 0,0 1 0 0 0,0-1 0 0 0,0 1 0 0 0,0-1 0 0 0,-1 1 0 0 0,1-1 0 0 0,0 1 0 0 0,0-1-1 0 0,0 0 1 0 0,-1 2 0 0 0,1-2 61 0 0,-8 20 1651 0 0,-1 0 1 0 0,-1-1 0 0 0,-24 35-1 0 0,26-32-275 0 0,28-36-1324 0 0,-15 9-264 0 0,0 0 0 0 0,-1-1 1 0 0,0 0-1 0 0,0 0 0 0 0,0 0 1 0 0,3-8-1 0 0,16-43-406 0 0,-12 28 63 0 0,-3 1-234 0 0,-8 27 665 0 0,0 0 0 0 0,0 0 1 0 0,0 0-1 0 0,0 0 0 0 0,0 0 1 0 0,0 0-1 0 0,0 0 0 0 0,0 0 1 0 0,0 0-1 0 0,0 0 0 0 0,0 0 1 0 0,-1 0-1 0 0,1 0 0 0 0,0 1 0 0 0,-1-1 1 0 0,1 0-1 0 0,-1 0 0 0 0,1 0 1 0 0,-1 0-1 0 0,1 1 0 0 0,-1-1 1 0 0,0 0-1 0 0,1 0 0 0 0,-1 1 0 0 0,0-1 1 0 0,1 0-1 0 0,-2 0 0 0 0,0 1 20 0 0,1 0-1 0 0,-1 0 0 0 0,1 0 1 0 0,0 0-1 0 0,-1 0 0 0 0,1 0 1 0 0,-1 0-1 0 0,1 1 0 0 0,-1-1 1 0 0,1 0-1 0 0,-1 1 0 0 0,1 0 0 0 0,0-1 1 0 0,-1 1-1 0 0,1 0 0 0 0,0-1 1 0 0,-2 3-1 0 0,-22 16 120 0 0,1 6 229 0 0,4-6 253 0 0,-18 24 0 0 0,33-36-374 0 0,-1 1 1 0 0,2-1-1 0 0,-1 1 1 0 0,1 0-1 0 0,0 0 1 0 0,1 1-1 0 0,-4 11 1 0 0,6-19-208 0 0,1 0 0 0 0,0 1 0 0 0,0-1 0 0 0,-1 0 0 0 0,1 0-1 0 0,0 0 1 0 0,0 0 0 0 0,0 1 0 0 0,0-1 0 0 0,0 0 0 0 0,1 0 0 0 0,-1 0 0 0 0,0 1 0 0 0,1-1 0 0 0,0 1 0 0 0,-1-1-1 0 0,0 0 0 0 0,1-1 0 0 0,-1 1 0 0 0,1-1 0 0 0,-1 1 0 0 0,1-1 0 0 0,-1 1 0 0 0,1-1 0 0 0,0 1 0 0 0,-1-1 0 0 0,1 0 0 0 0,-1 1 0 0 0,1-1 0 0 0,0 0 0 0 0,-1 1 0 0 0,1-1 0 0 0,0 0 1 0 0,0 0-1 0 0,0 0 0 0 0,1 1 2 0 0,1-1 0 0 0,-1-1 0 0 0,0 1 0 0 0,0 0 0 0 0,0 0 0 0 0,0-1 0 0 0,0 1 0 0 0,0-1 1 0 0,0 0-1 0 0,0 0 0 0 0,0 1 0 0 0,0-1 0 0 0,0 0 0 0 0,0-1 0 0 0,-1 1 0 0 0,3-2 0 0 0,37-33-100 0 0,34-28-202 0 0,-43 39-27 0 0,24-16-147 0 0,-49 36 422 0 0,0 1 1 0 0,0 0-1 0 0,1 1 0 0 0,-1 0 0 0 0,1 0 0 0 0,8-2 0 0 0,-13 4 45 0 0,-1 1-1 0 0,1-1 1 0 0,0 1-1 0 0,-1 0 1 0 0,1 0-1 0 0,0 0 1 0 0,4 0-1 0 0,-6 1 1 0 0,-1-1-1 0 0,1 1 0 0 0,-1-1 0 0 0,1 0 1 0 0,-1 1-1 0 0,1-1 0 0 0,-1 1 0 0 0,1-1 1 0 0,-1 1-1 0 0,0-1 0 0 0,1 1 1 0 0,-1 0-1 0 0,0-1 0 0 0,1 1 0 0 0,-1-1 1 0 0,0 1-1 0 0,0 0 0 0 0,0-1 0 0 0,0 1 1 0 0,1 0-1 0 0,-1-1 0 0 0,0 1 1 0 0,0 0-1 0 0,0-1 0 0 0,0 1 0 0 0,0 0 1 0 0,-1-1-1 0 0,1 1 0 0 0,0-1 0 0 0,0 1 1 0 0,0 0-1 0 0,-1 0 0 0 0,1-1-1 0 0,-2 8 18 0 0,-1 0 0 0 0,0-1-1 0 0,0 0 1 0 0,-1 0 0 0 0,0 0-1 0 0,-8 10 1 0 0,-33 38 281 0 0,26-34-108 0 0,12-13-78 0 0,1-2 14 0 0,0 1 0 0 0,1 0 0 0 0,0-1 0 0 0,0 2-1 0 0,1-1 1 0 0,-5 11 0 0 0,10-18-112 0 0,1 0-1 0 0,-1 0 0 0 0,0 0 0 0 0,1 0 1 0 0,-1 0-1 0 0,1-1 0 0 0,-1 1 0 0 0,1-1 1 0 0,-1 1-1 0 0,2-1 0 0 0,29-22-110 0 0,52-49-1 0 0,-46 37-237 0 0,15-8-391 0 0,-45 37 412 0 0,0 1 0 0 0,0 1 0 0 0,0-1 0 0 0,0 1-1 0 0,12-3 1 0 0,-19 6 238 0 0,0 1 1 0 0,0 0-1 0 0,0-1 0 0 0,0 1 1 0 0,0 0-1 0 0,0 0 1 0 0,0 0-1 0 0,0 0 0 0 0,0 0 1 0 0,0 0-1 0 0,0 0 0 0 0,0 0 1 0 0,0 0-1 0 0,0 0 0 0 0,0 1 1 0 0,0-1-1 0 0,0 0 0 0 0,0 1 1 0 0,0-1-1 0 0,0 1 0 0 0,-1-1 1 0 0,1 1-1 0 0,0-1 1 0 0,0 1-1 0 0,0-1 0 0 0,0 2 1 0 0,0-1 20 0 0,-1-1 0 0 0,0 1 1 0 0,1 0-1 0 0,-1 0 0 0 0,0 0 1 0 0,1 0-1 0 0,-1 0 0 0 0,0 0 1 0 0,0-1-1 0 0,0 1 1 0 0,0 0-1 0 0,0 0 0 0 0,0 0 1 0 0,0 0-1 0 0,0 0 0 0 0,0 0 1 0 0,0 0-1 0 0,-1 0 0 0 0,1 0 1 0 0,0-1-1 0 0,-1 1 0 0 0,1 0 1 0 0,0 0-1 0 0,-1 0 0 0 0,1 0 1 0 0,-1-1-1 0 0,0 2 0 0 0,-17 20 1422 0 0,-30 31 0 0 0,-11 13 2189 0 0,42-46-1594 0 0,17-20-1564 0 0,12-4-264 0 0,-2-2-334 0 0,0 0 0 0 0,0-1 0 0 0,-1 1 0 0 0,10-11 0 0 0,5-2-116 0 0,13-9-1816 0 0,74-42-1 0 0,-109 69 2086 0 0,0 0 0 0 0,0 0 0 0 0,-1 1-1 0 0,1-1 1 0 0,0 0 0 0 0,0 1 0 0 0,0-1 0 0 0,3 1-1 0 0,-4 0 77 0 0,-1 0-1 0 0,0 1 1 0 0,0-1-1 0 0,0 1 1 0 0,0-1-1 0 0,0 0 1 0 0,0 1-1 0 0,0-1 1 0 0,0 1-1 0 0,0-1 1 0 0,0 0-1 0 0,0 1 1 0 0,0-1-1 0 0,0 0 1 0 0,0 1-1 0 0,0-1 1 0 0,0 1-1 0 0,0-1 1 0 0,0 0-1 0 0,-1 1 1 0 0,1-1-1 0 0,0 0 1 0 0,0 1-1 0 0,0-1 1 0 0,-1 1-1 0 0,-5 10 637 0 0,-3 5-445 0 0,-9 12 574 0 0,1 1 1 0 0,1 1 0 0 0,-11 32-1 0 0,26-58-724 0 0,0-1 0 0 0,0 1-1 0 0,0 0 1 0 0,1-1 0 0 0,0 1 0 0 0,0 0-1 0 0,0 0 1 0 0,0 0 0 0 0,0-1 0 0 0,2 6-1 0 0,-2-8-50 0 0,0 1-1 0 0,0-1 1 0 0,1 0-1 0 0,-1 0 1 0 0,0 0-1 0 0,1 0 1 0 0,-1 0-1 0 0,1 0 1 0 0,-1 0-1 0 0,1 0 1 0 0,0 0-1 0 0,-1-1 1 0 0,1 1-1 0 0,0 0 1 0 0,0 0-1 0 0,-1 0 1 0 0,1-1-1 0 0,0 1 1 0 0,0 0-1 0 0,0-1 1 0 0,0 1-1 0 0,0-1 1 0 0,0 1-1 0 0,0-1 1 0 0,0 0-1 0 0,0 1 1 0 0,0-1-1 0 0,0 0 1 0 0,0 0-1 0 0,1 1 1 0 0,-1-1-1 0 0,0 0 1 0 0,0 0-1 0 0,0 0 1 0 0,0 0-1 0 0,0-1 1 0 0,2 1-1 0 0,2-2-39 0 0,0 1 0 0 0,0-1 0 0 0,0 0-1 0 0,-1 0 1 0 0,1-1 0 0 0,-1 0 0 0 0,1 1-1 0 0,-1-1 1 0 0,7-6 0 0 0,3-5-196 0 0,16-20-1 0 0,-2 2-5 0 0,8-2-931 0 0,1 2 0 0 0,41-28 0 0 0,-76 59 1153 0 0,25-16 232 0 0,-25 17-249 0 0,-1-1 0 0 0,0 1 1 0 0,0-1-1 0 0,0 1 0 0 0,1-1 1 0 0,-1 1-1 0 0,0 0 0 0 0,1-1 1 0 0,-1 1-1 0 0,0 0 0 0 0,1 0 1 0 0,-1 0-1 0 0,0 0 0 0 0,1 0 0 0 0,-1 0 1 0 0,0 0-1 0 0,1 1 0 0 0,-1-1 1 0 0,0 0-1 0 0,3 2 0 0 0,-4-1-1 0 0,1 0-1 0 0,0-1 1 0 0,-1 1-1 0 0,1 0 1 0 0,0 0-1 0 0,-1 0 1 0 0,0 1 0 0 0,1-1-1 0 0,-1 0 1 0 0,1 0-1 0 0,-1 0 1 0 0,0 0-1 0 0,0 0 1 0 0,0 0-1 0 0,0 0 1 0 0,0 1-1 0 0,0-1 1 0 0,0 0-1 0 0,0 0 1 0 0,0 0-1 0 0,0 0 1 0 0,-1 0-1 0 0,1 0 1 0 0,0 1-1 0 0,-1-1 1 0 0,1 0-1 0 0,-2 1 1 0 0,0 4 415 0 0,-1 1 0 0 0,0-1 0 0 0,-6 8 0 0 0,-60 79 3015 0 0,62-81-3366 0 0,7-12-91 0 0,0 0-39 0 0,2-1 33 0 0,1 0 1 0 0,-1 0-1 0 0,1-1 0 0 0,-1 1 0 0 0,0-1 1 0 0,1 0-1 0 0,-1 0 0 0 0,0 0 0 0 0,0 0 0 0 0,3-4 1 0 0,2-1-88 0 0,64-60-1658 0 0,-40 35 221 0 0,3 2-1 0 0,45-33 1 0 0,-73 59 1425 0 0,-6 3 118 0 0,1 0 1 0 0,0 0-1 0 0,0 1 1 0 0,0-1-1 0 0,0 0 1 0 0,0 1-1 0 0,0-1 1 0 0,0 1-1 0 0,0-1 1 0 0,0 1-1 0 0,0-1 1 0 0,1 1-1 0 0,-2 1 135 0 0,0 1-1 0 0,-1 0 1 0 0,1-1-1 0 0,0 1 0 0 0,-1 0 1 0 0,1-1-1 0 0,-1 1 1 0 0,-1 2-1 0 0,-9 13 482 0 0,-1-1-1 0 0,-15 16 1 0 0,16-20-46 0 0,1 1 0 0 0,0 0 0 0 0,-15 25 1 0 0,22-32-346 0 0,-2 6 815 0 0,7-11-562 0 0,6-5-259 0 0,39-29-718 0 0,-18 11 152 0 0,86-59-1214 0 0,-99 73 1580 0 0,-16 10 16 0 0,0 0 0 0 0,-1 0 0 0 0,1 1 0 0 0,0-1 0 0 0,-1 0 0 0 0,1 0 0 0 0,-1 0 0 0 0,-1 4 0 0 0,-3 5 419 0 0,-1-1 0 0 0,0 1-1 0 0,-7 9 1 0 0,-11 21 96 0 0,12-19 42 0 0,7-13-205 0 0,0 0-1 0 0,1 1 0 0 0,-3 10 0 0 0,6-19-334 0 0,1 0 1 0 0,0 0-1 0 0,0 1 0 0 0,0-1 0 0 0,0 0 1 0 0,0 1-1 0 0,0-1 0 0 0,0 0 0 0 0,0 1 1 0 0,0-1-1 0 0,1 0 0 0 0,-1 1 0 0 0,0-1 1 0 0,1 0-1 0 0,-1 0 0 0 0,1 0 0 0 0,0 1 1 0 0,-1-1-1 0 0,1 0 0 0 0,0 0 0 0 0,0 0 1 0 0,0 0-1 0 0,1 1 0 0 0,-1 0 3 0 0,1-1 0 0 0,-1 0 0 0 0,1 0 0 0 0,0 0 0 0 0,-1 0-1 0 0,1 0 1 0 0,0 0 0 0 0,0 0 0 0 0,0-1 0 0 0,0 1 0 0 0,-1 0 0 0 0,1-1-1 0 0,0 0 1 0 0,4 1 0 0 0,-2-1-59 0 0,0-1 0 0 0,0 0-1 0 0,-1 1 1 0 0,1-1 0 0 0,0 0 0 0 0,-1-1-1 0 0,1 1 1 0 0,0-1 0 0 0,-1 0 0 0 0,0 1-1 0 0,4-4 1 0 0,6-5-320 0 0,17-14 0 0 0,-21 15 260 0 0,24-23-1573 0 0,48-58 0 0 0,-71 78 1359 0 0,-1 0-1 0 0,0-1 1 0 0,0 0-1 0 0,7-17 0 0 0,-15 30 282 0 0,-1-1-1 0 0,0 0 1 0 0,1 0-1 0 0,-1 0 0 0 0,0 1 1 0 0,0-1-1 0 0,1 0 1 0 0,-1 0-1 0 0,0 0 1 0 0,0 0-1 0 0,0 1 0 0 0,0-1 1 0 0,0 0-1 0 0,0 0 1 0 0,0-1-1 0 0,0 2 44 0 0,-1 0 0 0 0,1-1-1 0 0,0 1 1 0 0,0 0 0 0 0,0 0 0 0 0,-1 0-1 0 0,1 0 1 0 0,0 0 0 0 0,0-1 0 0 0,0 1 0 0 0,-1 0-1 0 0,1 0 1 0 0,0 0 0 0 0,0 0 0 0 0,-1 0-1 0 0,1 0 1 0 0,0 0 0 0 0,0 0 0 0 0,-1 0-1 0 0,1 0 1 0 0,0 0 0 0 0,0 0 0 0 0,-1 0 0 0 0,1 0-1 0 0,0 0 1 0 0,0 0 0 0 0,-1 0 0 0 0,1 0-1 0 0,0 0 1 0 0,-1 0 0 0 0,-2 2 121 0 0,0-1 1 0 0,0 0-1 0 0,0 1 1 0 0,1 0-1 0 0,-1 0 1 0 0,-3 2-1 0 0,-7 9 271 0 0,1 1-1 0 0,1-1 0 0 0,0 2 1 0 0,1-1-1 0 0,0 2 0 0 0,2-1 0 0 0,-1 1 1 0 0,2 1-1 0 0,0-1 0 0 0,-6 25 1 0 0,12-39-396 0 0,1 0 1 0 0,-1 1-1 0 0,1-1 1 0 0,0 1-1 0 0,-1-1 1 0 0,1 0 0 0 0,0 1-1 0 0,0-1 1 0 0,1 1-1 0 0,-1-1 1 0 0,0 1-1 0 0,1-1 1 0 0,1 3-1 0 0,-2-4-5 0 0,1 0 0 0 0,-1 0-1 0 0,1 0 1 0 0,0 0-1 0 0,-1 0 1 0 0,1-1-1 0 0,0 1 1 0 0,0 0 0 0 0,0-1-1 0 0,0 1 1 0 0,-1-1-1 0 0,1 1 1 0 0,0 0-1 0 0,0-1 1 0 0,0 0-1 0 0,0 1 1 0 0,0-1 0 0 0,0 0-1 0 0,0 1 1 0 0,1-1-1 0 0,-1 0 1 0 0,0 0-1 0 0,0 0 1 0 0,0 0-1 0 0,0 0 1 0 0,0 0 0 0 0,0 0-1 0 0,0-1 1 0 0,0 1-1 0 0,0 0 1 0 0,0 0-1 0 0,2-2 1 0 0,5 0-114 0 0,0-1 1 0 0,0 0-1 0 0,-1-1 1 0 0,1 0-1 0 0,-1 0 1 0 0,8-6-1 0 0,40-35-823 0 0,-30 24 222 0 0,15-14-522 0 0,29-22-1544 0 0,-46 40 1841 0 0,-22 17 1030 0 0,-1 0 60 0 0,-1 2 31 0 0,0 1 0 0 0,0-1-1 0 0,0 0 1 0 0,0 0 0 0 0,0 0 0 0 0,0 0 0 0 0,-2 2 0 0 0,-1 2 82 0 0,-19 30 800 0 0,15-25-372 0 0,1 0 0 0 0,0 1 1 0 0,-9 21-1 0 0,16-33-635 0 0,0 1 0 0 0,0-1-1 0 0,-1 1 1 0 0,1-1-1 0 0,0 0 1 0 0,0 1 0 0 0,0-1-1 0 0,0 1 1 0 0,0-1 0 0 0,0 1-1 0 0,-1-1 1 0 0,1 1 0 0 0,0-1-1 0 0,0 0 1 0 0,0 1 0 0 0,1-1-1 0 0,-1 1 1 0 0,0-1-1 0 0,0 1 1 0 0,0-1 0 0 0,0 1-1 0 0,0-1 1 0 0,1 1 0 0 0,-1-1-40 0 0,1 0 0 0 0,-1 0 1 0 0,1 0-1 0 0,-1 1 0 0 0,0-1 1 0 0,1-1-1 0 0,-1 1 0 0 0,1 0 1 0 0,-1 0-1 0 0,1 0 0 0 0,-1 0 1 0 0,1 0-1 0 0,-1 0 0 0 0,0 0 1 0 0,1-1-1 0 0,-1 1 0 0 0,1 0 1 0 0,-1 0-1 0 0,1-1 0 0 0,25-19-183 0 0,-21 16 375 0 0,25-20 81 0 0,56-48-2801 0 0,-76 65 1938 0 0,-8 8 177 0 0,-5 4 309 0 0,-22 28 488 0 0,15-20 50 0 0,0 0 0 0 0,0 0 0 0 0,-9 20-1 0 0,18-31-354 0 0,0 0-1 0 0,0 0 0 0 0,1 0 0 0 0,-1 0 1 0 0,1 0-1 0 0,-1 0 0 0 0,1 0 0 0 0,0 0 1 0 0,0 0-1 0 0,-1 0 0 0 0,2 0 0 0 0,-1 0 1 0 0,0 0-1 0 0,0 0 0 0 0,0 0 0 0 0,1 0 1 0 0,1 3-1 0 0,-2-4-99 0 0,1 0 0 0 0,0 0 1 0 0,-1 0-1 0 0,1 0 0 0 0,0-1 0 0 0,-1 1 1 0 0,1 0-1 0 0,0-1 0 0 0,0 1 0 0 0,0 0 0 0 0,0-1 1 0 0,0 1-1 0 0,0-1 0 0 0,0 1 0 0 0,0-1 1 0 0,0 0-1 0 0,0 1 0 0 0,0-1 0 0 0,0 0 1 0 0,0 0-1 0 0,0 0 0 0 0,0 0 0 0 0,0 0 1 0 0,0 0-1 0 0,0 0 0 0 0,0 0 0 0 0,0 0 1 0 0,0 0-1 0 0,0 0 0 0 0,0-1 0 0 0,0 1 1 0 0,0 0-1 0 0,0-1 0 0 0,0 1 0 0 0,1-1 1 0 0,10-4-113 0 0,-1 1 1 0 0,0-2 0 0 0,0 1 0 0 0,0-2-1 0 0,10-7 1 0 0,46-32-3265 0 0,40-13-9480 0 0,-106 58 12823 0 0,1 1 0 0 0,-1-1 1 0 0,0 0-1 0 0,0 1 0 0 0,1 0 0 0 0,-1-1 0 0 0,1 1 0 0 0,-1 0 1 0 0,0-1-1 0 0,3 1 0 0 0,-4 0 51 0 0,1 0-1 0 0,-1 0 1 0 0,0 1 0 0 0,1-1-1 0 0,-1 0 1 0 0,0 0 0 0 0,1 0-1 0 0,-1 0 1 0 0,0 0 0 0 0,1 0-1 0 0,-1 1 1 0 0,0-1 0 0 0,0 0-1 0 0,1 0 1 0 0,-1 0 0 0 0,0 1-1 0 0,0-1 1 0 0,1 0 0 0 0,-1 0 0 0 0,0 1-1 0 0,0-1 1 0 0,0 0 0 0 0,1 1-1 0 0,-1-1 1 0 0,0 0 0 0 0,0 1-1 0 0,0-1 1 0 0,0 2 189 0 0,0 0-1 0 0,0 0 1 0 0,0 0 0 0 0,0-1-1 0 0,0 1 1 0 0,-1 0 0 0 0,1 0-1 0 0,-1-1 1 0 0,1 1 0 0 0,-1 0-1 0 0,0-1 1 0 0,1 1 0 0 0,-1-1-1 0 0,-1 3 1 0 0,-40 54 8511 0 0,7-11-5216 0 0,56-73-3895 0 0,11-16-606 0 0,-31 41 991 0 0,3-4-4 0 0,0-1 0 0 0,-1 0 0 0 0,0 0 0 0 0,0 0 0 0 0,0-1 0 0 0,0 1 0 0 0,-1-1-1 0 0,0 0 1 0 0,1-8 0 0 0,-3 14 15 0 0,0 1 0 0 0,0 0 0 0 0,0-1 0 0 0,0 1 0 0 0,0 0 0 0 0,0-1 0 0 0,0 1 0 0 0,0 0 0 0 0,0-1 0 0 0,0 1 0 0 0,0 0 0 0 0,0-1 0 0 0,0 1 0 0 0,-1 0 0 0 0,1 0 0 0 0,0-1 0 0 0,0 1 0 0 0,0 0 0 0 0,0-1 0 0 0,-1 1 0 0 0,1 0 0 0 0,0 0 0 0 0,0-1 0 0 0,0 1 0 0 0,-1 0 0 0 0,1 0 0 0 0,0 0 0 0 0,0-1 0 0 0,-1 1 0 0 0,1 0 0 0 0,0 0 0 0 0,-1 0 0 0 0,1 0 0 0 0,0-1 0 0 0,0 1 0 0 0,-1 0 0 0 0,1 0 0 0 0,0 0 0 0 0,-1 0 0 0 0,1 0 0 0 0,0 0 0 0 0,-1 0 0 0 0,1 0 0 0 0,0 0 0 0 0,-1 0 0 0 0,1 0 0 0 0,0 0 0 0 0,-1 0 0 0 0,1 1 0 0 0,0-1 0 0 0,-1 0 0 0 0,1 0 0 0 0,0 0 0 0 0,0 0 0 0 0,-1 0 0 0 0,1 1 0 0 0,-1-1 0 0 0,-12 10 0 0 0,0 4 262 0 0,0 1-1 0 0,1 1 1 0 0,1 0-1 0 0,1 1 1 0 0,0 0-1 0 0,1 0 1 0 0,1 1-1 0 0,1 0 0 0 0,-9 32 1 0 0,15-43-178 0 0,-1 1-1 0 0,2 0 1 0 0,-1 13-1 0 0,1-20-103 0 0,0 1 0 0 0,0 0 0 0 0,0 0 0 0 0,0-1 0 0 0,0 1 0 0 0,1 0 0 0 0,-1-1 0 0 0,1 1 0 0 0,-1 0 0 0 0,1-1 0 0 0,0 1 0 0 0,-1-1 0 0 0,1 1 0 0 0,0-1 0 0 0,0 1 0 0 0,0-1 0 0 0,0 0-1 0 0,0 1 1 0 0,0-1 0 0 0,1 0 0 0 0,-1 0 0 0 0,3 2 0 0 0,-3-3 20 0 0,0 0 0 0 0,0 1 0 0 0,0-1 0 0 0,0 0 0 0 0,0 0 0 0 0,0 0 0 0 0,0 0 0 0 0,0 0 0 0 0,0 0 0 0 0,0-1 0 0 0,0 1 0 0 0,0 0 0 0 0,0 0 0 0 0,0-1 0 0 0,0 1 0 0 0,0 0 0 0 0,0-1 0 0 0,0 1 0 0 0,0-1 0 0 0,-1 0 0 0 0,1 1 0 0 0,0-1 0 0 0,0 0 0 0 0,0 0 0 0 0,19-21 0 0 0,-18 20 0 0 0,31-44-1892 0 0,-3-2 0 0 0,35-72 0 0 0,-35 63-585 0 0,3-10-792 0 0,-17 34 1204 0 0</inkml:trace>
  <inkml:trace contextRef="#ctx0" brushRef="#br0" timeOffset="1788.51">3441 1 10680 0 0,'0'8'520'0'0,"-8"34"675"0"0,-3 0 0 0 0,0 0 0 0 0,-20 43 0 0 0,11-29 448 0 0,-33 68 1227 0 0,35-88-1878 0 0,3 0 0 0 0,0 1 1 0 0,-12 55-1 0 0,27-90-965 0 0,-1 1 0 0 0,1 0 0 0 0,0 0 0 0 0,0 0 0 0 0,0-1 0 0 0,0 1 0 0 0,0 0 0 0 0,1 0 1 0 0,-1 0-1 0 0,1-1 0 0 0,1 5 0 0 0,-2-6-26 0 0,1 0 0 0 0,-1-1 0 0 0,0 1 1 0 0,1-1-1 0 0,-1 1 0 0 0,0-1 0 0 0,1 1 0 0 0,-1-1 0 0 0,1 1 1 0 0,-1-1-1 0 0,1 0 0 0 0,-1 1 0 0 0,1-1 0 0 0,-1 1 1 0 0,1-1-1 0 0,-1 0 0 0 0,1 0 0 0 0,0 1 0 0 0,-1-1 1 0 0,1 0-1 0 0,0 0 0 0 0,0 0-7 0 0,0 0 0 0 0,0 0 0 0 0,1 0 0 0 0,-1 0 0 0 0,0 0 0 0 0,0-1 0 0 0,0 1 0 0 0,0-1 0 0 0,0 1 0 0 0,0-1 0 0 0,0 1 0 0 0,0-1 0 0 0,0 1 0 0 0,0-1 0 0 0,2-1 0 0 0,19-17-301 0 0,-1-1 1 0 0,19-23 0 0 0,-20 20-953 0 0,37-32-1 0 0,-18 22-2280 0 0,-39 32 2848 0 0,7 14-1947 0 0,-8-3 3070 0 0,0 0 0 0 0,-1-1 0 0 0,0 1 0 0 0,-1-1 1 0 0,0 1-1 0 0,-5 8 0 0 0,0 5 1533 0 0,-3 11 1461 0 0,11-33-2927 0 0,0-1-376 0 0,0 0-194 0 0,0 0 16 0 0,0 0 112 0 0,5-10 76 0 0,-1 1-75 0 0,-1-1 0 0 0,1 1-1 0 0,-1 0 1 0 0,-1-1 0 0 0,0 0 0 0 0,0 1-1 0 0,-1-1 1 0 0,0 0 0 0 0,-1 0 0 0 0,-1-18-1 0 0,1 27-56 0 0,0 0-1 0 0,-1 1 1 0 0,1-1-1 0 0,0 1 1 0 0,0-1-1 0 0,0 0 1 0 0,0 1-1 0 0,-1-1 1 0 0,1 1-1 0 0,0-1 0 0 0,0 1 1 0 0,-1-1-1 0 0,1 0 1 0 0,0 1-1 0 0,-1 0 1 0 0,1-1-1 0 0,-1 1 1 0 0,1-1-1 0 0,-1 1 1 0 0,1-1-1 0 0,-1 1 1 0 0,1 0-1 0 0,-1-1 1 0 0,1 1-1 0 0,-2-1 1 0 0,1 1-3 0 0,0 0 1 0 0,0 0 0 0 0,0 0 0 0 0,0 0 0 0 0,0 0 0 0 0,0 0-1 0 0,0 0 1 0 0,0 0 0 0 0,-1 1 0 0 0,1-1 0 0 0,0 0 0 0 0,0 1-1 0 0,-1 0 1 0 0,-1 0-3 0 0,-1 1 0 0 0,1 0 1 0 0,0 0-1 0 0,0 0 0 0 0,1 0 0 0 0,-1 1 0 0 0,0-1 0 0 0,-3 5 0 0 0,1 0 115 0 0,1 0 1 0 0,0 1-1 0 0,0-1 0 0 0,0 1 0 0 0,-3 11 0 0 0,6-16-38 0 0,0 0 0 0 0,1 0 1 0 0,-1 0-1 0 0,1 0 0 0 0,-1 0 0 0 0,1 0 0 0 0,0 1 0 0 0,0-1 1 0 0,0 0-1 0 0,0 0 0 0 0,1 0 0 0 0,-1 0 0 0 0,1 0 0 0 0,0 0 1 0 0,0 0-1 0 0,0 0 0 0 0,3 5 0 0 0,-3-7-70 0 0,-1-1 0 0 0,1 1 0 0 0,0 0 0 0 0,0-1 1 0 0,0 1-1 0 0,0-1 0 0 0,0 1 0 0 0,0-1 0 0 0,0 1 0 0 0,0-1 0 0 0,0 0 0 0 0,0 1 0 0 0,0-1 0 0 0,0 0 0 0 0,0 0 0 0 0,1 0 0 0 0,-1 0 0 0 0,0 0 0 0 0,0 0 1 0 0,0 0-1 0 0,0 0 0 0 0,0 0 0 0 0,0-1 0 0 0,0 1 0 0 0,0 0 0 0 0,0-1 0 0 0,0 1 0 0 0,0-1 0 0 0,2 0 0 0 0,1-1-33 0 0,0 0 0 0 0,0 0-1 0 0,0 0 1 0 0,-1-1 0 0 0,1 1-1 0 0,3-5 1 0 0,17-18-336 0 0,28-28-2133 0 0,-48 47 1812 0 0,-4 5 367 0 0,-1 4 310 0 0,-3 4 521 0 0,-1-1 0 0 0,-9 12-1 0 0,4-6 513 0 0,10-12-1001 0 0,-19 29 1933 0 0,18-28-1873 0 0,0 1 0 0 0,0 0 0 0 0,0-1 0 0 0,0 1-1 0 0,0 0 1 0 0,1-1 0 0 0,-1 1 0 0 0,1 0 0 0 0,-1 0 0 0 0,1 0 0 0 0,0 0 0 0 0,0-1 0 0 0,-1 1-1 0 0,1 0 1 0 0,1 3 0 0 0,-1-4-79 0 0,1-1 0 0 0,-1 1 0 0 0,0-1 0 0 0,1 1-1 0 0,-1 0 1 0 0,1-1 0 0 0,-1 0 0 0 0,1 1 0 0 0,-1-1 0 0 0,1 1 0 0 0,-1-1 0 0 0,1 0-1 0 0,-1 1 1 0 0,1-1 0 0 0,0 0 0 0 0,-1 1 0 0 0,1-1 0 0 0,0 0 0 0 0,-1 0-1 0 0,1 0 1 0 0,0 0 0 0 0,-1 0 0 0 0,1 0 0 0 0,0 1 0 0 0,-1-2 0 0 0,1 1 0 0 0,0 0-1 0 0,-1 0 1 0 0,1 0 0 0 0,0 0 0 0 0,-1 0 0 0 0,1 0 0 0 0,0-1 0 0 0,-1 1-1 0 0,1 0 1 0 0,-1-1 0 0 0,1 1 0 0 0,1-1 0 0 0,2-1-47 0 0,0 0 0 0 0,-1 0 0 0 0,1-1 0 0 0,5-4 0 0 0,4-6-273 0 0,-2 0 0 0 0,0-1 0 0 0,-1 0-1 0 0,15-27 1 0 0,-18 30 119 0 0,3-9-205 0 0,0 0 0 0 0,9-30 1 0 0,-4 11-173 0 0,8-23-403 0 0,23-49-1611 0 0,-7 16-606 0 0,-36 79 2706 0 0,-29 134 2470 0 0,-42 82 2033 0 0,16-51-1380 0 0,47-136-2522 0 0,2 0 1 0 0,0-1 0 0 0,1 1-1 0 0,-2 17 1 0 0,4-28-112 0 0,0-2 0 0 0,0 0 0 0 0,0 1 0 0 0,-1-1 0 0 0,1 1 0 0 0,0-1 0 0 0,0 0 0 0 0,0 1 0 0 0,0-1 0 0 0,0 1 0 0 0,0-1 0 0 0,0 1 0 0 0,0-1 0 0 0,1 0 0 0 0,-1 1 0 0 0,0-1 0 0 0,0 1 0 0 0,0-1 0 0 0,0 0 0 0 0,0 1 0 0 0,1-1 0 0 0,-1 0 0 0 0,0 1 0 0 0,0-1 0 0 0,1 0 0 0 0,-1 1 0 0 0,1-1 0 0 0,-1 1-1 0 0,0-1 0 0 0,0 0 0 0 0,1 0 0 0 0,-1 1 0 0 0,0-1 0 0 0,0 0 0 0 0,1 0 0 0 0,-1 0-1 0 0,0 1 1 0 0,0-1 0 0 0,1 0 0 0 0,-1 0 0 0 0,0 0 0 0 0,1 0 0 0 0,-1 0 0 0 0,0 0 0 0 0,1 0 0 0 0,-1 0 0 0 0,0 0 0 0 0,1 0-1 0 0,-1 0 1 0 0,0 0 0 0 0,1 0 0 0 0,-1 0 0 0 0,0 0 0 0 0,1 0 0 0 0,-1 0 0 0 0,0 0 0 0 0,1 0 0 0 0,-1 0 0 0 0,0 0 0 0 0,1-1-1 0 0,-1 1 1 0 0,1 0 0 0 0,6-6-66 0 0,8-10-295 0 0,0 0 1 0 0,-2-1-1 0 0,19-30 0 0 0,0-1-814 0 0,24-36-89 0 0,-53 80 1218 0 0,-16 33 599 0 0,-3 2 243 0 0,-12 27 979 0 0,25-51-1537 0 0,1 0 0 0 0,-1-1 1 0 0,2 1-1 0 0,-1 0 0 0 0,1 0 0 0 0,-1 13 1 0 0,2-19-228 0 0,0 0 1 0 0,0 0-1 0 0,0 0 1 0 0,0 0 0 0 0,0 0-1 0 0,0 1 1 0 0,1-1 0 0 0,-1 0-1 0 0,0 0 1 0 0,0 0 0 0 0,1 0-1 0 0,-1 0 1 0 0,1 0 0 0 0,-1 0-1 0 0,1 0 1 0 0,-1 0 0 0 0,1 0-1 0 0,0 0 1 0 0,-1 0 0 0 0,1 0-1 0 0,0-1 1 0 0,0 1-1 0 0,0 0 1 0 0,0 0 0 0 0,0-1-1 0 0,1 1 1 0 0,-1 0 13 0 0,1-1 1 0 0,0 1-1 0 0,0-1 0 0 0,1 0 1 0 0,-1 1-1 0 0,0-1 0 0 0,0 0 1 0 0,0-1-1 0 0,0 1 0 0 0,0 0 1 0 0,0 0-1 0 0,0-1 0 0 0,2 0 1 0 0,7-3-106 0 0,-1-1 1 0 0,0 1 0 0 0,0-1-1 0 0,10-8 1 0 0,25-20-863 0 0,-30 21-101 0 0,-1 1-1 0 0,23-12 1 0 0,-36 22 908 0 0,1 1 1 0 0,-1-1-1 0 0,0 0 0 0 0,1 1 0 0 0,-1-1 0 0 0,1 1 1 0 0,-1 0-1 0 0,1-1 0 0 0,-1 1 0 0 0,1 0 0 0 0,-1 0 1 0 0,1 0-1 0 0,2 0 0 0 0,-3 0-95 0 0,-1 0 82 0 0,-3 13 10 0 0,0-1 1559 0 0,-12 20 0 0 0,15-31-1045 0 0,0 2 302 0 0,0-4-433 0 0,0 0-236 0 0,7-20 28 0 0,-4 12-21 0 0,-1 0 0 0 0,3-15-1 0 0,-1-2-21 0 0,2-20-26 0 0,-6 43 30 0 0,0 0-1 0 0,0 0 1 0 0,0 0 0 0 0,0 0 0 0 0,-1 0-1 0 0,1 0 1 0 0,-1 0 0 0 0,0 0-1 0 0,0 0 1 0 0,0 0 0 0 0,-3-5-1 0 0,4 7 7 0 0,-1 1-1 0 0,1-1 1 0 0,-1 0-1 0 0,1 1 1 0 0,-1-1-1 0 0,0 1 1 0 0,1-1-1 0 0,-1 1 0 0 0,1-1 1 0 0,-1 1-1 0 0,0-1 1 0 0,1 1-1 0 0,-1-1 1 0 0,0 1-1 0 0,0 0 1 0 0,1 0-1 0 0,-1-1 1 0 0,0 1-1 0 0,0 0 1 0 0,0 0-1 0 0,1 0 0 0 0,-1 0 1 0 0,0 0-1 0 0,-1 0 1 0 0,0 0 5 0 0,0 0 0 0 0,1 1-1 0 0,-1-1 1 0 0,0 1 0 0 0,0 0 0 0 0,1 0 0 0 0,-1 0 0 0 0,0 0 0 0 0,1 0-1 0 0,-3 1 1 0 0,-2 4 22 0 0,0 0 0 0 0,0 0-1 0 0,-8 11 1 0 0,9-10 130 0 0,0-1 0 0 0,1 2 1 0 0,0-1-1 0 0,0 0 0 0 0,0 1 1 0 0,1 0-1 0 0,-3 10 0 0 0,6-15-75 0 0,-1 0 1 0 0,1-1-1 0 0,0 1 0 0 0,0 0 0 0 0,-1-1 1 0 0,2 1-1 0 0,-1 0 0 0 0,0-1 0 0 0,0 1 0 0 0,1 0 1 0 0,1 3-1 0 0,-1-4-71 0 0,0 0 1 0 0,-1-1 0 0 0,1 1-1 0 0,1-1 1 0 0,-1 1-1 0 0,0-1 1 0 0,0 1-1 0 0,0-1 1 0 0,1 0-1 0 0,-1 1 1 0 0,1-1-1 0 0,-1 0 1 0 0,1 0-1 0 0,-1 0 1 0 0,1 0 0 0 0,0 0-1 0 0,0-1 1 0 0,2 2-1 0 0,-1-1-8 0 0,0-1 0 0 0,1 1 0 0 0,-1-1 0 0 0,1 0-1 0 0,-1 0 1 0 0,0 0 0 0 0,1 0 0 0 0,-1 0 0 0 0,1-1 0 0 0,-1 1 0 0 0,0-1-1 0 0,1 0 1 0 0,3-2 0 0 0,7-3-48 0 0,23-12 1 0 0,-17 7-206 0 0,49-29-1447 0 0,-26 14 348 0 0,-44 28 1542 0 0,0 1 0 0 0,0-1 0 0 0,0 1 0 0 0,-1-1-1 0 0,1 0 1 0 0,-1 0 0 0 0,-3 4 0 0 0,-4 2 989 0 0,9-8-1175 0 0,0 0 1 0 0,0 0-1 0 0,0 0 0 0 0,0 0 1 0 0,0 0-1 0 0,0 0 0 0 0,0 0 1 0 0,0 0-1 0 0,0 0 1 0 0,0 0-1 0 0,1 0 0 0 0,-1 0 1 0 0,0 0-1 0 0,0 0 0 0 0,0 0 1 0 0,0 0-1 0 0,0 0 0 0 0,0 0 1 0 0,0 0-1 0 0,0 0 1 0 0,0 0-1 0 0,0 0 0 0 0,0 0 1 0 0,0 0-1 0 0,0 0 0 0 0,0 0 1 0 0,0 0-1 0 0,0 0 1 0 0,0 0-1 0 0,0 0 0 0 0,0 0 1 0 0,0 0-1 0 0,0 0 0 0 0,1 0 1 0 0,-1 0-1 0 0,0 0 0 0 0,0 0 1 0 0,0 0-1 0 0,0 0 1 0 0,0 0-1 0 0,0 0 0 0 0,0 0 1 0 0,0 0-1 0 0,0 0 0 0 0,0 1 1 0 0,0-1-1 0 0,0 0 0 0 0,0 0 1 0 0,0 0-1 0 0,0 0 1 0 0,0 0-1 0 0,0 0 0 0 0,0 0 1 0 0,0 0-1 0 0,0 0 0 0 0,0 0 1 0 0,0 0-1 0 0,0 0 1 0 0,0 0-1 0 0,0 0 0 0 0,0 0 1 0 0,0 0-1 0 0,20-7 273 0 0,-5 1-408 0 0,-11 5 94 0 0,0 0 0 0 0,0 0 0 0 0,0 1 0 0 0,0-1 0 0 0,0 1 1 0 0,4 0-1 0 0,-7 0 27 0 0,0 0 0 0 0,-1 0 0 0 0,1 0 0 0 0,0 1 1 0 0,-1-1-1 0 0,1 0 0 0 0,-1 0 0 0 0,1 1 0 0 0,0-1 1 0 0,-1 0-1 0 0,1 1 0 0 0,-1-1 0 0 0,1 0 0 0 0,-1 1 0 0 0,1-1 1 0 0,-1 1-1 0 0,1-1 0 0 0,-1 1 0 0 0,1-1 0 0 0,-1 1 1 0 0,0-1-1 0 0,1 1 0 0 0,-1 0 0 0 0,0-1 0 0 0,0 1 0 0 0,1-1 1 0 0,-1 1-1 0 0,0 0 0 0 0,0-1 0 0 0,0 1 0 0 0,0 0 0 0 0,0-1 1 0 0,0 1-1 0 0,0 0 0 0 0,0-1 0 0 0,0 1 0 0 0,0 0 1 0 0,0-1-1 0 0,0 1 0 0 0,0-1 0 0 0,0 1 0 0 0,-1 0 0 0 0,1-1 1 0 0,-1 2-1 0 0,-1 6 190 0 0,-1-1 1 0 0,0 1-1 0 0,-9 13 0 0 0,8-15 69 0 0,1 1-1 0 0,0-1 1 0 0,0 1 0 0 0,0 0-1 0 0,-2 8 1 0 0,5-7-139 0 0,0-7-171 0 0,7-11-3013 0 0,-3 3-3595 0 0,-1-1-1914 0 0</inkml:trace>
  <inkml:trace contextRef="#ctx0" brushRef="#br0" timeOffset="2138.38">4148 155 22463 0 0,'-9'8'1714'0'0,"0"1"-1249"0"0,1 0 1 0 0,0 0 0 0 0,1 1 0 0 0,0 0 0 0 0,0 0 0 0 0,1 0-1 0 0,-5 12 1 0 0,9-17-625 0 0,0 0-1 0 0,0-1 0 0 0,0 1 1 0 0,-1-1-1 0 0,1 1 1 0 0,-1-1-1 0 0,0 0 1 0 0,-8 7-1 0 0,4-6-1500 0 0</inkml:trace>
  <inkml:trace contextRef="#ctx0" brushRef="#br0" timeOffset="2139.38">3624 321 24991 0 0,'0'0'572'0'0,"0"0"83"0"0,16-1 862 0 0,117-24-2658 0 0,-20 3-3936 0 0,-88 18-4168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3:19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27 650 19351 0 0,'-21'-15'2103'0'0,"20"14"-2102"0"0,0-1 1 0 0,0 1-1 0 0,1-1 1 0 0,-1 0-1 0 0,1 1 1 0 0,-1-1-1 0 0,1 0 0 0 0,0 0 1 0 0,-1 1-1 0 0,1-1 1 0 0,0 0-1 0 0,0 0 0 0 0,0 1 1 0 0,0-1-1 0 0,1 0 1 0 0,-1 0-1 0 0,1-2 1 0 0,0-8 367 0 0,18 4 785 0 0,3-8-779 0 0,27-24-1 0 0,-28 21-382 0 0,27-17 1 0 0,-41 31 149 0 0,43-28-1060 0 0,88-43-1 0 0,-131 74 409 0 0,0-1 0 0 0,0 1 0 0 0,0 1 0 0 0,12-2 1 0 0,10-2-1391 0 0,-22 1 252 0 0,-18 3 1585 0 0,-18 4 1223 0 0,-70 36 4108 0 0,81-39-5136 0 0,17 0-126 0 0,0-1 1 0 0,0 1 0 0 0,0 0 0 0 0,-1 0-1 0 0,1 0 1 0 0,0-1 0 0 0,0 1 0 0 0,0 0-1 0 0,-1 1 1 0 0,1-1 0 0 0,0 0-1 0 0,0 0 1 0 0,0 0 0 0 0,-1 1 0 0 0,1-1-1 0 0,0 1 1 0 0,0-1 0 0 0,0 1 0 0 0,0-1-1 0 0,0 1 1 0 0,0 0 0 0 0,0-1-1 0 0,0 1 1 0 0,0 0 0 0 0,0 0 0 0 0,-1 1-1 0 0,-6 9-6 0 0,6-8 0 0 0,0-1 0 0 0,0 1 0 0 0,0-1 0 0 0,1 1 0 0 0,-1-1 0 0 0,1 1 0 0 0,-2 4 0 0 0,-4 15-28 0 0,1 0-1 0 0,0 0 0 0 0,2 0 0 0 0,-3 33 0 0 0,7-52 47 0 0,1-1 0 0 0,-1 1-1 0 0,1 0 1 0 0,-1 0-1 0 0,1-1 1 0 0,0 1 0 0 0,0 0-1 0 0,0-1 1 0 0,0 1-1 0 0,0 0 1 0 0,1-1 0 0 0,-1 0-1 0 0,1 1 1 0 0,0-1-1 0 0,0 0 1 0 0,0 0-1 0 0,0 0 1 0 0,0 0 0 0 0,0 0-1 0 0,0 0 1 0 0,0-1-1 0 0,1 1 1 0 0,-1-1 0 0 0,1 0-1 0 0,-1 1 1 0 0,1-1-1 0 0,0 0 1 0 0,-1 0 0 0 0,1-1-1 0 0,0 1 1 0 0,0-1-1 0 0,0 1 1 0 0,-1-1 0 0 0,5 0-1 0 0,10 0-6 0 0,0-1 0 0 0,1-1-1 0 0,-1 0 1 0 0,0-1 0 0 0,29-9-1 0 0,-32 7-23 0 0,-5 2-134 0 0,-1 0 1 0 0,1 0-1 0 0,16-10 0 0 0,18-16-666 0 0,-23 15-567 0 0,0 1-1 0 0,45-22 1 0 0,-64 35 1314 0 0,0-1 0 0 0,0 1 0 0 0,-1-1 0 0 0,1 1 0 0 0,0 0 0 0 0,0-1 0 0 0,1 1 1 0 0,-1 0-1 0 0,0 0 0 0 0,0 0 0 0 0,0 0 0 0 0,0 0 0 0 0,0 0 0 0 0,0 0 0 0 0,0 0 0 0 0,0 0 0 0 0,0 0 1 0 0,0 0-1 0 0,0 1 0 0 0,0-1 0 0 0,0 0 0 0 0,0 1 0 0 0,0-1 0 0 0,0 1 0 0 0,0-1 0 0 0,0 1 0 0 0,-1 0 0 0 0,1-1 1 0 0,0 1-1 0 0,0 0 0 0 0,1 1 0 0 0,-1 0 178 0 0,0 0 0 0 0,0 0 0 0 0,-1 0 0 0 0,1 1 0 0 0,0-1 0 0 0,-1 0 0 0 0,1 0 0 0 0,-1 0 0 0 0,0 1 0 0 0,0-1 1 0 0,0 0-1 0 0,0 0 0 0 0,0 1 0 0 0,-1 2 0 0 0,-3 14 1446 0 0,-1 15 2186 0 0,5-34-3258 0 0,0 0-148 0 0,0 0-67 0 0,0 0-14 0 0,7-12-1 0 0,-4 3-419 0 0,0 1 0 0 0,0-1 0 0 0,-1 1 0 0 0,0-1 0 0 0,-1 0 1 0 0,0 0-1 0 0,0 0 0 0 0,-2-16 0 0 0,1 22 123 0 0,0-1 0 0 0,-1 1 1 0 0,0 0-1 0 0,1-1 0 0 0,-2 1 0 0 0,1 0 1 0 0,0 0-1 0 0,0 0 0 0 0,-1 0 1 0 0,0 0-1 0 0,-2-4 0 0 0,2 6 40 0 0,1 0 0 0 0,0-1 0 0 0,0 1 1 0 0,-1 0-1 0 0,1 0 0 0 0,-1 0 0 0 0,1 0 0 0 0,-1 1 0 0 0,1-1 0 0 0,-1 0 0 0 0,0 1 0 0 0,1-1 0 0 0,-1 1 0 0 0,0-1 0 0 0,0 1 0 0 0,1 0 1 0 0,-1 0-1 0 0,0 0 0 0 0,0 0 0 0 0,1 0 0 0 0,-1 0 0 0 0,-3 1 0 0 0,1 0 61 0 0,1 0 0 0 0,-1 0 1 0 0,1 1-1 0 0,-1-1 0 0 0,1 1 0 0 0,0 0 0 0 0,0 0 0 0 0,0 0 1 0 0,0 1-1 0 0,0-1 0 0 0,0 1 0 0 0,1-1 0 0 0,-1 1 1 0 0,1 0-1 0 0,0 0 0 0 0,-1 0 0 0 0,-1 4 0 0 0,-3 7 212 0 0,0-1 0 0 0,1 1 0 0 0,-4 14 0 0 0,9-26-229 0 0,0-1 0 0 0,1 1 0 0 0,-1 0 0 0 0,1 0-1 0 0,-1 0 1 0 0,1 0 0 0 0,0 0 0 0 0,0-1 0 0 0,0 1 0 0 0,0 0 0 0 0,0 0-1 0 0,0 0 1 0 0,0 0 0 0 0,1 0 0 0 0,-1 0 0 0 0,1 0 0 0 0,-1 0-1 0 0,1-1 1 0 0,0 1 0 0 0,0 0 0 0 0,0-1 0 0 0,0 1 0 0 0,0 0-1 0 0,0-1 1 0 0,0 1 0 0 0,0-1 0 0 0,1 1 0 0 0,-1-1 0 0 0,1 0-1 0 0,-1 0 1 0 0,1 1 0 0 0,1 0 0 0 0,0-1-29 0 0,-1 0 0 0 0,1 0 0 0 0,0 0 0 0 0,0 0 0 0 0,0 0 0 0 0,0 0-1 0 0,0-1 1 0 0,0 0 0 0 0,0 1 0 0 0,0-1 0 0 0,0 0 0 0 0,0-1 0 0 0,0 1 0 0 0,0 0 0 0 0,-1-1 0 0 0,1 0 0 0 0,0 1 0 0 0,0-1 0 0 0,5-3 0 0 0,1 0-235 0 0,-1-1 0 0 0,0 0 1 0 0,0-1-1 0 0,15-13 0 0 0,-20 16 58 0 0,1-1 0 0 0,-1 1-1 0 0,0-1 1 0 0,0 0-1 0 0,0 0 1 0 0,-1-1 0 0 0,1 1-1 0 0,-1-1 1 0 0,0 1 0 0 0,0-1-1 0 0,2-7 1 0 0,-4-1-65 0 0,0 13 230 0 0,0 0-1 0 0,0-1 0 0 0,0 1 1 0 0,0 0-1 0 0,0 0 1 0 0,0 0-1 0 0,-1 0 0 0 0,1-1 1 0 0,0 1-1 0 0,0 0 1 0 0,0 0-1 0 0,0 0 0 0 0,0 0 1 0 0,0 0-1 0 0,-1 0 0 0 0,1 0 1 0 0,0-1-1 0 0,0 1 1 0 0,0 0-1 0 0,0 0 0 0 0,0 0 1 0 0,-1 0-1 0 0,1 0 0 0 0,0 0 1 0 0,0 0-1 0 0,0 0 1 0 0,-1 0-1 0 0,1 0 0 0 0,0 0 1 0 0,0 0-1 0 0,0 0 1 0 0,0 0-1 0 0,-1 0 0 0 0,1 0 1 0 0,0 0-1 0 0,0 0 0 0 0,0 0 1 0 0,0 0-1 0 0,-1 0 1 0 0,1 0-1 0 0,0 0 0 0 0,0 1 1 0 0,0-1-1 0 0,0 0 1 0 0,0 0-1 0 0,-1 0 0 0 0,1 0 1 0 0,0 0-1 0 0,0 0 0 0 0,0 1 1 0 0,0-1-1 0 0,0 0 1 0 0,0 0-1 0 0,0 0 0 0 0,-1 0 1 0 0,1 1-1 0 0,-8 6 218 0 0,2 0 73 0 0,0 2 0 0 0,1-1 0 0 0,0 1 0 0 0,0 0-1 0 0,1 0 1 0 0,0 0 0 0 0,0 0 0 0 0,1 1 0 0 0,1-1-1 0 0,-1 1 1 0 0,2 0 0 0 0,-2 11 0 0 0,3-20-247 0 0,0 1 1 0 0,0 0-1 0 0,0-1 0 0 0,0 1 1 0 0,1 0-1 0 0,-1-1 1 0 0,0 1-1 0 0,1 0 0 0 0,-1-1 1 0 0,1 1-1 0 0,-1-1 0 0 0,1 1 1 0 0,0-1-1 0 0,0 1 1 0 0,0-1-1 0 0,2 3 0 0 0,-2-3-27 0 0,0 0-1 0 0,0-1 0 0 0,0 1 0 0 0,0 0 1 0 0,0-1-1 0 0,1 1 0 0 0,-1-1 0 0 0,0 1 0 0 0,0-1 1 0 0,1 0-1 0 0,-1 1 0 0 0,0-1 0 0 0,0 0 1 0 0,1 0-1 0 0,-1 0 0 0 0,0 0 0 0 0,2 0 0 0 0,5-2-2 0 0,0 0-1 0 0,0 0 1 0 0,0-1-1 0 0,0 0 1 0 0,11-5-1 0 0,-9 3 33 0 0,1-1-101 0 0,0 0-1 0 0,0-1 1 0 0,-1 0-1 0 0,0 0 1 0 0,0-1-1 0 0,12-13 1 0 0,-4 2-805 0 0,30-43 1 0 0,-24 23-158 0 0,-1-1 1 0 0,19-49 0 0 0,-28 59 1074 0 0,9-27 69 0 0,21-80 0 0 0,-28 83 569 0 0,-12 38-328 0 0,1-5 319 0 0,-3 16-425 0 0,-2 8-159 0 0,-1 24 84 0 0,-1-1-1 0 0,-2 0 1 0 0,-1 0-1 0 0,-1 0 0 0 0,-1-1 1 0 0,-1 0-1 0 0,-1 0 1 0 0,-20 38-1 0 0,8-16 410 0 0,3 0 1 0 0,-20 75-1 0 0,33-103-329 0 0,1 0 1 0 0,-2 25-1 0 0,6-37-193 0 0,-1 1 0 0 0,1 0 0 0 0,1-1 0 0 0,-1 1 1 0 0,1-1-1 0 0,1 1 0 0 0,-1-1 0 0 0,6 14 0 0 0,-6-20-74 0 0,-1 1 0 0 0,1-1-1 0 0,0 1 1 0 0,0-1 0 0 0,0 1 0 0 0,0-1-1 0 0,0 0 1 0 0,0 0 0 0 0,1 1 0 0 0,-1-1-1 0 0,0 0 1 0 0,1 0 0 0 0,-1 0 0 0 0,1 0-1 0 0,-1 0 1 0 0,1-1 0 0 0,1 2 0 0 0,0-1 0 0 0,0-1 1 0 0,0 1-1 0 0,1 0 1 0 0,-1-1-1 0 0,0 0 1 0 0,0 0-1 0 0,0 0 1 0 0,6-1-1 0 0,-2 0 0 0 0,0 0 0 0 0,0-1 0 0 0,0 0 0 0 0,-1 0 0 0 0,1-1 0 0 0,-1 0 0 0 0,0 0 0 0 0,7-4 0 0 0,15-16-250 0 0,-1-1 0 0 0,0 0 0 0 0,23-31 0 0 0,-37 40-118 0 0,14-25 1 0 0,-14 21 56 0 0,-10 13 194 0 0,1 0-1 0 0,-1 0 1 0 0,-1 0 0 0 0,1 0-1 0 0,-1 0 1 0 0,0 0-1 0 0,-1-1 1 0 0,0 1 0 0 0,0-1-1 0 0,1-9 1 0 0,-2 15 130 0 0,0 0 1 0 0,0 0-1 0 0,0 0 1 0 0,0 1-1 0 0,0-1 1 0 0,0 0-1 0 0,0 0 1 0 0,0 0-1 0 0,-1 1 1 0 0,1-1-1 0 0,0 0 1 0 0,0 0-1 0 0,-1 1 1 0 0,1-1-1 0 0,-1 0 0 0 0,1 0 1 0 0,0 1-1 0 0,-1-1 1 0 0,1 0-1 0 0,-1 1 1 0 0,0-1-1 0 0,1 1 1 0 0,-1-1-1 0 0,-1 0 1 0 0,1 0 7 0 0,0 1-1 0 0,0 0 1 0 0,0 0 0 0 0,0-1 0 0 0,-1 1 0 0 0,1 0 0 0 0,0 0-1 0 0,0 0 1 0 0,0 1 0 0 0,0-1 0 0 0,-1 0 0 0 0,1 0 0 0 0,0 0-1 0 0,0 1 1 0 0,-1 0 0 0 0,-4 1 6 0 0,0 1 1 0 0,0 0-1 0 0,1 1 0 0 0,0-1 1 0 0,-7 6-1 0 0,5-3 18 0 0,1 1 1 0 0,1-1-1 0 0,-1 1 1 0 0,1 0-1 0 0,0 1 1 0 0,1-1-1 0 0,-5 10 1 0 0,2-1 278 0 0,1 0 0 0 0,-8 29 0 0 0,13-41-272 0 0,0 0-1 0 0,1 0 1 0 0,-1 0-1 0 0,1 0 1 0 0,0 0-1 0 0,0 0 1 0 0,0 0-1 0 0,0 1 1 0 0,1-1-1 0 0,0 0 1 0 0,0-1-1 0 0,0 1 1 0 0,0 0-1 0 0,1 0 1 0 0,-1 0-1 0 0,1-1 0 0 0,3 7 1 0 0,-3-8-55 0 0,0 1 1 0 0,1-1-1 0 0,-1 1 1 0 0,0-1-1 0 0,1 0 1 0 0,0 0-1 0 0,-1 0 1 0 0,1 0-1 0 0,0-1 1 0 0,0 1-1 0 0,0-1 0 0 0,0 1 1 0 0,0-1-1 0 0,0 0 1 0 0,0 0-1 0 0,1-1 1 0 0,-1 1-1 0 0,0-1 1 0 0,1 1-1 0 0,-1-1 1 0 0,7-1-1 0 0,4 0-63 0 0,0-1 1 0 0,0 0-1 0 0,0-1 0 0 0,0-1 0 0 0,16-6 1 0 0,-7-1-360 0 0,0 0-1 0 0,23-15 1 0 0,1-5-152 0 0,41-22-454 0 0,-82 49 1202 0 0,-1 18 566 0 0,-5 9-739 0 0,-1 1 0 0 0,-4 24 0 0 0,4-42 0 0 0,1-6 0 0 0,0 0 0 0 0,0 0 0 0 0,0 1 0 0 0,0-1 0 0 0,0 0 0 0 0,0 0 0 0 0,0 1 0 0 0,0-1 0 0 0,0 0 0 0 0,0 0 0 0 0,0 1 0 0 0,0-1 0 0 0,0 0 0 0 0,0 0 0 0 0,0 1 0 0 0,0-1 0 0 0,0 0 0 0 0,1 0 0 0 0,-1 0 0 0 0,0 1 0 0 0,0-1 0 0 0,0 0 0 0 0,0 0 0 0 0,0 0 0 0 0,1 1 0 0 0,-1-1 0 0 0,0 0 0 0 0,0 0 0 0 0,0 0 0 0 0,1 0 0 0 0,-1 0 0 0 0,0 1 0 0 0,0-1 0 0 0,0 0 0 0 0,1 0 0 0 0,-1 0 0 0 0,0 0 0 0 0,0 0 0 0 0,1 0 0 0 0,-1 0 0 0 0,0 0 0 0 0,0 0 0 0 0,1 0 0 0 0,-1 0 0 0 0,0 0 0 0 0,0 0 0 0 0,1 0 0 0 0,-1 0 0 0 0,0 0 0 0 0,0 0 0 0 0,0 0 0 0 0,1 0 0 0 0,-1-1 0 0 0,0 1 0 0 0,0 0 0 0 0,1 0 0 0 0,-1 0 0 0 0,0 0 0 0 0,0-1 0 0 0,10-6 0 0 0,-6 0-89 0 0,0 1 0 0 0,-1-1-1 0 0,0 0 1 0 0,-1 0 0 0 0,1 0-1 0 0,-1 0 1 0 0,-1-1 0 0 0,1 1-1 0 0,-1-9 1 0 0,0 3-343 0 0,-1 0-1 0 0,0 0 0 0 0,-1 0 1 0 0,-3-19-1 0 0,3 30 337 0 0,1 0 0 0 0,0 0 0 0 0,-1 0 0 0 0,0 0 0 0 0,1 0 0 0 0,-1 0 0 0 0,0 0 0 0 0,0 0-1 0 0,0 0 1 0 0,0 0 0 0 0,0 1 0 0 0,0-1 0 0 0,-1 0 0 0 0,1 1 0 0 0,-3-3 0 0 0,3 4 80 0 0,0-1 0 0 0,-1 1 0 0 0,1-1 0 0 0,0 1 0 0 0,-1-1 0 0 0,1 1-1 0 0,0 0 1 0 0,-1 0 0 0 0,1 0 0 0 0,0 0 0 0 0,-1 0 0 0 0,1 0 0 0 0,-1 0 0 0 0,1 0 0 0 0,0 0 0 0 0,-1 1 0 0 0,1-1 0 0 0,0 1 0 0 0,-1-1 0 0 0,1 1 0 0 0,0-1 0 0 0,0 1 0 0 0,-1 0 0 0 0,0 0 0 0 0,-3 2 223 0 0,1 0 1 0 0,-1 1 0 0 0,1-1-1 0 0,0 1 1 0 0,0-1 0 0 0,0 1-1 0 0,0 1 1 0 0,-3 4-1 0 0,-3 6 509 0 0,-8 19-1 0 0,8-16-97 0 0,7-11-384 0 0,0-1 0 0 0,0 1-1 0 0,1 0 1 0 0,0 1 0 0 0,0-1 0 0 0,1 0 0 0 0,-2 15 0 0 0,3-19-187 0 0,0 1 1 0 0,0-1 0 0 0,0 0-1 0 0,0 1 1 0 0,0-1 0 0 0,1 0-1 0 0,0 1 1 0 0,0-1 0 0 0,-1 0-1 0 0,2 0 1 0 0,-1 0 0 0 0,0 0-1 0 0,1 0 1 0 0,-1 0-1 0 0,1 0 1 0 0,0 0 0 0 0,0 0-1 0 0,0-1 1 0 0,4 4 0 0 0,-4-4-56 0 0,0-1 0 0 0,0 0 1 0 0,0 0-1 0 0,0 0 1 0 0,0 0-1 0 0,1 0 0 0 0,-1 0 1 0 0,0-1-1 0 0,1 1 0 0 0,-1-1 1 0 0,1 0-1 0 0,-1 1 0 0 0,0-1 1 0 0,1 0-1 0 0,-1 0 0 0 0,1-1 1 0 0,-1 1-1 0 0,0 0 0 0 0,1-1 1 0 0,-1 1-1 0 0,0-1 0 0 0,1 0 1 0 0,-1 0-1 0 0,0 0 0 0 0,0 0 1 0 0,0 0-1 0 0,0-1 1 0 0,3-1-1 0 0,1-2-214 0 0,-1 1 0 0 0,1-1 0 0 0,-1 0 0 0 0,0 0 1 0 0,-1 0-1 0 0,1-1 0 0 0,-1 1 0 0 0,6-11 0 0 0,-6 6-205 0 0,1 0 0 0 0,-1-1 0 0 0,-1 1 0 0 0,0-1 0 0 0,0 0 0 0 0,-1 0 0 0 0,0 0 0 0 0,-1-1 0 0 0,0 1 0 0 0,-2-13 0 0 0,1 23 437 0 0,0 0 0 0 0,0 0 0 0 0,0 0 1 0 0,0 0-1 0 0,0 0 0 0 0,-1 0 0 0 0,1 0 0 0 0,0 0 0 0 0,-1 0 1 0 0,1 0-1 0 0,0 0 0 0 0,-1 1 0 0 0,0-1 0 0 0,1 0 0 0 0,-1 0 1 0 0,1 0-1 0 0,-1 1 0 0 0,0-1 0 0 0,-1-1 0 0 0,2 2 40 0 0,-1 0 0 0 0,1 0-1 0 0,-1 0 1 0 0,1 0 0 0 0,-1 0-1 0 0,1 0 1 0 0,-1 0 0 0 0,1 0-1 0 0,-1 0 1 0 0,1 0 0 0 0,-1 0-1 0 0,1 0 1 0 0,-1 1 0 0 0,1-1-1 0 0,-1 0 1 0 0,1 0 0 0 0,0 1-1 0 0,-1-1 1 0 0,1 0 0 0 0,-1 0-1 0 0,1 1 1 0 0,0-1 0 0 0,-1 0-1 0 0,1 1 1 0 0,0-1 0 0 0,-1 1-1 0 0,1-1 1 0 0,0 0 0 0 0,-1 1-1 0 0,1-1 1 0 0,0 1 0 0 0,0-1 0 0 0,0 1-1 0 0,-1-1 1 0 0,1 1 0 0 0,0 0-1 0 0,-2 3 231 0 0,1 1 0 0 0,-1-1-1 0 0,1 1 1 0 0,0 0-1 0 0,1-1 1 0 0,-1 1 0 0 0,1 7-1 0 0,3 37 1006 0 0,-2-31-791 0 0,21 143 834 0 0,-12-102-1296 0 0,4 67 0 0 0,-13-104-145 0 0,0 1-262 0 0,-3 43 1 0 0,1-60 255 0 0,0 0 0 0 0,0 0 0 0 0,0 0 1 0 0,-1 0-1 0 0,0 0 0 0 0,0-1 0 0 0,-1 1 0 0 0,1 0 1 0 0,-1-1-1 0 0,0 0 0 0 0,-8 10 0 0 0,11-14 110 0 0,-1-1 0 0 0,0 1 0 0 0,1-1 1 0 0,-1 1-1 0 0,1 0 0 0 0,-1-1 0 0 0,0 1 0 0 0,0-1 0 0 0,1 1 0 0 0,-1-1 0 0 0,0 0 0 0 0,0 1 0 0 0,1-1 0 0 0,-1 0 1 0 0,-1 1-1 0 0,1-1 1 0 0,1 0 1 0 0,-1 0-1 0 0,1 0 1 0 0,0-1-1 0 0,-1 1 1 0 0,1 0-1 0 0,-1 0 1 0 0,1 0-1 0 0,-1 0 1 0 0,1 0-1 0 0,0-1 1 0 0,-1 1-1 0 0,1 0 1 0 0,-1 0-1 0 0,1-1 1 0 0,0 1-1 0 0,-1 0 1 0 0,1-1-1 0 0,0 1 1 0 0,-1-1-1 0 0,0-1-10 0 0,-1 0 0 0 0,1 0 0 0 0,0-1 0 0 0,0 1 0 0 0,0 0 0 0 0,1 0 0 0 0,-1-1 0 0 0,1 1 0 0 0,-1-4 0 0 0,0-9 20 0 0,2-8 2 0 0,10-36-35 0 0,0 19-184 0 0,30-70-1 0 0,28-33 178 0 0,-54 114 27 0 0,37-53 0 0 0,-44 71 11 0 0,1 0 1 0 0,0 1-1 0 0,1 0 1 0 0,0 0 0 0 0,1 1-1 0 0,0 0 1 0 0,14-8-1 0 0,-24 16 23 0 0,1 0-1 0 0,-1 0 0 0 0,1 0 1 0 0,0 0-1 0 0,0 1 0 0 0,-1-1 1 0 0,1 0-1 0 0,0 1 1 0 0,0-1-1 0 0,0 1 0 0 0,0 0 1 0 0,-1 0-1 0 0,1-1 1 0 0,0 1-1 0 0,0 1 0 0 0,0-1 1 0 0,0 0-1 0 0,0 0 0 0 0,0 1 1 0 0,-1-1-1 0 0,1 1 1 0 0,0-1-1 0 0,0 1 0 0 0,0 0 1 0 0,1 1-1 0 0,-1 0 13 0 0,0-1 0 0 0,0 1-1 0 0,0 0 1 0 0,-1 0 0 0 0,1 0 0 0 0,0 1 0 0 0,-1-1-1 0 0,0 0 1 0 0,1 0 0 0 0,-1 1 0 0 0,0-1-1 0 0,0 1 1 0 0,-1-1 0 0 0,1 1 0 0 0,0-1 0 0 0,-1 1-1 0 0,1 4 1 0 0,0 0 64 0 0,-1 1-1 0 0,1 0 1 0 0,-1-1 0 0 0,-1 1-1 0 0,-1 12 1 0 0,0-17-87 0 0,1-2 47 0 0,1-1 6 0 0,0 0-1 0 0,0 0 0 0 0,0 0 5 0 0,0 0 17 0 0,0-11-17 0 0,-1 4-79 0 0,0 0 0 0 0,-1 0 1 0 0,1 0-1 0 0,-2 0 0 0 0,1 0 0 0 0,-1 0 0 0 0,0 1 0 0 0,0-1 0 0 0,-5-5 0 0 0,7 10 5 0 0,0 0 0 0 0,0 0-1 0 0,-1 1 1 0 0,1-1-1 0 0,-1 0 1 0 0,1 1-1 0 0,-1 0 1 0 0,1-1 0 0 0,-1 1-1 0 0,0 0 1 0 0,0 0-1 0 0,0 0 1 0 0,-3-2-1 0 0,4 3 5 0 0,0 0 0 0 0,0 0 0 0 0,-1 0 0 0 0,1 0 0 0 0,0 0 0 0 0,0 0 0 0 0,0 0 0 0 0,0 0 0 0 0,0 0 0 0 0,0 1 0 0 0,-1-1 0 0 0,1 0 0 0 0,0 1 0 0 0,0-1 0 0 0,0 1 0 0 0,0-1 0 0 0,0 1 0 0 0,0 0 0 0 0,0-1 0 0 0,1 1 0 0 0,-1 0 0 0 0,0 0 0 0 0,0-1 0 0 0,0 1 0 0 0,1 0 0 0 0,-1 0 0 0 0,0 0 0 0 0,0 1 0 0 0,-6 8 90 0 0,1 1 0 0 0,0-1 1 0 0,0 1-1 0 0,1 0 0 0 0,-7 22 0 0 0,11-29-53 0 0,0 0-1 0 0,1 1 1 0 0,-1-1-1 0 0,1 0 1 0 0,0 0 0 0 0,0 0-1 0 0,0 1 1 0 0,0-1-1 0 0,2 5 1 0 0,-1-6-26 0 0,-1-1 0 0 0,1 1 0 0 0,1-1 0 0 0,-1 1 0 0 0,0-1 0 0 0,0 1 1 0 0,1-1-1 0 0,-1 0 0 0 0,1 0 0 0 0,0 0 0 0 0,0 0 0 0 0,0 0 0 0 0,0 0 0 0 0,0 0 0 0 0,4 2 0 0 0,-4-3-4 0 0,-1 1 0 0 0,1-1-1 0 0,0 0 1 0 0,0 0 0 0 0,0 0 0 0 0,1 0 0 0 0,-1-1-1 0 0,0 1 1 0 0,0 0 0 0 0,0-1 0 0 0,0 1 0 0 0,1-1-1 0 0,-1 0 1 0 0,0 0 0 0 0,1 0 0 0 0,-1 0 0 0 0,0 0-1 0 0,0 0 1 0 0,1-1 0 0 0,-1 1 0 0 0,0-1 0 0 0,0 0-1 0 0,0 1 1 0 0,0-1 0 0 0,0 0 0 0 0,0 0-1 0 0,0-1 1 0 0,3-1 0 0 0,5-3-15 0 0,-5 3-15 0 0,-1 0-1 0 0,1 0 1 0 0,0-1-1 0 0,-1 0 1 0 0,0 1-1 0 0,0-2 1 0 0,0 1-1 0 0,0 0 1 0 0,-1-1-1 0 0,1 1 1 0 0,3-8-1 0 0,-3 2-93 0 0,0 1-1 0 0,0-1 1 0 0,-1 0-1 0 0,0 0 1 0 0,-1 0 0 0 0,0 0-1 0 0,-1 0 1 0 0,0-1-1 0 0,0 1 1 0 0,-1 0-1 0 0,-1-1 1 0 0,1 1-1 0 0,-2 0 1 0 0,-4-20-1 0 0,5 28 149 0 0,1 0-1 0 0,-1 1 1 0 0,0-1-1 0 0,0 1 1 0 0,0-1-1 0 0,0 0 1 0 0,0 1-1 0 0,0-1 1 0 0,0 1-1 0 0,-1 0 1 0 0,0-2-1 0 0,-1 1 113 0 0,3 1-41 0 0,0 6 625 0 0,3-3-725 0 0,-1 0 1 0 0,1-1 0 0 0,-1 1 0 0 0,1 0-1 0 0,0-1 1 0 0,0 0 0 0 0,0 0-1 0 0,-1 1 1 0 0,1-2 0 0 0,1 1 0 0 0,-1 0-1 0 0,0-1 1 0 0,0 1 0 0 0,5-1-1 0 0,4 0-1 0 0,-1-1-1 0 0,20-4 0 0 0,-1 0-1 0 0,-17 3-305 0 0,-1 0 0 0 0,0-2 0 0 0,15-5 0 0 0,21-5-394 0 0,-48 13 720 0 0,0 1 0 0 0,1 0 0 0 0,-1 0 0 0 0,0 0 0 0 0,0 0 1 0 0,1 0-1 0 0,-1-1 0 0 0,0 1 0 0 0,1 0 0 0 0,-1 0 0 0 0,0 0 0 0 0,1 0 0 0 0,-1 0 1 0 0,0 0-1 0 0,1 0 0 0 0,-1 0 0 0 0,0 0 0 0 0,1 0 0 0 0,-1 0 0 0 0,0 0 0 0 0,1 1 1 0 0,-1-1-1 0 0,0 0 0 0 0,1 0 0 0 0,-1 0 0 0 0,0 0 0 0 0,0 0 0 0 0,1 1 0 0 0,-1-1 0 0 0,0 0 1 0 0,0 0-1 0 0,1 0 0 0 0,-1 1 0 0 0,-4 11 383 0 0,3-9-409 0 0,-3 4 63 0 0,0 0 0 0 0,-1 0-1 0 0,-5 7 1 0 0,4-8 40 0 0,1 1 1 0 0,1 0-1 0 0,-5 9 0 0 0,-8 15 731 0 0,11-22-685 0 0,1 1-1 0 0,0 0 1 0 0,0 0-1 0 0,1 0 1 0 0,-3 12-1 0 0,7-20-135 0 0,0 0 0 0 0,0-1 0 0 0,0 1 0 0 0,0 0 0 0 0,0-1 0 0 0,0 1 0 0 0,0 0 0 0 0,0-1 0 0 0,1 1 0 0 0,-1-1 0 0 0,1 1 0 0 0,-1-1 0 0 0,1 1 0 0 0,0-1 0 0 0,-1 1 0 0 0,1-1 0 0 0,0 1 0 0 0,0-1 1 0 0,0 0-1 0 0,0 0 0 0 0,0 1 0 0 0,0-1 0 0 0,1 0 0 0 0,-1 0 0 0 0,2 1 0 0 0,-1 0-7 0 0,0-1 0 0 0,1 1 0 0 0,0-1-1 0 0,-1 0 1 0 0,1 1 0 0 0,0-1 0 0 0,-1-1 0 0 0,1 1 0 0 0,0 0 0 0 0,0-1 0 0 0,5 1 0 0 0,-2-1-21 0 0,0-1 0 0 0,0 0-1 0 0,0 0 1 0 0,0-1 0 0 0,0 1 0 0 0,0-1 0 0 0,-1-1-1 0 0,1 1 1 0 0,-1-1 0 0 0,1 0 0 0 0,-1 0-1 0 0,0 0 1 0 0,0-1 0 0 0,0 0 0 0 0,7-7 0 0 0,4-6-124 0 0,-1-1 1 0 0,22-34-1 0 0,-9 6-488 0 0,-18 29 687 0 0,24-32 0 0 0,-33 48-6 0 0,1-8 341 0 0,-23 19-171 0 0,13-1-120 0 0,0 1 0 0 0,1 0 0 0 0,0 0-1 0 0,1 1 1 0 0,0 0 0 0 0,-4 12 0 0 0,1-1-100 0 0,1 1-1 0 0,-4 27 1 0 0,11-48 30 0 0,0 1 1 0 0,1-1-1 0 0,-1 0 0 0 0,1 1 1 0 0,0-1-1 0 0,0 1 0 0 0,0-1 1 0 0,0 1-1 0 0,0-1 0 0 0,1 1 1 0 0,-1-1-1 0 0,1 1 0 0 0,-1-1 1 0 0,1 0-1 0 0,0 1 0 0 0,0-1 1 0 0,0 0-1 0 0,0 0 0 0 0,0 1 1 0 0,1-1-1 0 0,-1 0 0 0 0,1 0 1 0 0,-1 0-1 0 0,1-1 0 0 0,0 1 1 0 0,0 0-1 0 0,0-1 0 0 0,0 1 1 0 0,0-1-1 0 0,0 1 0 0 0,0-1 1 0 0,0 0-1 0 0,0 0 0 0 0,1 0 1 0 0,2 1-1 0 0,0-1-115 0 0,1 0 1 0 0,-1 0-1 0 0,0 0 1 0 0,0-1-1 0 0,1 0 1 0 0,-1 0-1 0 0,0 0 1 0 0,1-1-1 0 0,-1 1 1 0 0,0-1-1 0 0,0 0 1 0 0,0-1-1 0 0,0 1 1 0 0,0-1-1 0 0,0 0 1 0 0,8-5-1 0 0,18-8-484 0 0,-19 9 239 0 0,0 0-1 0 0,0-1 1 0 0,0 0 0 0 0,15-13-1 0 0,-15 9 135 0 0,0-2-1 0 0,-1 0 0 0 0,0 0 0 0 0,-1-1 0 0 0,0 0 0 0 0,-1-1 1 0 0,-1 0-1 0 0,11-28 0 0 0,-18 39-72 0 0,0 1 1 0 0,0-1 0 0 0,-1 1-1 0 0,1-1 1 0 0,-1 0 0 0 0,0 1-1 0 0,0-1 1 0 0,0 1-1 0 0,-1-1 1 0 0,0-4 0 0 0,1 7 304 0 0,0 0 0 0 0,0 1 1 0 0,-1-1-1 0 0,1 0 0 0 0,0 0 1 0 0,0 0-1 0 0,-1 0 0 0 0,1 0 1 0 0,0 0-1 0 0,-1 1 0 0 0,1-1 1 0 0,-1 0-1 0 0,1 0 0 0 0,-1 0 1 0 0,0 1-1 0 0,1-1 0 0 0,-1 0 1 0 0,0 1-1 0 0,1-1 0 0 0,-1 1 1 0 0,0-1-1 0 0,0 1 0 0 0,0-1 1 0 0,1 1-1 0 0,-1-1 0 0 0,0 1 1 0 0,0 0-1 0 0,0 0 0 0 0,0-1 1 0 0,0 1-1 0 0,0 0 0 0 0,0 0 1 0 0,0 0-1 0 0,1 0 0 0 0,-1 0 1 0 0,0 0-1 0 0,0 0 0 0 0,0 0 1 0 0,0 0-1 0 0,0 1 0 0 0,0-1 1 0 0,-1 1-1 0 0,-2 0 240 0 0,0 1 0 0 0,0 1 0 0 0,0-1 1 0 0,1 0-1 0 0,-1 1 0 0 0,1 0 0 0 0,-1 0 0 0 0,1 0 0 0 0,0 0 1 0 0,0 0-1 0 0,0 1 0 0 0,1 0 0 0 0,-1-1 0 0 0,1 1 0 0 0,-3 7 1 0 0,-3 7-199 0 0,1 0 0 0 0,-6 26 0 0 0,5-18 463 0 0,6-20-461 0 0,1 0 0 0 0,0 0 0 0 0,0 0 0 0 0,0 0 0 0 0,1 0-1 0 0,0 1 1 0 0,0-1 0 0 0,0 0 0 0 0,2 7 0 0 0,-2-10-64 0 0,1-1-1 0 0,0 1 1 0 0,-1 0 0 0 0,1 0 0 0 0,1 0 0 0 0,-1-1 0 0 0,0 1 0 0 0,0-1 0 0 0,1 1-1 0 0,0-1 1 0 0,-1 1 0 0 0,1-1 0 0 0,0 0 0 0 0,0 0 0 0 0,0 0 0 0 0,1 0 0 0 0,-1 0-1 0 0,0 0 1 0 0,1-1 0 0 0,3 3 0 0 0,-1-3-25 0 0,1 1 0 0 0,-1-1-1 0 0,1 1 1 0 0,-1-1 0 0 0,1-1 0 0 0,-1 1-1 0 0,1-1 1 0 0,0 0 0 0 0,-1-1 0 0 0,11-1 0 0 0,-3 0-131 0 0,-1-1 1 0 0,1 0-1 0 0,19-9 1 0 0,-20 6 50 0 0,0 0-1 0 0,0-1 1 0 0,0 0 0 0 0,-1-1-1 0 0,-1 0 1 0 0,1-1-1 0 0,-1 0 1 0 0,-1 0 0 0 0,1-1-1 0 0,-2-1 1 0 0,1 1-1 0 0,-2-2 1 0 0,1 1 0 0 0,-2-1-1 0 0,1 0 1 0 0,7-21-1 0 0,-9 20 114 0 0,-1 4 216 0 0,-1 1 0 0 0,0-1 0 0 0,0 0 0 0 0,-1 0 0 0 0,3-18 0 0 0,-5 27-112 0 0,0 0 90 0 0,0 0 38 0 0,0 0 10 0 0,1 0-256 0 0,-1 0 0 0 0,1 1 0 0 0,0-1 0 0 0,0 0 0 0 0,0 1 0 0 0,-1-1 0 0 0,1 1 0 0 0,0-1-1 0 0,-1 1 1 0 0,1-1 0 0 0,0 1 0 0 0,-1 0 0 0 0,1-1 0 0 0,-1 1 0 0 0,1 0 0 0 0,-1-1 0 0 0,1 1 0 0 0,-1 0 0 0 0,1 1 0 0 0,7 17 102 0 0,-2 0-47 0 0,-3-10 39 0 0,-1 0 0 0 0,1 0 0 0 0,1 16 0 0 0,-4-22-85 0 0,0 0 0 0 0,0 0 0 0 0,0 0 0 0 0,0 0 0 0 0,-1 0-1 0 0,1 0 1 0 0,-1 0 0 0 0,0 0 0 0 0,0-1 0 0 0,0 1 0 0 0,0 0 0 0 0,-1 0 0 0 0,1-1-1 0 0,-1 1 1 0 0,1-1 0 0 0,-3 3 0 0 0,-5 5 13 0 0,-1-1 1 0 0,1 0-1 0 0,-2 0 1 0 0,-18 12-1 0 0,2-2 13 0 0,22-16-15 0 0,1 1-1 0 0,0-1 0 0 0,0 1 0 0 0,0 0 1 0 0,-5 8-1 0 0,8-11-25 0 0,0 0-1 0 0,1 0 1 0 0,-1 0 0 0 0,1 0 0 0 0,-1 0-1 0 0,1-1 1 0 0,-1 1 0 0 0,1 0 0 0 0,0 0-1 0 0,-1 0 1 0 0,1 1 0 0 0,0-1 0 0 0,0 0-1 0 0,0 0 1 0 0,-1 0 0 0 0,1 0 0 0 0,0 0-1 0 0,1 0 1 0 0,-1 0 0 0 0,0 0 0 0 0,0 0-1 0 0,0 0 1 0 0,1 0 0 0 0,-1 0 0 0 0,0 0-1 0 0,1 0 1 0 0,-1 0 0 0 0,1 0 0 0 0,-1 0-1 0 0,1 0 1 0 0,0 0 0 0 0,-1-1 0 0 0,1 1-1 0 0,0 0 1 0 0,0 0 0 0 0,-1-1 0 0 0,1 1-1 0 0,1 0 1 0 0,0 0-1 0 0,-1-1 0 0 0,1 1 0 0 0,0-1 0 0 0,0 1 0 0 0,0-1 0 0 0,0 0 0 0 0,-1 0 0 0 0,1 0 0 0 0,0 0 0 0 0,0 0 0 0 0,2-1 0 0 0,7 0 0 0 0,-3 1 3 0 0,0-1 1 0 0,0 0-1 0 0,1 0 0 0 0,-1-1 1 0 0,0 0-1 0 0,11-5 0 0 0,45-23-240 0 0,-58 26 152 0 0,13-7-341 0 0,11-5-1874 0 0,-28 15 1957 0 0,0 1 0 0 0,0-1 1 0 0,-1 0-1 0 0,1-1 0 0 0,0 1 1 0 0,-1 0-1 0 0,1 0 1 0 0,-1-1-1 0 0,1 1 0 0 0,1-2 1 0 0,3-9-1600 0 0</inkml:trace>
  <inkml:trace contextRef="#ctx0" brushRef="#br0" timeOffset="354.21">2464 153 31127 0 0,'0'0'1312'0'0,"-4"1"-1056"0"0,1 2-184 0 0,3-3-72 0 0,0 0 0 0 0,0 0 0 0 0,0 0 0 0 0,0 0 0 0 0,0 0-128 0 0,0 0-32 0 0,0 0 0 0 0,7 2 0 0 0,-2-2-1176 0 0,2 0-232 0 0,0 0-56 0 0,-3 0-8 0 0</inkml:trace>
  <inkml:trace contextRef="#ctx0" brushRef="#br0" timeOffset="699.5">873 278 16727 0 0,'-57'-9'2318'0'0,"56"9"-2271"0"0,1 0-1 0 0,0 0 1 0 0,0 1 0 0 0,0-1 0 0 0,0 0-1 0 0,0 0 1 0 0,0 0 0 0 0,0 0 0 0 0,0 0-1 0 0,-1 0 1 0 0,1 0 0 0 0,0 0 0 0 0,0 0-1 0 0,0 0 1 0 0,0 0 0 0 0,0 0 0 0 0,0 0-1 0 0,0 0 1 0 0,0 0 0 0 0,-1-1 0 0 0,1 1-1 0 0,0 0 1 0 0,0 0 0 0 0,0 0 0 0 0,0 0-1 0 0,0 0 1 0 0,0 0 0 0 0,0 0 0 0 0,0 0-1 0 0,0 0 1 0 0,-1 0 0 0 0,1 0 0 0 0,0 0-1 0 0,0 0 1 0 0,0-1 0 0 0,0 1 0 0 0,0 0-1 0 0,0 0 1 0 0,0 0 0 0 0,0 0 0 0 0,0 0 0 0 0,0 0-1 0 0,0 0 1 0 0,0 0 0 0 0,0 0 0 0 0,0-1-1 0 0,0 1 1 0 0,0 0 0 0 0,0 0 0 0 0,0 0-1 0 0,0 0 1 0 0,0 0 0 0 0,5-6 1010 0 0,10-4-102 0 0,39-7 839 0 0,31 0-474 0 0,1 7-810 0 0,-28 4-155 0 0,-55 6-326 0 0,24-2 111 0 0,159-9-1809 0 0,-144 11 998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4:29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23 585 15664 0 0,'0'0'356'0'0,"-7"4"859"0"0,7-3-1066 0 0,-1-1-1 0 0,1 1 0 0 0,-1-1 1 0 0,0 1-1 0 0,1-1 0 0 0,-1 1 1 0 0,0-1-1 0 0,1 1 0 0 0,-1-1 1 0 0,0 0-1 0 0,0 0 0 0 0,1 1 1 0 0,-1-1-1 0 0,0 0 0 0 0,0 0 1 0 0,0 0-1 0 0,0 0-2 0 0,1 0 0 0 0,0 0 0 0 0,0 0 1 0 0,0 0-1 0 0,-1 0 0 0 0,1 0 0 0 0,0 0 0 0 0,0-1 0 0 0,0 1 0 0 0,0 0 1 0 0,-1 0-1 0 0,1 0 0 0 0,0-1 0 0 0,0 1 0 0 0,0 0 0 0 0,0 0 0 0 0,0 0 1 0 0,0-1-1 0 0,-1 1 0 0 0,1 0 0 0 0,0 0 0 0 0,0 0 0 0 0,0-1 0 0 0,0 1 1 0 0,0 0-1 0 0,0 0 0 0 0,0-1 0 0 0,0 1 0 0 0,0 0 0 0 0,0 0 0 0 0,0-1 1 0 0,0 1-1 0 0,0 0 0 0 0,1-2 266 0 0,-1 1 1 0 0,0-1-1 0 0,1 1 1 0 0,-1 0-1 0 0,1-1 1 0 0,-1 1-1 0 0,1 0 1 0 0,0-1-1 0 0,1-1 1 0 0,7-6-1657 0 0,21-11 759 0 0,0-1 0 0 0,-2-1 0 0 0,-1-2 0 0 0,-1 0 0 0 0,42-52 0 0 0,-44 47-301 0 0,-24 28 657 0 0,-12 16-54 0 0,-19 20 881 0 0,-35 55 0 0 0,45-60-238 0 0,20-29-446 0 0,1 0-1 0 0,-1 0 0 0 0,0 0 1 0 0,0 0-1 0 0,1 0 0 0 0,-1 0 1 0 0,1 0-1 0 0,-1 0 0 0 0,1 1 1 0 0,-1-1-1 0 0,1 0 1 0 0,0 0-1 0 0,0 1 0 0 0,-1-1 1 0 0,1 0-1 0 0,0 3 0 0 0,1-3 20 0 0,-1-1 0 0 0,1 1 0 0 0,-1 0 0 0 0,1-1-1 0 0,-1 1 1 0 0,1-1 0 0 0,-1 1 0 0 0,1-1-1 0 0,-1 1 1 0 0,1-1 0 0 0,0 1 0 0 0,-1-1 0 0 0,1 0-1 0 0,0 1 1 0 0,-1-1 0 0 0,1 0 0 0 0,0 0 0 0 0,0 1-1 0 0,-1-1 1 0 0,1 0 0 0 0,0 0 0 0 0,0 0 0 0 0,-1 0-1 0 0,1 0 1 0 0,0 0 0 0 0,0 0 0 0 0,1 0 0 0 0,3-1-37 0 0,0 1 1 0 0,-1-1 0 0 0,1 0 0 0 0,0-1 0 0 0,0 1 0 0 0,-1-1-1 0 0,9-4 1 0 0,31-19-290 0 0,-33 18 209 0 0,33-21-452 0 0,-22 13-40 0 0,1 1 1 0 0,30-13-1 0 0,-51 26 539 0 0,1 0-1 0 0,-1 0 1 0 0,1 0 0 0 0,-1 0-1 0 0,1 1 1 0 0,0-1 0 0 0,0 1-1 0 0,-1 0 1 0 0,1 0-1 0 0,0 0 1 0 0,-1 0 0 0 0,1 0-1 0 0,3 2 1 0 0,-5-2-17 0 0,0 0 0 0 0,0 1 0 0 0,0-1 0 0 0,0 1 0 0 0,0 0 0 0 0,0-1 0 0 0,0 1 0 0 0,0 0 1 0 0,-1-1-1 0 0,1 1 0 0 0,0 0 0 0 0,0 0 0 0 0,-1 0 0 0 0,1 0 0 0 0,-1-1 0 0 0,1 1 0 0 0,-1 0 0 0 0,1 0 0 0 0,-1 0 0 0 0,1 0 1 0 0,-1 0-1 0 0,0 1 0 0 0,0-1 0 0 0,1 0 0 0 0,-1 0 0 0 0,0 0 0 0 0,0 0 0 0 0,0 0 0 0 0,0 0 0 0 0,0 0 0 0 0,-1 0 0 0 0,1 0 1 0 0,0 0-1 0 0,-1 2 0 0 0,-2 9 81 0 0,-1-1 1 0 0,0 0 0 0 0,0 0-1 0 0,-8 12 1 0 0,1 0 639 0 0,-45 80 3044 0 0,52-98-3472 0 0,4-4-172 0 0,-1-1 0 0 0,1 1 1 0 0,-1 0-1 0 0,1 0 0 0 0,-1 0 0 0 0,1 0 1 0 0,-1 0-1 0 0,1 0 0 0 0,0 0 1 0 0,-1 0-1 0 0,1 0 0 0 0,0 0 1 0 0,0 1-1 0 0,16-19 78 0 0,23-32-2047 0 0,3 3-1 0 0,55-50 0 0 0,-93 92 1578 0 0,0 1 1 0 0,0 0-1 0 0,0 0 0 0 0,0 0 0 0 0,1 1 0 0 0,5-3 0 0 0,-10 4 270 0 0,1 1 0 0 0,0 0-1 0 0,-1 0 1 0 0,1-1-1 0 0,0 1 1 0 0,-1 0 0 0 0,1 0-1 0 0,0 0 1 0 0,-1 0-1 0 0,1 0 1 0 0,0 0 0 0 0,-1 0-1 0 0,1 0 1 0 0,0 0-1 0 0,-1 1 1 0 0,1-1 0 0 0,0 0-1 0 0,-1 0 1 0 0,1 0-1 0 0,0 1 1 0 0,0 0 0 0 0,0-1 89 0 0,-1 1 0 0 0,1 0 0 0 0,-1 0 0 0 0,1 0 1 0 0,-1 0-1 0 0,1 0 0 0 0,-1 0 0 0 0,1 0 1 0 0,-1 0-1 0 0,0 0 0 0 0,1 0 0 0 0,-1 0 0 0 0,0 0 1 0 0,0 0-1 0 0,0 0 0 0 0,0 0 0 0 0,0 0 1 0 0,0 1-1 0 0,-7 83 6867 0 0,6-72-6345 0 0,0 0 0 0 0,-1 0 0 0 0,-5 20 0 0 0,-2-12 653 0 0,7-18-1100 0 0,1 1-1 0 0,-1-1 1 0 0,1 1-1 0 0,0-1 1 0 0,0 1-1 0 0,0-1 1 0 0,0 8-1 0 0,-1 2 48 0 0,1-10-134 0 0,1-1 0 0 0,-1 1 0 0 0,1 0 0 0 0,0 0 0 0 0,0-1-1 0 0,0 1 1 0 0,0 0 0 0 0,0 0 0 0 0,1-1 0 0 0,-1 1 0 0 0,1 0 0 0 0,1 3 0 0 0,0-3 0 0 0,-1-2-21 0 0,-1 0 1 0 0,0-1-1 0 0,1 0 1 0 0,-1 1-1 0 0,1-1 1 0 0,0 1-1 0 0,-1-1 1 0 0,1 0-1 0 0,-1 1 1 0 0,1-1-1 0 0,0 0 1 0 0,-1 1-1 0 0,1-1 1 0 0,0 0-1 0 0,-1 0 1 0 0,1 0-1 0 0,0 0 1 0 0,-1 1-1 0 0,1-1 0 0 0,0 0 1 0 0,-1 0-1 0 0,1 0 1 0 0,0-1-1 0 0,-1 1 1 0 0,1 0-1 0 0,0 0 1 0 0,-1 0-1 0 0,1 0 1 0 0,0-1-1 0 0,-1 1 1 0 0,1 0-1 0 0,0-1 1 0 0,-1 1-1 0 0,1 0 1 0 0,-1-1-1 0 0,1 1 1 0 0,-1-1-1 0 0,1 0 1 0 0,3-1-3 0 0,-1-1 0 0 0,1 0 0 0 0,-1 0 0 0 0,4-5 0 0 0,145-209-1224 0 0,-125 171 643 0 0,-3-1 1 0 0,33-87-1 0 0,-18 37 560 0 0,-32 81 27 0 0,2-3 6 0 0,-1 0 0 0 0,-1 0 0 0 0,-1-1 0 0 0,4-21 0 0 0,-8 37 18 0 0,-2 3-9 0 0,1 0 1 0 0,-1 1-1 0 0,0-1 0 0 0,1 0 0 0 0,-1 1 1 0 0,0-1-1 0 0,0 0 0 0 0,0 1 0 0 0,0-1 0 0 0,1 0 1 0 0,-1 1-1 0 0,0-1 0 0 0,0 0 0 0 0,0 0 1 0 0,0 1-1 0 0,0-1 0 0 0,-1 0 0 0 0,1 1 1 0 0,0-1-1 0 0,0 0 0 0 0,0 0 0 0 0,-1 1 1 0 0,0-2-1 0 0,1 2-17 0 0,0 0 0 0 0,-1 0 0 0 0,1 0 0 0 0,0 0-1 0 0,-1 0 1 0 0,1 0 0 0 0,0 0 0 0 0,-1 0 0 0 0,1 0 0 0 0,0 1 0 0 0,-1-1 0 0 0,1 0 0 0 0,0 0 0 0 0,-1 0 0 0 0,1 1 0 0 0,0-1 0 0 0,0 0 0 0 0,-1 0-1 0 0,1 1 1 0 0,0-1 0 0 0,0 0 0 0 0,-1 1 0 0 0,1-1 3 0 0,-4 7-59 0 0,1 0 0 0 0,0 0 0 0 0,0 1-1 0 0,1-1 1 0 0,0 1 0 0 0,0-1 0 0 0,-1 15-1 0 0,1-9 17 0 0,-7 23-1 0 0,-15 27 372 0 0,-58 105 0 0 0,26-59 798 0 0,49-96-871 0 0,1 1 0 0 0,1-1 0 0 0,0 1 0 0 0,0 1 0 0 0,2-1 0 0 0,0 0 0 0 0,-2 19 0 0 0,5-31-284 0 0,0 0 0 0 0,0 0 0 0 0,0 0 0 0 0,1-1 0 0 0,-1 1 0 0 0,0 0 0 0 0,1 0 1 0 0,0 0-1 0 0,-1 0 0 0 0,1 0 0 0 0,0 0 0 0 0,0-1 0 0 0,0 1 0 0 0,0 0 0 0 0,0-1 0 0 0,0 1 1 0 0,1-1-1 0 0,1 3 0 0 0,0-2 11 0 0,-1-1 0 0 0,1 1 0 0 0,0-1 0 0 0,-1 1 1 0 0,1-1-1 0 0,0 0 0 0 0,0 0 0 0 0,0 0 0 0 0,0 0 0 0 0,0-1 0 0 0,3 1 1 0 0,0 0-17 0 0,1-1 1 0 0,-1 0 0 0 0,0 0-1 0 0,1 0 1 0 0,-1-1 0 0 0,0 0-1 0 0,1-1 1 0 0,-1 1-1 0 0,0-1 1 0 0,0 0 0 0 0,7-4-1 0 0,11-8-1111 0 0,-1-2-1 0 0,37-31 1 0 0,-54 42 723 0 0,-1-1 0 0 0,1 0 0 0 0,-1 0 1 0 0,0-1-1 0 0,-1 1 0 0 0,1-1 0 0 0,4-10 0 0 0,-7 12 451 0 0,0 0 0 0 0,0 0-1 0 0,-1 0 1 0 0,1 0 0 0 0,-1 0 0 0 0,0-1 0 0 0,-1 1-1 0 0,1 0 1 0 0,-1-1 0 0 0,0 1 0 0 0,0 0-1 0 0,-2-8 1 0 0,2 13 9 0 0,0 0-1 0 0,0-1 0 0 0,0 1 1 0 0,0-1-1 0 0,0 1 0 0 0,0 0 1 0 0,0-1-1 0 0,-1 1 0 0 0,1-1 1 0 0,0 1-1 0 0,0 0 1 0 0,0-1-1 0 0,-1 1 0 0 0,1 0 1 0 0,0-1-1 0 0,0 1 0 0 0,-1 0 1 0 0,1 0-1 0 0,0-1 0 0 0,0 1 1 0 0,-1 0-1 0 0,1 0 0 0 0,-1-1 1 0 0,1 1-1 0 0,0 0 1 0 0,-1 0-1 0 0,1 0 0 0 0,0 0 1 0 0,-1-1-1 0 0,0 1 0 0 0,0 0 12 0 0,0 0 1 0 0,0 1-1 0 0,0-1 0 0 0,0 0 0 0 0,1 0 0 0 0,-1 1 0 0 0,0-1 0 0 0,0 0 0 0 0,0 1 0 0 0,0-1 0 0 0,0 1 0 0 0,-1 0 0 0 0,-21 20 777 0 0,-28 42 157 0 0,46-55-805 0 0,0 0 0 0 0,0-1 1 0 0,1 2-1 0 0,0-1 0 0 0,1 0 0 0 0,-5 17 1 0 0,8-22-180 0 0,-1-1 1 0 0,1 1-1 0 0,0-1 1 0 0,0 1-1 0 0,0-1 0 0 0,0 1 1 0 0,0-1-1 0 0,0 1 1 0 0,1-1-1 0 0,-1 1 1 0 0,1-1-1 0 0,-1 1 0 0 0,1-1 1 0 0,0 0-1 0 0,0 1 1 0 0,0-1-1 0 0,1 0 1 0 0,-1 0-1 0 0,1 0 1 0 0,-1 0-1 0 0,3 2 0 0 0,-3-2 1 0 0,1-1 0 0 0,0 1 0 0 0,0-1 0 0 0,-1 0 0 0 0,1 0-1 0 0,0 0 1 0 0,0 0 0 0 0,0 0 0 0 0,0 0 0 0 0,1-1 0 0 0,-1 1-1 0 0,0-1 1 0 0,0 1 0 0 0,0-1 0 0 0,0 0 0 0 0,1 0-1 0 0,-1 0 1 0 0,0 0 0 0 0,0 0 0 0 0,0 0 0 0 0,1-1 0 0 0,-1 1-1 0 0,0-1 1 0 0,3-1 0 0 0,12-5-535 0 0,0-1-1 0 0,0-1 1 0 0,-1-1-1 0 0,0 0 1 0 0,-1-1-1 0 0,0 0 1 0 0,-1-2-1 0 0,0 1 1 0 0,19-25 0 0 0,-31 34 406 0 0,1 0 1 0 0,-1 0-1 0 0,1-1 0 0 0,-1 1 1 0 0,0-1-1 0 0,0 0 1 0 0,-1 1-1 0 0,1-1 1 0 0,1-6-1 0 0,-3 10 201 0 0,0 0 3 0 0,0 0 48 0 0,-7-3 1314 0 0,7 3-1389 0 0,0 0-1 0 0,-1 0 1 0 0,1 0 0 0 0,0 0 0 0 0,0 0-1 0 0,-1 0 1 0 0,1 0 0 0 0,0 0 0 0 0,0 0 0 0 0,-1 0-1 0 0,1 0 1 0 0,0 0 0 0 0,0 0 0 0 0,-1 1-1 0 0,1-1 1 0 0,0 0 0 0 0,0 0 0 0 0,-1 0 0 0 0,1 0-1 0 0,0 0 1 0 0,0 0 0 0 0,-1 1 0 0 0,1-1-1 0 0,0 0 1 0 0,0 0 0 0 0,0 0 0 0 0,0 1 0 0 0,-1-1-1 0 0,1 0 1 0 0,0 0 0 0 0,0 0 0 0 0,0 1-1 0 0,0-1 1 0 0,0 0 0 0 0,0 0 0 0 0,0 1 0 0 0,0-1-1 0 0,0 0 1 0 0,-1 0 0 0 0,1 1 0 0 0,0-1-1 0 0,0 0 1 0 0,0 0 0 0 0,1 1 0 0 0,0 0-70 0 0,1-1 0 0 0,0 1 0 0 0,-1 0 0 0 0,1-1 0 0 0,0 0 1 0 0,0 1-1 0 0,0-1 0 0 0,0 0 0 0 0,3 0 0 0 0,13-6-199 0 0,-3 2-368 0 0,0 0 1 0 0,-1-1-1 0 0,1-1 0 0 0,-1 0 0 0 0,18-12 0 0 0,-21 12 583 0 0,-10 6 0 0 0,-1 0 0 0 0,0 0-1 0 0,0 0 1 0 0,1 0 0 0 0,-1 0-1 0 0,0 0 1 0 0,0 0-1 0 0,0 0 1 0 0,1 0 0 0 0,-1 0-1 0 0,0 0 1 0 0,0 0 0 0 0,1 0-1 0 0,-1 0 1 0 0,0 0 0 0 0,0 0-1 0 0,0 1 1 0 0,1-1 0 0 0,-1 0-1 0 0,0 0 1 0 0,0 0-1 0 0,0 0 1 0 0,1 0 0 0 0,-1 0-1 0 0,0 1 1 0 0,0-1 0 0 0,0 0-1 0 0,0 0 1 0 0,0 0 0 0 0,1 1-1 0 0,-1-1 1 0 0,0 0 0 0 0,0 0-1 0 0,0 0 1 0 0,0 1-1 0 0,0-1 1 0 0,0 0 0 0 0,0 0-1 0 0,0 1 1 0 0,0-1 0 0 0,0 0-1 0 0,0 0 1 0 0,0 0 0 0 0,0 1-1 0 0,0 7 81 0 0,0-6 77 0 0,-1 1 0 0 0,1-1-1 0 0,-1 1 1 0 0,1-1 0 0 0,-1 1-1 0 0,0-1 1 0 0,0 1-1 0 0,0-1 1 0 0,0 0 0 0 0,0 1-1 0 0,-1-1 1 0 0,-1 3 0 0 0,-25 26-269 0 0,6-7 1555 0 0,16-16-1311 0 0,0 1 1 0 0,1 0-1 0 0,0 0 0 0 0,-5 11 0 0 0,9-18-64 0 0,0 0 0 0 0,1 0-1 0 0,-1 0 1 0 0,0 0 0 0 0,1 0 0 0 0,-1 0-1 0 0,1 1 1 0 0,-1-1 0 0 0,1 0 0 0 0,0 0 0 0 0,0 0-1 0 0,0 1 1 0 0,0-1 0 0 0,1 0 0 0 0,-1 0-1 0 0,1 0 1 0 0,-1 0 0 0 0,1 0 0 0 0,0 1-1 0 0,-1-1 1 0 0,1 0 0 0 0,0 0 0 0 0,1-1-1 0 0,-1 1 1 0 0,0 0 0 0 0,2 2 0 0 0,-2-4-80 0 0,0 1 1 0 0,1 0-1 0 0,-1-1 1 0 0,0 1-1 0 0,1-1 1 0 0,-1 1-1 0 0,0-1 1 0 0,1 0-1 0 0,-1 0 1 0 0,1 0-1 0 0,-1 0 1 0 0,1 0-1 0 0,-1 0 1 0 0,0 0-1 0 0,1 0 1 0 0,1-1-1 0 0,23-6-396 0 0,-12 1-26 0 0,0-1 1 0 0,0-1-1 0 0,0 0 0 0 0,-1-1 1 0 0,-1-1-1 0 0,1 1 0 0 0,-1-2 1 0 0,12-14-1 0 0,23-28-630 0 0,-46 51 1098 0 0,1-1 99 0 0,0 1 1 0 0,0-1-1 0 0,0 1 1 0 0,0 0-1 0 0,0-1 1 0 0,5-3-1 0 0,-7 27 283 0 0,-1-3 409 0 0,0 0 0 0 0,-7 26 0 0 0,4-26-636 0 0,1 0-1 0 0,-1 27 0 0 0,0 3-173 0 0,4-47 57 0 0,0-1 8 0 0,12 3-35 0 0,-11-2-43 0 0,0-1-1 0 0,0 1 1 0 0,0-1-1 0 0,0 0 1 0 0,0 0-1 0 0,0 1 1 0 0,0-1-1 0 0,0 0 0 0 0,0 0 1 0 0,0 0-1 0 0,0 0 1 0 0,0 0-1 0 0,0 0 1 0 0,0 0-1 0 0,0 0 1 0 0,0-1-1 0 0,0 1 1 0 0,1-1-1 0 0,40-12 488 0 0,-34 8-601 0 0,0 0 0 0 0,0 0 0 0 0,0 0 0 0 0,-1-1 0 0 0,0 0 0 0 0,0 0 0 0 0,0-1 0 0 0,-1 0-1 0 0,0 0 1 0 0,10-16 0 0 0,-2 3 210 0 0,17-36 0 0 0,-31 55-120 0 0,1 0 0 0 0,-1-1 0 0 0,0 1 0 0 0,1 0 0 0 0,-1 0 0 0 0,0 0 0 0 0,0-1 0 0 0,0 1 0 0 0,0 0 0 0 0,0-3 0 0 0,0-2 1 0 0,0 6 27 0 0,-1-1 0 0 0,1 1-1 0 0,0 0 1 0 0,0-1-1 0 0,-1 1 1 0 0,1 0-1 0 0,0 0 1 0 0,-1 0-1 0 0,1-1 1 0 0,0 1-1 0 0,-1 0 1 0 0,1 0-1 0 0,0 0 1 0 0,-1 0-1 0 0,1-1 1 0 0,0 1-1 0 0,-1 0 1 0 0,1 0-1 0 0,-1 0 1 0 0,1 0 0 0 0,0 0-1 0 0,-1 0 1 0 0,1 0-1 0 0,0 0 1 0 0,-1 0-1 0 0,1 0 1 0 0,-1 0-1 0 0,1 1 1 0 0,0-1-1 0 0,-1 0 1 0 0,0 0-1 0 0,0 0 4 0 0,0 1-1 0 0,0-1 1 0 0,0 0-1 0 0,-1 1 1 0 0,1-1-1 0 0,0 1 1 0 0,0-1-1 0 0,0 1 1 0 0,0 0-1 0 0,0-1 1 0 0,0 1-1 0 0,0 0 1 0 0,-1 1-1 0 0,2-2-13 0 0,0 1 0 0 0,0-1-1 0 0,-1 0 1 0 0,1 1-1 0 0,0-1 1 0 0,0 1 0 0 0,0-1-1 0 0,0 0 1 0 0,0 1-1 0 0,0-1 1 0 0,1 1 0 0 0,-1-1-1 0 0,0 0 1 0 0,0 1-1 0 0,0-1 1 0 0,0 1-1 0 0,0-1 1 0 0,0 0 0 0 0,1 1-1 0 0,-1-1 1 0 0,0 0-1 0 0,0 1 1 0 0,1-1 0 0 0,-1 0-1 0 0,0 0 1 0 0,0 1-1 0 0,1-1 1 0 0,-1 0 0 0 0,0 1-1 0 0,1-1 1 0 0,-1 0-1 0 0,0 0 1 0 0,1 0-1 0 0,-1 0 1 0 0,0 1 0 0 0,1-1-1 0 0,-1 0 1 0 0,1 0-1 0 0,0 0 1 0 0,14 6-176 0 0,-15-6 181 0 0,5 1 8 0 0,0 0 0 0 0,1 0 0 0 0,-1 0-1 0 0,1-1 1 0 0,-1 1 0 0 0,1-1 0 0 0,-1-1-1 0 0,1 1 1 0 0,-1-1 0 0 0,0 0 0 0 0,9-3 0 0 0,2-2 32 0 0,0 0 0 0 0,20-12-1 0 0,-18 9-67 0 0,21-8 0 0 0,-35 16-62 0 0,-2 0 83 0 0,0 1-1 0 0,0-1 1 0 0,0 0-1 0 0,0 0 1 0 0,-1 0-1 0 0,1 0 1 0 0,0-1-1 0 0,0 1 1 0 0,2-3-1 0 0,-2 2 8 0 0,-1 0 0 0 0,0 0 0 0 0,1 0 0 0 0,-1 0 0 0 0,0 0 0 0 0,0 0 0 0 0,0 0 0 0 0,0 0 0 0 0,0-1 0 0 0,-1 1 0 0 0,1 0 0 0 0,-1-1 0 0 0,0 1 0 0 0,1 0 0 0 0,-1-1 0 0 0,0 1 0 0 0,0-1 0 0 0,-1 1 0 0 0,1 0 0 0 0,0-1 0 0 0,-1-2 0 0 0,0 5 0 0 0,1 0 0 0 0,0-1 0 0 0,0 1 0 0 0,0 0 0 0 0,0 0 0 0 0,0-1 0 0 0,-1 1 0 0 0,1 0 0 0 0,0-1 0 0 0,0 1 0 0 0,0 0 0 0 0,-1 0 0 0 0,1 0 0 0 0,0-1 0 0 0,0 1 0 0 0,-1 0 0 0 0,1 0 0 0 0,0 0 0 0 0,-1 0 0 0 0,1-1 0 0 0,0 1 0 0 0,-1 0 0 0 0,1 0 0 0 0,0 0 0 0 0,0 0 0 0 0,-1 0 0 0 0,1 0 0 0 0,0 0 0 0 0,-1 0 0 0 0,1 0 0 0 0,0 0 0 0 0,-1 0 0 0 0,1 0 0 0 0,0 0 0 0 0,-1 0 0 0 0,-10 5 0 0 0,10-5 0 0 0,-3 4 57 0 0,0-1-1 0 0,-1 1 1 0 0,1 0-1 0 0,0 0 1 0 0,1 0-1 0 0,-1 0 1 0 0,1 1-1 0 0,-6 9 1 0 0,-6 8 146 0 0,6-10 96 0 0,0 1-1 0 0,-12 23 1 0 0,18-30-177 0 0,0 1 1 0 0,0-1-1 0 0,1 1 0 0 0,0-1 1 0 0,0 1-1 0 0,0 0 1 0 0,1 0-1 0 0,0 9 0 0 0,1-14-115 0 0,-1 0 0 0 0,1-1 0 0 0,0 1-1 0 0,0 0 1 0 0,1 0 0 0 0,-1-1-1 0 0,0 1 1 0 0,1 0 0 0 0,-1 0-1 0 0,1-1 1 0 0,-1 1 0 0 0,1 0-1 0 0,0-1 1 0 0,0 1 0 0 0,-1-1 0 0 0,1 1-1 0 0,0-1 1 0 0,1 1 0 0 0,-1-1-1 0 0,0 0 1 0 0,0 1 0 0 0,0-1-1 0 0,1 0 1 0 0,-1 0 0 0 0,1 0 0 0 0,-1 0-1 0 0,1 0 1 0 0,-1 0 0 0 0,1 0-1 0 0,0-1 1 0 0,-1 1 0 0 0,1-1-1 0 0,0 1 1 0 0,0-1 0 0 0,-1 0 0 0 0,1 1-1 0 0,0-1 1 0 0,0 0 0 0 0,-1 0-1 0 0,3 0 1 0 0,5-1-68 0 0,-1 0 0 0 0,0-1 0 0 0,0 1 0 0 0,1-2 0 0 0,-1 1 0 0 0,0-1 0 0 0,8-4 0 0 0,10-6-1243 0 0,0-1 1 0 0,-2-1-1 0 0,0-2 1 0 0,0 0-1 0 0,-2-1 0 0 0,0-1 1 0 0,32-37-1 0 0,-49 50 1214 0 0,6-8-196 0 0,-8 11 855 0 0,-3 7 971 0 0,-5 12-481 0 0,-1-1-1 0 0,-1 1 0 0 0,-16 27 0 0 0,-3 4 1240 0 0,19-28-1310 0 0,7-18-710 0 0,0-1-19 0 0,0 0-3 0 0,0 0-31 0 0,12-10-62 0 0,10-6-618 0 0,19-20 0 0 0,9-7-768 0 0,-39 35 647 0 0,0 1 1 0 0,1-1 0 0 0,16-6 0 0 0,-28 14 590 0 0,0 0 0 0 0,0 0 1 0 0,1 0-1 0 0,-1 0 1 0 0,0 0-1 0 0,0 0 1 0 0,0 0-1 0 0,0 0 1 0 0,0 0-1 0 0,1 1 1 0 0,-1-1-1 0 0,0 0 1 0 0,0 0-1 0 0,0 0 1 0 0,0 0-1 0 0,0 0 1 0 0,0 0-1 0 0,1 0 1 0 0,-1 0-1 0 0,0 1 0 0 0,0-1 1 0 0,0 0-1 0 0,0 0 1 0 0,0 0-1 0 0,0 0 1 0 0,0 0-1 0 0,0 1 1 0 0,0-1-1 0 0,0 0 1 0 0,0 0-1 0 0,0 0 1 0 0,0 0-1 0 0,0 0 1 0 0,0 1-1 0 0,0-1 1 0 0,0 0-1 0 0,0 0 0 0 0,0 0 1 0 0,0 0-1 0 0,0 1 1 0 0,0-1-1 0 0,0 0 1 0 0,0 0-1 0 0,0 0 1 0 0,0 0-1 0 0,0 0 1 0 0,0 1-1 0 0,0-1 1 0 0,0 0-1 0 0,-1 0 1 0 0,1 0-1 0 0,0 0 1 0 0,-3 12 778 0 0,3-11-695 0 0,-13 29 85 0 0,11-27-89 0 0,0 1 0 0 0,0 0-1 0 0,0-1 1 0 0,1 1 0 0 0,-1 0 0 0 0,1 0-1 0 0,0 0 1 0 0,0 0 0 0 0,0 0-1 0 0,1 1 1 0 0,-1-1 0 0 0,1 0 0 0 0,0 0-1 0 0,1 5 1 0 0,-1-8-80 0 0,1 1-1 0 0,-1-1 1 0 0,1 0-1 0 0,-1 0 1 0 0,1 0-1 0 0,0 0 1 0 0,-1 0-1 0 0,1 0 1 0 0,0 0-1 0 0,0 0 1 0 0,0 0-1 0 0,-1 0 1 0 0,1 0-1 0 0,0 0 1 0 0,0-1-1 0 0,0 1 1 0 0,0 0-1 0 0,1-1 1 0 0,-1 1-1 0 0,0-1 1 0 0,0 1-1 0 0,0-1 1 0 0,0 1-1 0 0,1-1 1 0 0,-1 0-1 0 0,0 0 1 0 0,0 1-1 0 0,1-1 1 0 0,-1 0 0 0 0,0 0-1 0 0,0 0 1 0 0,1-1-1 0 0,-1 1 1 0 0,2 0-1 0 0,1-1-119 0 0,0 0 0 0 0,0 0 0 0 0,0 0-1 0 0,0 0 1 0 0,-1 0 0 0 0,1-1 0 0 0,0 0 0 0 0,-1 1-1 0 0,6-5 1 0 0,9-9-606 0 0,-1-1 0 0 0,0 0-1 0 0,-1-2 1 0 0,19-26 0 0 0,45-83-3767 0 0,-31 35-665 0 0,-7-3 4071 0 0,-36 79 1417 0 0,0 1-1 0 0,1 0 0 0 0,10-15 1 0 0,7-7 111 0 0,-24 36-438 0 0,0 1 1 0 0,1-1-1 0 0,-1 1 1 0 0,1-1-1 0 0,-1 1 1 0 0,1-1-1 0 0,-1 1 1 0 0,1-1 0 0 0,-1 1-1 0 0,1 0 1 0 0,-1-1-1 0 0,1 1 1 0 0,-1 0-1 0 0,1-1 1 0 0,1 1 0 0 0,-2 0 12 0 0,0 0 0 0 0,0 0 0 0 0,1 0 1 0 0,-1 0-1 0 0,0 0 0 0 0,0 0 1 0 0,0 0-1 0 0,1 0 0 0 0,-1 0 0 0 0,0 0 1 0 0,0 1-1 0 0,0-1 0 0 0,1 0 0 0 0,-1 0 1 0 0,0 0-1 0 0,0 0 0 0 0,0 0 1 0 0,0 1-1 0 0,0-1 0 0 0,1 0 0 0 0,-1 0 1 0 0,0 0-1 0 0,0 1 0 0 0,0-1 1 0 0,0 0-1 0 0,0 0 0 0 0,0 0 0 0 0,0 1 1 0 0,0-1-1 0 0,0 0 0 0 0,1 2-9 0 0,-1 0 1 0 0,0 1-1 0 0,0-1 0 0 0,0 0 1 0 0,0 0-1 0 0,0 0 0 0 0,-1 0 0 0 0,1 0 1 0 0,-1 3-1 0 0,-14 31 1771 0 0,-1-1 1 0 0,-38 62 0 0 0,-12 25 2614 0 0,58-105-3834 0 0,-5 11-52 0 0,1 0-1 0 0,1 1 0 0 0,-10 45 1 0 0,21-70-546 0 0,-1 0-1 0 0,0 1 1 0 0,1-1 0 0 0,0 1 0 0 0,0-1 0 0 0,1 1-1 0 0,-1-1 1 0 0,1 0 0 0 0,0 1 0 0 0,0-1 0 0 0,0 0-1 0 0,3 5 1 0 0,-4-8 11 0 0,1 0 1 0 0,0 0-1 0 0,-1 0 1 0 0,1-1-1 0 0,0 1 0 0 0,0 0 1 0 0,0-1-1 0 0,-1 1 0 0 0,1 0 1 0 0,0-1-1 0 0,0 1 0 0 0,0-1 1 0 0,0 0-1 0 0,0 1 0 0 0,0-1 1 0 0,0 0-1 0 0,0 1 1 0 0,0-1-1 0 0,0 0 0 0 0,0 0 1 0 0,0 0-1 0 0,0 0 0 0 0,0 0 1 0 0,0 0-1 0 0,1 0 0 0 0,-1 0 1 0 0,0-1-1 0 0,0 1 1 0 0,0 0-1 0 0,1-1 0 0 0,5-2-126 0 0,-1 1 1 0 0,0-1-1 0 0,9-6 0 0 0,-11 7 98 0 0,16-11-928 0 0,0-1-1 0 0,20-20 1 0 0,-5 5-1715 0 0,-23 18 887 0 0,16-17 0 0 0,-24 23 843 0 0,8-14-184 0 0,-10 14 1195 0 0,-2 5 274 0 0,0 0 137 0 0,0 0 38 0 0,0-1-63 0 0,0 1-386 0 0,0 0-1 0 0,-1 0 1 0 0,1-1 0 0 0,0 1 0 0 0,0 0-1 0 0,-1 0 1 0 0,1 0 0 0 0,0 0-1 0 0,-1 0 1 0 0,1 0 0 0 0,0 0 0 0 0,0 0-1 0 0,-1 0 1 0 0,1 0 0 0 0,0 0-1 0 0,-1 0 1 0 0,1 0 0 0 0,0 0 0 0 0,0 1-1 0 0,-1-1 1 0 0,1 0 0 0 0,0 0-1 0 0,-1 0 1 0 0,1 0 0 0 0,0 0-1 0 0,0 0 1 0 0,0 1 0 0 0,-1-1 0 0 0,1 0-1 0 0,0 0 1 0 0,0 1 0 0 0,0-1-1 0 0,-1 0 1 0 0,1 0 0 0 0,0 0 0 0 0,0 1-1 0 0,-9 8 1707 0 0,9-8-1656 0 0,-10 9 427 0 0,2 1 0 0 0,0-1 0 0 0,0 2 0 0 0,1-1 0 0 0,0 1-1 0 0,1 0 1 0 0,0 1 0 0 0,-4 14 0 0 0,9-26-482 0 0,1 1-1 0 0,0-1 0 0 0,-1 0 1 0 0,1 1-1 0 0,0-1 0 0 0,0 1 1 0 0,-1-1-1 0 0,1 1 1 0 0,0-1-1 0 0,1 1 0 0 0,-1-1 1 0 0,0 1-1 0 0,0-1 1 0 0,1 1-1 0 0,-1-1 0 0 0,0 1 1 0 0,1-1-1 0 0,0 0 1 0 0,-1 1-1 0 0,1-1 0 0 0,0 0 1 0 0,0 0-1 0 0,-1 1 1 0 0,1-1-1 0 0,0 0 0 0 0,0 0 1 0 0,1 0-1 0 0,-1 0 0 0 0,0 0 1 0 0,2 1-1 0 0,0-1-175 0 0,-1 1 1 0 0,1-1-1 0 0,0 0 0 0 0,0 0 0 0 0,0-1 0 0 0,-1 1 1 0 0,1 0-1 0 0,0-1 0 0 0,0 0 0 0 0,0 0 0 0 0,0 0 1 0 0,0 0-1 0 0,0 0 0 0 0,3-1 0 0 0,19-5-1156 0 0,-1-1 0 0 0,0-1 0 0 0,45-23 0 0 0,33-22 152 0 0,-86 43 1194 0 0,-16 10-23 0 0,0 0 0 0 0,1 0 1 0 0,-1 0-1 0 0,0 1 0 0 0,0-1 1 0 0,1 0-1 0 0,-1 0 0 0 0,0 0 0 0 0,0 0 1 0 0,0 1-1 0 0,1-1 0 0 0,-1 0 1 0 0,0 0-1 0 0,0 1 0 0 0,0-1 1 0 0,1 0-1 0 0,-1 0 0 0 0,0 1 1 0 0,0-1-1 0 0,0 0 0 0 0,0 0 0 0 0,0 1 1 0 0,0-1-1 0 0,0 0 0 0 0,0 0 1 0 0,0 1-1 0 0,0-1 0 0 0,0 0 1 0 0,0 1-1 0 0,0-1 0 0 0,0 1 1 0 0,1 9 920 0 0,-2-6-520 0 0,0 0-1 0 0,0 0 1 0 0,1 0-1 0 0,-1 0 1 0 0,1 0-1 0 0,0 0 1 0 0,0 0-1 0 0,1 6 1 0 0,0-8-382 0 0,-1 0 1 0 0,1-1-1 0 0,-1 1 1 0 0,1-1-1 0 0,0 1 1 0 0,0-1-1 0 0,0 0 1 0 0,0 1-1 0 0,0-1 1 0 0,0 0-1 0 0,0 1 1 0 0,0-1-1 0 0,0 0 1 0 0,1 0-1 0 0,-1 0 1 0 0,1 0-1 0 0,-1 0 1 0 0,0 0-1 0 0,1-1 1 0 0,-1 1-1 0 0,1 0 1 0 0,2 0-1 0 0,-2-1-102 0 0,-1 0 0 0 0,0 0-1 0 0,0 0 1 0 0,0 0 0 0 0,0 0 0 0 0,0-1-1 0 0,1 1 1 0 0,-1 0 0 0 0,0-1-1 0 0,0 1 1 0 0,0-1 0 0 0,0 1-1 0 0,0-1 1 0 0,0 1 0 0 0,0-1-1 0 0,0 1 1 0 0,0-1 0 0 0,0-1-1 0 0,16-15-1198 0 0,-14 13 954 0 0,-1-1 0 0 0,1 0 0 0 0,0 0 0 0 0,-1 0 0 0 0,3-8 0 0 0,-5 10 151 0 0,1 1 1 0 0,-1 0 0 0 0,0-1-1 0 0,1 1 1 0 0,-1-1 0 0 0,0 1-1 0 0,0-1 1 0 0,-1 1 0 0 0,1-1-1 0 0,0 1 1 0 0,-1-1 0 0 0,0 1-1 0 0,1 0 1 0 0,-3-5 0 0 0,2 6 189 0 0,0 0 0 0 0,0-1 1 0 0,0 1-1 0 0,0 0 0 0 0,0 0 0 0 0,-1 0 1 0 0,1 0-1 0 0,0 0 0 0 0,-1 0 1 0 0,1 0-1 0 0,-1 0 0 0 0,1 1 1 0 0,-1-1-1 0 0,1 0 0 0 0,-1 1 0 0 0,1-1 1 0 0,-1 1-1 0 0,1 0 0 0 0,-1 0 1 0 0,0-1-1 0 0,1 1 0 0 0,-1 0 1 0 0,0 0-1 0 0,1 1 0 0 0,-1-1 1 0 0,-2 0-1 0 0,-2 1 352 0 0,0 0-1 0 0,0 1 1 0 0,1-1 0 0 0,-1 1-1 0 0,-9 5 1 0 0,12-6-323 0 0,1 1 0 0 0,0-1 1 0 0,0 1-1 0 0,0 0 0 0 0,0 0 0 0 0,1 0 0 0 0,-1 0 0 0 0,0 0 1 0 0,1 0-1 0 0,0 0 0 0 0,-1 0 0 0 0,1 1 0 0 0,0-1 0 0 0,0 1 0 0 0,0-1 1 0 0,0 1-1 0 0,1-1 0 0 0,-1 1 0 0 0,1-1 0 0 0,-1 1 0 0 0,1 3 1 0 0,0 0-65 0 0,0 0 1 0 0,0 1 0 0 0,0-1 0 0 0,1 0 0 0 0,0 1-1 0 0,0-1 1 0 0,4 11 0 0 0,-5-15-38 0 0,1 0-1 0 0,0 0 1 0 0,0 0 0 0 0,0 0-1 0 0,0 0 1 0 0,0-1-1 0 0,0 1 1 0 0,0 0 0 0 0,1 0-1 0 0,-1-1 1 0 0,1 1 0 0 0,-1-1-1 0 0,1 1 1 0 0,0-1-1 0 0,-1 1 1 0 0,1-1 0 0 0,0 0-1 0 0,0 0 1 0 0,0 0-1 0 0,0 0 1 0 0,0-1 0 0 0,0 1-1 0 0,0 0 1 0 0,0-1 0 0 0,0 1-1 0 0,0-1 1 0 0,1 0-1 0 0,-1 0 1 0 0,0 0 0 0 0,3 0-1 0 0,4-1-272 0 0,0-1-1 0 0,0 0 1 0 0,-1-1-1 0 0,1 1 1 0 0,-1-2-1 0 0,10-4 1 0 0,10-7-672 0 0,-1-1-1 0 0,32-25 1 0 0,-2 2-1109 0 0,-44 28 1344 0 0,-11 9 563 0 0,0 0-1 0 0,1 0 0 0 0,-1 0 0 0 0,1 0 1 0 0,-1 1-1 0 0,1-1 0 0 0,-1 1 0 0 0,1 0 1 0 0,0-1-1 0 0,0 1 0 0 0,0 0 0 0 0,4 0 1 0 0,-9 19 1576 0 0,-21 21 1583 0 0,16-30-1632 0 0,1 1 0 0 0,0 0 0 0 0,-8 21 0 0 0,14-31-1351 0 0,0 0 0 0 0,0 0 0 0 0,0 0 0 0 0,0 1 0 0 0,0-1 0 0 0,0 0-1 0 0,0 0 1 0 0,0 0 0 0 0,0 0 0 0 0,0 0 0 0 0,0 0 0 0 0,0 0 0 0 0,0 0 0 0 0,0 0 0 0 0,0 1 0 0 0,0-1 0 0 0,0 0 0 0 0,0 0 0 0 0,0 0 0 0 0,0 0 0 0 0,0 0 0 0 0,0 0 0 0 0,1 0 0 0 0,-1 0 0 0 0,0 0 0 0 0,0 1 0 0 0,0-1-1 0 0,0 0 1 0 0,0 0 0 0 0,0 0 0 0 0,0 0 0 0 0,0 0 0 0 0,0 0 0 0 0,0 0 0 0 0,0 0 0 0 0,0 0 0 0 0,1 0 0 0 0,-1 0 0 0 0,0 0 0 0 0,0 0 0 0 0,0 0 0 0 0,0 0 0 0 0,0 0 0 0 0,8 0-118 0 0,9-4-774 0 0,-13 3 758 0 0,18-6-2880 0 0,30-14-1 0 0,6-2-5074 0 0,-10 2 513 0 0,-9 4 4153 0 0,-13 9 6268 0 0,-25 7-2596 0 0,-1 1 0 0 0,0 0 0 0 0,0 0 0 0 0,1 0 0 0 0,-1 0 0 0 0,0 0-1 0 0,0 0 1 0 0,1 0 0 0 0,-1 0 0 0 0,0 0 0 0 0,1 0 0 0 0,-1 0 0 0 0,0 0 0 0 0,0 0 0 0 0,1 0 0 0 0,-1 1-1 0 0,0-1 1 0 0,0 0 0 0 0,1 0 0 0 0,-1 0 0 0 0,0 0 0 0 0,0 0 0 0 0,0 0 0 0 0,1 1 0 0 0,-1-1 0 0 0,0 0 0 0 0,0 0-1 0 0,0 0 1 0 0,1 1 0 0 0,-1-1 0 0 0,0 0 0 0 0,0 0 0 0 0,0 0 0 0 0,0 1 0 0 0,1 12 3656 0 0,-7 12 547 0 0,-18 40 1503 0 0,13-38-6405 0 0,2-1-3668 0 0,7-20-5208 0 0</inkml:trace>
  <inkml:trace contextRef="#ctx0" brushRef="#br0" timeOffset="348.18">2869 223 23671 0 0,'0'0'520'0'0,"0"0"112"0"0,0 0 16 0 0,0 0 16 0 0,0 0-536 0 0,5-3-128 0 0,-5 3 0 0 0,0 0 0 0 0,0 0-256 0 0,2 5-88 0 0,-2-5-8 0 0,2 4-8 0 0,3 0-536 0 0,-5 0-112 0 0,2 0-16 0 0</inkml:trace>
  <inkml:trace contextRef="#ctx0" brushRef="#br0" timeOffset="699.9">2448 309 26607 0 0,'-21'-2'1389'0'0,"14"2"-1270"0"0,0-1 1 0 0,-1 0-1 0 0,-11-2 1 0 0,19 2-67 0 0,2 1-44 0 0,0-1 0 0 0,0 1-1 0 0,0-1 1 0 0,0 1 0 0 0,0 0-1 0 0,0 0 1 0 0,2 0 0 0 0,-4 0-4 0 0,327-12-912 0 0,-266 7 427 0 0</inkml:trace>
  <inkml:trace contextRef="#ctx0" brushRef="#br0" timeOffset="1114.48">546 279 24391 0 0,'0'-1'115'0'0,"0"-1"0"0"0,1 1 0 0 0,-1 0 0 0 0,1-1 1 0 0,0 1-1 0 0,-1 0 0 0 0,1-1 0 0 0,0 1 0 0 0,0 0 0 0 0,-1 0 0 0 0,1 0 0 0 0,0-1 0 0 0,0 1 0 0 0,0 0 0 0 0,1 0 0 0 0,-1 1 0 0 0,0-1 0 0 0,0 0 0 0 0,0 0 0 0 0,1 1 0 0 0,-1-1 0 0 0,0 0 0 0 0,1 1 0 0 0,1-1 1 0 0,7-3-243 0 0,1 1 1 0 0,11-3 0 0 0,-13 4 355 0 0,209-37 1845 0 0,-111 22-1203 0 0,152-34-1988 0 0,-221 42 202 0 0</inkml:trace>
  <inkml:trace contextRef="#ctx0" brushRef="#br0" timeOffset="1508.84">389 103 29231 0 0,'-21'0'832'0'0,"12"2"176"0"0,0-2-808 0 0,7 4-200 0 0,2 0 0 0 0,6 0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8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62 560 14656 0 0,'-2'1'163'0'0,"0"1"0"0"0,0-1 0 0 0,-1 0 1 0 0,1 0-1 0 0,0 0 0 0 0,-1 0 1 0 0,-4 1-1 0 0,6-1-105 0 0,0-1-1 0 0,0 0 1 0 0,0 0-1 0 0,0 1 1 0 0,0-1-1 0 0,0 0 1 0 0,0 0-1 0 0,-1 0 1 0 0,1 0 0 0 0,0 0-1 0 0,0 0 1 0 0,0-1-1 0 0,0 1 1 0 0,0 0-1 0 0,0-1 1 0 0,0 1-1 0 0,0 0 1 0 0,-2-2-1 0 0,1 1 617 0 0,1 0-490 0 0,0 0-1 0 0,0 1 0 0 0,0-1 0 0 0,0 0 0 0 0,0 0 1 0 0,1 0-1 0 0,-1 0 0 0 0,0 0 0 0 0,0 0 1 0 0,1 0-1 0 0,-1 0 0 0 0,0-1 0 0 0,1 1 1 0 0,-1 0-1 0 0,1 0 0 0 0,-1 0 0 0 0,1-1 0 0 0,0 1 1 0 0,0 0-1 0 0,0 0 0 0 0,-1-1 0 0 0,1 1 1 0 0,0 0-1 0 0,1-2 0 0 0,-2-6 200 0 0,1 7-352 0 0,0 1 0 0 0,0-1-1 0 0,0 0 1 0 0,0 1-1 0 0,0-1 1 0 0,0 0 0 0 0,0 1-1 0 0,1-1 1 0 0,-1 0-1 0 0,1 1 1 0 0,-1-1-1 0 0,1 0 1 0 0,-1 1 0 0 0,1-1-1 0 0,0 1 1 0 0,0-1-1 0 0,0 1 1 0 0,0-1 0 0 0,0 1-1 0 0,0 0 1 0 0,0 0-1 0 0,0-1 1 0 0,1 1 0 0 0,-1 0-1 0 0,0 0 1 0 0,2-1-1 0 0,1-1-30 0 0,-3 3 0 0 0,-1 0 0 0 0,0 0 0 0 0,0 0 0 0 0,0 0 0 0 0,1 0 0 0 0,-1 0 0 0 0,0 0 0 0 0,0 0 0 0 0,0 0 0 0 0,1 0 0 0 0,-1 0 0 0 0,0 0 0 0 0,0 0 0 0 0,1 0 0 0 0,-1 0 0 0 0,0 0 0 0 0,0 0 0 0 0,0 0 0 0 0,1 1 0 0 0,-1-1 0 0 0,0 0 0 0 0,0 0 0 0 0,0 0 0 0 0,0 0 0 0 0,1 0 0 0 0,-1 0 0 0 0,0 1 0 0 0,0-1 0 0 0,0 0 0 0 0,0 0 0 0 0,0 0 0 0 0,1 0 0 0 0,-1 1 0 0 0,0-1 0 0 0,0 0 0 0 0,0 0 0 0 0,0 0 0 0 0,0 1 0 0 0,0-1 0 0 0,0 0 0 0 0,0 0 0 0 0,0 0 0 0 0,0 1 0 0 0,0-1 0 0 0,0 0 0 0 0,0 0 0 0 0,0 1 0 0 0,0-1 0 0 0,3 19 0 0 0,-5 6 436 0 0,11-56-800 0 0,-5 22 358 0 0,-1 1-6 0 0,-7 13 6 0 0,-1 2 198 0 0,0 1 0 0 0,1-1 0 0 0,0 1 0 0 0,1 0 0 0 0,-4 11 0 0 0,7-14-1914 0 0,0-5-6507 0 0</inkml:trace>
  <inkml:trace contextRef="#ctx0" brushRef="#br0" timeOffset="2093.95">328 911 21103 0 0,'0'0'480'0'0,"-14"-11"2331"0"0,15 7-2535 0 0,-1-1 1 0 0,1 1-1 0 0,0 0 1 0 0,0 1-1 0 0,0-1 0 0 0,1 0 1 0 0,-1 0-1 0 0,3-4 1 0 0,19-32 356 0 0,-13 25-685 0 0,13-26 84 0 0,18-28-312 0 0,-30 52-573 0 0,13-27 0 0 0,-5 6 15 0 0,-7 12 152 0 0,-10 18 65 0 0,1 1-1 0 0,7-12 1 0 0,-10 19 260 0 0,-1 0 371 0 0,1 0 0 0 0,-1 0 0 0 0,1 0-1 0 0,-1 0 1 0 0,1 0 0 0 0,-1 0 0 0 0,1 0 0 0 0,-1 1 0 0 0,1-1 0 0 0,-1 0 0 0 0,1 0 0 0 0,-1 1 0 0 0,1-1 0 0 0,-1 0 0 0 0,1 0 0 0 0,-1 2 0 0 0,-8 14 600 0 0,0 2 1 0 0,1-1-1 0 0,-10 38 1 0 0,16-48-451 0 0,0-1-37 0 0,-2 6 98 0 0,0 1 1 0 0,1-1-1 0 0,-2 18 0 0 0,5-27-244 0 0,-1 1-1 0 0,1 0 1 0 0,1 0 0 0 0,-1-1-1 0 0,0 1 1 0 0,1 0 0 0 0,0 0-1 0 0,0-1 1 0 0,0 1 0 0 0,0-1-1 0 0,1 1 1 0 0,-1-1 0 0 0,1 1 0 0 0,0-1-1 0 0,4 6 1 0 0,-5-9-7 0 0,-1 1-1 0 0,1 0 1 0 0,0 0 0 0 0,0 0 0 0 0,0-1-1 0 0,-1 1 1 0 0,1 0 0 0 0,0-1 0 0 0,0 1-1 0 0,0-1 1 0 0,0 1 0 0 0,0-1 0 0 0,0 1-1 0 0,0-1 1 0 0,0 0 0 0 0,0 0 0 0 0,1 1-1 0 0,-1-1 1 0 0,0 0 0 0 0,0 0 0 0 0,2 0 0 0 0,-1-1-16 0 0,1 1 1 0 0,-1-1 0 0 0,0 1 0 0 0,1-1-1 0 0,-1 0 1 0 0,0 0 0 0 0,1 0 0 0 0,-1 0 0 0 0,3-3-1 0 0,2-1-39 0 0,0-1 0 0 0,0-1 0 0 0,0 1 0 0 0,6-10 0 0 0,19-27 69 0 0,13-15-792 0 0,-8 22-422 0 0,-37 36 1218 0 0,0 0 0 0 0,0 0-1 0 0,0 0 1 0 0,0 0 0 0 0,0 0 0 0 0,1 0 0 0 0,-1 0 0 0 0,0 0 0 0 0,0 0 0 0 0,0 0 0 0 0,0 0 0 0 0,0 0 0 0 0,0 1 0 0 0,0-1 0 0 0,1 0 0 0 0,-1 0 0 0 0,0 0 0 0 0,0 0-1 0 0,0 0 1 0 0,0 0 0 0 0,0 0 0 0 0,0 0 0 0 0,0 0 0 0 0,0 0 0 0 0,0 0 0 0 0,0 1 0 0 0,1-1 0 0 0,-1 0 0 0 0,0 0 0 0 0,0 0 0 0 0,0 0 0 0 0,0 0 0 0 0,0 0-1 0 0,0 0 1 0 0,0 1 0 0 0,0-1 0 0 0,0 0 0 0 0,0 0 0 0 0,0 0 0 0 0,0 0 0 0 0,0 0 0 0 0,0 0 0 0 0,0 0 0 0 0,0 1 0 0 0,0-1 0 0 0,0 0 0 0 0,0 0 0 0 0,0 0 0 0 0,0 0-1 0 0,0 0 1 0 0,-1 0 0 0 0,1 0 0 0 0,0 1 0 0 0,0 14-95 0 0,-4 17 184 0 0,-1-3 25 0 0,-6 49 1332 0 0,10-69-1097 0 0,1 0 0 0 0,0 0 1 0 0,1 1-1 0 0,0-1 0 0 0,0 0 0 0 0,4 12 0 0 0,-4-19-287 0 0,-1-1 0 0 0,1 1 1 0 0,-1 0-1 0 0,1-1 0 0 0,0 1 0 0 0,-1-1 0 0 0,1 1 0 0 0,0-1 0 0 0,0 0 0 0 0,0 1 1 0 0,0-1-1 0 0,0 0 0 0 0,1 0 0 0 0,-1 0 0 0 0,0 0 0 0 0,0 0 0 0 0,3 2 0 0 0,-2-3-49 0 0,-1 0 0 0 0,0 1 0 0 0,0-1-1 0 0,0 0 1 0 0,1 0 0 0 0,-1 0 0 0 0,0 0-1 0 0,0 0 1 0 0,0 0 0 0 0,1 0 0 0 0,-1-1 0 0 0,0 1-1 0 0,0 0 1 0 0,0-1 0 0 0,0 1 0 0 0,1-1-1 0 0,-1 1 1 0 0,0-1 0 0 0,0 1 0 0 0,0-1-1 0 0,0 0 1 0 0,0 0 0 0 0,0 1 0 0 0,1-3 0 0 0,3-2-24 0 0,0-1 0 0 0,0 0 0 0 0,0 0 1 0 0,-1 0-1 0 0,6-13 0 0 0,15-37-1080 0 0,-17 39 393 0 0,-5 8 709 0 0,0-1-1 0 0,-1 1 0 0 0,0-1 1 0 0,0 0-1 0 0,-1 0 0 0 0,0 0 0 0 0,-1 0 1 0 0,0 0-1 0 0,0 1 0 0 0,-3-14 1 0 0,0 14 160 0 0,0 11 789 0 0,2-1-882 0 0,1 0 0 0 0,0 1 0 0 0,-1-1 0 0 0,1 0 0 0 0,0 1 1 0 0,0-1-1 0 0,0 1 0 0 0,0-1 0 0 0,0 0 0 0 0,0 1 0 0 0,1-1 0 0 0,-1 2 0 0 0,4 12 315 0 0,-2-8-174 0 0,0-1 0 0 0,0 1 1 0 0,0 0-1 0 0,4 6 1 0 0,-5-11-168 0 0,1 0 0 0 0,-1 0 1 0 0,0-1-1 0 0,0 1 1 0 0,1 0-1 0 0,-1-1 1 0 0,1 1-1 0 0,0-1 1 0 0,-1 0-1 0 0,1 1 0 0 0,0-1 1 0 0,0 0-1 0 0,0 0 1 0 0,0 0-1 0 0,0 0 1 0 0,0 0-1 0 0,4 0 0 0 0,-2 0-34 0 0,0-1-1 0 0,0 0 0 0 0,0 0 1 0 0,0 0-1 0 0,0 0 0 0 0,0-1 0 0 0,0 0 1 0 0,0 0-1 0 0,0 0 0 0 0,0 0 0 0 0,0 0 1 0 0,0-1-1 0 0,0 0 0 0 0,-1 0 1 0 0,1 0-1 0 0,-1 0 0 0 0,6-5 0 0 0,-1 1-62 0 0,-1-1 0 0 0,1 1-1 0 0,-1-1 1 0 0,-1-1 0 0 0,0 0-1 0 0,7-10 1 0 0,2-10-821 0 0,-2 0-1 0 0,-1-2 1 0 0,17-59 0 0 0,-6 13-1898 0 0,-7 32 362 0 0,-1 5 292 0 0,-3 0 0 0 0,14-69 0 0 0,-25 100 1707 0 0,0 0 1 0 0,-1-1-1 0 0,-1-14 0 0 0,1 22 436 0 0,0 1 1 0 0,0-1-1 0 0,0 1 0 0 0,0 0 0 0 0,0-1 0 0 0,0 1 0 0 0,-1-1 1 0 0,1 1-1 0 0,0-1 0 0 0,0 1 0 0 0,0 0 0 0 0,0-1 0 0 0,-1 1 1 0 0,1 0-1 0 0,0-1 0 0 0,0 1 0 0 0,-1-1 0 0 0,1 1 0 0 0,0 0 1 0 0,-1 0-1 0 0,1-1 0 0 0,-1 1 0 0 0,-6 2 587 0 0,-4 14 179 0 0,5 2-459 0 0,0-1 1 0 0,2 1-1 0 0,-5 31 1 0 0,4-21 83 0 0,-14 82 1298 0 0,-50 234 3980 0 0,44-229-2846 0 0,23-88-971 0 0,3-17-1094 0 0,15-19-218 0 0,-8 0-573 0 0,0 0-1 0 0,0 0 1 0 0,-1-1 0 0 0,11-20-1 0 0,-10 17-291 0 0,0 1 0 0 0,18-23 0 0 0,36-27-3002 0 0,-62 61 2854 0 0,0 1 32 0 0,-2 8-370 0 0,-3 10 646 0 0,-1-1 0 0 0,-10 21 1 0 0,8-18 450 0 0,-8 23-1 0 0,12-30-157 0 0,1-4 447 0 0,0 1 0 0 0,-2 17 0 0 0,4-25-503 0 0,1 0 0 0 0,0 0-1 0 0,0 0 1 0 0,0 0 0 0 0,0 0 0 0 0,0 0 0 0 0,0-1 0 0 0,0 1 0 0 0,1 0-1 0 0,-1 0 1 0 0,1 0 0 0 0,0 0 0 0 0,-1 0 0 0 0,1-1 0 0 0,0 1 0 0 0,0 0-1 0 0,0 0 1 0 0,0-1 0 0 0,0 1 0 0 0,2 1 0 0 0,-1-2-64 0 0,0 1 1 0 0,1-1-1 0 0,-1 0 0 0 0,1 0 1 0 0,-1 0-1 0 0,1 0 0 0 0,-1 0 1 0 0,1-1-1 0 0,-1 1 0 0 0,1-1 1 0 0,0 1-1 0 0,-1-1 0 0 0,1 0 1 0 0,-1 0-1 0 0,1 0 0 0 0,0-1 1 0 0,-1 1-1 0 0,1-1 0 0 0,0 1 1 0 0,-1-1-1 0 0,1 0 0 0 0,2-1 1 0 0,8-3-124 0 0,0-1 0 0 0,21-13 0 0 0,69-55-2800 0 0,-37 25 634 0 0,-54 39 1672 0 0,-6 5 140 0 0,0 1 0 0 0,0-1 0 0 0,1 1-1 0 0,9-5 1 0 0,-15 9 370 0 0,0-1 1 0 0,0 1-1 0 0,0-1 0 0 0,1 1 0 0 0,-1 0 1 0 0,0 0-1 0 0,0-1 0 0 0,0 1 0 0 0,0 0 1 0 0,0 0-1 0 0,1 0 0 0 0,-1 0 0 0 0,0 0 1 0 0,0 0-1 0 0,0 0 0 0 0,0 1 0 0 0,0-1 1 0 0,1 0-1 0 0,-1 1 0 0 0,0-1 0 0 0,0 0 0 0 0,0 1 1 0 0,0 0-1 0 0,0-1 0 0 0,0 1 0 0 0,0-1 1 0 0,0 1-1 0 0,0 0 0 0 0,-1 0 0 0 0,1 0 1 0 0,0 0-1 0 0,0-1 0 0 0,-1 1 0 0 0,1 0 1 0 0,0 2-1 0 0,1-1 181 0 0,-1-1 1 0 0,0 1 0 0 0,0 0-1 0 0,0 1 1 0 0,0-1 0 0 0,-1 0-1 0 0,1 0 1 0 0,0 0 0 0 0,-1 0-1 0 0,0 1 1 0 0,1-1-1 0 0,-1 0 1 0 0,0 0 0 0 0,0 1-1 0 0,0-1 1 0 0,0 0 0 0 0,-1 0-1 0 0,1 1 1 0 0,-1-1 0 0 0,1 0-1 0 0,-2 4 1 0 0,-7 11 2823 0 0,-14 18-1 0 0,20-30-2625 0 0,3-5-295 0 0,0 0-1 0 0,0 0 1 0 0,0 0-1 0 0,0 0 1 0 0,0 0 0 0 0,0 0-1 0 0,0 0 1 0 0,0 0-1 0 0,0 0 1 0 0,0-1-1 0 0,0 1 1 0 0,0 0-1 0 0,0 0 1 0 0,-1 0 0 0 0,1 0-1 0 0,0 0 1 0 0,0 0-1 0 0,0 0 1 0 0,0 0-1 0 0,0 0 1 0 0,0 0-1 0 0,0 0 1 0 0,0 0 0 0 0,0 0-1 0 0,0 0 1 0 0,0 0-1 0 0,0 0 1 0 0,0 0-1 0 0,0 0 1 0 0,0 0-1 0 0,-1 0 1 0 0,1 0 0 0 0,0 0-1 0 0,0 0 1 0 0,0 0-1 0 0,0 0 1 0 0,0 0-1 0 0,0 0 1 0 0,0 0-1 0 0,0 0 1 0 0,0 0 0 0 0,0 0-1 0 0,0 0 1 0 0,0 0-1 0 0,0 0 1 0 0,0 0-1 0 0,-1 0 1 0 0,1 0-1 0 0,0 0 1 0 0,0 0 0 0 0,0 0-1 0 0,0 0 1 0 0,0 0-1 0 0,0 0 1 0 0,0 0-1 0 0,0 0 1 0 0,0 0-1 0 0,0 0 1 0 0,0 0 0 0 0,0 1-1 0 0,0-1 1 0 0,0 0-1 0 0,0 0 1 0 0,0 0-1 0 0,0 0 1 0 0,0 0-1 0 0,0 0 1 0 0,0 0 0 0 0,0 0-1 0 0,-1-9-243 0 0,2-9-607 0 0,13-40-3093 0 0,-14 57 3911 0 0,1-3 100 0 0,0-1 0 0 0,0 1 0 0 0,-1 0 0 0 0,1-1 0 0 0,-1 1-1 0 0,0-1 1 0 0,-1 1 0 0 0,1 0 0 0 0,-1-1 0 0 0,-2-6 0 0 0,3 11-15 0 0,0 0 0 0 0,0-1 0 0 0,-1 1 0 0 0,1 0 0 0 0,0 0 0 0 0,0 0 0 0 0,-1 0 0 0 0,1 0 0 0 0,0 0 0 0 0,-1 0 0 0 0,1 0 0 0 0,0 0 0 0 0,-1 0 0 0 0,1 0 0 0 0,0 0 0 0 0,-1 0 0 0 0,1 0 0 0 0,0 0 0 0 0,0 0 0 0 0,-1 0 0 0 0,1 0 0 0 0,0 0 0 0 0,-1 0 0 0 0,1 1 0 0 0,0-1 0 0 0,0 0 0 0 0,-1 0 0 0 0,1 0 0 0 0,0 0 0 0 0,0 1 0 0 0,-1-1 0 0 0,1 0 0 0 0,0 0 0 0 0,0 1 0 0 0,0-1 0 0 0,0 0 0 0 0,-1 0 0 0 0,1 1 0 0 0,0-1 0 0 0,0 1 0 0 0,-10 10 376 0 0,5-3-261 0 0,-3 5 11 0 0,0 1 0 0 0,1 0 0 0 0,0 0 0 0 0,-7 25 0 0 0,12-33-64 0 0,0 1 78 0 0,0 0-1 0 0,1 0 1 0 0,-1 9 0 0 0,2-15-176 0 0,0 0 0 0 0,0 0 0 0 0,0 1 0 0 0,0-1-1 0 0,0 0 1 0 0,0 0 0 0 0,0 1 0 0 0,0-1 0 0 0,1 0 0 0 0,-1 0 0 0 0,0 0 0 0 0,1 1-1 0 0,-1-1 1 0 0,1 0 0 0 0,-1 0 0 0 0,1 0 0 0 0,0 0 0 0 0,0 0 0 0 0,-1 0-1 0 0,1 0 1 0 0,0 0 0 0 0,0 0 0 0 0,0-1 0 0 0,0 1 0 0 0,0 0 0 0 0,1 0 0 0 0,0 0 29 0 0,0-1 0 0 0,0 1 0 0 0,0-1 0 0 0,0 0 0 0 0,0 1 1 0 0,-1-1-1 0 0,1 0 0 0 0,0 0 0 0 0,0-1 0 0 0,0 1 1 0 0,0 0-1 0 0,0-1 0 0 0,0 1 0 0 0,0-1 0 0 0,0 1 1 0 0,0-1-1 0 0,-1 0 0 0 0,1 0 0 0 0,3-2 0 0 0,1 0-74 0 0,-1-1-1 0 0,0 0 1 0 0,0-1 0 0 0,6-5-1 0 0,11-16-2249 0 0,29-44 0 0 0,-35 47 967 0 0,-12 18 107 0 0,-2 6 563 0 0,-4 12 512 0 0,-8 18 667 0 0,-4 5 561 0 0,-9 24 1722 0 0,21-53-2565 0 0,0-1 1 0 0,1 1 0 0 0,0 0-1 0 0,0 0 1 0 0,0-1 0 0 0,1 1-1 0 0,1 7 1 0 0,-1-14-246 0 0,0 1 0 0 0,0 0 1 0 0,0 0-1 0 0,0 0 0 0 0,0-1 0 0 0,0 1 1 0 0,0 0-1 0 0,0 0 0 0 0,1-1 0 0 0,-1 1 1 0 0,0 0-1 0 0,0 0 0 0 0,1-1 0 0 0,-1 1 0 0 0,1 0 1 0 0,-1-1-1 0 0,1 1 0 0 0,-1 0 0 0 0,1-1 1 0 0,-1 1-1 0 0,1-1 0 0 0,-1 1 0 0 0,2 0 1 0 0,-1-1-2 0 0,-1 0 1 0 0,1 0-1 0 0,0 0 1 0 0,-1 0-1 0 0,1 0 1 0 0,0 0-1 0 0,0 0 1 0 0,-1-1-1 0 0,1 1 1 0 0,0 0-1 0 0,-1 0 1 0 0,1-1-1 0 0,0 1 1 0 0,-1 0-1 0 0,1-1 1 0 0,0 1-1 0 0,-1 0 1 0 0,1-1-1 0 0,0 0 1 0 0,4-3-40 0 0,-1-1 1 0 0,0 0-1 0 0,0 1 1 0 0,5-8 0 0 0,8-19-1080 0 0,0 0 0 0 0,-3-1-1 0 0,16-48 1 0 0,-11 28-2002 0 0,4-18 928 0 0,22-117 0 0 0,-13 45 1192 0 0,-1 3-203 0 0,-29 129 1272 0 0,1-3 736 0 0,-3 18 1390 0 0,-3 24 542 0 0,-16 160 2928 0 0,-17 65-1845 0 0,-2 7-1984 0 0,36-232-2506 0 0,2-10-7212 0 0,0-10-955 0 0</inkml:trace>
  <inkml:trace contextRef="#ctx0" brushRef="#br0" timeOffset="2561.21">1527 610 28567 0 0,'-14'9'632'0'0,"9"-4"128"0"0,1-3 24 0 0,-1 0 16 0 0,5-2-640 0 0,0 0-160 0 0,5 4 0 0 0,4-2 0 0 0,0-2 0 0 0,7 0 0 0 0,3-2 0 0 0,4 0 0 0 0,5 0 0 0 0,2 0 0 0 0,3-5 0 0 0,6 2-8440 0 0,1-6-1711 0 0</inkml:trace>
  <inkml:trace contextRef="#ctx0" brushRef="#br0" timeOffset="5063.95">2041 872 17503 0 0,'-3'7'2363'0'0,"8"-10"-2009"0"0,1-1 0 0 0,-1 1 0 0 0,1-1 1 0 0,-1-1-1 0 0,-1 1 0 0 0,1-1 0 0 0,0 0 0 0 0,-1 0 0 0 0,4-6 0 0 0,-4 6-258 0 0,36-50-78 0 0,-27 35-40 0 0,1 1 0 0 0,33-34 0 0 0,-32 38-917 0 0,1 1 0 0 0,1 1 0 0 0,37-22 0 0 0,-53 35 862 0 0,0-1-1 0 0,0 0 1 0 0,1 0-1 0 0,-1 1 0 0 0,0-1 1 0 0,1 1-1 0 0,-1-1 1 0 0,1 1-1 0 0,-1 0 1 0 0,1 0-1 0 0,-1-1 0 0 0,0 1 1 0 0,1 0-1 0 0,-1 0 1 0 0,1 0-1 0 0,-1 1 1 0 0,1-1-1 0 0,-1 0 0 0 0,1 0 1 0 0,-1 1-1 0 0,0-1 1 0 0,1 1-1 0 0,-1-1 0 0 0,1 1 1 0 0,-1 0-1 0 0,0-1 1 0 0,0 1-1 0 0,0 0 1 0 0,1 0-1 0 0,-1 0 0 0 0,0 0 1 0 0,0 0-1 0 0,0 0 1 0 0,0 0-1 0 0,0 0 0 0 0,-1 1 1 0 0,1-1-1 0 0,0 0 1 0 0,0 1-1 0 0,-1-1 1 0 0,1 0-1 0 0,-1 1 0 0 0,1-1 1 0 0,-1 1-1 0 0,0-1 1 0 0,0 0-1 0 0,1 4 1 0 0,-1 14 337 0 0,0 0 1 0 0,-5 31-1 0 0,1-3 1380 0 0,0-20-9 0 0,3-20-1077 0 0,0 0-1 0 0,0 0 0 0 0,1 0 0 0 0,-1-1 0 0 0,2 11 0 0 0,2-15-392 0 0,0-6-135 0 0,2-4-41 0 0,4-14 56 0 0,15-49-3847 0 0,-20 58 3058 0 0,0 0 15 0 0,-1 0 1 0 0,2-15-1 0 0,-4 25 576 0 0,-1 0 0 0 0,0 0 1 0 0,1 0-1 0 0,-2 0 0 0 0,1 0 0 0 0,0-1 0 0 0,-1 1 0 0 0,1 0 1 0 0,-1 0-1 0 0,0 0 0 0 0,0 0 0 0 0,0 0 0 0 0,0 0 0 0 0,-3-4 1 0 0,3 5 181 0 0,0 1 0 0 0,-1-1 0 0 0,1 1 1 0 0,0-1-1 0 0,-1 1 0 0 0,1 0 0 0 0,-1 0 0 0 0,1-1 1 0 0,-1 1-1 0 0,1 0 0 0 0,-1 0 0 0 0,0 1 1 0 0,0-1-1 0 0,1 0 0 0 0,-1 1 0 0 0,0-1 1 0 0,0 1-1 0 0,0-1 0 0 0,0 1 0 0 0,0 0 0 0 0,1 0 1 0 0,-1 0-1 0 0,0 0 0 0 0,0 0 0 0 0,0 0 1 0 0,0 0-1 0 0,0 1 0 0 0,0-1 0 0 0,0 1 1 0 0,0-1-1 0 0,1 1 0 0 0,-1 0 0 0 0,0 0 1 0 0,-2 1-1 0 0,-1 1 130 0 0,-1 1 0 0 0,0 0-1 0 0,1 0 1 0 0,0 0 0 0 0,0 1 0 0 0,0 0 0 0 0,1-1 0 0 0,-7 10 0 0 0,7-7 229 0 0,-4 3 404 0 0,2 1-1 0 0,-1-1 0 0 0,1 1 0 0 0,-6 17 0 0 0,11-25-704 0 0,0-1-1 0 0,0 1 0 0 0,0-1 0 0 0,1 0 0 0 0,-1 1 1 0 0,1-1-1 0 0,0 1 0 0 0,0-1 0 0 0,0 1 0 0 0,0-1 1 0 0,0 1-1 0 0,0-1 0 0 0,1 1 0 0 0,-1-1 0 0 0,1 1 1 0 0,0-1-1 0 0,-1 1 0 0 0,1-1 0 0 0,0 0 0 0 0,1 0 1 0 0,-1 1-1 0 0,0-1 0 0 0,1 0 0 0 0,-1 0 0 0 0,1 0 0 0 0,-1 0 1 0 0,1-1-1 0 0,0 1 0 0 0,2 1 0 0 0,-2-2-82 0 0,0 0 0 0 0,0 0 0 0 0,0 0 0 0 0,0-1 0 0 0,0 1 0 0 0,0-1 0 0 0,0 0 0 0 0,0 1 0 0 0,0-1 0 0 0,0 0 0 0 0,0 0 0 0 0,0 0 0 0 0,0 0 0 0 0,0-1 0 0 0,0 1 0 0 0,0 0 0 0 0,0-1 0 0 0,0 0 0 0 0,0 1 0 0 0,0-1 0 0 0,0 0 0 0 0,3-2 0 0 0,2-1 0 0 0,-1 0 0 0 0,1 0 0 0 0,-1 0 0 0 0,0-1 0 0 0,5-5 0 0 0,-3 0-223 0 0,0 0 1 0 0,-2 0-1 0 0,1-1 0 0 0,-1 0 0 0 0,-1 0 0 0 0,0 0 0 0 0,4-14 1 0 0,-6 17-489 0 0,-1-1 0 0 0,0 0 0 0 0,0 0 0 0 0,1-19 0 0 0,-3 23 670 0 0,0-1 1 0 0,0 1-1 0 0,-1 0 0 0 0,0-1 0 0 0,1 1 0 0 0,-2-1 1 0 0,1 1-1 0 0,-1 0 0 0 0,-3-9 0 0 0,4 14 131 0 0,1-1 0 0 0,-1 0 0 0 0,0 1 0 0 0,1-1 0 0 0,-1 1 0 0 0,0-1-1 0 0,0 1 1 0 0,1 0 0 0 0,-1-1 0 0 0,0 1 0 0 0,0 0 0 0 0,0-1 0 0 0,1 1 0 0 0,-1 0 0 0 0,0 0 0 0 0,0 0 0 0 0,0 0 0 0 0,0 0-1 0 0,1 0 1 0 0,-1 0 0 0 0,0 0 0 0 0,0 0 0 0 0,0 0 0 0 0,0 0 0 0 0,0 0 0 0 0,1 1 0 0 0,-1-1 0 0 0,0 0 0 0 0,0 1-1 0 0,0-1 1 0 0,1 1 0 0 0,-1-1 0 0 0,0 1 0 0 0,0 0 0 0 0,-1 0-65 0 0,1-1 0 0 0,-1 1 0 0 0,1 0 0 0 0,0 1 0 0 0,0-1 0 0 0,-1 0 0 0 0,1 0 0 0 0,0 0 0 0 0,0 1 0 0 0,0-1 0 0 0,0 0 0 0 0,0 1 0 0 0,0-1 0 0 0,1 1 0 0 0,-1 0 0 0 0,0-1 0 0 0,1 1 0 0 0,-1-1 0 0 0,1 1 0 0 0,0 0 0 0 0,-1 1 0 0 0,2 2-25 0 0,0 0 0 0 0,1-1 0 0 0,-1 0 0 0 0,1 1 0 0 0,0-1 0 0 0,1 0 0 0 0,4 7 0 0 0,-5-7 0 0 0,1 2 0 0 0,0 1 0 0 0,0-1 0 0 0,-1 1 0 0 0,2 8 0 0 0,7 17 0 0 0,-10-28-144 0 0,0-1 261 0 0,1-1 0 0 0,-1 1 0 0 0,0 0 1 0 0,1-1-1 0 0,-1 0 0 0 0,3 3 0 0 0,-4-4-58 0 0,1-1 0 0 0,0 1 0 0 0,0 0 0 0 0,-1-1 0 0 0,1 1 0 0 0,0-1 0 0 0,0 1 0 0 0,0-1 0 0 0,0 0-1 0 0,0 1 1 0 0,-1-1 0 0 0,1 0 0 0 0,0 1 0 0 0,0-1 0 0 0,0 0 0 0 0,0 0 0 0 0,0 0 0 0 0,0 0 0 0 0,0 0 0 0 0,0 0 0 0 0,0 0 0 0 0,1-1 0 0 0,13-1-39 0 0,11-2 160 0 0,-16 1-175 0 0,-1-1 1 0 0,1 0-1 0 0,-1 0 0 0 0,0-1 0 0 0,0 0 0 0 0,0 0 0 0 0,0-1 0 0 0,-1 0 1 0 0,0-1-1 0 0,-1 0 0 0 0,1 0 0 0 0,-1 0 0 0 0,8-12 0 0 0,2-6-61 0 0,31-49-355 0 0,-42 63 74 0 0,0 0 0 0 0,-1-1 0 0 0,-1 1 0 0 0,7-25 0 0 0,6-61-2102 0 0,4-111 0 0 0,-21 202 2437 0 0,2-5 83 0 0,-2 1 1 0 0,1-1 0 0 0,-1 0-1 0 0,-1 1 1 0 0,0-1-1 0 0,-1 1 1 0 0,-2-11-1 0 0,-4 5 1068 0 0,3 16-551 0 0,-1 8-347 0 0,2 2-248 0 0,0 1 1 0 0,1-1 0 0 0,0 1 0 0 0,1 0-1 0 0,-1 18 1 0 0,-4 13-4 0 0,-33 192 580 0 0,13-70 1216 0 0,-5 81 1772 0 0,32-240-3523 0 0,-1 14 397 0 0,2 35-1 0 0,-1-53-435 0 0,0-1-1 0 0,0 0 0 0 0,0 1 1 0 0,0-1-1 0 0,0 1 0 0 0,0-1 1 0 0,1 1-1 0 0,-1-1 1 0 0,0 1-1 0 0,0-1 0 0 0,0 0 1 0 0,0 1-1 0 0,0-1 0 0 0,1 1 1 0 0,-1-1-1 0 0,0 0 0 0 0,0 1 1 0 0,1-1-1 0 0,-1 0 1 0 0,0 1-1 0 0,1-1 0 0 0,-1 0 1 0 0,0 1-1 0 0,1-1 0 0 0,-1 0 1 0 0,1 0-1 0 0,-1 1 1 0 0,0-1-1 0 0,1 0 0 0 0,0 0 11 0 0,0 0 1 0 0,0 0-1 0 0,0 0 0 0 0,0 0 0 0 0,-1-1 0 0 0,1 1 0 0 0,0 0 0 0 0,0-1 1 0 0,-1 1-1 0 0,1 0 0 0 0,0-1 0 0 0,-1 1 0 0 0,1-1 0 0 0,1 0 0 0 0,19-22 309 0 0,-21 22-325 0 0,16-20 52 0 0,52-73 488 0 0,-23 25-611 0 0,-21 34-438 0 0,-2-1 0 0 0,25-54 0 0 0,-22 22 180 0 0,-3-2 1 0 0,16-84-1 0 0,11-46-608 0 0,-49 199 919 0 0,1-1 1 0 0,-1 1-1 0 0,0 0 1 0 0,1 0-1 0 0,-1-1 1 0 0,0 1-1 0 0,0 0 1 0 0,0-1-1 0 0,0 1 0 0 0,0 0 1 0 0,0-1-1 0 0,0 1 1 0 0,0 0-1 0 0,-1 0 1 0 0,1-1-1 0 0,-1-1 1 0 0,1 3 13 0 0,0 0 0 0 0,-1 0 0 0 0,1 0 0 0 0,0 0 0 0 0,0 0 0 0 0,0 0 1 0 0,0-1-1 0 0,-1 1 0 0 0,1 0 0 0 0,0 0 0 0 0,0 0 0 0 0,0 0 0 0 0,0 0 0 0 0,-1 0 1 0 0,1 0-1 0 0,0 0 0 0 0,0 0 0 0 0,0 0 0 0 0,-1 0 0 0 0,1 0 0 0 0,0 0 0 0 0,0 0 1 0 0,0 0-1 0 0,-1 0 0 0 0,1 0 0 0 0,0 0 0 0 0,0 0 0 0 0,0 0 0 0 0,-1 1 1 0 0,1-1-1 0 0,0 0 0 0 0,0 0 0 0 0,-10 11-49 0 0,0 4 59 0 0,1 1 0 0 0,0 1 0 0 0,1-1 0 0 0,-10 35 0 0 0,-14 76 98 0 0,22-80-40 0 0,-45 166 790 0 0,18-74-1138 0 0,34-129 61 0 0,-4 20 232 0 0,-7 43-1 0 0,13-65 109 0 0,1 0-1 0 0,-1-1 1 0 0,1 1-1 0 0,1-1 1 0 0,-1 1-1 0 0,1-1 1 0 0,1 1-1 0 0,-1-1 1 0 0,1 0-1 0 0,0 1 1 0 0,5 9-1 0 0,-6-16-94 0 0,-1 0-1 0 0,1 0 1 0 0,0 0-1 0 0,-1 0 0 0 0,1-1 1 0 0,0 1-1 0 0,-1 0 1 0 0,1 0-1 0 0,0 0 1 0 0,0-1-1 0 0,0 1 1 0 0,0 0-1 0 0,0-1 0 0 0,-1 1 1 0 0,1-1-1 0 0,0 1 1 0 0,0-1-1 0 0,1 0 1 0 0,-1 1-1 0 0,0-1 1 0 0,0 0-1 0 0,0 0 1 0 0,0 1-1 0 0,0-1 0 0 0,0 0 1 0 0,0 0-1 0 0,0 0 1 0 0,0 0-1 0 0,0-1 1 0 0,1 1-1 0 0,-1 0 1 0 0,0 0-1 0 0,0-1 0 0 0,0 1 1 0 0,0-1-1 0 0,0 1 1 0 0,0-1-1 0 0,0 1 1 0 0,0-1-1 0 0,1-1 1 0 0,5-2 1 0 0,-1-1 1 0 0,0 0-1 0 0,0 0 1 0 0,7-9-1 0 0,-11 12-29 0 0,109-137-709 0 0,-64 76 495 0 0,-32 43 206 0 0,-9 10-9 0 0,1 0 0 0 0,1 1 0 0 0,0 0 0 0 0,0 1 0 0 0,14-12 0 0 0,-22 20 15 0 0,0 0 1 0 0,0 0-1 0 0,0-1 0 0 0,1 1 0 0 0,-1 0 1 0 0,0 0-1 0 0,0 0 0 0 0,0 0 0 0 0,1-1 1 0 0,-1 1-1 0 0,0 0 0 0 0,1 0 0 0 0,-1 0 1 0 0,0 0-1 0 0,0 0 0 0 0,1 0 0 0 0,-1 0 1 0 0,0 0-1 0 0,0 0 0 0 0,1 0 0 0 0,-1 0 1 0 0,0 0-1 0 0,1 0 0 0 0,-1 0 0 0 0,0 0 1 0 0,0 0-1 0 0,1 0 0 0 0,-1 0 0 0 0,0 0 1 0 0,1 0-1 0 0,-1 0 0 0 0,0 1 0 0 0,0-1 1 0 0,1 0-1 0 0,-1 0 0 0 0,0 0 0 0 0,0 0 1 0 0,0 1-1 0 0,1-1 0 0 0,-1 0 0 0 0,3 15-644 0 0,-7 17-282 0 0,-1-16 1655 0 0,0 1 0 0 0,-3 31 0 0 0,8-42-520 0 0,-1 1 1 0 0,1 0 0 0 0,0-1 0 0 0,0 1 0 0 0,1 0 0 0 0,0-1-1 0 0,0 1 1 0 0,1-1 0 0 0,0 1 0 0 0,3 7 0 0 0,-4-12-190 0 0,1 1 0 0 0,-1 0 0 0 0,1-1 0 0 0,0 1 0 0 0,0-1 0 0 0,0 1 0 0 0,0-1 0 0 0,0 0 0 0 0,0 0 0 0 0,1 0 0 0 0,-1 0 0 0 0,0 0 0 0 0,1 0 0 0 0,0-1 0 0 0,-1 1 0 0 0,1-1 0 0 0,0 0 0 0 0,0 0 0 0 0,0 0 0 0 0,0 0 0 0 0,0 0 0 0 0,0-1 0 0 0,0 0 0 0 0,0 1 0 0 0,5-1 0 0 0,-7 0-22 0 0,1-1-1 0 0,0 1 1 0 0,0 0 0 0 0,-1-1 0 0 0,1 1 0 0 0,0-1-1 0 0,0 0 1 0 0,-1 1 0 0 0,1-1 0 0 0,-1 0 0 0 0,1 0-1 0 0,-1 0 1 0 0,1 0 0 0 0,-1 0 0 0 0,1 0 0 0 0,-1-1-1 0 0,0 1 1 0 0,0 0 0 0 0,0-1 0 0 0,0 1 0 0 0,0-1-1 0 0,1-1 1 0 0,13-19-62 0 0,0 0-1 0 0,-2-1 1 0 0,-1-1-1 0 0,-1 0 1 0 0,11-33-1 0 0,-13 17-1730 0 0,-8 40 1800 0 0,-1 0 0 0 0,0-1 0 0 0,0 1 0 0 0,0 0 0 0 0,0 0 0 0 0,0 0 0 0 0,0-1 0 0 0,0 1 0 0 0,0 0 0 0 0,0 0 0 0 0,-1 0 0 0 0,1-1 0 0 0,0 1 0 0 0,0 0 0 0 0,0 0 1 0 0,0 0-1 0 0,0 0 0 0 0,0-1 0 0 0,0 1 0 0 0,0 0 0 0 0,0 0 0 0 0,-1 0 0 0 0,1 0 0 0 0,0-1 0 0 0,0 1 0 0 0,0 0 0 0 0,0 0 0 0 0,0 0 0 0 0,-1 0 0 0 0,1 0 0 0 0,0 0 1 0 0,0 0-1 0 0,0 0 0 0 0,-1-1 0 0 0,1 1 0 0 0,0 0 0 0 0,0 0 0 0 0,0 0 0 0 0,-1 0 0 0 0,1 0 0 0 0,0 0 0 0 0,0 0 0 0 0,0 0 0 0 0,-1 0 0 0 0,1 0 0 0 0,0 0 0 0 0,0 0 1 0 0,0 0-1 0 0,0 1 0 0 0,-1-1 0 0 0,1 0 0 0 0,0 0 0 0 0,0 0 0 0 0,-12 3-4 0 0,7 1 21 0 0,1 0-1 0 0,-1 0 0 0 0,1 1 1 0 0,0 0-1 0 0,0 0 0 0 0,1 0 1 0 0,-5 8-1 0 0,-17 41 213 0 0,13-27-108 0 0,7-17 176 0 0,1 0 0 0 0,1 0 0 0 0,0 1 1 0 0,0-1-1 0 0,-2 15 0 0 0,5-21-172 0 0,0-1 1 0 0,0 1-1 0 0,0-1 1 0 0,0 0-1 0 0,0 1 1 0 0,1-1-1 0 0,0 1 1 0 0,0-1-1 0 0,1 4 1 0 0,-1-5-90 0 0,0 0 1 0 0,0 0 0 0 0,0 0 0 0 0,0 0 0 0 0,1-1 0 0 0,-1 1 0 0 0,0 0-1 0 0,1-1 1 0 0,0 1 0 0 0,-1-1 0 0 0,1 0 0 0 0,0 1 0 0 0,-1-1 0 0 0,1 0-1 0 0,0 0 1 0 0,3 1 0 0 0,-2-1-34 0 0,0-1 0 0 0,0 1 0 0 0,0-1 0 0 0,0 0 0 0 0,0 1 0 0 0,1-1 0 0 0,-1-1 0 0 0,0 1 0 0 0,0 0 0 0 0,0-1 0 0 0,0 0 0 0 0,0 1 0 0 0,0-1 0 0 0,5-3 0 0 0,5-1 0 0 0,22-14 0 0 0,73-51-698 0 0,-92 58 485 0 0,-2 0 1 0 0,1-1 0 0 0,-2-1-1 0 0,20-26 1 0 0,-24 29 139 0 0,1 0-1 0 0,13-12 0 0 0,-4 5 100 0 0,-19 18 89 0 0,14 12 421 0 0,-13-11-537 0 0,0 0 0 0 0,-1 0 0 0 0,1 0-1 0 0,0-1 1 0 0,0 1 0 0 0,0 0 0 0 0,0-1 0 0 0,0 1 0 0 0,1 0-1 0 0,-1-1 1 0 0,0 1 0 0 0,0-1 0 0 0,0 0 0 0 0,0 1 0 0 0,1-1 0 0 0,-1 0-1 0 0,0 0 1 0 0,0 1 0 0 0,0-1 0 0 0,1 0 0 0 0,-1 0 0 0 0,0-1-1 0 0,0 1 1 0 0,1 0 0 0 0,-1 0 0 0 0,2-1 0 0 0,4-1-23 0 0,0-1 1 0 0,1 0 0 0 0,8-4 0 0 0,3-2-64 0 0,-11 7-120 0 0,26-9 4 0 0,-32 11 184 0 0,1-1 1 0 0,-1 1-1 0 0,0-1 0 0 0,0 1 0 0 0,1 0 0 0 0,-1 0 1 0 0,0 0-1 0 0,1 0 0 0 0,-1 1 0 0 0,0-1 0 0 0,5 2 0 0 0,-7-2 13 0 0,1 1 0 0 0,-1-1-1 0 0,1 0 1 0 0,-1 1 0 0 0,1-1-1 0 0,-1 1 1 0 0,0-1 0 0 0,1 1-1 0 0,-1-1 1 0 0,1 1 0 0 0,-1-1-1 0 0,0 1 1 0 0,0 0-1 0 0,1-1 1 0 0,-1 1 0 0 0,0-1-1 0 0,0 1 1 0 0,0 0 0 0 0,0-1-1 0 0,0 1 1 0 0,0 0 0 0 0,0-1-1 0 0,0 1 1 0 0,0 0 0 0 0,0-1-1 0 0,0 1 1 0 0,0-1-1 0 0,0 1 1 0 0,0 0 0 0 0,-1-1-1 0 0,1 1 1 0 0,0-1 0 0 0,0 1-1 0 0,-1 0 1 0 0,1 0 0 0 0,-15 25-1 0 0,11-21 17 0 0,-5 10 33 0 0,-3 4 440 0 0,1 1 1 0 0,-10 23-1 0 0,19-38-297 0 0,0 0 0 0 0,0 1 0 0 0,1-1 0 0 0,-1 0 0 0 0,1 0 0 0 0,0 1 0 0 0,1-1 0 0 0,0 1 0 0 0,-1-1 0 0 0,2 0 0 0 0,-1 1 0 0 0,1-1 0 0 0,-1 1 0 0 0,3 7 0 0 0,-2-11-180 0 0,0 1 1 0 0,0-1-1 0 0,1 1 0 0 0,-1-1 1 0 0,0 0-1 0 0,1 1 1 0 0,-1-1-1 0 0,1 0 1 0 0,0 0-1 0 0,0 0 0 0 0,0 0 1 0 0,0 0-1 0 0,0-1 1 0 0,0 1-1 0 0,0-1 0 0 0,0 1 1 0 0,1-1-1 0 0,-1 0 1 0 0,1 0-1 0 0,-1 0 1 0 0,1 0-1 0 0,-1 0 0 0 0,1 0 1 0 0,0-1-1 0 0,-1 1 1 0 0,1-1-1 0 0,3 0 1 0 0,-1 0-9 0 0,0 0 1 0 0,0-1 0 0 0,0 0 0 0 0,0 0 0 0 0,0 0 0 0 0,0 0 0 0 0,0-1 0 0 0,0 0 0 0 0,-1 0 0 0 0,1 0 0 0 0,-1-1 0 0 0,0 1 0 0 0,7-7 0 0 0,-1 2-699 0 0,-2-1-1 0 0,1-1 1 0 0,-1 0-1 0 0,-1 0 1 0 0,13-19-1 0 0,-10 8-832 0 0</inkml:trace>
  <inkml:trace contextRef="#ctx0" brushRef="#br0" timeOffset="5422.03">2338 374 24879 0 0,'0'0'564'0'0,"0"0"83"0"0,1 1 34 0 0,4 0-603 0 0,0 1 0 0 0,0 0-1 0 0,0-1 1 0 0,0 0 0 0 0,0-1 0 0 0,0 1 0 0 0,1-1-1 0 0,-1 0 1 0 0,8 0 0 0 0,-1-1-20 0 0,73-3 747 0 0,138-25 0 0 0,-143 16-512 0 0,180-31 140 0 0,-122 19-2946 0 0,-53 10-7342 0 0</inkml:trace>
  <inkml:trace contextRef="#ctx0" brushRef="#br0" timeOffset="7308.58">232 1731 15408 0 0,'-18'-3'1541'0'0,"17"3"-1397"0"0,1 0-70 0 0,0 0-2 0 0,0 0 0 0 0,0 0 31 0 0,0 0 129 0 0,0 0 59 0 0,0 0 11 0 0,0 0-3 0 0,0 0-23 0 0,0 0-11 0 0,0 0-1 0 0,0 0 26 0 0,0 0 106 0 0,0 0 48 0 0,11-6 698 0 0,-2-3-864 0 0,0-1 0 0 0,-1 0 0 0 0,0 0 0 0 0,-1-1 0 0 0,7-13 0 0 0,16-22-428 0 0,-12 20-130 0 0,43-43 1 0 0,-54 62 269 0 0,0 1 0 0 0,1-1 0 0 0,0 1 0 0 0,1 1-1 0 0,-1-1 1 0 0,1 2 0 0 0,0-1 0 0 0,0 1-1 0 0,0 0 1 0 0,14-3 0 0 0,-21 7 1 0 0,-1-1 0 0 0,0 1 0 0 0,1 0 0 0 0,-1-1 0 0 0,1 1 0 0 0,-1 0 0 0 0,1 0 0 0 0,-1 0 0 0 0,0 0 0 0 0,1 1 0 0 0,-1-1 0 0 0,1 0 0 0 0,-1 1 0 0 0,0-1 0 0 0,1 0 0 0 0,-1 1 0 0 0,1 0 0 0 0,-1-1 0 0 0,0 1 0 0 0,0 0-1 0 0,0 0 1 0 0,2 1 0 0 0,-2-1-16 0 0,1 1-1 0 0,-1 0 0 0 0,0 0 0 0 0,0 0 1 0 0,0 0-1 0 0,0 0 0 0 0,0 0 0 0 0,0 0 1 0 0,0 0-1 0 0,-1 0 0 0 0,1 1 0 0 0,-1 3 1 0 0,1 5-36 0 0,-1 0 0 0 0,0 1 0 0 0,-1-1 0 0 0,-4 19 0 0 0,-7 13 200 0 0,-1 0-1 0 0,-2-1 0 0 0,-28 54 1 0 0,36-83 382 0 0,2 0 0 0 0,-1 1 1 0 0,2 0-1 0 0,-4 19 0 0 0,7-32-506 0 0,1-1 0 0 0,0 1 0 0 0,0 0 0 0 0,0 0 0 0 0,0-1 0 0 0,0 1 0 0 0,0 0-1 0 0,0 0 1 0 0,0-1 0 0 0,0 1 0 0 0,0 0 0 0 0,0 0 0 0 0,0-1 0 0 0,1 1 0 0 0,-1 0 0 0 0,0-1-1 0 0,0 1 1 0 0,1 0 0 0 0,-1-1 0 0 0,1 1 0 0 0,-1 0 0 0 0,0-1 0 0 0,1 1 0 0 0,0 0 0 0 0,0-1-1 0 0,0 1 0 0 0,-1-1 0 0 0,1 0 0 0 0,0 0 0 0 0,0 0 0 0 0,0 1 0 0 0,0-1 0 0 0,0 0 0 0 0,-1 0 0 0 0,1 0 0 0 0,0 0 0 0 0,0-1 0 0 0,0 1 0 0 0,0 0 1 0 0,-1 0-1 0 0,1 0 0 0 0,1-1 0 0 0,5-2 25 0 0,-1 0 0 0 0,0 0 1 0 0,11-8-1 0 0,-16 11-43 0 0,21-18-146 0 0,8-14 5 0 0,14-28-13 0 0,-31 40 94 0 0,36-45-921 0 0,27-42-1994 0 0,-74 105 2889 0 0,-1 0 0 0 0,0 0-1 0 0,1-1 1 0 0,-1 1 0 0 0,0 0 0 0 0,0 0 0 0 0,-1-1 0 0 0,1 1 0 0 0,0-1 0 0 0,-1 1 0 0 0,1-1 0 0 0,-1 1 0 0 0,0-1 0 0 0,0 1-1 0 0,0-4 1 0 0,-3 3 58 0 0,0 2 51 0 0,2 1 81 0 0,1 0 47 0 0,0 0-113 0 0,-1 1 0 0 0,1-1-1 0 0,0 0 1 0 0,0 0 0 0 0,-1 0 0 0 0,1 1 0 0 0,0-1 0 0 0,0 0 0 0 0,-1 0 0 0 0,1 0 0 0 0,0 1 0 0 0,0-1 0 0 0,-1 0-1 0 0,1 1 1 0 0,0-1 0 0 0,0 0 0 0 0,0 0 0 0 0,0 1 0 0 0,0-1 0 0 0,0 0 0 0 0,-1 1 0 0 0,1-1 0 0 0,0 0 0 0 0,0 1-1 0 0,0-1 1 0 0,0 0 0 0 0,0 1 0 0 0,-1 10 337 0 0,1-8-334 0 0,0 1 0 0 0,0-1 0 0 0,1 1 0 0 0,-1-1 0 0 0,1 1 0 0 0,0-1 0 0 0,0 0-1 0 0,0 1 1 0 0,1-1 0 0 0,-1 0 0 0 0,1 0 0 0 0,-1 1 0 0 0,1-1 0 0 0,0-1 0 0 0,1 1 0 0 0,-1 0 0 0 0,0 0 0 0 0,1-1 0 0 0,-1 0 0 0 0,1 1 0 0 0,0-1 0 0 0,0 0 0 0 0,0 0 0 0 0,0 0 0 0 0,0-1 0 0 0,0 1 0 0 0,0-1 0 0 0,4 1 0 0 0,0 1 30 0 0,0-2 1 0 0,0 1-1 0 0,0-1 0 0 0,0 0 1 0 0,0-1-1 0 0,0 1 0 0 0,0-1 0 0 0,0-1 1 0 0,0 1-1 0 0,0-1 0 0 0,0-1 1 0 0,0 1-1 0 0,8-4 0 0 0,21-10-645 0 0,35-21 1 0 0,19-8-433 0 0,-76 39 810 0 0,2-2-17 0 0,24-7 0 0 0,-35 13 207 0 0,-1 0 0 0 0,1 0-1 0 0,0 0 1 0 0,-1 1-1 0 0,1 0 1 0 0,0 0 0 0 0,0 0-1 0 0,-1 0 1 0 0,1 1-1 0 0,6 1 1 0 0,-9-1 13 0 0,-1-1 0 0 0,1 1 0 0 0,0 0 0 0 0,-1-1 1 0 0,1 1-1 0 0,-1 0 0 0 0,1 0 0 0 0,-1 0 0 0 0,1 0 0 0 0,-1 0 0 0 0,0 0 0 0 0,1 1 0 0 0,-1-1 1 0 0,0 0-1 0 0,0 1 0 0 0,0-1 0 0 0,0 1 0 0 0,2 2 0 0 0,-3-1-37 0 0,1 0 0 0 0,0-1-1 0 0,0 1 1 0 0,-1 0 0 0 0,0 0 0 0 0,0-1-1 0 0,1 1 1 0 0,-1 0 0 0 0,-1 0 0 0 0,1 0 0 0 0,-1 3-1 0 0,0 0 139 0 0,-1 1-1 0 0,0 0 0 0 0,-1-1 0 0 0,0 1 0 0 0,0-1 1 0 0,0 0-1 0 0,0 0 0 0 0,-9 11 0 0 0,11-16-99 0 0,0 1 241 0 0,-1 0 0 0 0,1 0 1 0 0,-1-1-1 0 0,0 1 1 0 0,0 0-1 0 0,-4 2 0 0 0,5-4-205 0 0,1 0 0 0 0,0 1 0 0 0,-1-1 0 0 0,1 0-1 0 0,0 0 1 0 0,-1 0 0 0 0,1 0 0 0 0,0 0-1 0 0,-1 0 1 0 0,1 0 0 0 0,0 0 0 0 0,-1 0 0 0 0,1 0-1 0 0,0 0 1 0 0,-1 0 0 0 0,1 0 0 0 0,0 0-1 0 0,-1 0 1 0 0,1 0 0 0 0,0-1 0 0 0,-1 1 0 0 0,0 0-1 0 0,1-1-37 0 0,-1 0-1 0 0,0 1 1 0 0,1-1-1 0 0,-1 0 0 0 0,1 1 1 0 0,-1-1-1 0 0,1 0 1 0 0,-1 0-1 0 0,1 0 1 0 0,0 0-1 0 0,-1 1 0 0 0,1-1 1 0 0,0-1-1 0 0,-9-32-466 0 0,4 11-615 0 0,-11-26-1 0 0,14 43 882 0 0,0 1 0 0 0,-1-1 0 0 0,0 1 0 0 0,0 0 0 0 0,0 0 0 0 0,0 0 1 0 0,-1 1-1 0 0,0-1 0 0 0,0 1 0 0 0,-5-4 0 0 0,8 7 197 0 0,0 0 1 0 0,-1 0-1 0 0,1 0 1 0 0,-1 0-1 0 0,1 1 1 0 0,-1-1-1 0 0,1 0 1 0 0,-1 1-1 0 0,1-1 0 0 0,-1 1 1 0 0,0 0-1 0 0,1 0 1 0 0,-1 0-1 0 0,0-1 1 0 0,1 2-1 0 0,-1-1 1 0 0,0 0-1 0 0,1 0 1 0 0,-1 0-1 0 0,1 1 1 0 0,-1-1-1 0 0,0 1 1 0 0,1-1-1 0 0,-1 1 1 0 0,1 0-1 0 0,-1-1 1 0 0,1 1-1 0 0,-1 0 0 0 0,1 0 1 0 0,0 0-1 0 0,0 0 1 0 0,-1 0-1 0 0,0 2 1 0 0,-5 4 308 0 0,1 0 1 0 0,0 0-1 0 0,0 1 1 0 0,-6 10 0 0 0,10-15-189 0 0,-17 32 526 0 0,1 0 0 0 0,1 1 0 0 0,2 1 0 0 0,-10 41 0 0 0,22-68-391 0 0,0 1 0 0 0,1 0 0 0 0,-2 11 0 0 0,4-19-205 0 0,0-1-1 0 0,0 0 0 0 0,0 1 1 0 0,0-1-1 0 0,0 1 1 0 0,0-1-1 0 0,0 1 0 0 0,1-1 1 0 0,-1 0-1 0 0,1 1 0 0 0,0-1 1 0 0,-1 0-1 0 0,1 0 1 0 0,0 1-1 0 0,1-1 0 0 0,-1 0 1 0 0,0 0-1 0 0,1 0 0 0 0,-1 0 1 0 0,3 3-1 0 0,-2-4-48 0 0,0 0 0 0 0,0 0 0 0 0,0-1 0 0 0,0 1 0 0 0,1 0 0 0 0,-1-1 0 0 0,0 1 0 0 0,0-1 0 0 0,0 0 0 0 0,1 1 0 0 0,-1-1 0 0 0,0 0 0 0 0,0 0 0 0 0,0-1 0 0 0,1 1 0 0 0,-1 0 0 0 0,0-1 0 0 0,0 1 0 0 0,0-1 0 0 0,0 0 0 0 0,3-1 0 0 0,6-3 0 0 0,0-1 0 0 0,18-12 0 0 0,-19 11 0 0 0,6-3-363 0 0,5-7-91 0 0,-2-1 87 0 0,7-11-81 0 0,-14 13 102 0 0,12-23 0 0 0,-2-1-252 0 0,-12 19-84 0 0,-3 8 374 0 0,0-1-1 0 0,8-27 1 0 0,-14 38 226 0 0,-3 3-28 0 0,-4 9-142 0 0,-8 16-63 0 0,-1 6 1430 0 0,2 1 0 0 0,1 0 0 0 0,-11 48 0 0 0,23-77-1049 0 0,-1 0-1 0 0,1 0 1 0 0,0 0-1 0 0,0 0 1 0 0,0 0-1 0 0,0 0 1 0 0,1 0-1 0 0,-1 0 1 0 0,1 0-1 0 0,0 3 1 0 0,0-5-63 0 0,-1 0 0 0 0,0 0 0 0 0,1 0 0 0 0,-1 0 0 0 0,1 0-1 0 0,0-1 1 0 0,-1 1 0 0 0,1 0 0 0 0,-1 0 0 0 0,1-1 0 0 0,0 1 0 0 0,0 0 0 0 0,0-1 0 0 0,-1 1 0 0 0,1-1 0 0 0,0 1 0 0 0,0-1 0 0 0,0 1-1 0 0,0-1 1 0 0,0 0 0 0 0,0 1 0 0 0,0-1 0 0 0,0 0 0 0 0,0 0 0 0 0,0 0 0 0 0,0 0 0 0 0,0 0 0 0 0,0 0 0 0 0,0 0 0 0 0,0 0-1 0 0,0 0 1 0 0,-1 0 0 0 0,3-1 0 0 0,7-2-3 0 0,-1 0 0 0 0,0-1 0 0 0,0-1 0 0 0,0 0 0 0 0,-1 0 0 0 0,15-11 0 0 0,-16 11 0 0 0,6-4-92 0 0,1 0 0 0 0,-2-2 0 0 0,1 1 0 0 0,-1-2-1 0 0,-1 0 1 0 0,0 0 0 0 0,-1-1 0 0 0,9-14 0 0 0,6-14-497 0 0,8-14-327 0 0,-14 17 194 0 0,-8 15 301 0 0,-6 16 254 0 0,-1 0 1 0 0,-1-1-1 0 0,1 0 1 0 0,-1 0-1 0 0,-1 0 1 0 0,0 0-1 0 0,0 0 1 0 0,1-12-1 0 0,-3 20 185 0 0,1 0-1 0 0,-1-1 0 0 0,0 1 0 0 0,0 0 1 0 0,0 0-1 0 0,0-1 0 0 0,0 1 0 0 0,0 0 1 0 0,0 0-1 0 0,0-1 0 0 0,0 1 0 0 0,0 0 1 0 0,0 0-1 0 0,0-1 0 0 0,0 1 0 0 0,0 0 1 0 0,0 0-1 0 0,-1-1 0 0 0,1 1 0 0 0,0 0 1 0 0,0 0-1 0 0,0 0 0 0 0,0-1 0 0 0,0 1 1 0 0,0 0-1 0 0,-1 0 0 0 0,1 0 0 0 0,0-1 1 0 0,0 1-1 0 0,0 0 0 0 0,-1 0 0 0 0,1 0 1 0 0,0 0-1 0 0,0 0 0 0 0,0 0 0 0 0,-1-1 1 0 0,1 1-1 0 0,0 0 0 0 0,0 0 0 0 0,-1 0 1 0 0,1 0-1 0 0,0 0 0 0 0,0 0 0 0 0,-1 0 1 0 0,1 0-1 0 0,0 0 0 0 0,0 0 0 0 0,0 0 1 0 0,-1 0-1 0 0,1 0 0 0 0,-1 0 4 0 0,1 1 0 0 0,0-1 0 0 0,0 0 0 0 0,0 0 0 0 0,0 1 0 0 0,-1-1-1 0 0,1 0 1 0 0,0 0 0 0 0,0 1 0 0 0,0-1 0 0 0,0 0 0 0 0,0 1 0 0 0,0-1 0 0 0,0 0 0 0 0,0 0-1 0 0,0 1 1 0 0,0-1 0 0 0,0 0 0 0 0,0 1 0 0 0,0-1 0 0 0,0 0 0 0 0,0 1 0 0 0,0-1 0 0 0,0 0-1 0 0,0 0 1 0 0,0 1 0 0 0,0-1 0 0 0,0 0 0 0 0,0 0 0 0 0,1 1 0 0 0,-1-1 0 0 0,0 0 0 0 0,0 0-1 0 0,0 1 1 0 0,1-1 0 0 0,-1 0 0 0 0,0 0 0 0 0,0 1 0 0 0,0-1 0 0 0,1 0 0 0 0,-1 0 0 0 0,0 0 0 0 0,0 0-1 0 0,1 1 1 0 0,1 0 13 0 0,-1 0-1 0 0,1-1 1 0 0,0 1 0 0 0,0 0-1 0 0,0 0 1 0 0,0-1-1 0 0,0 1 1 0 0,0-1-1 0 0,0 0 1 0 0,0 1-1 0 0,0-1 1 0 0,0 0 0 0 0,-1 0-1 0 0,4-1 1 0 0,0 1 1 0 0,-1 0 1 0 0,1-1-1 0 0,0 0 1 0 0,8-3 0 0 0,31-8-184 0 0,-33 10-122 0 0,0-1 0 0 0,13-5 0 0 0,-24 8 190 0 0,0 0 0 0 0,0 0 0 0 0,0 0 2 0 0,-18 20 4 0 0,2 1 386 0 0,1 1 0 0 0,1 0 0 0 0,1 1 0 0 0,-19 47 0 0 0,22-48-172 0 0,6-14 105 0 0,2-1 0 0 0,-1 1-1 0 0,1 0 1 0 0,0 0 0 0 0,1 0 0 0 0,0 1-1 0 0,0-1 1 0 0,0 10 0 0 0,1-16-225 0 0,1-1 1 0 0,-1 1-1 0 0,0 0 1 0 0,0-1 0 0 0,1 1-1 0 0,-1 0 1 0 0,0-1-1 0 0,1 1 1 0 0,0-1-1 0 0,-1 1 1 0 0,1-1-1 0 0,0 1 1 0 0,0-1-1 0 0,0 1 1 0 0,0-1-1 0 0,0 0 1 0 0,0 1-1 0 0,0-1 1 0 0,0 0-1 0 0,1 0 1 0 0,-1 0 0 0 0,3 1-1 0 0,-1 0-15 0 0,0-1 0 0 0,0 1 0 0 0,0-1-1 0 0,0 0 1 0 0,0 0 0 0 0,0 0 0 0 0,1-1 0 0 0,-1 1 0 0 0,0-1-1 0 0,5 0 1 0 0,2 0-63 0 0,0-1 1 0 0,0 0-1 0 0,0 0 0 0 0,0-1 0 0 0,0-1 0 0 0,0 0 1 0 0,0 0-1 0 0,-1-1 0 0 0,0 0 0 0 0,17-10 0 0 0,-15 7-621 0 0,-1 0-1 0 0,0-2 0 0 0,0 1 1 0 0,-1-1-1 0 0,0 0 0 0 0,0-1 0 0 0,-1 0 1 0 0,7-12-1 0 0,-13 19 448 0 0,7-11-1585 0 0,-1 1-1 0 0,8-20 1 0 0,-6 10-157 0 0</inkml:trace>
  <inkml:trace contextRef="#ctx0" brushRef="#br0" timeOffset="7655.44">1877 1408 12640 0 0,'-3'3'280'0'0,"1"-1"56"0"0,-3 2 16 0 0,1 2 0 0 0,-1 0-288 0 0,-2 6-64 0 0,0-1 0 0 0</inkml:trace>
  <inkml:trace contextRef="#ctx0" brushRef="#br0" timeOffset="9609.73">2068 1552 19087 0 0,'16'-15'1939'0'0,"-7"6"-1913"0"0,1 0 0 0 0,20-13-1 0 0,-29 21-27 0 0,0 0-1 0 0,0 1 1 0 0,0-1-1 0 0,0 0 0 0 0,0 1 1 0 0,0 0-1 0 0,0-1 1 0 0,0 1-1 0 0,0-1 0 0 0,1 1 1 0 0,-1 0-1 0 0,0 0 1 0 0,0 0-1 0 0,0 0 0 0 0,0 0 1 0 0,1 0-1 0 0,-1 0 0 0 0,0 0 1 0 0,1 0-1 0 0,-1 1 10 0 0,0-1-1 0 0,-1 1 1 0 0,1-1-1 0 0,0 1 1 0 0,-1-1-1 0 0,1 1 1 0 0,0 0-1 0 0,-1-1 1 0 0,1 1-1 0 0,-1 0 1 0 0,1-1-1 0 0,-1 1 1 0 0,0 0-1 0 0,1 0 1 0 0,-1-1-1 0 0,0 1 1 0 0,1 0-1 0 0,-1 0 1 0 0,0 1-1 0 0,1 5 126 0 0,0 1-1 0 0,-1-1 1 0 0,0 0 0 0 0,-1 13-1 0 0,0-11 91 0 0,-5 37 442 0 0,3-27-263 0 0,0 23 0 0 0,3-40-404 0 0,1-2 4 0 0,-1 1 1 0 0,0-1-1 0 0,0 1 0 0 0,0-1 0 0 0,0 0 0 0 0,0 1 0 0 0,0-1 0 0 0,0 0 0 0 0,0 1 0 0 0,-1-1 0 0 0,1 1 0 0 0,0-1 0 0 0,0 0 0 0 0,0 1 0 0 0,0-1 0 0 0,0 0 1 0 0,-1 1-1 0 0,1-1 0 0 0,0 0 0 0 0,0 1 0 0 0,0-1 0 0 0,-1 0 0 0 0,1 1 0 0 0,-1-1 115 0 0,1 0 33 0 0,1-1-94 0 0,0-2 41 0 0,0-8 57 0 0,6-72-1302 0 0,-1 27 392 0 0,-4 38 541 0 0,-2-1 0 0 0,0 0 0 0 0,-1 0 1 0 0,-4-22-1 0 0,5 40 212 0 0,0 0-1 0 0,0 0 0 0 0,0 0 1 0 0,-1 0-1 0 0,1 0 1 0 0,0 0-1 0 0,-1 0 1 0 0,1 0-1 0 0,0 1 1 0 0,-1-1-1 0 0,0 0 1 0 0,1 0-1 0 0,-1 0 1 0 0,1 0-1 0 0,-1 1 1 0 0,0-1-1 0 0,1 0 1 0 0,-1 0-1 0 0,0 1 1 0 0,0-1-1 0 0,0 1 1 0 0,0-1-1 0 0,0 1 1 0 0,1-1-1 0 0,-1 1 1 0 0,0 0-1 0 0,0-1 1 0 0,0 1-1 0 0,0 0 1 0 0,0 0-1 0 0,0-1 1 0 0,0 1-1 0 0,0 0 0 0 0,0 0 1 0 0,0 0-1 0 0,0 0 1 0 0,0 0-1 0 0,0 1 1 0 0,0-1-1 0 0,0 0 1 0 0,0 0-1 0 0,0 1 1 0 0,0-1-1 0 0,0 1 1 0 0,0-1-1 0 0,-1 1 1 0 0,-4 2 106 0 0,-1 0 1 0 0,1 1-1 0 0,1 0 1 0 0,-1 0-1 0 0,-7 6 1 0 0,-5 6 225 0 0,1 1-1 0 0,0 1 1 0 0,1 1 0 0 0,1 0 0 0 0,1 1 0 0 0,1 0 0 0 0,0 1 0 0 0,2 1-1 0 0,0 0 1 0 0,-8 28 0 0 0,17-44-160 0 0,0 0-1 0 0,1 0 0 0 0,0 1 1 0 0,0-1-1 0 0,1 0 0 0 0,0 0 1 0 0,0 1-1 0 0,0-1 0 0 0,1 0 1 0 0,0 1-1 0 0,0-1 1 0 0,3 9-1 0 0,-3-12-146 0 0,0-1-1 0 0,0 1 1 0 0,0-1 0 0 0,1 1-1 0 0,-1-1 1 0 0,1 0 0 0 0,0 1-1 0 0,-1-1 1 0 0,1 0 0 0 0,0 0 0 0 0,0 0-1 0 0,0 0 1 0 0,1-1 0 0 0,-1 1-1 0 0,0 0 1 0 0,1-1 0 0 0,-1 0-1 0 0,1 1 1 0 0,0-1 0 0 0,-1 0 0 0 0,1 0-1 0 0,0-1 1 0 0,-1 1 0 0 0,1-1-1 0 0,0 1 1 0 0,0-1 0 0 0,0 0-1 0 0,-1 0 1 0 0,1 0 0 0 0,3-1-1 0 0,4 0-30 0 0,-1-1 0 0 0,1 0-1 0 0,-1 0 1 0 0,0-1-1 0 0,1 0 1 0 0,-1-1-1 0 0,-1 0 1 0 0,1-1 0 0 0,-1 0-1 0 0,15-10 1 0 0,-4-1-267 0 0,-1 0 1 0 0,0-1 0 0 0,18-22 0 0 0,-25 25 119 0 0,-1-1 0 0 0,0 0 0 0 0,-1 0 0 0 0,-1-1 0 0 0,0 0 0 0 0,-1 0 1 0 0,-1-1-1 0 0,0 0 0 0 0,-1 0 0 0 0,3-21 0 0 0,-8 37 150 0 0,0 0 0 0 0,0-1-1 0 0,0 1 1 0 0,0 0 0 0 0,0 0-1 0 0,0 0 1 0 0,0 0 0 0 0,-1-1-1 0 0,1 1 1 0 0,0 0 0 0 0,-1 0-1 0 0,1 0 1 0 0,0 0 0 0 0,-1 0 0 0 0,0 0-1 0 0,1 0 1 0 0,-1 0 0 0 0,1 0-1 0 0,-1 0 1 0 0,0 0 0 0 0,0 0-1 0 0,0 0 1 0 0,0 1 0 0 0,1-1-1 0 0,-1 0 1 0 0,0 1 0 0 0,0-1-1 0 0,0 0 1 0 0,0 1 0 0 0,-3-1 0 0 0,3 0 70 0 0,-1 0 1 0 0,0 1 0 0 0,0 0-1 0 0,1-1 1 0 0,-1 1 0 0 0,0 0 0 0 0,0 0-1 0 0,0 0 1 0 0,1 0 0 0 0,-1 0 0 0 0,0 0-1 0 0,0 1 1 0 0,1-1 0 0 0,-1 0 0 0 0,0 1-1 0 0,0 0 1 0 0,1-1 0 0 0,-1 1-1 0 0,-2 1 1 0 0,3-1 34 0 0,-1 0-1 0 0,1 1 0 0 0,-1-1 1 0 0,1 0-1 0 0,0 1 1 0 0,-1-1-1 0 0,1 1 0 0 0,0-1 1 0 0,0 1-1 0 0,0 0 0 0 0,0-1 1 0 0,1 1-1 0 0,-1 0 1 0 0,0 0-1 0 0,1-1 0 0 0,-1 4 1 0 0,0 2 227 0 0,0 0 0 0 0,1-1 0 0 0,1 11 0 0 0,0 2-193 0 0,-10 113 366 0 0,2-61-484 0 0,6-67-9 0 0,1 1 0 0 0,0 0 0 0 0,0 0-1 0 0,1 0 1 0 0,0 0 0 0 0,-1 0 0 0 0,1 0 0 0 0,1 0-1 0 0,-1-1 1 0 0,1 1 0 0 0,0-1 0 0 0,0 1 0 0 0,0-1-1 0 0,5 8 1 0 0,-5-11 74 0 0,-1 0 0 0 0,0 0 0 0 0,1 0 0 0 0,-1 0 0 0 0,1 0 0 0 0,-1-1-1 0 0,1 1 1 0 0,-1 0 0 0 0,1-1 0 0 0,0 1 0 0 0,-1-1 0 0 0,1 1 0 0 0,-1-1 0 0 0,1 0 0 0 0,0 0 0 0 0,0 0-1 0 0,-1 0 1 0 0,1 0 0 0 0,0 0 0 0 0,-1 0 0 0 0,1-1 0 0 0,0 1 0 0 0,-1 0 0 0 0,3-2 0 0 0,1 1-79 0 0,-1-1 1 0 0,1 0-1 0 0,-1 0 0 0 0,0 0 1 0 0,0-1-1 0 0,0 1 1 0 0,5-6-1 0 0,4-4-285 0 0,-2-1 0 0 0,0 0 0 0 0,-1-1 0 0 0,0 0 0 0 0,10-19 0 0 0,33-80-588 0 0,-19 25-1544 0 0,-5-1-1 0 0,24-118 0 0 0,-35 98 2425 0 0,-16 91 82 0 0,-1 0 1 0 0,-1 0 0 0 0,-1 1 0 0 0,-3-22 0 0 0,4 38-69 0 0,0 0 0 0 0,0 1 0 0 0,0-1 0 0 0,0 0 0 0 0,-1 0 0 0 0,1 0 0 0 0,0 0 0 0 0,-1 0 0 0 0,1 0-1 0 0,0 0 1 0 0,-1 0 0 0 0,0 0 0 0 0,1 1 0 0 0,-1-1 0 0 0,1 0 0 0 0,-2 0 0 0 0,2 0 3 0 0,-1 1 0 0 0,1 0 0 0 0,0 0 0 0 0,-1 0 0 0 0,1 0 1 0 0,0 0-1 0 0,-1 0 0 0 0,1 0 0 0 0,0 0 0 0 0,-1 0 0 0 0,1 0 0 0 0,-1 0 0 0 0,1 0 1 0 0,0 0-1 0 0,-1 0 0 0 0,1 0 0 0 0,0 1 0 0 0,-1-1 0 0 0,1 0 0 0 0,0 0 0 0 0,-1 0 1 0 0,1 0-1 0 0,0 1 0 0 0,0-1 0 0 0,-1 0 0 0 0,1 0 0 0 0,-1 1 0 0 0,-1 1 71 0 0,1 0 0 0 0,-1 1 0 0 0,0-1 0 0 0,1 0 0 0 0,-1 1 0 0 0,1-1 0 0 0,0 1-1 0 0,0 0 1 0 0,-1 3 0 0 0,-23 84 53 0 0,-13 56 270 0 0,-28 222 706 0 0,53-245 602 0 0,13-107-1406 0 0,0 0 0 0 0,1 0 0 0 0,1-1 0 0 0,0 1 0 0 0,8 26 0 0 0,-9-39-318 0 0,0 0 1 0 0,0 0-1 0 0,0 0 0 0 0,0 0 1 0 0,1 0-1 0 0,0-1 0 0 0,-1 1 0 0 0,1 0 1 0 0,0-1-1 0 0,0 1 0 0 0,0-1 1 0 0,1 0-1 0 0,-1 1 0 0 0,4 1 0 0 0,-4-3 1 0 0,0 0 0 0 0,0 0 0 0 0,0 0-1 0 0,1-1 1 0 0,-1 1 0 0 0,0 0-1 0 0,0-1 1 0 0,1 0 0 0 0,-1 1-1 0 0,0-1 1 0 0,0 0 0 0 0,1 0-1 0 0,-1-1 1 0 0,0 1 0 0 0,1 0-1 0 0,-1-1 1 0 0,0 1 0 0 0,0-1-1 0 0,0 0 1 0 0,4-1 0 0 0,2-2 0 0 0,-1-1 0 0 0,1 1 0 0 0,0-1-1 0 0,-1-1 1 0 0,0 1 0 0 0,-1-1 0 0 0,1-1 0 0 0,-1 1 0 0 0,0-1 0 0 0,-1 0 0 0 0,1 0 0 0 0,6-13 0 0 0,2-6-187 0 0,-1-1 1 0 0,13-41 0 0 0,-19 49-241 0 0,7-33 1 0 0,-13 47 398 0 0,0 0 1 0 0,0 0 0 0 0,-1-1 0 0 0,0 1-1 0 0,0 0 1 0 0,0 0 0 0 0,0 0-1 0 0,-1-1 1 0 0,0 1 0 0 0,0 0-1 0 0,-4-10 1 0 0,5 15 27 0 0,0 0-1 0 0,0-1 1 0 0,0 1-1 0 0,0-1 1 0 0,0 1 0 0 0,-1-1-1 0 0,1 1 1 0 0,0 0-1 0 0,0-1 1 0 0,0 1 0 0 0,-1-1-1 0 0,1 1 1 0 0,0 0-1 0 0,-1-1 1 0 0,1 1-1 0 0,0 0 1 0 0,-1 0 0 0 0,1-1-1 0 0,0 1 1 0 0,-1 0-1 0 0,1 0 1 0 0,0-1 0 0 0,-1 1-1 0 0,1 0 1 0 0,-1 0-1 0 0,1 0 1 0 0,-1 0-1 0 0,1-1 1 0 0,0 1 0 0 0,-1 0-1 0 0,1 0 1 0 0,-1 0-1 0 0,1 0 1 0 0,-1 0 0 0 0,1 0-1 0 0,-1 0 1 0 0,1 0-1 0 0,0 1 1 0 0,-1-1-1 0 0,1 0 1 0 0,-1 0 0 0 0,1 0-1 0 0,-1 0 1 0 0,1 0-1 0 0,0 1 1 0 0,-1-1-1 0 0,1 0 1 0 0,0 0 0 0 0,-1 1-1 0 0,1-1 1 0 0,-1 1-1 0 0,0 0-1 0 0,0 0 0 0 0,0 0-1 0 0,0 1 1 0 0,0-1 0 0 0,1 0-1 0 0,-1 1 1 0 0,0-1 0 0 0,1 0-1 0 0,-1 1 1 0 0,1-1 0 0 0,-1 1-1 0 0,1-1 1 0 0,0 1-1 0 0,-1 1 1 0 0,2 1 5 0 0,-1-1-1 0 0,1 1 1 0 0,0-1-1 0 0,0 1 1 0 0,0-1 0 0 0,0 0-1 0 0,0 0 1 0 0,1 1-1 0 0,0-1 1 0 0,3 5 0 0 0,23 27 334 0 0,-28-34-331 0 0,2 0-7 0 0,-1 0 1 0 0,0 1-1 0 0,0-1 1 0 0,1 0-1 0 0,-1 0 1 0 0,1 0-1 0 0,-1 0 1 0 0,1 0-1 0 0,-1 0 1 0 0,1-1-1 0 0,0 1 1 0 0,-1 0-1 0 0,1-1 1 0 0,0 1-1 0 0,0-1 1 0 0,-1 0-1 0 0,1 0 1 0 0,0 1-1 0 0,0-1 1 0 0,0 0-1 0 0,-1 0 1 0 0,1-1-1 0 0,0 1 1 0 0,0 0-1 0 0,-1-1 1 0 0,1 1-1 0 0,0-1 1 0 0,2 0-1 0 0,4-3 9 0 0,0 0 0 0 0,0-1 0 0 0,0 0 0 0 0,10-8 0 0 0,-2 0-5 0 0,-7 8-21 0 0,-1-2-1 0 0,0 1 0 0 0,0-2 1 0 0,-1 1-1 0 0,0-1 1 0 0,0 0-1 0 0,-1 0 0 0 0,0 0 1 0 0,8-15-1 0 0,-6 5-15 0 0,0 1 0 0 0,-2-1 0 0 0,0-1-1 0 0,5-23 1 0 0,54-327-2603 0 0,-65 367 2645 0 0,0 0 0 0 0,0 1 0 0 0,0-1 0 0 0,0 0 1 0 0,0 1-1 0 0,0-1 0 0 0,-1 1 0 0 0,0-4 1 0 0,1 5-7 0 0,0 0 1 0 0,0 0-1 0 0,0 0 1 0 0,0-1-1 0 0,0 1 1 0 0,0 0-1 0 0,0 0 1 0 0,-1 0-1 0 0,1 0 1 0 0,0 0-1 0 0,0 0 1 0 0,0 0 0 0 0,0-1-1 0 0,0 1 1 0 0,0 0-1 0 0,-1 0 1 0 0,1 0-1 0 0,0 0 1 0 0,0 0-1 0 0,0 0 1 0 0,0 0-1 0 0,0 0 1 0 0,-1 0-1 0 0,1 0 1 0 0,0 0 0 0 0,0 0-1 0 0,0 0 1 0 0,0 0-1 0 0,0 0 1 0 0,-1 0-1 0 0,1 0 1 0 0,0 0-1 0 0,0 0 1 0 0,-8 7-111 0 0,-3 10 146 0 0,2 0 0 0 0,0 1 0 0 0,1 0 0 0 0,-9 27 0 0 0,9-22-12 0 0,0-1 126 0 0,2 0 1 0 0,-7 43-1 0 0,3 47 402 0 0,4-46-309 0 0,0 51 213 0 0,6-96-222 0 0,1-1 0 0 0,0 0 0 0 0,9 35 0 0 0,-9-50-227 0 0,1 0-1 0 0,0 0 1 0 0,0-1-1 0 0,0 1 1 0 0,0 0-1 0 0,1-1 1 0 0,-1 0-1 0 0,1 0 1 0 0,0 0-1 0 0,1 0 1 0 0,5 6-1 0 0,-7-8-16 0 0,1-1 0 0 0,-1 1-1 0 0,1 0 1 0 0,-1 0 0 0 0,1-1 0 0 0,0 0-1 0 0,0 1 1 0 0,-1-1 0 0 0,1 0-1 0 0,0-1 1 0 0,0 1 0 0 0,0 0-1 0 0,0-1 1 0 0,0 1 0 0 0,0-1-1 0 0,0 0 1 0 0,0 0 0 0 0,0-1-1 0 0,0 1 1 0 0,5-1 0 0 0,0-2-33 0 0,0 0-1 0 0,0 0 1 0 0,0-1 0 0 0,0 0-1 0 0,0-1 1 0 0,-1 0 0 0 0,0 0 0 0 0,0 0-1 0 0,0-1 1 0 0,0 0 0 0 0,5-7-1 0 0,3-4-112 0 0,-1 0-1 0 0,0-2 0 0 0,11-20 0 0 0,-15 20-112 0 0,0 1 0 0 0,7-22 0 0 0,-14 32 146 0 0,0 1 0 0 0,-1-1 0 0 0,0 0-1 0 0,-1 0 1 0 0,0 0 0 0 0,0 0 0 0 0,0 0-1 0 0,-2-12 1 0 0,1 19 117 0 0,0 0 0 0 0,0 0 0 0 0,0 1 0 0 0,0-1 0 0 0,0 0 0 0 0,0 0 0 0 0,-1 0 1 0 0,1 0-1 0 0,0 0 0 0 0,-1 1 0 0 0,1-1 0 0 0,0 0 0 0 0,-1 0 0 0 0,1 0 0 0 0,-1 1 0 0 0,1-1 0 0 0,-1 0 0 0 0,0 1 0 0 0,1-1 0 0 0,-1 0 0 0 0,0 1 0 0 0,1-1 0 0 0,-3 0 0 0 0,2 1 9 0 0,0-1 0 0 0,0 1 0 0 0,-1 0 0 0 0,1 0-1 0 0,0 0 1 0 0,0 0 0 0 0,0 0 0 0 0,-1 0 0 0 0,1 0 0 0 0,0 1 0 0 0,0-1 0 0 0,0 0-1 0 0,-1 1 1 0 0,1-1 0 0 0,-1 1 0 0 0,-3 2 20 0 0,0 0 1 0 0,0 0-1 0 0,0 0 0 0 0,0 1 1 0 0,1-1-1 0 0,-5 6 1 0 0,-6 8 176 0 0,1 0 0 0 0,0 1 1 0 0,2 1-1 0 0,0 0 1 0 0,1 1-1 0 0,1 0 1 0 0,1 0-1 0 0,1 1 1 0 0,1 0-1 0 0,-8 38 0 0 0,14-53-136 0 0,0 0-1 0 0,0 0 1 0 0,1 0-1 0 0,0 0 0 0 0,1 0 1 0 0,-1 1-1 0 0,1-1 1 0 0,0 0-1 0 0,0 0 0 0 0,3 6 1 0 0,-3-10-66 0 0,0 0 0 0 0,-1 0 0 0 0,1 0 0 0 0,0-1 0 0 0,0 1 0 0 0,1 0 0 0 0,-1 0 1 0 0,0-1-1 0 0,1 1 0 0 0,-1-1 0 0 0,1 1 0 0 0,-1-1 0 0 0,1 0 0 0 0,0 1 0 0 0,-1-1 0 0 0,1 0 1 0 0,0 0-1 0 0,0 0 0 0 0,0 0 0 0 0,0-1 0 0 0,0 1 0 0 0,0 0 0 0 0,0-1 0 0 0,0 1 0 0 0,0-1 0 0 0,0 0 1 0 0,0 0-1 0 0,0 0 0 0 0,0 0 0 0 0,0 0 0 0 0,1 0 0 0 0,1-1 0 0 0,5-1-33 0 0,0-1-1 0 0,0 0 1 0 0,-1 0 0 0 0,1-1-1 0 0,-1 0 1 0 0,0 0-1 0 0,0-1 1 0 0,0 0 0 0 0,13-11-1 0 0,4-7-541 0 0,28-33-1 0 0,-49 52 485 0 0,52-65-1739 0 0,-39 47 1245 0 0,0 1 1 0 0,1 0-1 0 0,1 2 1 0 0,38-31-1 0 0,-57 50 616 0 0,0 0-1 0 0,0 0 1 0 0,0-1-1 0 0,0 1 1 0 0,1 0-1 0 0,-1 0 1 0 0,0-1-1 0 0,0 1 0 0 0,0 0 1 0 0,1 0-1 0 0,-1 0 1 0 0,0 0-1 0 0,0-1 1 0 0,1 1-1 0 0,-1 0 1 0 0,0 0-1 0 0,0 0 1 0 0,1 0-1 0 0,-1 0 0 0 0,0 0 1 0 0,0 0-1 0 0,1 0 1 0 0,-1 0-1 0 0,0-1 1 0 0,1 1-1 0 0,-1 0 1 0 0,0 1-1 0 0,0-1 1 0 0,1 0-1 0 0,-1 0 0 0 0,0 0 1 0 0,0 0-1 0 0,1 0 1 0 0,-1 0-1 0 0,0 0 1 0 0,1 0-1 0 0,-1 1 1 0 0,-3 10 806 0 0,-14 17 256 0 0,-64 121 1689 0 0,49-85-1957 0 0,27-55-779 0 0,1-1 41 0 0,0-1 0 0 0,-6 16 0 0 0,10-21-81 0 0,-1 0 0 0 0,1 0 0 0 0,-1 0 0 0 0,1 0 0 0 0,0 0 1 0 0,-1 0-1 0 0,1 0 0 0 0,0 1 0 0 0,0-1 0 0 0,1 0 0 0 0,-1 0 0 0 0,0 0 0 0 0,1 0 1 0 0,-1 0-1 0 0,1 0 0 0 0,0 0 0 0 0,1 2 0 0 0,-1-3-10 0 0,0 1 1 0 0,0-1-1 0 0,0 0 0 0 0,0 0 0 0 0,0 0 1 0 0,0-1-1 0 0,0 1 0 0 0,0 0 1 0 0,1 0-1 0 0,-1-1 0 0 0,0 1 0 0 0,1 0 1 0 0,-1-1-1 0 0,0 0 0 0 0,1 1 1 0 0,-1-1-1 0 0,1 0 0 0 0,-1 1 0 0 0,1-1 1 0 0,-1 0-1 0 0,0 0 0 0 0,1 0 1 0 0,-1-1-1 0 0,1 1 0 0 0,-1 0 0 0 0,1 0 1 0 0,-1-1-1 0 0,2 0 0 0 0,5-1-17 0 0,0-1-1 0 0,0 0 0 0 0,11-5 1 0 0,-17 7 10 0 0,16-9-410 0 0,0 0 0 0 0,0-1 0 0 0,25-22 0 0 0,-29 21-610 0 0,-1 0 1 0 0,-1-1 0 0 0,-1 0 0 0 0,1 0 0 0 0,-2-2-1 0 0,0 1 1 0 0,15-30 0 0 0,-12 7-988 0 0</inkml:trace>
  <inkml:trace contextRef="#ctx0" brushRef="#br0" timeOffset="9976.54">1896 1070 28567 0 0,'0'0'632'0'0,"0"0"128"0"0,5-2 24 0 0,4 2 16 0 0,2 0-640 0 0,6 0-160 0 0,-1-2 0 0 0,3 0 0 0 0,-1 0-792 0 0,1 0-184 0 0,-1 0-40 0 0,1-3-10656 0 0</inkml:trace>
  <inkml:trace contextRef="#ctx0" brushRef="#br0" timeOffset="11481.61">44 2725 20359 0 0,'0'1'103'0'0,"-1"0"0"0"0,1 0-1 0 0,0 0 1 0 0,-1 0 0 0 0,1 0-1 0 0,-1 0 1 0 0,0-1 0 0 0,1 1-1 0 0,-1 0 1 0 0,0 0 0 0 0,1 0-1 0 0,-1-1 1 0 0,0 1 0 0 0,-1 1-1 0 0,1-2 394 0 0,10-25-1044 0 0,1 2 478 0 0,1 1 0 0 0,1 1 0 0 0,18-26 0 0 0,-20 34-294 0 0,0 0 0 0 0,24-20 0 0 0,0-1-1432 0 0,12-12-2597 0 0,-40 41 3476 0 0,1 0 1 0 0,-1 0-1 0 0,1 1 1 0 0,0-1-1 0 0,13-4 0 0 0,-19 8 891 0 0,0 1-1 0 0,-1 0 1 0 0,1-1-1 0 0,0 1 1 0 0,0 0-1 0 0,0 0 1 0 0,-1 0-1 0 0,1 0 1 0 0,0 0-1 0 0,0 0 1 0 0,-1 0-1 0 0,1 0 1 0 0,0 0-1 0 0,0 0 1 0 0,0 0-1 0 0,-1 1 1 0 0,1-1-1 0 0,0 0 1 0 0,0 0-1 0 0,-1 1 1 0 0,1-1-1 0 0,1 1 1 0 0,-1 1-17 0 0,0-1 0 0 0,1 0 0 0 0,-1 0 1 0 0,0 1-1 0 0,0-1 0 0 0,0 1 0 0 0,-1-1 0 0 0,1 1 0 0 0,0-1 1 0 0,0 3-1 0 0,2 5-78 0 0,-1 0 1 0 0,0 0 0 0 0,1 12-1 0 0,-3-13 105 0 0,2 8 2219 0 0,-2 23 1 0 0,-1-25-83 0 0,1-1-1 0 0,4 26 1 0 0,-1-28 413 0 0,-2-21-1309 0 0,-1-3-1139 0 0,6-79-661 0 0,0 0-4962 0 0,-5 83 4266 0 0,-1 0 0 0 0,-2-17-1 0 0,2 23 658 0 0,-1-1-1 0 0,1 1 0 0 0,-1 0 1 0 0,0-1-1 0 0,0 1 1 0 0,0 0-1 0 0,-1 0 1 0 0,1 0-1 0 0,-1 0 0 0 0,-3-5 1 0 0,5 8 582 0 0,0-1 1 0 0,-1 1-1 0 0,1 0 0 0 0,-1-1 1 0 0,1 1-1 0 0,-1 0 0 0 0,1 0 1 0 0,-1-1-1 0 0,1 1 1 0 0,-1 0-1 0 0,1 0 0 0 0,-1 0 1 0 0,1-1-1 0 0,-1 1 0 0 0,1 0 1 0 0,-1 0-1 0 0,1 0 1 0 0,-1 0-1 0 0,1 0 0 0 0,-1 0 1 0 0,1 0-1 0 0,-1 0 0 0 0,1 0 1 0 0,-1 0-1 0 0,1 1 1 0 0,-1-1-1 0 0,1 0 0 0 0,-1 0 1 0 0,1 0-1 0 0,-1 1 0 0 0,1-1 1 0 0,-1 0-1 0 0,1 0 1 0 0,-1 1-1 0 0,1-1 0 0 0,0 1 1 0 0,-1-1-1 0 0,-16 20 2044 0 0,12-15-1165 0 0,-7 13 1744 0 0,-1 1 0 0 0,2 0-1 0 0,-15 35 1 0 0,23-49-2229 0 0,-12 28 1562 0 0,-16 36 1933 0 0,28-60-3189 0 0,0 0 0 0 0,1 1 0 0 0,0-1 0 0 0,0 1 0 0 0,0 18 0 0 0,2-27-657 0 0,0 1 0 0 0,0-1 0 0 0,0 0 1 0 0,0 1-1 0 0,0-1 0 0 0,0 0 0 0 0,0 0 0 0 0,1 1 0 0 0,-1-1 0 0 0,1 0 0 0 0,-1 0 0 0 0,1 0 0 0 0,-1 1 1 0 0,1-1-1 0 0,-1 0 0 0 0,1 0 0 0 0,0 0 0 0 0,0 0 0 0 0,-1 0 0 0 0,1 0 0 0 0,0 0 0 0 0,0 0 0 0 0,0-1 1 0 0,0 1-1 0 0,0 0 0 0 0,0 0 0 0 0,2 0 0 0 0,-2-1-13 0 0,1 1-1 0 0,0-1 1 0 0,-1 0 0 0 0,1 0 0 0 0,-1 0-1 0 0,1 0 1 0 0,0 0 0 0 0,-1 0 0 0 0,1 0-1 0 0,-1-1 1 0 0,1 1 0 0 0,-1-1 0 0 0,1 1-1 0 0,-1-1 1 0 0,1 1 0 0 0,-1-1 0 0 0,1 0 0 0 0,-1 0-1 0 0,0 0 1 0 0,1 0 0 0 0,0-1 0 0 0,6-4-152 0 0,-1-1 1 0 0,0-1-1 0 0,-1 1 1 0 0,0-1-1 0 0,0 0 1 0 0,7-14 0 0 0,25-55-1536 0 0,51-162-8156 0 0,-32 78 6298 0 0,3-16 3759 0 0,-74 216 6380 0 0,-21 53-4435 0 0,-40 135 1463 0 0,67-198-3168 0 0,1-7-90 0 0,-27 107 820 0 0,28-103-934 0 0,2 1-1 0 0,-3 51 1 0 0,7-75-194 0 0,0-1 0 0 0,0 1 0 0 0,1 0 0 0 0,-1-1 0 0 0,1 1 0 0 0,-1-1 0 0 0,1 1 0 0 0,0-1 0 0 0,0 0 1 0 0,1 4-1 0 0,-2-6-57 0 0,1 1 0 0 0,-1-1 0 0 0,1 1 1 0 0,-1 0-1 0 0,1-1 0 0 0,0 1 0 0 0,-1-1 0 0 0,1 0 1 0 0,-1 1-1 0 0,1-1 0 0 0,0 0 0 0 0,-1 1 1 0 0,1-1-1 0 0,0 0 0 0 0,-1 1 0 0 0,1-1 0 0 0,0 0 1 0 0,0 0-1 0 0,-1 0 0 0 0,1 0 0 0 0,0 0 1 0 0,0 0-1 0 0,-1 0 0 0 0,1 0 0 0 0,0 0 0 0 0,0 0 1 0 0,-1 0-1 0 0,1-1 0 0 0,0 1 0 0 0,-1 0 1 0 0,1 0-1 0 0,0-1 0 0 0,-1 1 0 0 0,1 0 0 0 0,0-1 1 0 0,-1 1-1 0 0,2-1 0 0 0,13-10 56 0 0,0 0-1 0 0,-1 0 1 0 0,18-20 0 0 0,-23 23-280 0 0,30-31-840 0 0,-9 9-1129 0 0,52-41-1 0 0,-79 69 1936 0 0,0 0 0 0 0,-1 0 1 0 0,1 1-1 0 0,0-1 0 0 0,0 1 0 0 0,0 0 0 0 0,0 0 0 0 0,1 0 0 0 0,-1 0 0 0 0,6 0 0 0 0,-8 1 202 0 0,0 0 1 0 0,1 0-1 0 0,-1 0 0 0 0,0 0 1 0 0,0 0-1 0 0,1 1 0 0 0,-1-1 1 0 0,0 0-1 0 0,0 1 0 0 0,1-1 1 0 0,-1 1-1 0 0,0-1 0 0 0,0 1 1 0 0,0 0-1 0 0,0 0 0 0 0,0-1 1 0 0,0 1-1 0 0,0 0 0 0 0,0 0 1 0 0,0 0-1 0 0,0 0 0 0 0,0 0 1 0 0,-1 0-1 0 0,1 0 0 0 0,0 0 1 0 0,-1 0-1 0 0,1 0 0 0 0,-1 1 0 0 0,1-1 1 0 0,0 2-1 0 0,1 7 325 0 0,-1 0 1 0 0,1 0-1 0 0,-2 0 0 0 0,1-1 1 0 0,-2 1-1 0 0,0 11 0 0 0,-1 11 2061 0 0,-2 6 1375 0 0,4-38-3258 0 0,1-1-428 0 0,0-1 0 0 0,0 1 1 0 0,0-1-1 0 0,0 0 0 0 0,0 0 0 0 0,-1 0 0 0 0,1 0 0 0 0,-1 1 0 0 0,1-4 1 0 0,1 0-7 0 0,5-16 1 0 0,6-14-999 0 0,-2-1 1 0 0,13-69-1 0 0,-24 104 881 0 0,0 0 0 0 0,0-1 0 0 0,0 1 0 0 0,0 0 0 0 0,0 0 0 0 0,0 0-1 0 0,0 0 1 0 0,-1 0 0 0 0,1 0 0 0 0,0 0 0 0 0,0 0 0 0 0,-2-3 0 0 0,2 4 67 0 0,0 0 1 0 0,0 0 0 0 0,-1 0 0 0 0,1 0-1 0 0,0-1 1 0 0,-1 1 0 0 0,1 0 0 0 0,0 0-1 0 0,0 0 1 0 0,-1 0 0 0 0,1 0 0 0 0,0 0-1 0 0,-1 0 1 0 0,1 0 0 0 0,0 0 0 0 0,-1 0-1 0 0,1 0 1 0 0,0 0 0 0 0,-1 0 0 0 0,1 0-1 0 0,0 0 1 0 0,0 0 0 0 0,-1 0 0 0 0,1 0 0 0 0,0 0-1 0 0,-1 0 1 0 0,1 0 0 0 0,0 1 0 0 0,0-1-1 0 0,-1 0 1 0 0,1 0 0 0 0,0 0 0 0 0,0 0-1 0 0,-1 1 1 0 0,1-1 0 0 0,0 0 0 0 0,0 0-1 0 0,0 1 1 0 0,-1-1 0 0 0,1 0 0 0 0,0 0-1 0 0,0 1 1 0 0,0-1 0 0 0,0 0 0 0 0,0 1-1 0 0,0-1 1 0 0,-11 15 539 0 0,0 0 0 0 0,2 0 0 0 0,-15 31-1 0 0,-14 55 3075 0 0,36-94-3257 0 0,0 1 0 0 0,0-1-1 0 0,1 1 1 0 0,0 0 0 0 0,0 0-1 0 0,1-1 1 0 0,0 11-1 0 0,0-17-258 0 0,0 0-1 0 0,1 0 0 0 0,-1 0 1 0 0,0 0-1 0 0,1 0 0 0 0,-1 0 0 0 0,0 0 1 0 0,1 0-1 0 0,-1 0 0 0 0,1 0 0 0 0,-1 0 1 0 0,1 0-1 0 0,0 0 0 0 0,-1 0 1 0 0,1-1-1 0 0,0 1 0 0 0,0 0 0 0 0,-1-1 1 0 0,1 1-1 0 0,0 0 0 0 0,0-1 0 0 0,0 1 1 0 0,2 0-1 0 0,-2-1-36 0 0,0 0-1 0 0,0 0 1 0 0,0 0 0 0 0,0 0 0 0 0,0 0-1 0 0,0 0 1 0 0,1 0 0 0 0,-1 0-1 0 0,0-1 1 0 0,0 1 0 0 0,0 0 0 0 0,0-1-1 0 0,0 1 1 0 0,0-1 0 0 0,0 1-1 0 0,0-1 1 0 0,0 0 0 0 0,0 1 0 0 0,0-1-1 0 0,-1 0 1 0 0,1 0 0 0 0,0 1-1 0 0,0-1 1 0 0,-1 0 0 0 0,1 0 0 0 0,0 0-1 0 0,0-1 1 0 0,0 1-16 0 0,8-13-136 0 0,1 0-1 0 0,-2 0 0 0 0,0-1 1 0 0,7-18-1 0 0,-13 27-679 0 0,0-1 1 0 0,-1 1 0 0 0,0-1 0 0 0,0 0-1 0 0,-1 0 1 0 0,1 1 0 0 0,-2-1-1 0 0,1 0 1 0 0,-1 0 0 0 0,-2-10-1 0 0,0 5-589 0 0,0 1-1 0 0,-6-14 1 0 0,-5-5 3906 0 0,13 29-1416 0 0,1 1 288 0 0,0 0 124 0 0,0 0 30 0 0,2 1-1133 0 0,-1 1 0 0 0,0-1 0 0 0,1 0 0 0 0,-1 0 0 0 0,1 0 0 0 0,-1 0-1 0 0,1 0 1 0 0,-1-1 0 0 0,1 1 0 0 0,-1 0 0 0 0,4 0 0 0 0,-3 0-173 0 0,3 0-155 0 0,-1 1-1 0 0,1-1 0 0 0,-1 0 0 0 0,1 0 1 0 0,0-1-1 0 0,-1 1 0 0 0,1-1 0 0 0,0 0 0 0 0,6-1 1 0 0,2-1-2017 0 0,25-7 0 0 0,-14 3-5618 0 0,-3 1 1097 0 0</inkml:trace>
  <inkml:trace contextRef="#ctx0" brushRef="#br0" timeOffset="12659.12">1340 2662 18455 0 0,'-16'12'2024'0'0,"18"-19"4231"0"0,8-7-5439 0 0,20-20-761 0 0,-2-2 1 0 0,41-66-1 0 0,-12 18-2024 0 0,-54 79 1729 0 0,1 0 0 0 0,-1 1 0 0 0,1-1 0 0 0,4-4 0 0 0,-13 23-821 0 0,-76 200 2718 0 0,79-208-1369 0 0,1 1 0 0 0,-1-1 0 0 0,1 0 0 0 0,1 0 0 0 0,-1 13 0 0 0,16-21-224 0 0,-7-1-104 0 0,0-1 0 0 0,-1 0 0 0 0,1 0 0 0 0,-1-1 0 0 0,0 0 0 0 0,0 0 0 0 0,8-8 0 0 0,41-47-431 0 0,-43 45 414 0 0,75-89-1937 0 0,-87 103 1924 0 0,-1 0-1 0 0,1 0 1 0 0,0 1 0 0 0,0-1 0 0 0,0 0 0 0 0,0 0 0 0 0,0 1 0 0 0,0-1 0 0 0,0 0 0 0 0,0 1 0 0 0,0-1 0 0 0,1 1 0 0 0,-1-1 0 0 0,0 1 0 0 0,0 0-1 0 0,0 0 1 0 0,3-1 0 0 0,-4 2 3 0 0,1 1-1 0 0,0-1 0 0 0,0 0 1 0 0,0 0-1 0 0,-1 1 0 0 0,1-1 0 0 0,0 1 1 0 0,-1-1-1 0 0,1 1 0 0 0,-1-1 1 0 0,0 1-1 0 0,1 2 0 0 0,-1 8 121 0 0,0 0 0 0 0,-1 0 0 0 0,-1 0 0 0 0,0 0 0 0 0,-3 13-1 0 0,-4 21 1178 0 0,8-39-900 0 0,0-1-1 0 0,1 1 1 0 0,0-1 0 0 0,0 1 0 0 0,1-1-1 0 0,2 10 1 0 0,-3-15-309 0 0,0 0 1 0 0,1 0-1 0 0,-1 0 0 0 0,0 0 1 0 0,1 0-1 0 0,-1 0 0 0 0,1 0 1 0 0,-1 0-1 0 0,1-1 0 0 0,-1 1 1 0 0,1 0-1 0 0,0 0 1 0 0,0-1-1 0 0,-1 1 0 0 0,1 0 1 0 0,0-1-1 0 0,0 1 0 0 0,0-1 1 0 0,1 2-1 0 0,-1-2-36 0 0,1 0 0 0 0,-1 0-1 0 0,0 0 1 0 0,1 0 0 0 0,-1 0 0 0 0,1 0-1 0 0,-1 0 1 0 0,0 0 0 0 0,1-1-1 0 0,-1 1 1 0 0,1-1 0 0 0,-1 1 0 0 0,0-1-1 0 0,0 1 1 0 0,1-1 0 0 0,-1 0 0 0 0,0 1-1 0 0,2-3 1 0 0,4-2-22 0 0,0 0-1 0 0,-1-1 0 0 0,0 0 1 0 0,0-1-1 0 0,0 1 1 0 0,6-10-1 0 0,1-3-206 0 0,11-24 1 0 0,-17 30-678 0 0,0-1 1 0 0,-1 0-1 0 0,-1 0 1 0 0,0-1-1 0 0,2-16 1 0 0,-8 15 1319 0 0,1 15-297 0 0,0 1-26 0 0,-14 5 566 0 0,13-4-535 0 0,1 0 1 0 0,-1 0 0 0 0,1 1-1 0 0,-1-1 1 0 0,1 0 0 0 0,-1 0-1 0 0,1 1 1 0 0,0-1 0 0 0,-1 0-1 0 0,1 1 1 0 0,0-1-1 0 0,0 0 1 0 0,0 1 0 0 0,0-1-1 0 0,0 0 1 0 0,0 1 0 0 0,1-1-1 0 0,-1 0 1 0 0,0 0 0 0 0,1 1-1 0 0,-1-1 1 0 0,1 0 0 0 0,0 2-1 0 0,1 3 393 0 0,1 0 0 0 0,0-1-1 0 0,5 10 1 0 0,-5-12-364 0 0,1 0 0 0 0,-1 0 0 0 0,1 0-1 0 0,-1 0 1 0 0,1 0 0 0 0,0-1 0 0 0,0 1 0 0 0,0-1 0 0 0,0 0-1 0 0,0 0 1 0 0,0-1 0 0 0,1 1 0 0 0,-1-1 0 0 0,1 0-1 0 0,-1 0 1 0 0,5 0 0 0 0,1 0-160 0 0,0 0 1 0 0,0-1-1 0 0,0 0 1 0 0,0 0-1 0 0,0-1 1 0 0,15-4-1 0 0,-9 0 24 0 0,0 0 0 0 0,-1-2 0 0 0,1 0 0 0 0,25-16 0 0 0,-38 21-43 0 0,-1 0 0 0 0,1-1-1 0 0,0 1 1 0 0,-1-1 0 0 0,0 1-1 0 0,1-1 1 0 0,-1 0 0 0 0,0 0-1 0 0,-1 0 1 0 0,1 0 0 0 0,0-1 0 0 0,-1 1-1 0 0,0 0 1 0 0,0-1 0 0 0,0 1-1 0 0,0-1 1 0 0,0 1 0 0 0,-1-1-1 0 0,1 1 1 0 0,-1-1 0 0 0,0 1-1 0 0,0-5 1 0 0,0 4-12 0 0,-1-1 0 0 0,1 1-1 0 0,-1 0 1 0 0,0-1 0 0 0,0 1-1 0 0,0 0 1 0 0,0 0 0 0 0,-1 0-1 0 0,1 0 1 0 0,-1 0 0 0 0,0 0-1 0 0,-1 0 1 0 0,1 1 0 0 0,-1-1-1 0 0,1 1 1 0 0,-1-1 0 0 0,-5-3-1 0 0,7 6 77 0 0,0 0-1 0 0,0 0 1 0 0,-1 1-1 0 0,1-1 0 0 0,0 0 1 0 0,0 1-1 0 0,-1-1 1 0 0,1 1-1 0 0,0 0 1 0 0,-1-1-1 0 0,1 1 1 0 0,0 0-1 0 0,-1 0 0 0 0,1 0 1 0 0,-1 0-1 0 0,1 0 1 0 0,0 0-1 0 0,-1 0 1 0 0,1 1-1 0 0,0-1 1 0 0,-1 0-1 0 0,1 1 1 0 0,0-1-1 0 0,-1 1 0 0 0,1-1 1 0 0,0 1-1 0 0,0 0 1 0 0,0-1-1 0 0,-1 1 1 0 0,1 0-1 0 0,0 0 1 0 0,0 0-1 0 0,0 0 0 0 0,0 0 1 0 0,-1 2-1 0 0,-3 4 196 0 0,-1 0 0 0 0,1 0-1 0 0,0 1 1 0 0,-4 10 0 0 0,6-12-135 0 0,-3 7 388 0 0,0 0-1 0 0,1 1 1 0 0,0 0-1 0 0,1 0 1 0 0,-4 24 0 0 0,7-29-344 0 0,0 0 1 0 0,0 1-1 0 0,1-1 1 0 0,1 0-1 0 0,-1 0 1 0 0,1 0-1 0 0,1 0 1 0 0,0 0-1 0 0,0 0 1 0 0,4 10-1 0 0,-5-16-100 0 0,1 0 1 0 0,0-1-1 0 0,-1 1 1 0 0,1 0-1 0 0,0-1 1 0 0,1 1-1 0 0,-1-1 0 0 0,0 1 1 0 0,1-1-1 0 0,-1 0 1 0 0,1 0-1 0 0,-1 0 0 0 0,1 0 1 0 0,0-1-1 0 0,0 1 1 0 0,0-1-1 0 0,0 0 0 0 0,0 1 1 0 0,0-2-1 0 0,1 1 1 0 0,-1 0-1 0 0,0 0 1 0 0,0-1-1 0 0,1 0 0 0 0,-1 0 1 0 0,6 0-1 0 0,0 0-369 0 0,1-1-1 0 0,-1 0 0 0 0,13-4 1 0 0,22-10-7696 0 0,-13 1-1827 0 0</inkml:trace>
  <inkml:trace contextRef="#ctx0" brushRef="#br0" timeOffset="14713.16">2539 2704 15664 0 0,'-2'-43'1578'0'0,"2"15"867"0"0,-1 10 2694 0 0,2 12-5011 0 0,1 0 0 0 0,-1 0 0 0 0,1 0-1 0 0,0 1 1 0 0,1-1 0 0 0,-1 1 0 0 0,1-1 0 0 0,0 1 0 0 0,4-5 0 0 0,2-5 14 0 0,-3 5-142 0 0,16-19 0 0 0,-12 18 0 0 0,-3 3 0 0 0,0 2 0 0 0,0-1 0 0 0,1 1 0 0 0,0 1 0 0 0,1-1 0 0 0,16-7 0 0 0,-17 9-77 0 0,1 0 0 0 0,-1 1 0 0 0,15-3 0 0 0,-21 5 58 0 0,1 1 0 0 0,0-1-1 0 0,0 1 1 0 0,-1 0 0 0 0,1-1 0 0 0,0 1-1 0 0,0 1 1 0 0,0-1 0 0 0,-1 0 0 0 0,1 1-1 0 0,0-1 1 0 0,0 1 0 0 0,-1 0 0 0 0,1 0-1 0 0,4 1 1 0 0,-6 0 19 0 0,0-1 0 0 0,1 1 0 0 0,-1-1 0 0 0,0 1 0 0 0,0-1 0 0 0,0 1 0 0 0,0-1 0 0 0,0 1 0 0 0,0 0 0 0 0,0 0 0 0 0,0 0 0 0 0,-1-1 0 0 0,1 1 0 0 0,-1 0 0 0 0,1 0 0 0 0,-1 0 0 0 0,0 0 0 0 0,0 0 0 0 0,0 0 0 0 0,0 0 0 0 0,0 3 0 0 0,-1 6 0 0 0,-1-1 0 0 0,-5 19 0 0 0,4-16 0 0 0,-1 1 121 0 0,-1 0 1 0 0,0-1-1 0 0,-9 16 0 0 0,-2 6 264 0 0,15-32-274 0 0,-1 0 0 0 0,1 0 1 0 0,0-1-1 0 0,-1 1 1 0 0,0 0-1 0 0,1-1 1 0 0,-1 1-1 0 0,0-1 1 0 0,-5 4-1 0 0,16-31-111 0 0,9 1-3 0 0,0 1-1 0 0,1 0 1 0 0,24-20 0 0 0,-6 5-322 0 0,-33 33 116 0 0,1 1 1 0 0,0 0 0 0 0,0-1-1 0 0,0 2 1 0 0,0-1 0 0 0,1 0 0 0 0,-1 1-1 0 0,1 0 1 0 0,8-2 0 0 0,-13 5 168 0 0,-1 0 0 0 0,0 0-1 0 0,1 0 1 0 0,-1 0 0 0 0,1 0 0 0 0,-1 0 0 0 0,1 0-1 0 0,-1 0 1 0 0,1 0 0 0 0,-1 0 0 0 0,1 1 0 0 0,-1-1 0 0 0,1 0-1 0 0,-1 0 1 0 0,0 1 0 0 0,1-1 0 0 0,-1 0 0 0 0,0 1-1 0 0,1-1 1 0 0,-1 0 0 0 0,0 1 0 0 0,1-1 0 0 0,-1 0 0 0 0,0 1-1 0 0,1-1 1 0 0,-1 1 0 0 0,0-1 0 0 0,0 0 0 0 0,0 1-1 0 0,0-1 1 0 0,1 1 0 0 0,-1-1 0 0 0,0 1 0 0 0,0-1 0 0 0,0 1-1 0 0,0-1 1 0 0,0 1 0 0 0,0-1 0 0 0,0 1 0 0 0,0-1 0 0 0,0 1-1 0 0,-2 25 209 0 0,2-23-231 0 0,-8 48 989 0 0,4-32-386 0 0,-2 23 0 0 0,6-36-323 0 0,0 0 1 0 0,0-1-1 0 0,0 1 0 0 0,1 0 0 0 0,0-1 0 0 0,0 1 0 0 0,0-1 0 0 0,3 9 0 0 0,-3-13-206 0 0,-1 0 1 0 0,1 0-1 0 0,-1 0 0 0 0,1 0 0 0 0,-1 0 1 0 0,1 0-1 0 0,0 0 0 0 0,-1 0 0 0 0,1 0 1 0 0,0-1-1 0 0,0 1 0 0 0,-1 0 0 0 0,1 0 1 0 0,0-1-1 0 0,0 1 0 0 0,0-1 0 0 0,0 1 1 0 0,0-1-1 0 0,0 1 0 0 0,0-1 0 0 0,2 1 1 0 0,-2-1-7 0 0,1 0-1 0 0,0 0 1 0 0,0 0 0 0 0,0 0 0 0 0,0 0 0 0 0,0 0-1 0 0,0 0 1 0 0,-1-1 0 0 0,1 1 0 0 0,0-1 0 0 0,2-1 0 0 0,4-2-43 0 0,0 0 0 0 0,0-1 1 0 0,-1 0-1 0 0,8-6 1 0 0,-13 10 23 0 0,22-18-39 0 0,-1-1-1 0 0,-1-1 1 0 0,-1-1 0 0 0,-1-1 0 0 0,29-42-1 0 0,-48 64 51 0 0,7-11-221 0 0,0 0 0 0 0,-1-1 0 0 0,-1 0 0 0 0,0 0-1 0 0,0 0 1 0 0,4-18 0 0 0,-10 31 215 0 0,0-1-1 0 0,0 1 0 0 0,1-1 1 0 0,-1 1-1 0 0,0-1 1 0 0,0 1-1 0 0,0-1 0 0 0,0 1 1 0 0,0-1-1 0 0,0 1 0 0 0,0-1 1 0 0,0 1-1 0 0,0-1 1 0 0,0 1-1 0 0,0-1 0 0 0,0 1 1 0 0,0-1-1 0 0,0 1 1 0 0,-1-1-1 0 0,1 1 0 0 0,0 0 1 0 0,0-1-1 0 0,0 1 0 0 0,-1-1 1 0 0,1 1-1 0 0,0-1 1 0 0,-1 1-1 0 0,1 0 0 0 0,0-1 1 0 0,-1 1-1 0 0,1 0 0 0 0,-1-1 1 0 0,1 1-1 0 0,0 0 1 0 0,-1 0-1 0 0,1-1 0 0 0,-1 1 1 0 0,1 0-1 0 0,-1 0 1 0 0,1 0-1 0 0,-1-1 0 0 0,1 1 1 0 0,-1 0-1 0 0,1 0 0 0 0,-1 0 1 0 0,0 0-1 0 0,-1 0 20 0 0,0 0-1 0 0,0 1 1 0 0,0-1-1 0 0,0 0 1 0 0,0 1-1 0 0,0 0 0 0 0,1-1 1 0 0,-1 1-1 0 0,0 0 1 0 0,-2 1-1 0 0,-2 3 123 0 0,0 0 1 0 0,0 1-1 0 0,1-1 0 0 0,0 1 0 0 0,0 0 0 0 0,0 0 0 0 0,-5 10 0 0 0,1 0 382 0 0,-13 33-1 0 0,17-37-320 0 0,1-1-1 0 0,1 1 1 0 0,0-1 0 0 0,0 1-1 0 0,0 15 1 0 0,3-23-143 0 0,-1 0 0 0 0,1 0-1 0 0,1 0 1 0 0,-1 0 0 0 0,0-1-1 0 0,1 1 1 0 0,0 0 0 0 0,0 0 0 0 0,0-1-1 0 0,0 1 1 0 0,1-1 0 0 0,0 1-1 0 0,-1-1 1 0 0,1 0 0 0 0,0 1 0 0 0,0-1-1 0 0,1 0 1 0 0,-1 0 0 0 0,1 0-1 0 0,5 4 1 0 0,-6-5-54 0 0,1-1-1 0 0,0 1 1 0 0,0-1-1 0 0,0 1 1 0 0,0-1-1 0 0,0 0 1 0 0,0 0-1 0 0,1-1 1 0 0,-1 1-1 0 0,0-1 1 0 0,0 1 0 0 0,1-1-1 0 0,-1 0 1 0 0,0 0-1 0 0,0 0 1 0 0,1-1-1 0 0,3 0 1 0 0,3-2-22 0 0,1 1 1 0 0,-2-2 0 0 0,1 1 0 0 0,11-7-1 0 0,0-2-237 0 0,-1-1 0 0 0,0-1 0 0 0,-1 0 0 0 0,-1-2 0 0 0,0 0 0 0 0,21-26 0 0 0,-33 35 113 0 0,-1 1 0 0 0,0-1 0 0 0,0 0 0 0 0,0 0 0 0 0,6-15 0 0 0,-10 20 117 0 0,0 0 0 0 0,-1 0-1 0 0,1 0 1 0 0,0 0 0 0 0,-1 0-1 0 0,1-1 1 0 0,-1 1 0 0 0,0 0-1 0 0,0 0 1 0 0,0-1 0 0 0,0 1-1 0 0,0 0 1 0 0,0-1 0 0 0,0 1-1 0 0,-1 0 1 0 0,1 0 0 0 0,-1-1-1 0 0,0 1 1 0 0,0 0 0 0 0,0 0-1 0 0,0 0 1 0 0,0 0 0 0 0,0 0-1 0 0,0 0 1 0 0,-1 0 0 0 0,-1-1-1 0 0,2 1 66 0 0,-1 1 0 0 0,1 0 0 0 0,0 0 0 0 0,-1-1 1 0 0,0 1-1 0 0,1 0 0 0 0,-1 1 0 0 0,0-1 0 0 0,1 0 0 0 0,-1 0 0 0 0,0 1 0 0 0,0-1 0 0 0,1 1 0 0 0,-1-1 0 0 0,0 1 0 0 0,0 0 0 0 0,0 0 0 0 0,0 0 1 0 0,0 0-1 0 0,0 0 0 0 0,1 0 0 0 0,-1 1 0 0 0,0-1 0 0 0,0 0 0 0 0,0 1 0 0 0,0 0 0 0 0,-1 0 0 0 0,0 0 37 0 0,0 1 1 0 0,0 0-1 0 0,0 0 0 0 0,1 0 0 0 0,-1 0 0 0 0,0 0 1 0 0,1 0-1 0 0,0 1 0 0 0,0-1 0 0 0,-1 1 0 0 0,1-1 1 0 0,1 1-1 0 0,-1 0 0 0 0,-2 4 0 0 0,-2 7 242 0 0,0 0-1 0 0,1 0 1 0 0,1 0 0 0 0,0 1-1 0 0,-1 15 1 0 0,3-18-311 0 0,0-1 0 0 0,1 1 0 0 0,0 13 0 0 0,1-22 0 0 0,0 0 0 0 0,1 0 0 0 0,-1 0 0 0 0,1 0 0 0 0,-1 0 0 0 0,1 0 0 0 0,0-1 0 0 0,0 1 0 0 0,0 0 0 0 0,1 0 0 0 0,-1-1 0 0 0,1 1 0 0 0,2 3 0 0 0,-1-3 16 0 0,0 0-1 0 0,0 0 1 0 0,0 0-1 0 0,0-1 1 0 0,0 1-1 0 0,1-1 1 0 0,-1 0-1 0 0,1 0 1 0 0,0 0-1 0 0,0 0 1 0 0,-1-1-1 0 0,1 1 1 0 0,0-1-1 0 0,0 0 1 0 0,0 0-1 0 0,0-1 1 0 0,1 1-1 0 0,-1-1 1 0 0,0 0-1 0 0,0 0 1 0 0,7-1-1 0 0,2-1-142 0 0,0 0 0 0 0,0 0 0 0 0,-1-1-1 0 0,1-1 1 0 0,-1 0 0 0 0,0-1 0 0 0,0 0-1 0 0,0-1 1 0 0,-1 0 0 0 0,0-1 0 0 0,0 0-1 0 0,0-1 1 0 0,-1 0 0 0 0,0-1 0 0 0,-1 0-1 0 0,0 0 1 0 0,13-18 0 0 0,-8 8-158 0 0,-1 0 1 0 0,17-33 0 0 0,-25 42 190 0 0,-1 1 1 0 0,-1-1 0 0 0,0 0 0 0 0,0 0 0 0 0,-1 0 0 0 0,0 0 0 0 0,-1 0 0 0 0,1-13 0 0 0,-7-6 161 0 0,5 29 18 0 0,0 0 40 0 0,0 0 136 0 0,-1 1-180 0 0,1 1 1 0 0,-1-1 0 0 0,1 1 0 0 0,0-1 0 0 0,-1 1 0 0 0,1 0 0 0 0,0-1 0 0 0,0 1 0 0 0,0 0 0 0 0,1 2-1 0 0,20 93 96 0 0,2 13-12 0 0,-21-94 47 0 0,-1-5-157 0 0,0-1 1 0 0,1 1-1 0 0,0-1 0 0 0,1 0 1 0 0,6 18-1 0 0,-8-27-121 0 0,-1-1-31 0 0,0-13-31 0 0,-2-53 8 0 0,-1 43-21 0 0,-1-1-1 0 0,-8-27 0 0 0,10 44 103 0 0,0 0 0 0 0,0 1 1 0 0,-1-1-1 0 0,0 1 0 0 0,0 0 0 0 0,-1 0 1 0 0,0 0-1 0 0,0 0 0 0 0,0 1 0 0 0,-1-1 1 0 0,1 1-1 0 0,-7-5 0 0 0,9 9 40 0 0,1 0 0 0 0,-1 0 0 0 0,1 0 1 0 0,-1 0-1 0 0,1 0 0 0 0,-1 0 0 0 0,0 1 0 0 0,1-1 0 0 0,-1 1 0 0 0,0-1 0 0 0,1 1 0 0 0,-1-1 0 0 0,0 1 1 0 0,0 0-1 0 0,1 0 0 0 0,-1 0 0 0 0,0 0 0 0 0,0 0 0 0 0,1 0 0 0 0,-4 1 0 0 0,3 0 28 0 0,-1 1-1 0 0,0-1 1 0 0,1 0-1 0 0,-1 1 1 0 0,1-1-1 0 0,0 1 1 0 0,0 0-1 0 0,-1 0 1 0 0,1 0-1 0 0,0 0 1 0 0,-2 4-1 0 0,-2 2 44 0 0,1 0 0 0 0,-1 1-1 0 0,2 0 1 0 0,0 0 0 0 0,0 1-1 0 0,-3 10 1 0 0,6-18-47 0 0,-6 22 339 0 0,1 0-1 0 0,-4 32 1 0 0,10-50-257 0 0,-1 1-1 0 0,1 0 1 0 0,0-1 0 0 0,0 1 0 0 0,1-1 0 0 0,0 1-1 0 0,0 0 1 0 0,0-1 0 0 0,1 0 0 0 0,0 1 0 0 0,1-1-1 0 0,-1 0 1 0 0,7 10 0 0 0,-8-14-62 0 0,-1-1-1 0 0,2 0 1 0 0,-1 1-1 0 0,0-1 1 0 0,0 0-1 0 0,0 0 1 0 0,1 0-1 0 0,-1 0 0 0 0,0 0 1 0 0,1 0-1 0 0,-1 0 1 0 0,1 0-1 0 0,-1 0 1 0 0,1-1-1 0 0,-1 1 1 0 0,1-1-1 0 0,0 1 1 0 0,2 0-1 0 0,-1-1-53 0 0,-1 0 0 0 0,1 0 0 0 0,0 0 0 0 0,0-1 0 0 0,0 1-1 0 0,0-1 1 0 0,-1 1 0 0 0,1-1 0 0 0,0 0 0 0 0,3-2 0 0 0,1-1-81 0 0,1 0 1 0 0,-1 0 0 0 0,1-1 0 0 0,-1-1 0 0 0,-1 1 0 0 0,10-10-1 0 0,-7 5-67 0 0,-1-2 0 0 0,1 1 1 0 0,-2-1-1 0 0,1 0 0 0 0,-2 0 0 0 0,0-1 0 0 0,0 0 0 0 0,7-26 0 0 0,-2-8-764 0 0,8-59-1 0 0,-14 74 596 0 0,22-244-3653 0 0,-27 235 2604 0 0,-1 37 1181 0 0,1 1 0 0 0,-1-1 0 0 0,1 0 0 0 0,-1 1 1 0 0,0-1-1 0 0,0 1 0 0 0,-1-1 0 0 0,-2-4 0 0 0,4 8 177 0 0,0 0 0 0 0,-1-1 0 0 0,1 1 0 0 0,0 0-1 0 0,-1 0 1 0 0,1 0 0 0 0,0 0 0 0 0,-1 0-1 0 0,1 0 1 0 0,0 0 0 0 0,-1 0 0 0 0,1-1 0 0 0,0 1-1 0 0,-1 0 1 0 0,1 1 0 0 0,0-1 0 0 0,-1 0 0 0 0,1 0-1 0 0,0 0 1 0 0,-1 0 0 0 0,1 0 0 0 0,0 0 0 0 0,0 0-1 0 0,-1 0 1 0 0,1 1 0 0 0,0-1 0 0 0,-1 0-1 0 0,1 0 1 0 0,0 0 0 0 0,0 0 0 0 0,-1 1 0 0 0,1-1-1 0 0,0 0 1 0 0,0 0 0 0 0,-1 1 0 0 0,1-1 0 0 0,0 0-1 0 0,0 1 1 0 0,0-1 0 0 0,-10 13 48 0 0,5-3 222 0 0,0 0 0 0 0,1 0 0 0 0,0 1 0 0 0,1-1-1 0 0,-4 22 1 0 0,-4 56 2037 0 0,11-80-2014 0 0,-6 60 1716 0 0,3 0 0 0 0,3 0 1 0 0,17 134-1 0 0,-14-190-1871 0 0,-1 0-1 0 0,1-1 1 0 0,1 1-1 0 0,0-1 1 0 0,6 12-1 0 0,-8-19-278 0 0,0-1-1 0 0,0 1 1 0 0,0-1-1 0 0,1 0 1 0 0,-1 0 0 0 0,1 0-1 0 0,0 0 1 0 0,-1 0 0 0 0,1 0-1 0 0,1-1 1 0 0,-1 1-1 0 0,0-1 1 0 0,1 0 0 0 0,-1 0-1 0 0,1 0 1 0 0,-1 0 0 0 0,1-1-1 0 0,7 2 1 0 0,5 0-1214 0 0</inkml:trace>
  <inkml:trace contextRef="#ctx0" brushRef="#br0" timeOffset="15063.3">4076 2700 27831 0 0,'-6'-2'792'0'0,"6"2"168"0"0,-3 4-768 0 0,3-4-192 0 0,0 0 0 0 0,0 0 0 0 0,0 0 0 0 0,0 0-160 0 0,0 0 32 0 0,0 0-7752 0 0,-2-4-1559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5:41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57 373 15664 0 0,'-2'3'242'0'0,"0"-2"-144"0"0,1 1 1 0 0,0 0-1 0 0,-1 0 1 0 0,1-1-1 0 0,-1 1 1 0 0,0-1-1 0 0,1 1 1 0 0,-1-1-1 0 0,0 0 1 0 0,0 0-1 0 0,0 0 1 0 0,0 0-1 0 0,0 0 1 0 0,-3 1-1 0 0,3-1 177 0 0,0 0-1 0 0,0-1 0 0 0,0 1 1 0 0,-1 0-1 0 0,1 1 0 0 0,0-1 1 0 0,-2 2-1 0 0,3-2-49 0 0,0 0-1 0 0,1 0 1 0 0,-1 0 0 0 0,0 0-1 0 0,1 0 1 0 0,-1 0-1 0 0,1 1 1 0 0,0-1 0 0 0,-1 0-1 0 0,1 0 1 0 0,0 0 0 0 0,0 0-1 0 0,0 1 1 0 0,-1-1-1 0 0,1 0 1 0 0,1 2 0 0 0,0-3-145 0 0,-1 0 1 0 0,1 0 0 0 0,0 0 0 0 0,0 0 0 0 0,0 0 0 0 0,0 0-1 0 0,0-1 1 0 0,-1 1 0 0 0,1 0 0 0 0,0-1 0 0 0,0 1 0 0 0,0 0-1 0 0,-1-1 1 0 0,1 1 0 0 0,1-1 0 0 0,0-1-39 0 0,0 0 0 0 0,0 1 1 0 0,0-1-1 0 0,0 1 0 0 0,0-1 0 0 0,0 1 1 0 0,0 0-1 0 0,4-1 0 0 0,14-9 143 0 0,-9 2-184 0 0,-1 0 0 0 0,0 0 1 0 0,-1-1-1 0 0,0-1 0 0 0,-1 0 0 0 0,8-12 0 0 0,-2-1-781 0 0,21-51-1 0 0,10-23-276 0 0,-31 63-61 0 0,-19 73-764 0 0,-1 1 1792 0 0,-14 41 0 0 0,-1 5 168 0 0,-32 168 1850 0 0,41-175-1786 0 0,11-67 173 0 0,1 0 0 0 0,0 0 0 0 0,0 0 0 0 0,1 0 0 0 0,2 11 0 0 0,-1-15-299 0 0,-1-7-16 0 0,-1 0 0 0 0,0 0 0 0 0,0 0 0 0 0,0 0 0 0 0,0 1 0 0 0,0-1 0 0 0,1 0 0 0 0,-1 0 0 0 0,0 0 0 0 0,0 0 0 0 0,0 0 0 0 0,0 0 0 0 0,1 0 0 0 0,-1 0 0 0 0,0 0 0 0 0,0 0 0 0 0,0 0 0 0 0,1 0 0 0 0,-1 0 0 0 0,0 0 0 0 0,0 0 0 0 0,0 0 0 0 0,1 0 0 0 0,-1 0 0 0 0,0 0 0 0 0,0 0 0 0 0,0 0 0 0 0,1 0 0 0 0,-1 0 0 0 0,0 0 0 0 0,0 0 0 0 0,0 0 0 0 0,0 0 0 0 0,1 0 0 0 0,-1-1 0 0 0,0 1 0 0 0,0 0 0 0 0,0 0 0 0 0,0 0 0 0 0,0 0 0 0 0,1 0 0 0 0,-1-1 0 0 0,0 1 0 0 0,0 0 0 0 0,0 0 0 0 0,0 0 0 0 0,0 0 0 0 0,0-1 0 0 0,9-10 0 0 0,-7 9 0 0 0,1-4 0 0 0,1 0 0 0 0,-1-1 0 0 0,-1 1 0 0 0,1-1 0 0 0,-1 0 0 0 0,0 0 0 0 0,-1 1 0 0 0,2-9 0 0 0,1-7 0 0 0,22-100 0 0 0,7-25 2 0 0,-26 125-7 0 0,0 0 0 0 0,1 0 0 0 0,2 1 0 0 0,16-28 1 0 0,-22 43-59 0 0,-1 0 0 0 0,1 0 0 0 0,1 1 0 0 0,-1 0 1 0 0,1 0-1 0 0,0 0 0 0 0,0 0 0 0 0,6-4 0 0 0,-9 8 58 0 0,0 0-1 0 0,-1 0 0 0 0,1 1 1 0 0,0-1-1 0 0,0 0 0 0 0,0 1 0 0 0,-1-1 1 0 0,1 1-1 0 0,0-1 0 0 0,0 1 1 0 0,0 0-1 0 0,0 0 0 0 0,0 0 1 0 0,0 0-1 0 0,0 0 0 0 0,0 0 0 0 0,0 0 1 0 0,-1 1-1 0 0,1-1 0 0 0,0 1 1 0 0,0 0-1 0 0,0-1 0 0 0,0 1 1 0 0,-1 0-1 0 0,1 0 0 0 0,0 0 0 0 0,-1 0 1 0 0,1 0-1 0 0,-1 0 0 0 0,1 1 1 0 0,-1-1-1 0 0,3 3 0 0 0,0 2 68 0 0,0-1 0 0 0,0 1 0 0 0,0 0 0 0 0,0 1 0 0 0,-1-1 0 0 0,0 0-1 0 0,0 1 1 0 0,-1 0 0 0 0,0 0 0 0 0,0 0 0 0 0,-1 0 0 0 0,1 9 0 0 0,0 1-74 0 0,-1 0 0 0 0,-1 0-1 0 0,0 0 1 0 0,-4 18 0 0 0,1-19-66 0 0,0-1 0 0 0,-2 1 0 0 0,0-1 0 0 0,0 0 0 0 0,-1 0-1 0 0,-1-1 1 0 0,-1 0 0 0 0,-16 24 0 0 0,6-14 209 0 0,-2 0 0 0 0,0-1-1 0 0,-39 33 1 0 0,55-53 22 0 0,0 1 0 0 0,0-1 1 0 0,0 1-1 0 0,1 0 0 0 0,0 1 0 0 0,-1-1 0 0 0,2 0 0 0 0,-1 1 0 0 0,0 0 0 0 0,1-1 0 0 0,0 1 0 0 0,0 0 1 0 0,0 0-1 0 0,1 0 0 0 0,0 0 0 0 0,-1 9 0 0 0,1-12-114 0 0,1 0 0 0 0,0 0-1 0 0,0 0 1 0 0,1 0 0 0 0,-1 0 0 0 0,0-1 0 0 0,1 1 0 0 0,-1 0 0 0 0,1 0-1 0 0,-1 0 1 0 0,1-1 0 0 0,0 1 0 0 0,0 0 0 0 0,0-1 0 0 0,0 1 0 0 0,0-1-1 0 0,0 1 1 0 0,0-1 0 0 0,0 1 0 0 0,1-1 0 0 0,-1 0 0 0 0,2 2 0 0 0,-1-2 10 0 0,0 1 1 0 0,0-1 0 0 0,1 0-1 0 0,-1 0 1 0 0,0 0 0 0 0,1 0 0 0 0,-1 0-1 0 0,0 0 1 0 0,1 0 0 0 0,-1-1 0 0 0,1 1-1 0 0,-1-1 1 0 0,1 0 0 0 0,-1 0-1 0 0,6 0 1 0 0,28-5-138 0 0,37-6-1021 0 0,-62 9 586 0 0,-1-1 0 0 0,0-1 0 0 0,-1 1 0 0 0,1-2-1 0 0,12-6 1 0 0,-4-1-7996 0 0</inkml:trace>
  <inkml:trace contextRef="#ctx0" brushRef="#br0" timeOffset="1520.89">559 804 17503 0 0,'0'0'399'0'0,"0"0"60"0"0,0 0 21 0 0,4-13 102 0 0,1 5-226 0 0,1 1-1 0 0,0 0 0 0 0,0-1 0 0 0,0 2 0 0 0,9-8 1 0 0,1-1-440 0 0,29-23 84 0 0,-35 31-5 0 0,-2 0 0 0 0,1 0 0 0 0,-1-1 0 0 0,0 0 0 0 0,0 0-1 0 0,-1-1 1 0 0,12-17 0 0 0,-16 21-114 0 0,-1 0 0 0 0,0 0-1 0 0,0 0 1 0 0,0-1 0 0 0,0 1 0 0 0,-1 0-1 0 0,0-1 1 0 0,0 1 0 0 0,0-1 0 0 0,-1 1 0 0 0,0-9-1 0 0,-1 11 182 0 0,1 0-1 0 0,-1 0 0 0 0,0 0 1 0 0,0 0-1 0 0,0 1 0 0 0,0-1 1 0 0,-1 1-1 0 0,-2-5 0 0 0,3 7-20 0 0,1 1-1 0 0,-1-1 1 0 0,0 1-1 0 0,1-1 1 0 0,-1 1 0 0 0,0 0-1 0 0,1-1 1 0 0,-1 1-1 0 0,1 0 1 0 0,-1-1-1 0 0,1 1 1 0 0,-1 0-1 0 0,1 0 1 0 0,0-1-1 0 0,-1 1 1 0 0,1 0-1 0 0,0 1 1 0 0,-3 3 161 0 0,-2 2-154 0 0,1 0 0 0 0,0 1 0 0 0,0-1 0 0 0,0 1 1 0 0,1 0-1 0 0,-3 11 0 0 0,-5 12-243 0 0,0-7 248 0 0,-14 37 310 0 0,23-55-312 0 0,0 0 0 0 0,1 0 1 0 0,-1 0-1 0 0,1 0 1 0 0,1 0-1 0 0,-1 0 0 0 0,1 1 1 0 0,1 6-1 0 0,-1-13-19 0 0,0 1-1 0 0,0 0 1 0 0,1 0-1 0 0,-1 0 1 0 0,0 0-1 0 0,0 0 0 0 0,1-1 1 0 0,-1 1-1 0 0,1 0 1 0 0,-1 0-1 0 0,1-1 1 0 0,-1 1-1 0 0,1 0 1 0 0,-1-1-1 0 0,1 1 1 0 0,0 0-1 0 0,-1-1 0 0 0,1 1 1 0 0,0-1-1 0 0,0 1 1 0 0,-1-1-1 0 0,1 0 1 0 0,0 1-1 0 0,0-1 1 0 0,0 0-1 0 0,-1 1 1 0 0,1-1-1 0 0,0 0 0 0 0,1 0 1 0 0,2 1-51 0 0,-1-1 1 0 0,1 0 0 0 0,0 0-1 0 0,-1 0 1 0 0,1-1-1 0 0,5 0 1 0 0,-6 0-44 0 0,-1 0 0 0 0,1 0 0 0 0,-1 0 1 0 0,1-1-1 0 0,-1 1 0 0 0,0-1 0 0 0,0 1 0 0 0,1-1 0 0 0,2-3 1 0 0,14-9 64 0 0,-13 10 79 0 0,0 0 0 0 0,-1-1 0 0 0,1 1-1 0 0,-1-1 1 0 0,0-1 0 0 0,0 1 0 0 0,0-1 0 0 0,-1 0-1 0 0,5-9 1 0 0,-2 5-220 0 0,0 0-1 0 0,9-9 1 0 0,-5 7-122 0 0,16-25-1 0 0,-22 28 171 0 0,1 1-1 0 0,1-1 1 0 0,0 1-1 0 0,0 0 0 0 0,0 0 1 0 0,16-11-1 0 0,-6 7 86 0 0,-15 9 0 0 0,0 1 0 0 0,1 0 0 0 0,-1 0 0 0 0,1 0 1 0 0,-1 1-1 0 0,1-1 0 0 0,0 1 0 0 0,0-1 0 0 0,0 1 0 0 0,0 0 1 0 0,-1 0-1 0 0,1 0 0 0 0,1 1 0 0 0,-1-1 0 0 0,0 1 0 0 0,0-1 1 0 0,0 1-1 0 0,4 0 0 0 0,-6 0-7 0 0,1 0 1 0 0,-1 0-1 0 0,0 0 0 0 0,0 1 1 0 0,0-1-1 0 0,0 0 0 0 0,1 0 1 0 0,-1 1-1 0 0,0-1 0 0 0,0 1 1 0 0,0-1-1 0 0,0 1 0 0 0,0-1 1 0 0,0 1-1 0 0,0-1 0 0 0,0 1 1 0 0,0 0-1 0 0,0 0 0 0 0,-1 0 1 0 0,1-1-1 0 0,0 1 0 0 0,0 0 1 0 0,-1 0-1 0 0,1 0 0 0 0,0 0 1 0 0,-1 0-1 0 0,1 2 0 0 0,2 3 64 0 0,-1 0-1 0 0,0 0 0 0 0,0 0 0 0 0,-1 1 0 0 0,1-1 1 0 0,-1 0-1 0 0,-1 0 0 0 0,1 1 0 0 0,-2 7 0 0 0,2 9 353 0 0,0-9-127 0 0,-2-1 0 0 0,-2 21-1 0 0,-1-2-22 0 0,-3 9 45 0 0,5-34-226 0 0,1-1 1 0 0,-1 1 0 0 0,1 0-1 0 0,1 0 1 0 0,-1-1 0 0 0,1 1 0 0 0,1 11-1 0 0,-1-17-77 0 0,0-1 1 0 0,1 1-1 0 0,-1 0 0 0 0,0 0 0 0 0,0 0 0 0 0,1-1 0 0 0,-1 1 0 0 0,0 0 1 0 0,1 0-1 0 0,-1-1 0 0 0,1 1 0 0 0,-1 0 0 0 0,1-1 0 0 0,0 1 0 0 0,-1-1 1 0 0,1 1-1 0 0,-1 0 0 0 0,1-1 0 0 0,0 1 0 0 0,0-1 0 0 0,-1 0 0 0 0,1 1 1 0 0,0-1-1 0 0,0 0 0 0 0,-1 1 0 0 0,1-1 0 0 0,0 0 0 0 0,0 0 0 0 0,0 0 1 0 0,0 0-1 0 0,-1 1 0 0 0,1-1 0 0 0,0 0 0 0 0,1-1 0 0 0,1 1-6 0 0,-1 0-1 0 0,0-1 1 0 0,0 1 0 0 0,0-1-1 0 0,0 1 1 0 0,0-1-1 0 0,0 0 1 0 0,0 0 0 0 0,0 0-1 0 0,0 0 1 0 0,2-2-1 0 0,23-27-450 0 0,-10 10 206 0 0,-9 11-25 0 0,-1-2 0 0 0,1 1 0 0 0,8-17-1 0 0,12-19-700 0 0,-20 34 551 0 0,0-1 0 0 0,-1-1 0 0 0,0 1-1 0 0,5-15 1 0 0,-3 6-302 0 0,-5 5 237 0 0,-6 27 1833 0 0,2-7-1260 0 0,0-1-1 0 0,0 0 1 0 0,0 0 0 0 0,0 0 0 0 0,0 0 0 0 0,0 0 0 0 0,1 0 0 0 0,-1 0-1 0 0,1 0 1 0 0,0 0 0 0 0,-1 0 0 0 0,1 0 0 0 0,0 0 0 0 0,0 0 0 0 0,0 0-1 0 0,0 0 1 0 0,0-1 0 0 0,1 1 0 0 0,-1 0 0 0 0,0-1 0 0 0,1 1 0 0 0,0-1-1 0 0,-1 0 1 0 0,1 1 0 0 0,0-1 0 0 0,-1 0 0 0 0,5 2 0 0 0,3 2-67 0 0,-8-5-11 0 0,0 1 0 0 0,0 0 0 0 0,0-1 0 0 0,1 1 0 0 0,-1 0 0 0 0,0-1 0 0 0,0 0 0 0 0,1 1 0 0 0,-1-1 0 0 0,0 0 0 0 0,0 1-1 0 0,1-1 1 0 0,-1 0 0 0 0,0 0 0 0 0,1 0 0 0 0,-1 0 0 0 0,0-1 0 0 0,2 1 0 0 0,44-10-385 0 0,-34 6 86 0 0,-8 2 74 0 0,1 1 0 0 0,-1-1-1 0 0,0 0 1 0 0,0 0 0 0 0,-1 0-1 0 0,1-1 1 0 0,0 1 0 0 0,-1-1-1 0 0,9-7 1 0 0,3-4-723 0 0,-13 11 921 0 0,0 1 0 0 0,0-1 0 0 0,0 0 0 0 0,0 0 0 0 0,2-4-1 0 0,1-1 18 0 0,-1-1-1 0 0,0 1 0 0 0,6-17 1 0 0,-1 7-756 0 0,-9 17 547 0 0,-1 1 236 0 0,0 0 63 0 0,-2 1-3 0 0,1 1 1 0 0,-1 0-1 0 0,1-1 1 0 0,0 1-1 0 0,0 0 1 0 0,0 0-1 0 0,-2 3 1 0 0,-19 48 1318 0 0,1 1 1 0 0,-14 63-1 0 0,31-104-1029 0 0,1 0 0 0 0,1 0 0 0 0,0 0 0 0 0,1 1-1 0 0,1 24 1 0 0,0-36-343 0 0,0-1-1 0 0,0 0 0 0 0,0 1 0 0 0,0-1 1 0 0,0 0-1 0 0,1 1 0 0 0,-1-1 0 0 0,0 0 1 0 0,1 1-1 0 0,-1-1 0 0 0,1 0 0 0 0,-1 0 1 0 0,1 1-1 0 0,0-1 0 0 0,0 0 0 0 0,-1 0 1 0 0,1 0-1 0 0,0 0 0 0 0,0 0 0 0 0,0 0 1 0 0,0 0-1 0 0,0 0 0 0 0,0 0 0 0 0,0-1 1 0 0,1 1-1 0 0,-1 0 0 0 0,0-1 0 0 0,0 1 1 0 0,1-1-1 0 0,-1 1 0 0 0,0-1 0 0 0,0 0 1 0 0,1 1-1 0 0,-1-1 0 0 0,1 0 0 0 0,-1 0 1 0 0,0 0-1 0 0,1 0 0 0 0,-1 0 0 0 0,0 0 1 0 0,1 0-1 0 0,-1-1 0 0 0,0 1 0 0 0,1 0 1 0 0,-1-1-1 0 0,0 1 0 0 0,0-1 0 0 0,1 1 1 0 0,1-2-1 0 0,7-4-352 0 0,1-1 1 0 0,-1 0-1 0 0,0 0 1 0 0,0-1-1 0 0,10-11 0 0 0,42-51-1808 0 0,-38 41 646 0 0,7-9-442 0 0,42-43-514 0 0,-68 76 2516 0 0,1 0 0 0 0,0 0 1 0 0,-1 1-1 0 0,2 0 0 0 0,-1 0 0 0 0,8-3 0 0 0,-13 7-37 0 0,0-1 1 0 0,0 1-1 0 0,0-1 0 0 0,0 1 1 0 0,0-1-1 0 0,1 1 0 0 0,-1 0 1 0 0,0 0-1 0 0,0-1 0 0 0,1 1 1 0 0,-1 0-1 0 0,0 0 0 0 0,0 0 1 0 0,0 1-1 0 0,1-1 0 0 0,-1 0 1 0 0,0 0-1 0 0,0 1 0 0 0,0-1 1 0 0,1 0-1 0 0,-1 1 0 0 0,0-1 1 0 0,0 1-1 0 0,0 0 0 0 0,0-1 1 0 0,0 1-1 0 0,0 0 0 0 0,0-1 1 0 0,0 1-1 0 0,0 0 0 0 0,0 0 1 0 0,-1 0-1 0 0,1 0 0 0 0,0 0 1 0 0,-1 0-1 0 0,1 0 0 0 0,0 0 1 0 0,-1 0-1 0 0,1 1 0 0 0,-1-1 1 0 0,0 0-1 0 0,1 0 0 0 0,-1 3 1 0 0,3 9 367 0 0,-1 1 1 0 0,-1-1-1 0 0,-1 1 1 0 0,1 0-1 0 0,-2-1 1 0 0,-3 20-1 0 0,0 26 1571 0 0,4-58-1800 0 0,0 0-96 0 0,2 2-86 0 0,-1-3-38 0 0,-1-1 0 0 0,1 1 0 0 0,0 0 0 0 0,0-1 1 0 0,-1 1-1 0 0,1-1 0 0 0,0 1 0 0 0,-1-1 0 0 0,1 1 0 0 0,-1-1 0 0 0,1 0 0 0 0,0 1 0 0 0,-1-1 1 0 0,1-1-1 0 0,6-15-681 0 0,-1 0 0 0 0,-1 0 0 0 0,5-28 0 0 0,-9 34 664 0 0,1-1 1 0 0,-1 0 0 0 0,-1 1-1 0 0,0-1 1 0 0,-1 0 0 0 0,0 0-1 0 0,-1 1 1 0 0,0-1 0 0 0,-6-16-1 0 0,8 27 72 0 0,-1 0-1 0 0,1 0 1 0 0,0-1-1 0 0,-1 1 1 0 0,1 0-1 0 0,-1 0 1 0 0,0 0-1 0 0,1 0 1 0 0,-1 0-1 0 0,0 0 1 0 0,1 0-1 0 0,-1 0 1 0 0,0 0-1 0 0,0 0 1 0 0,0 0-1 0 0,0 1 1 0 0,0-1-1 0 0,0 0 0 0 0,0 1 1 0 0,0-1-1 0 0,0 1 1 0 0,0-1-1 0 0,0 1 1 0 0,-1-1-1 0 0,1 1 1 0 0,0 0-1 0 0,0-1 1 0 0,0 1-1 0 0,-1 0 1 0 0,1 0-1 0 0,0 0 1 0 0,0 0-1 0 0,-1 0 1 0 0,1 0-1 0 0,0 0 1 0 0,0 1-1 0 0,0-1 1 0 0,-1 0-1 0 0,1 1 0 0 0,0-1 1 0 0,0 1-1 0 0,0-1 1 0 0,0 1-1 0 0,-1 0 1 0 0,-3 2 117 0 0,0 0 1 0 0,0 0 0 0 0,1 1-1 0 0,-1-1 1 0 0,1 1-1 0 0,0 0 1 0 0,0 0 0 0 0,-4 6-1 0 0,2-1 116 0 0,1 1 0 0 0,0 0 0 0 0,0 0 0 0 0,1 0 0 0 0,-5 16 0 0 0,3-3 1201 0 0,-4 36 1 0 0,9-53-1336 0 0,1-1-1 0 0,0 1 1 0 0,0 0 0 0 0,0-1 0 0 0,1 1 0 0 0,0 0 0 0 0,0-1 0 0 0,1 1 0 0 0,-1-1-1 0 0,1 1 1 0 0,0-1 0 0 0,1 0 0 0 0,4 8 0 0 0,-6-11-68 0 0,0 0 0 0 0,1 0-1 0 0,0 0 1 0 0,-1 0 0 0 0,1 0 0 0 0,0 0 0 0 0,0 0-1 0 0,0-1 1 0 0,0 1 0 0 0,0-1 0 0 0,1 1 0 0 0,-1-1 0 0 0,0 0-1 0 0,1 0 1 0 0,-1 0 0 0 0,1 0 0 0 0,-1-1 0 0 0,1 1 0 0 0,-1 0-1 0 0,1-1 1 0 0,-1 0 0 0 0,1 0 0 0 0,-1 0 0 0 0,1 0-1 0 0,0 0 1 0 0,-1 0 0 0 0,1-1 0 0 0,-1 1 0 0 0,1-1 0 0 0,-1 0-1 0 0,4-1 1 0 0,6-2-499 0 0,-1-1 0 0 0,0 0 0 0 0,1-1 0 0 0,-2-1 0 0 0,1 0 0 0 0,-1 0 0 0 0,0-1-1 0 0,-1 0 1 0 0,0 0 0 0 0,0-1 0 0 0,10-13 0 0 0,-10 8-512 0 0,0 3-2433 0 0,12-25-1 0 0,-9 11-1921 0 0</inkml:trace>
  <inkml:trace contextRef="#ctx0" brushRef="#br0" timeOffset="1997.22">2097 29 13824 0 0,'3'-12'1056'0'0,"-1"-5"1227"0"0,-11 46 752 0 0,-11 67-2492 0 0,-5 27 206 0 0,22-103-467 0 0,-19 156 2246 0 0,18-125-670 0 0,3 76-1 0 0,2-120-1772 0 0,0-1-1 0 0,0 0 1 0 0,0 1 0 0 0,1-1-1 0 0,0 0 1 0 0,0 0 0 0 0,0 0-1 0 0,1-1 1 0 0,0 1-1 0 0,0 0 1 0 0,0-1 0 0 0,1 0-1 0 0,0 0 1 0 0,0 0 0 0 0,0 0-1 0 0,10 8 1 0 0,-11-12-67 0 0,0 0 0 0 0,-1-1-1 0 0,1 1 1 0 0,0 0 0 0 0,0-1 0 0 0,0 1 0 0 0,0-1 0 0 0,0 0 0 0 0,0 0 0 0 0,5-1 0 0 0,8 1-10 0 0,-9 0-197 0 0,-1 0 1 0 0,1-1-1 0 0,0 0 0 0 0,-1 0 1 0 0,1 0-1 0 0,-1-1 0 0 0,1 1 0 0 0,-1-2 1 0 0,0 1-1 0 0,0-1 0 0 0,0 0 1 0 0,0 0-1 0 0,0-1 0 0 0,-1 1 0 0 0,1-1 1 0 0,-1-1-1 0 0,0 1 0 0 0,0-1 1 0 0,-1 0-1 0 0,1 0 0 0 0,-1 0 0 0 0,0 0 1 0 0,0-1-1 0 0,-1 0 0 0 0,0 0 1 0 0,0 0-1 0 0,3-9 0 0 0,-1-2-1039 0 0,-2-1-1 0 0,4-32 0 0 0,-6 43 951 0 0,-1-1 0 0 0,0 1 0 0 0,-1-1 0 0 0,0 0 0 0 0,0 1 0 0 0,0-1 0 0 0,-1 1 0 0 0,0 0 0 0 0,-4-10 0 0 0,6 17 325 0 0,-1-1 1 0 0,1 0 0 0 0,0 1-1 0 0,0-1 1 0 0,-1 1-1 0 0,1-1 1 0 0,0 1 0 0 0,-1-1-1 0 0,1 1 1 0 0,0-1-1 0 0,-1 1 1 0 0,1-1-1 0 0,-1 1 1 0 0,1-1 0 0 0,-1 1-1 0 0,1 0 1 0 0,-1-1-1 0 0,1 1 1 0 0,-1 0 0 0 0,0-1-1 0 0,1 1 1 0 0,-1 0-1 0 0,1 0 1 0 0,-1 0 0 0 0,0 0-1 0 0,1-1 1 0 0,-1 1-1 0 0,0 0 1 0 0,0 1 83 0 0,-1-1 0 0 0,1 0 0 0 0,0 1 1 0 0,0-1-1 0 0,0 1 0 0 0,0 0 0 0 0,0-1 0 0 0,0 1 1 0 0,0 0-1 0 0,0-1 0 0 0,0 1 0 0 0,0 0 0 0 0,-1 2 0 0 0,-1 1 411 0 0,-1 1-1 0 0,1 0 1 0 0,0 1-1 0 0,-5 9 1 0 0,-37 113 3980 0 0,38-103-3841 0 0,1 0 0 0 0,2 0 1 0 0,-3 32-1 0 0,6-51-577 0 0,1 0-1 0 0,0 0 1 0 0,1 0-1 0 0,0 0 1 0 0,-1 0-1 0 0,2 0 0 0 0,-1 0 1 0 0,1 0-1 0 0,4 9 1 0 0,-5-13-117 0 0,0 0 0 0 0,0 0 0 0 0,0 0 0 0 0,0 0 0 0 0,1 0 0 0 0,-1 0 0 0 0,1-1 0 0 0,0 1 0 0 0,-1-1 0 0 0,1 1 0 0 0,0-1 0 0 0,0 0 0 0 0,0 1 0 0 0,0-1 0 0 0,0 0 0 0 0,0 0 0 0 0,0 0 0 0 0,0-1 0 0 0,0 1 0 0 0,0-1 0 0 0,1 1 0 0 0,-1-1 0 0 0,0 1 0 0 0,0-1 0 0 0,1 0 0 0 0,-1 0 0 0 0,0 0 0 0 0,4-1 0 0 0,0 0-208 0 0,-1-1 1 0 0,1 1-1 0 0,-1-1 1 0 0,0 0 0 0 0,0 0-1 0 0,0-1 1 0 0,0 0-1 0 0,-1 0 1 0 0,5-3-1 0 0,8-7-1497 0 0,14-15-1 0 0,-25 22 1085 0 0,11-11-901 0 0</inkml:trace>
  <inkml:trace contextRef="#ctx0" brushRef="#br0" timeOffset="2349.61">1602 172 25799 0 0,'-9'-4'736'0'0,"6"2"152"0"0,1 2-712 0 0,2 0-176 0 0,0 0 0 0 0,0-4 0 0 0,2-1 0 0 0,1 1 0 0 0,-1 2 0 0 0,0-2 0 0 0,3 2 0 0 0,-5 2 0 0 0,5 0 0 0 0,0-2-7336 0 0,-3-2-1503 0 0</inkml:trace>
  <inkml:trace contextRef="#ctx0" brushRef="#br0" timeOffset="2704.6">917 220 24879 0 0,'-5'5'544'0'0,"-2"-5"120"0"0,2-7 16 0 0,-1 5 24 0 0,3 4-568 0 0,3-2-136 0 0,0 0 0 0 0,0 0 0 0 0,3-2-792 0 0,3-2-184 0 0,6-2-40 0 0</inkml:trace>
  <inkml:trace contextRef="#ctx0" brushRef="#br0" timeOffset="6124.82">3029 722 18151 0 0,'-4'-1'224'0'0,"0"0"0"0"0,-1 1 0 0 0,1-1 0 0 0,0 1 0 0 0,-7-1 0 0 0,10 1-155 0 0,1 0 0 0 0,0 0 0 0 0,0 0 0 0 0,0 0 0 0 0,0 0 0 0 0,-1 0 0 0 0,1 0 0 0 0,0 0 0 0 0,0 0 0 0 0,0 0 0 0 0,0 0 0 0 0,-1 0 0 0 0,1 0 0 0 0,0 0 0 0 0,0 0 0 0 0,0 0 0 0 0,-1 0 0 0 0,1 0 0 0 0,0 0 0 0 0,0 0 0 0 0,0 0 0 0 0,0 1 0 0 0,-1-1 0 0 0,1 0-1 0 0,0 0 1 0 0,0 0 0 0 0,0 0 0 0 0,0 0 0 0 0,0 0 0 0 0,0 1 0 0 0,-1-1 0 0 0,1 0 0 0 0,0 0 0 0 0,0 0 0 0 0,0 0 0 0 0,0 0 0 0 0,0 1 0 0 0,0-1 0 0 0,0 0 0 0 0,0 0 0 0 0,0 0 0 0 0,0 1 0 0 0,0-1 0 0 0,0 0 0 0 0,0 0 0 0 0,0 0 0 0 0,0 0 0 0 0,0 1 0 0 0,0-1 0 0 0,0 0 0 0 0,0 0-1 0 0,0 0 1 0 0,0 1 0 0 0,0-1 0 0 0,0 0 0 0 0,0 0 0 0 0,0 0 0 0 0,0 0 0 0 0,0 1 0 0 0,1-1 0 0 0,-1 1 10 0 0,1-1 1 0 0,-1 1-1 0 0,1-1 0 0 0,-1 1 0 0 0,1-1 1 0 0,-1 1-1 0 0,1-1 0 0 0,0 1 0 0 0,-1-1 0 0 0,1 1 1 0 0,0-1-1 0 0,-1 0 0 0 0,1 1 0 0 0,0-1 1 0 0,1 1-1 0 0,2-1-55 0 0,0 0 0 0 0,-1 0 0 0 0,1 0 0 0 0,0-1-1 0 0,0 1 1 0 0,-1-1 0 0 0,1 0 0 0 0,0 0 0 0 0,-1 0 0 0 0,1-1 0 0 0,5-2 0 0 0,0-1-120 0 0,0-1 1 0 0,16-11-1 0 0,28-32-1212 0 0,-39 35 688 0 0,0 1-1 0 0,0 1 0 0 0,1 0 1 0 0,25-15-1 0 0,-39 27 624 0 0,4-3-411 0 0,0 0 0 0 0,1 1 1 0 0,-1-1-1 0 0,1 1 0 0 0,10-2 0 0 0,-14 3 325 0 0,-1 1 0 0 0,0 0 0 0 0,0 0 1 0 0,0 0-1 0 0,1 0 0 0 0,-1 0 0 0 0,0 0 0 0 0,0 1 0 0 0,1-1 0 0 0,-1 0 0 0 0,0 1 1 0 0,0-1-1 0 0,0 0 0 0 0,0 1 0 0 0,0 0 0 0 0,0-1 0 0 0,0 1 0 0 0,0 0 0 0 0,0-1 1 0 0,0 1-1 0 0,0 0 0 0 0,0 0 0 0 0,0 0 0 0 0,0 0 0 0 0,-1 0 0 0 0,1 0 0 0 0,0 0 1 0 0,-1 0-1 0 0,1 0 0 0 0,-1 0 0 0 0,1 0 0 0 0,-1 0 0 0 0,1 0 0 0 0,-1 0 0 0 0,0 3 1 0 0,1 0 144 0 0,0 1-1 0 0,0-1 1 0 0,-1 1 0 0 0,0-1 0 0 0,0 1 0 0 0,0 0 0 0 0,-1-1 0 0 0,1 1 0 0 0,-1-1 0 0 0,0 1 0 0 0,-3 7 0 0 0,-2 2 1441 0 0,-15 29 0 0 0,17-37-1153 0 0,4-5-231 0 0,-1 0-1 0 0,0 0 0 0 0,0 0 1 0 0,0 0-1 0 0,0 0 0 0 0,0 0 0 0 0,0 0 1 0 0,0 0-1 0 0,-2 1 0 0 0,3-2-93 0 0,-1 0 0 0 0,1 1 1 0 0,0-1-1 0 0,-1 0 0 0 0,1 0 0 0 0,-1 0 0 0 0,1 0 0 0 0,0 1 0 0 0,-1-1 0 0 0,1 0 0 0 0,0 0 0 0 0,-1 0 0 0 0,1 0 0 0 0,-1 0 1 0 0,1 0-1 0 0,0 0 0 0 0,-1 0 0 0 0,1 0 0 0 0,0 0 0 0 0,-1 0 0 0 0,1 0 0 0 0,-1 0 0 0 0,1-1 0 0 0,0 1 0 0 0,-1 0 0 0 0,1 0 0 0 0,0 0 1 0 0,-1 0-1 0 0,1-1 0 0 0,0 1 0 0 0,-1 0 0 0 0,1 0 0 0 0,0-1 0 0 0,-1 1 0 0 0,1 0 0 0 0,0-1 0 0 0,-1 1 0 0 0,0-3-25 0 0,-1 0 0 0 0,1 0 0 0 0,0 0 0 0 0,0 0 0 0 0,0 0 0 0 0,0 0 0 0 0,0 0 0 0 0,1 0 0 0 0,0 0 0 0 0,-1-1 0 0 0,1 1 0 0 0,1-6-1 0 0,-1 7-14 0 0,2-27-257 0 0,0 23-192 0 0,-2-1 1 0 0,1 0 0 0 0,-1 1-1 0 0,-1-13 1 0 0,1 18 415 0 0,0 0 0 0 0,0 1 0 0 0,0-1-1 0 0,0 0 1 0 0,0 0 0 0 0,0 1 0 0 0,-1-1 0 0 0,1 0-1 0 0,0 0 1 0 0,-1 1 0 0 0,1-1 0 0 0,0 0 0 0 0,-1 1-1 0 0,1-1 1 0 0,-1 0 0 0 0,1 1 0 0 0,-1-1 0 0 0,1 1-1 0 0,-1-1 1 0 0,0 1 0 0 0,-1-2 0 0 0,2 2 32 0 0,-1 0 1 0 0,0 0-1 0 0,1 0 0 0 0,-1 0 1 0 0,0 0-1 0 0,0 0 1 0 0,1 0-1 0 0,-1 0 1 0 0,0 0-1 0 0,1 1 1 0 0,-1-1-1 0 0,0 0 0 0 0,1 0 1 0 0,-1 1-1 0 0,0-1 1 0 0,1 0-1 0 0,-1 1 1 0 0,-1 0-1 0 0,-3 3 46 0 0,0 0-1 0 0,0 1 1 0 0,1 0 0 0 0,-5 5 0 0 0,5-6-106 0 0,-2 4 407 0 0,0 1 0 0 0,1-1-1 0 0,0 1 1 0 0,0 0 0 0 0,1 0-1 0 0,0 1 1 0 0,0 0 0 0 0,1-1-1 0 0,1 1 1 0 0,0 0 0 0 0,-1 11-1 0 0,3 8 1577 0 0,1-28-1894 0 0,1-1-1 0 0,-1 1 1 0 0,1-1 0 0 0,-1 0 0 0 0,1 0-1 0 0,-1 0 1 0 0,1 0 0 0 0,-1 0-1 0 0,1 0 1 0 0,-1 0 0 0 0,1-1 0 0 0,1 1-1 0 0,-2-1-20 0 0,0 0-1 0 0,1 1 1 0 0,-1-1-1 0 0,0 0 0 0 0,0 0 1 0 0,1 1-1 0 0,-1-1 1 0 0,0 0-1 0 0,0 0 0 0 0,0-1 1 0 0,0 1-1 0 0,0 0 1 0 0,0 0-1 0 0,0 0 1 0 0,-1 0-1 0 0,2-3 0 0 0,9-26-795 0 0,-2 5-142 0 0,-5 17 533 0 0,-1 0-1 0 0,1 0 1 0 0,2-12-1 0 0,-5 15 379 0 0,0 1 0 0 0,0-1 0 0 0,1 0 0 0 0,-1 1 0 0 0,1-1 0 0 0,0 1 0 0 0,1-1 0 0 0,-1 1 0 0 0,1 0 0 0 0,0 0 0 0 0,0 0 0 0 0,0 0 0 0 0,5-3 0 0 0,-8 7 35 0 0,1 0 0 0 0,-1-1 0 0 0,1 1 0 0 0,-1 0 0 0 0,1 0 0 0 0,-1 0 0 0 0,1 0 0 0 0,-1 0 0 0 0,1 0 0 0 0,-1 0 0 0 0,1 0 0 0 0,-1 0 0 0 0,1 1 0 0 0,0-1 0 0 0,-1 0 0 0 0,1 0 0 0 0,-1 0 0 0 0,1 1 0 0 0,-1-1 0 0 0,0 0 0 0 0,1 0 0 0 0,-1 1 0 0 0,1-1 0 0 0,-1 0 0 0 0,1 1 0 0 0,-1-1 0 0 0,0 1 0 0 0,1-1 0 0 0,-1 0 0 0 0,0 1 0 0 0,1-1 0 0 0,-1 1 0 0 0,0-1 0 0 0,0 1 0 0 0,0-1 0 0 0,1 1 0 0 0,-1-1 0 0 0,0 2 0 0 0,9 21 0 0 0,-1 16 477 0 0,6 64 0 0 0,-7 41 702 0 0,-6-129-1320 0 0,-7 125 141 0 0,5-125 0 0 0,-1 9 0 0 0,-10 46 0 0 0,11-63 0 0 0,-1 1 0 0 0,-1-1 0 0 0,0 1 0 0 0,0-1 0 0 0,0 0 0 0 0,-1 0 0 0 0,0-1 0 0 0,0 1 0 0 0,-1-1 0 0 0,-5 7 0 0 0,9-12 0 0 0,0 0 0 0 0,0 0 0 0 0,0 0 0 0 0,0 0 0 0 0,0 0 0 0 0,0 0 0 0 0,0 0 0 0 0,0 0 0 0 0,-1-1 0 0 0,1 1 0 0 0,0 0 0 0 0,-1-1 0 0 0,1 1 0 0 0,0-1 0 0 0,-1 1 0 0 0,1-1 0 0 0,-1 0 0 0 0,1 0 0 0 0,-1 1 0 0 0,1-1 0 0 0,-1 0 0 0 0,1 0 0 0 0,0 0 0 0 0,-1-1 0 0 0,-2 1 0 0 0,3-1 0 0 0,-1 0 0 0 0,1 0 0 0 0,0-1 0 0 0,-1 1 0 0 0,1 0 0 0 0,0 0 0 0 0,0-1 0 0 0,0 1 0 0 0,0 0 0 0 0,0-1 0 0 0,0 1 0 0 0,0-1 0 0 0,1 0 0 0 0,-1 1 0 0 0,0-1 0 0 0,1 1 0 0 0,-1-1 0 0 0,1 0 0 0 0,0 1 0 0 0,0-1 0 0 0,-1-3 0 0 0,1-3 0 0 0,0 0 0 0 0,1 1 0 0 0,-1-1 0 0 0,2 1 0 0 0,-1-1 0 0 0,1 1 0 0 0,0 0 0 0 0,0-1 0 0 0,1 1 0 0 0,4-8 0 0 0,6-11 0 0 0,23-31 0 0 0,-24 37 0 0 0,7-9 0 0 0,20-31 0 0 0,-21 34 0 0 0,15-32 0 0 0,-19 33 0 0 0,28-40 0 0 0,51-51 0 0 0,-72 93-472 0 0,-15 18 21 0 0,0-1-1 0 0,8-12 1 0 0,-10 12 427 0 0,1-1 0 0 0,0 1 1 0 0,0-1-1 0 0,1 1 1 0 0,0 1-1 0 0,11-9 0 0 0,-9 5 25 0 0,-7 8-2 0 0,-1 1-1 0 0,0 0 0 0 0,0-1 0 0 0,0 1 0 0 0,1 0 0 0 0,-1-1 1 0 0,0 1-1 0 0,1 0 0 0 0,-1 0 0 0 0,0 0 0 0 0,1-1 0 0 0,-1 1 1 0 0,0 0-1 0 0,1 0 0 0 0,-1 0 0 0 0,0-1 0 0 0,1 1 1 0 0,-1 0-1 0 0,1 0 0 0 0,-1 0 0 0 0,0 0 0 0 0,1 0 0 0 0,-1 0 1 0 0,0 0-1 0 0,1 0 0 0 0,-1 0 0 0 0,1 0 0 0 0,-1 0 0 0 0,0 0 1 0 0,1 0-1 0 0,-1 0 0 0 0,1 1 0 0 0,-1-1 0 0 0,0 0 1 0 0,1 0-1 0 0,-1 0 0 0 0,0 0 0 0 0,1 1 0 0 0,0-1 0 0 0,1 2-74 0 0,1-1 0 0 0,0 0 0 0 0,0 1 0 0 0,0 0 0 0 0,-1 0 0 0 0,1 0 0 0 0,-1 0 0 0 0,1 0 0 0 0,-1 0 0 0 0,0 0 0 0 0,0 1 0 0 0,0-1 0 0 0,0 1 0 0 0,0 0 0 0 0,-1-1 0 0 0,1 1 0 0 0,-1 0 0 0 0,0 0 0 0 0,0 0 0 0 0,0 0 0 0 0,0 0 0 0 0,0 0 0 0 0,-1 0 0 0 0,1 1 0 0 0,-1 4 0 0 0,1 9 1187 0 0,-2 28-1 0 0,0-10 101 0 0,1-35-768 0 0,1 0-435 0 0,1 0 0 0 0,0 0 0 0 0,0 0 0 0 0,0 0-1 0 0,0-1 1 0 0,0 1 0 0 0,0-1 0 0 0,-1 1 0 0 0,1-1 0 0 0,0 0 0 0 0,0 0-1 0 0,-1 0 1 0 0,1 0 0 0 0,-1 0 0 0 0,1 0 0 0 0,-1 0 0 0 0,1 0 0 0 0,-1-1 0 0 0,0 1-1 0 0,3-3 1 0 0,44-40-8 0 0,-41 36 1 0 0,-7 7-6 0 0,1 0-1 0 0,0-1 1 0 0,0 1-1 0 0,0 0 1 0 0,1 0 0 0 0,-1 0-1 0 0,0 0 1 0 0,0 0 0 0 0,1 0-1 0 0,-1 0 1 0 0,3-1-1 0 0,-3 2-331 0 0,-1 0-138 0 0,-1 1 382 0 0,1 0 0 0 0,0 0 0 0 0,-1 0 0 0 0,1 0 0 0 0,0 0 0 0 0,-1 0 0 0 0,0 0 0 0 0,1 0 0 0 0,-1 0 0 0 0,1 0 0 0 0,-2 1 0 0 0,-103 148 3952 0 0,104-149-3772 0 0,-27 40 1370 0 0,26-38-1201 0 0,0 1 0 0 0,0-1 0 0 0,1 1 0 0 0,-1 0 0 0 0,1 0 1 0 0,-1 0-1 0 0,1 0 0 0 0,0 0 0 0 0,0 6 0 0 0,1-10-250 0 0,0 0-1 0 0,0 0 1 0 0,1 1-1 0 0,-1-1 1 0 0,0 0-1 0 0,0 0 1 0 0,0 0 0 0 0,0 0-1 0 0,0 1 1 0 0,1-1-1 0 0,-1 0 1 0 0,0 0-1 0 0,0 0 1 0 0,0 0-1 0 0,0 0 1 0 0,1 0-1 0 0,-1 1 1 0 0,0-1 0 0 0,0 0-1 0 0,0 0 1 0 0,1 0-1 0 0,-1 0 1 0 0,0 0-1 0 0,0 0 1 0 0,1 0-1 0 0,-1 0 1 0 0,0 0-1 0 0,0 0 1 0 0,0 0 0 0 0,1 0-1 0 0,-1 0 1 0 0,0 0-1 0 0,1 0 1 0 0,9-2-38 0 0,-8 2 47 0 0,8-2-9 0 0,0 0 0 0 0,0 0 0 0 0,-1-1 0 0 0,1 0 0 0 0,-1-1 0 0 0,12-6 0 0 0,53-35-850 0 0,-30 16-1147 0 0,23-17-2333 0 0,-40 27 1535 0 0,32-18 1 0 0,-13 8-84 0 0,-45 28 2878 0 0,-1 1 0 0 0,0 0-1 0 0,1 0 1 0 0,-1 0 0 0 0,1 0 0 0 0,-1 0 0 0 0,1-1-1 0 0,-1 1 1 0 0,1 0 0 0 0,-1 0 0 0 0,1 0 0 0 0,-1 0-1 0 0,1 1 1 0 0,-1-1 0 0 0,1 0 0 0 0,-1 0 0 0 0,1 0 0 0 0,-1 0-1 0 0,1 0 1 0 0,-1 1 0 0 0,1-1 0 0 0,-1 0 0 0 0,1 0-1 0 0,-1 1 1 0 0,0-1 0 0 0,1 0 0 0 0,-1 1 0 0 0,0-1-1 0 0,1 0 1 0 0,-1 1 0 0 0,0-1 0 0 0,1 1 0 0 0,-1-1-1 0 0,0 1 1 0 0,0-1 0 0 0,1 0 0 0 0,-1 1 0 0 0,0-1 0 0 0,0 1-1 0 0,0-1 1 0 0,0 1 0 0 0,0-1 0 0 0,0 1 0 0 0,1-1-1 0 0,-1 1 1 0 0,0-1 0 0 0,0 1 0 0 0,-1-1 0 0 0,1 1-1 0 0,0-1 1 0 0,0 1 0 0 0,0-1 0 0 0,0 1 0 0 0,0-1-1 0 0,-1 1 1 0 0,1 0 1242 0 0,-7 11 2645 0 0,6-10-3605 0 0,-6 29 4294 0 0,6-28-4487 0 0,1-1-1 0 0,0 0 1 0 0,0 0-1 0 0,0 1 1 0 0,0-1-1 0 0,0 0 1 0 0,1 0-1 0 0,-1 1 1 0 0,1-1-1 0 0,-1 0 1 0 0,2 4-1 0 0,-1-6-94 0 0,-1 0 0 0 0,0 1 0 0 0,1-1 0 0 0,-1 0 0 0 0,1 1 0 0 0,-1-1 0 0 0,0 0 0 0 0,1 1 0 0 0,-1-1 0 0 0,1 0 0 0 0,-1 0 0 0 0,1 0 0 0 0,-1 1 0 0 0,0-1 0 0 0,1 0 0 0 0,-1 0 0 0 0,1 0 0 0 0,-1 0 0 0 0,2 0 0 0 0,0 1 0 0 0,1 1-30 0 0,-2-2 12 0 0,-1 1 0 0 0,1-1 0 0 0,-1 1-1 0 0,1-1 1 0 0,-1 1 0 0 0,1-1 0 0 0,-1 0 0 0 0,1 1 0 0 0,0-1-1 0 0,-1 0 1 0 0,1 1 0 0 0,0-1 0 0 0,-1 0 0 0 0,1 0 0 0 0,0 0 0 0 0,-1 1-1 0 0,1-1 1 0 0,0 0 0 0 0,-1 0 0 0 0,1 0 0 0 0,0 0 0 0 0,-1 0-1 0 0,1 0 1 0 0,0-1 0 0 0,0 1 0 0 0,-1 0 0 0 0,1 0 0 0 0,0 0-1 0 0,-1-1 1 0 0,1 1 0 0 0,0 0 0 0 0,-1-1 0 0 0,1 1 0 0 0,-1 0-1 0 0,1-1 1 0 0,-1 1 0 0 0,1-1 0 0 0,-1 1 0 0 0,1-1 0 0 0,-1 1-1 0 0,1-1 1 0 0,-1 1 0 0 0,1-2 0 0 0,14-16-1667 0 0,-13 15 563 0 0,1-1 0 0 0,-1 0-1 0 0,0 0 1 0 0,0 0-1 0 0,3-9 1 0 0,-4 11 711 0 0,-1 0-1 0 0,0 0 0 0 0,1 0 1 0 0,-1 1-1 0 0,0-1 1 0 0,0 0-1 0 0,0 0 1 0 0,0 0-1 0 0,0 0 0 0 0,-1 0 1 0 0,1 0-1 0 0,0 0 1 0 0,-1 0-1 0 0,1 0 1 0 0,-2-1-1 0 0,1 1 294 0 0,0 0-1 0 0,0 1 1 0 0,0-1 0 0 0,0 1 0 0 0,-1 0-1 0 0,1-1 1 0 0,0 1 0 0 0,-1 0-1 0 0,1 0 1 0 0,-1-1 0 0 0,-2 0-1 0 0,2 1 558 0 0,0 0 0 0 0,0-1 0 0 0,-1 1 0 0 0,1 0 0 0 0,0 1 0 0 0,-1-1-1 0 0,1 0 1 0 0,-1 1 0 0 0,1-1 0 0 0,-1 1 0 0 0,1 0 0 0 0,-1 0 0 0 0,0 0-1 0 0,1 0 1 0 0,-1 0 0 0 0,1 1 0 0 0,-1-1 0 0 0,-4 2 0 0 0,4-1 80 0 0,-1 1 0 0 0,1 0 0 0 0,0 0 1 0 0,0 0-1 0 0,-1 0 0 0 0,1 1 0 0 0,1-1 1 0 0,-1 1-1 0 0,0 0 0 0 0,1 0 0 0 0,-4 4 1 0 0,1 0-96 0 0,1 0 1 0 0,0 1-1 0 0,0-1 1 0 0,1 1-1 0 0,0 0 1 0 0,0 0 0 0 0,1 0-1 0 0,0 0 1 0 0,0 0-1 0 0,-1 17 1 0 0,3-20-418 0 0,1 1-1 0 0,0 0 1 0 0,0 0 0 0 0,0-1-1 0 0,0 1 1 0 0,1 0 0 0 0,0-1-1 0 0,0 1 1 0 0,4 5 0 0 0,-6-10-6 0 0,1 0 0 0 0,0 1 0 0 0,0-1 1 0 0,-1 0-1 0 0,1 0 0 0 0,0 1 0 0 0,0-1 0 0 0,0 0 1 0 0,0 0-1 0 0,0 0 0 0 0,1 0 0 0 0,-1 0 1 0 0,0-1-1 0 0,0 1 0 0 0,1 0 0 0 0,-1 0 1 0 0,0-1-1 0 0,1 1 0 0 0,-1-1 0 0 0,1 1 1 0 0,-1-1-1 0 0,0 0 0 0 0,1 1 0 0 0,-1-1 0 0 0,1 0 1 0 0,-1 0-1 0 0,1 0 0 0 0,-1 0 0 0 0,1 0 1 0 0,-1-1-1 0 0,1 1 0 0 0,-1 0 0 0 0,1-1 1 0 0,-1 1-1 0 0,1-1 0 0 0,-1 1 0 0 0,0-1 1 0 0,1 0-1 0 0,-1 1 0 0 0,2-3 0 0 0,7-2-79 0 0,-8 3 13 0 0,0 1-1 0 0,1 0 0 0 0,-1-1 1 0 0,0 1-1 0 0,0-1 1 0 0,0 0-1 0 0,0 0 1 0 0,0 0-1 0 0,0 0 0 0 0,0 0 1 0 0,-1 0-1 0 0,2-3 1 0 0,3-7-472 0 0,0 1 0 0 0,-1-1 1 0 0,-1 0-1 0 0,6-25 0 0 0,-9 33 446 0 0,-1 1-1 0 0,1-1 0 0 0,-1 0 1 0 0,1 0-1 0 0,-1 0 1 0 0,-1 1-1 0 0,1-1 0 0 0,0 0 1 0 0,-1 0-1 0 0,0 0 1 0 0,0 1-1 0 0,0-1 0 0 0,0 0 1 0 0,0 1-1 0 0,-1-1 1 0 0,0 1-1 0 0,1 0 0 0 0,-1-1 1 0 0,-1 1-1 0 0,1 0 1 0 0,-4-4-1 0 0,6 7 130 0 0,0 0 0 0 0,-1-1 0 0 0,1 1 0 0 0,0 0-1 0 0,-1 0 1 0 0,1-1 0 0 0,0 1 0 0 0,-1 0 0 0 0,1 0 0 0 0,0 0 0 0 0,-1-1 0 0 0,1 1-1 0 0,-1 0 1 0 0,1 0 0 0 0,0 0 0 0 0,-1 0 0 0 0,1 0 0 0 0,-1 0 0 0 0,1 0 0 0 0,-1 0-1 0 0,1 0 1 0 0,0 0 0 0 0,-1 0 0 0 0,1 0 0 0 0,-1 0 0 0 0,1 0 0 0 0,0 1 0 0 0,-1-1-1 0 0,1 0 1 0 0,-1 0 0 0 0,1 0 0 0 0,-1 1 0 0 0,-1 0 211 0 0,1-1 577 0 0,1 0 156 0 0,-4 10 1227 0 0,5-9-2208 0 0,-1-1 0 0 0,0 1 0 0 0,0-1 0 0 0,0 1 0 0 0,0-1 0 0 0,0 1 0 0 0,0-1 1 0 0,0 1-1 0 0,0-1 0 0 0,1 0 0 0 0,-1 1 0 0 0,0-1 0 0 0,0 1 0 0 0,1-1 0 0 0,-1 0 0 0 0,0 1 0 0 0,0-1 0 0 0,1 0 0 0 0,-1 1 1 0 0,0-1-1 0 0,1 0 0 0 0,-1 0 0 0 0,1 1 0 0 0,-1-1 0 0 0,0 0 0 0 0,1 0 0 0 0,-1 0 0 0 0,1 1 0 0 0,-1-1 0 0 0,1 0 1 0 0,-1 0-3 0 0,2 1 1 0 0,0-1 0 0 0,0 0 0 0 0,0 1 0 0 0,0-1 0 0 0,-1 0 0 0 0,1 0 0 0 0,0 0 0 0 0,0 0 0 0 0,0-1 0 0 0,3 0 0 0 0,24-5 0 0 0,-22 4 0 0 0,16-6-8 0 0,-18 6-19 0 0,1 0 0 0 0,-1 1 0 0 0,0-1 0 0 0,12 0 1 0 0,1 0-532 0 0,-11 1-200 0 0,1 1-1 0 0,-1-1 1 0 0,1 1 0 0 0,0 1 0 0 0,-1-1 0 0 0,10 3-1 0 0,-3 7-285 0 0,-13-9 770 0 0,-1-1 18 0 0,0 0 6 0 0,0 0 113 0 0,0 0 465 0 0,0 0 205 0 0,0 0 41 0 0,0 0 23 0 0,-5 18 2818 0 0,4-17-3364 0 0,0 0 0 0 0,1 0 0 0 0,-1 0-1 0 0,0 0 1 0 0,0 0 0 0 0,0 0 0 0 0,0-1 0 0 0,-1 1 0 0 0,1 0 0 0 0,0-1 0 0 0,-2 2 0 0 0,1-2-21 0 0,1 1-1 0 0,-1-1 1 0 0,1 1 0 0 0,0 0-1 0 0,-1 0 1 0 0,1 0-1 0 0,0 0 1 0 0,0 0 0 0 0,0 0-1 0 0,-2 2 1 0 0,-4 7 812 0 0,2 1 1 0 0,-1 1-1 0 0,-3 12 1 0 0,8-23-734 0 0,0 1-111 0 0,1 0 1 0 0,-1-1-1 0 0,0 1 1 0 0,1 0-1 0 0,-1 0 1 0 0,1 0 0 0 0,0 0-1 0 0,0 0 1 0 0,0-1-1 0 0,0 1 1 0 0,0 0 0 0 0,0 0-1 0 0,0 0 1 0 0,1 0-1 0 0,-1 0 1 0 0,0 0-1 0 0,1-1 1 0 0,0 1 0 0 0,-1 0-1 0 0,1 0 1 0 0,0-1-1 0 0,0 1 1 0 0,0 0 0 0 0,0-1-1 0 0,0 1 1 0 0,1-1-1 0 0,-1 1 1 0 0,0-1-1 0 0,1 0 1 0 0,-1 0 0 0 0,1 1-1 0 0,-1-1 1 0 0,1 0-1 0 0,-1 0 1 0 0,1-1 0 0 0,0 1-1 0 0,0 0 1 0 0,-1 0-1 0 0,1-1 1 0 0,0 1-1 0 0,0-1 1 0 0,0 0 0 0 0,0 1-1 0 0,0-1 1 0 0,-1 0-1 0 0,1 0 1 0 0,0 0 0 0 0,3-1-1 0 0,5 0-470 0 0,1-2 0 0 0,17-5 0 0 0,-10 2-484 0 0,-14 4 649 0 0,1-1-1 0 0,-1 0 0 0 0,0 0 1 0 0,0 0-1 0 0,0 0 0 0 0,0-1 1 0 0,0 1-1 0 0,-1-1 0 0 0,0 0 1 0 0,1 0-1 0 0,4-9 0 0 0,1-2-135 0 0,-3 5 345 0 0,0 0 0 0 0,-1-1 0 0 0,5-14-1 0 0,-4-3 341 0 0,-6 28-206 0 0,0-1 1 0 0,0 0 0 0 0,1 1-1 0 0,-1-1 1 0 0,0 1-1 0 0,0-1 1 0 0,0 0-1 0 0,0 1 1 0 0,0-1 0 0 0,0 0-1 0 0,0 1 1 0 0,0-1-1 0 0,-1 1 1 0 0,1-1-1 0 0,0 0 1 0 0,0 1 0 0 0,0-1-1 0 0,-1 1 1 0 0,1-1-1 0 0,0 1 1 0 0,-1-1 0 0 0,1 1-1 0 0,0-1 1 0 0,-1 1-1 0 0,1-1 1 0 0,-1 1-1 0 0,1-1 1 0 0,-1 1 0 0 0,1-1-1 0 0,-1 1 1 0 0,1 0-1 0 0,-1-1 1 0 0,1 1-1 0 0,-1 0 1 0 0,0 0 0 0 0,1-1-1 0 0,-1 1 1 0 0,0 0-1 0 0,0 0 49 0 0,0 0-1 0 0,1 0 0 0 0,-1 1 1 0 0,0-1-1 0 0,0 0 0 0 0,1 1 1 0 0,-1-1-1 0 0,0 0 0 0 0,0 1 1 0 0,1-1-1 0 0,-1 1 0 0 0,1-1 1 0 0,-1 1-1 0 0,0-1 0 0 0,1 1 1 0 0,-1 0-1 0 0,1-1 0 0 0,-1 1 1 0 0,1-1-1 0 0,-1 2 0 0 0,-8 16 69 0 0,6-11 30 0 0,-1 0-26 0 0,1 1-1 0 0,0 0 1 0 0,0-1-1 0 0,1 1 1 0 0,0 0-1 0 0,0 0 1 0 0,1 0 0 0 0,-1 16-1 0 0,2-21-113 0 0,0 0 0 0 0,0 0 0 0 0,0 1 0 0 0,0-1 0 0 0,1 0 0 0 0,-1 0 0 0 0,1 0 0 0 0,0 1 0 0 0,0-1-1 0 0,0 0 1 0 0,1 0 0 0 0,-1 0 0 0 0,1-1 0 0 0,-1 1 0 0 0,1 0 0 0 0,0 0 0 0 0,0-1 0 0 0,0 1 0 0 0,0-1 0 0 0,1 0 0 0 0,-1 0 0 0 0,1 0-1 0 0,-1 0 1 0 0,1 0 0 0 0,3 1 0 0 0,-2-1-155 0 0,-1-1-1 0 0,1 0 1 0 0,0-1 0 0 0,0 1-1 0 0,0-1 1 0 0,0 1-1 0 0,-1-1 1 0 0,1 0 0 0 0,0 0-1 0 0,0-1 1 0 0,0 1 0 0 0,0-1-1 0 0,-1 0 1 0 0,1 0-1 0 0,0 0 1 0 0,0-1 0 0 0,-1 1-1 0 0,1-1 1 0 0,-1 0-1 0 0,0 0 1 0 0,1 0 0 0 0,-1 0-1 0 0,3-3 1 0 0,12-11-1403 0 0,-14 13 1237 0 0,-1 1 0 0 0,1-2 0 0 0,-1 1 0 0 0,0 0 0 0 0,1-1 0 0 0,3-5 0 0 0,6-12-566 0 0,-7 12 787 0 0,0-1 0 0 0,0 0 0 0 0,-1 0 0 0 0,6-15-1 0 0,-7 17 58 0 0,-4 6 6 0 0,1 1-1 0 0,0 0 0 0 0,-1-1 1 0 0,1 1-1 0 0,-1-1 0 0 0,1 1 1 0 0,-1 0-1 0 0,0-1 0 0 0,1 1 1 0 0,-1-1-1 0 0,0-2 0 0 0,0 3 333 0 0,0 1 136 0 0,0 0 34 0 0,-1 0-435 0 0,1 1-1 0 0,-1-1 1 0 0,1 0-1 0 0,0 0 1 0 0,-1 1 0 0 0,1-1-1 0 0,-1 0 1 0 0,1 0-1 0 0,0 1 1 0 0,-1-1-1 0 0,1 0 1 0 0,0 1-1 0 0,-1-1 1 0 0,1 1-1 0 0,0-1 1 0 0,0 0-1 0 0,-1 1 1 0 0,1-1-1 0 0,0 1 1 0 0,0-1-1 0 0,0 1 1 0 0,0-1-1 0 0,0 0 1 0 0,-1 2-1 0 0,-2 13 400 0 0,2-12-218 0 0,-3 27 406 0 0,0 1 1 0 0,2 34-1 0 0,6 63-473 0 0,0-7-182 0 0,-4-2 50 0 0,-3-103-70 0 0,1-13 15 0 0,2-2-22 0 0,-1-1-1 0 0,1 0 0 0 0,0 0 1 0 0,0 0-1 0 0,-1 0 1 0 0,1 0-1 0 0,0 1 0 0 0,-1-1 1 0 0,1 0-1 0 0,0 0 0 0 0,0 0 1 0 0,-1 0-1 0 0,1 0 1 0 0,0 0-1 0 0,-1 0 0 0 0,1 0 1 0 0,0 0-1 0 0,-1 0 1 0 0,1 0-1 0 0,0 0 0 0 0,-1 0 1 0 0,1 0-1 0 0,0-1 0 0 0,0 1 1 0 0,-1 0-1 0 0,-2-2-821 0 0,2 1 821 0 0,0 0-1 0 0,0 1 1 0 0,1-1-1 0 0,-1 0 1 0 0,0 0-1 0 0,0 0 1 0 0,1 0-1 0 0,-1 0 1 0 0,1 0-1 0 0,-1 0 1 0 0,1 0-1 0 0,-1 0 1 0 0,1 0-1 0 0,-1 0 1 0 0,1 0-1 0 0,0 0 1 0 0,0 0-1 0 0,0 0 1 0 0,0 0-1 0 0,-1-1 1 0 0,2-1-1 0 0,2-27 240 0 0,-1 19-235 0 0,7-47 49 0 0,23-78 0 0 0,8 11-2824 0 0,-28 94 1575 0 0,2 0 1 0 0,1 1 0 0 0,25-39 0 0 0,-21 47 1209 0 0,-18 21 124 0 0,-1 0 1 0 0,1 0-1 0 0,0 0 1 0 0,0 1-1 0 0,0-1 1 0 0,0 0-1 0 0,0 0 1 0 0,0 1-1 0 0,0-1 1 0 0,0 0-1 0 0,0 1 0 0 0,0-1 1 0 0,0 1-1 0 0,1 0 1 0 0,-1-1-1 0 0,0 1 1 0 0,0 0-1 0 0,3-1 1 0 0,3 3 670 0 0,-6-1-724 0 0,0-1 0 0 0,0 0 0 0 0,0 0 0 0 0,0 0 0 0 0,0 1 0 0 0,0-1 0 0 0,0 1 0 0 0,0-1 0 0 0,0 0 0 0 0,-1 1 0 0 0,1 0 0 0 0,0-1 0 0 0,0 1 0 0 0,-1-1 0 0 0,1 1 0 0 0,0 0 0 0 0,0 0 0 0 0,-1-1 0 0 0,1 1 0 0 0,-1 0 0 0 0,1 1 0 0 0,7 11 311 0 0,0 1-1 0 0,-1 0 0 0 0,8 24 0 0 0,-14-33-330 0 0,0-1-1 0 0,0 1 1 0 0,0 0 0 0 0,0-1-1 0 0,0 1 1 0 0,-1 0-1 0 0,0 0 1 0 0,0 0 0 0 0,-1-1-1 0 0,1 1 1 0 0,-1 0-1 0 0,0-1 1 0 0,0 1 0 0 0,-1 0-1 0 0,1-1 1 0 0,-4 6-1 0 0,3-7-32 0 0,0 0 0 0 0,0-1-1 0 0,0 1 1 0 0,-1-1-1 0 0,0 1 1 0 0,1-1 0 0 0,-1 0-1 0 0,0 0 1 0 0,0 0 0 0 0,0-1-1 0 0,0 1 1 0 0,0-1 0 0 0,0 1-1 0 0,-1-1 1 0 0,1 0-1 0 0,0 0 1 0 0,-1-1 0 0 0,-5 1-1 0 0,-4 2 66 0 0,12-3-16 0 0,-1 1 1 0 0,1-1 0 0 0,0 1 0 0 0,-1-1-1 0 0,1 0 1 0 0,0 0 0 0 0,-1 0 0 0 0,1 0-1 0 0,-1 0 1 0 0,1 0 0 0 0,0 0-1 0 0,-1 0 1 0 0,1 0 0 0 0,-1-1 0 0 0,1 1-1 0 0,0 0 1 0 0,0-1 0 0 0,-1 1 0 0 0,-1-2-1 0 0,2 1 32 0 0,0 0 1 0 0,1 1-1 0 0,-1-1 0 0 0,0 1 0 0 0,0-1 0 0 0,1 1 0 0 0,-1-1 0 0 0,0 1 1 0 0,0 0-1 0 0,0-1 0 0 0,0 1 0 0 0,0 0 0 0 0,0-1 0 0 0,1 1 0 0 0,-3 0 1 0 0,3 0-40 0 0,0 1 0 0 0,-1-1 0 0 0,1 0 1 0 0,0 1-1 0 0,-1-1 0 0 0,1 1 1 0 0,0-1-1 0 0,0 0 0 0 0,-1 1 1 0 0,1-1-1 0 0,0 1 0 0 0,0-1 0 0 0,0 1 1 0 0,-1-1-1 0 0,1 1 0 0 0,0-1 1 0 0,0 1-1 0 0,0-1 0 0 0,0 0 0 0 0,0 1 1 0 0,0-1-1 0 0,0 1 0 0 0,0-1 1 0 0,0 1-1 0 0,1 0 0 0 0,-1 0 35 0 0,0 0 0 0 0,1 1 0 0 0,-1-1 0 0 0,1 0 0 0 0,0 0 0 0 0,-1 0 0 0 0,1 0 0 0 0,0 0 0 0 0,0 0 0 0 0,0 0-1 0 0,0 0 1 0 0,0 0 0 0 0,2 2 0 0 0,14 9 504 0 0,-10-9-543 0 0,0-1-1 0 0,1 0 0 0 0,-1 0 1 0 0,0-1-1 0 0,1 0 0 0 0,-1 0 1 0 0,0-1-1 0 0,12 0 0 0 0,-16 0-57 0 0,2-1-98 0 0,1 1 0 0 0,-1-1 0 0 0,0-1 0 0 0,0 1 1 0 0,0 0-1 0 0,0-1 0 0 0,6-3 0 0 0,35-19-1788 0 0,-36 17 1542 0 0,0-1-1 0 0,0 1 1 0 0,0-2-1 0 0,-1 1 1 0 0,0-2 0 0 0,-1 1-1 0 0,0-1 1 0 0,0 0 0 0 0,8-16-1 0 0,-3 2-39 0 0,0-1 0 0 0,-2 0 0 0 0,9-34-1 0 0,-17 52 561 0 0,1-1 0 0 0,7-13 0 0 0,-1 4 908 0 0,0 37 1078 0 0,-6-6-1850 0 0,0 1-1 0 0,-1 0 1 0 0,-1-1 0 0 0,0 1 0 0 0,-1 0-1 0 0,-1 22 1 0 0,-11 25-1489 0 0,10-55 997 0 0,-1 0 1 0 0,0-1-1 0 0,-1 1 0 0 0,0 0 1 0 0,0-1-1 0 0,-5 10 1 0 0,6-14 65 0 0,0 0 1 0 0,0 0 0 0 0,0 0 0 0 0,0 0 0 0 0,0 0-1 0 0,-1 0 1 0 0,1 0 0 0 0,0 0 0 0 0,-1-1 0 0 0,-3 2-1 0 0,5-2 123 0 0,0-1-1 0 0,0 0 1 0 0,0 1-1 0 0,0-1 1 0 0,0 0-1 0 0,0 1 1 0 0,0-1-1 0 0,0 0 1 0 0,0 0-1 0 0,0 0 1 0 0,0 0-1 0 0,0 0 1 0 0,0 0-1 0 0,0 0 1 0 0,0 0-1 0 0,0-1 1 0 0,0 1-1 0 0,0 0 1 0 0,0 0-1 0 0,0-1 1 0 0,0 1-1 0 0,0-1 1 0 0,0 1-1 0 0,0-1 1 0 0,0 1-1 0 0,0-1 1 0 0,1 0-1 0 0,-1 1 1 0 0,-1-2-1 0 0,-2-3 593 0 0,1 1-1 0 0,-1-1 0 0 0,1-1 0 0 0,0 1 1 0 0,-3-7-1 0 0,5 12-486 0 0,1-1 0 0 0,0 0 0 0 0,-1 0 0 0 0,1 1 0 0 0,0-1 0 0 0,0 0 0 0 0,-1 0 0 0 0,1 0 0 0 0,0 0 0 0 0,0 1 0 0 0,0-1 0 0 0,0 0 0 0 0,0 0 0 0 0,0 0 0 0 0,0 0 0 0 0,0 1 0 0 0,1-1 0 0 0,-1 0 0 0 0,0 0 0 0 0,0 0 0 0 0,1 1 0 0 0,-1-1 0 0 0,1 0 0 0 0,-1 0 0 0 0,0 1 0 0 0,1-1 0 0 0,-1 0 0 0 0,1 1 0 0 0,0-1 0 0 0,-1 0 0 0 0,1 1 0 0 0,-1-1 0 0 0,1 1 0 0 0,0-1 0 0 0,0 1 0 0 0,-1-1 0 0 0,1 1 0 0 0,0 0 0 0 0,0-1 0 0 0,-1 1 0 0 0,1 0 0 0 0,0 0 0 0 0,0-1 0 0 0,0 1 0 0 0,0 0 0 0 0,-1 0 0 0 0,1 0 0 0 0,2 0 0 0 0,45-9-82 0 0,-26 6-1264 0 0,0 0 1 0 0,34-11-1 0 0,-7 2-3775 0 0,-26 7-4859 0 0</inkml:trace>
  <inkml:trace contextRef="#ctx0" brushRef="#br0" timeOffset="7921.13">5745 813 17503 0 0,'1'9'2028'0'0,"5"-16"-696"0"0,1-7-626 0 0,-7 13-627 0 0,0-1 0 0 0,1 1 0 0 0,0-1 0 0 0,-1 1 0 0 0,1-1 0 0 0,0 1 0 0 0,0-1 0 0 0,0 1 0 0 0,0 0 0 0 0,0-1 0 0 0,0 1 0 0 0,0 0 0 0 0,0 0-1 0 0,0 0 1 0 0,1 0 0 0 0,1-1 0 0 0,14-8 245 0 0,16-12 0 0 0,8-5-364 0 0,-3 10 239 0 0,-10 6-35 0 0,-3 2-576 0 0,-21 8 272 0 0,1-1 1 0 0,-1 1-1 0 0,0-1 0 0 0,1 0 1 0 0,-1-1-1 0 0,0 1 0 0 0,5-4 1 0 0,-4 2-223 0 0,0 0 1 0 0,0 0 0 0 0,0 0 0 0 0,1 1-1 0 0,0 0 1 0 0,9-4 0 0 0,-14 7 305 0 0,0-1 1 0 0,0 1 0 0 0,1-1-1 0 0,-1 1 1 0 0,0 0-1 0 0,0 0 1 0 0,0-1-1 0 0,1 1 1 0 0,-1 0-1 0 0,0 0 1 0 0,0 0-1 0 0,1 0 1 0 0,-1 1 0 0 0,0-1-1 0 0,0 0 1 0 0,0 0-1 0 0,1 1 1 0 0,-1-1-1 0 0,0 1 1 0 0,0-1-1 0 0,0 1 1 0 0,0-1 0 0 0,0 1-1 0 0,0 0 1 0 0,0-1-1 0 0,0 1 1 0 0,0 0-1 0 0,0 0 1 0 0,0 0-1 0 0,0 0 1 0 0,-1 0-1 0 0,1 0 1 0 0,0 0 0 0 0,-1 0-1 0 0,1 0 1 0 0,0 0-1 0 0,-1 0 1 0 0,0 0-1 0 0,1 1 1 0 0,-1-1-1 0 0,0 0 1 0 0,1 2-1 0 0,0 7 632 0 0,0 1-1 0 0,0 0 0 0 0,-1-1 0 0 0,0 1 0 0 0,-1 0 0 0 0,-1-1 0 0 0,1 1 1 0 0,-5 14-1 0 0,2-10 401 0 0,1 0-1 0 0,-1 30 1 0 0,4-45-976 0 0,0-1 0 0 0,0 1 0 0 0,0 0 0 0 0,0 0 0 0 0,0 0 0 0 0,0 0 0 0 0,0 0 0 0 0,0 0 0 0 0,0 0 0 0 0,0 0 0 0 0,0 0 0 0 0,0 0 0 0 0,0 0 0 0 0,0 0 0 0 0,0 0 0 0 0,0 0 0 0 0,0-1 0 0 0,0 1 0 0 0,1 0 0 0 0,-1 0 0 0 0,0 0 0 0 0,0 0 0 0 0,0 0 0 0 0,0 0 0 0 0,0 0 0 0 0,0 0 0 0 0,0 0 0 0 0,0 0 0 0 0,0 0 0 0 0,0 0 0 0 0,0 0 0 0 0,1 0 0 0 0,-1 0 0 0 0,0 0 0 0 0,0 0 0 0 0,0 0 0 0 0,0 0 0 0 0,0 0 0 0 0,0 0 0 0 0,0 0 0 0 0,0 0 0 0 0,0 0 0 0 0,0 1 0 0 0,0-1 0 0 0,0 0 0 0 0,0 0 0 0 0,1 0 0 0 0,-1 0 0 0 0,0 0 0 0 0,0 0 0 0 0,0 0 0 0 0,0 0 0 0 0,0 0 0 0 0,3-6 0 0 0,4-13-588 0 0,-1-1 0 0 0,-1 0-1 0 0,0 0 1 0 0,-2 0 0 0 0,0 0 0 0 0,-2 0-1 0 0,0-1 1 0 0,-2-21 0 0 0,1 38 470 0 0,-1 0 0 0 0,0 0 0 0 0,1 0-1 0 0,-1 0 1 0 0,-1 0 0 0 0,1 0 0 0 0,-1 0 0 0 0,1 1 0 0 0,-3-5 0 0 0,3 7 122 0 0,0 0 0 0 0,1 0 0 0 0,-1 1 0 0 0,1-1-1 0 0,-1 0 1 0 0,0 0 0 0 0,0 1 0 0 0,1-1 0 0 0,-1 1 0 0 0,0-1 0 0 0,0 1-1 0 0,0-1 1 0 0,0 1 0 0 0,0-1 0 0 0,0 1 0 0 0,1 0 0 0 0,-3-1 0 0 0,2 1 36 0 0,-1 0 0 0 0,1 0 1 0 0,0 0-1 0 0,0 1 1 0 0,-1-1-1 0 0,1 0 0 0 0,0 1 1 0 0,0-1-1 0 0,0 1 1 0 0,-1-1-1 0 0,1 1 0 0 0,0-1 1 0 0,0 1-1 0 0,0 0 1 0 0,0 0-1 0 0,0-1 0 0 0,-1 3 1 0 0,-5 3 300 0 0,1 1 0 0 0,0 0 0 0 0,0 0 0 0 0,1 1 0 0 0,0 0 0 0 0,1 0 0 0 0,-1 0 0 0 0,-3 9 1 0 0,4-4 261 0 0,-1 0 0 0 0,1 1 1 0 0,1-1-1 0 0,-3 24 0 0 0,6-34-496 0 0,0 0 1 0 0,0 1-1 0 0,0-1 0 0 0,0 0 0 0 0,1 0 0 0 0,-1 1 0 0 0,1-1 1 0 0,0 0-1 0 0,0 0 0 0 0,0 0 0 0 0,2 5 0 0 0,-2-7-108 0 0,-1-1 0 0 0,1 1 0 0 0,0 0 0 0 0,-1 0 1 0 0,1-1-1 0 0,0 1 0 0 0,-1 0 0 0 0,1-1 0 0 0,0 1 0 0 0,0-1 0 0 0,-1 1 0 0 0,1-1 0 0 0,0 1 0 0 0,0-1 0 0 0,0 1 0 0 0,0-1 0 0 0,0 0 0 0 0,0 1 1 0 0,0-1-1 0 0,-1 0 0 0 0,1 0 0 0 0,0 0 0 0 0,0 0 0 0 0,0 0 0 0 0,0 0 0 0 0,0 0 0 0 0,0 0 0 0 0,0 0 0 0 0,0 0 0 0 0,0-1 0 0 0,0 1 0 0 0,0 0 1 0 0,0-1-1 0 0,0 1 0 0 0,0 0 0 0 0,-1-1 0 0 0,1 1 0 0 0,0-1 0 0 0,0 0 0 0 0,1 0 0 0 0,29-16-994 0 0,-27 16 737 0 0,0-1-1 0 0,0 0 0 0 0,0 0 1 0 0,0-1-1 0 0,0 1 0 0 0,-1-1 1 0 0,1 1-1 0 0,-1-1 1 0 0,1-1-1 0 0,-1 1 0 0 0,0 0 1 0 0,4-6-1 0 0,-5 5-381 0 0,1-1 0 0 0,0 0 1 0 0,-1 0-1 0 0,3-10 0 0 0,-3 6 611 0 0,-1 1-1 0 0,0-1 1 0 0,0 0 0 0 0,-1-11 0 0 0,-1 15 1586 0 0,-3 9-743 0 0,-1 12 229 0 0,5-4-546 0 0,0-2 104 0 0,0 1 1 0 0,1-1 0 0 0,-1 0-1 0 0,5 18 1 0 0,-4-25-537 0 0,0 0-1 0 0,1 0 1 0 0,-1 0-1 0 0,0 0 1 0 0,1 0-1 0 0,0 0 1 0 0,0 0 0 0 0,0-1-1 0 0,0 1 1 0 0,0-1-1 0 0,0 1 1 0 0,1-1-1 0 0,-1 0 1 0 0,1 0-1 0 0,-1 0 1 0 0,1 0 0 0 0,0-1-1 0 0,0 1 1 0 0,4 1-1 0 0,-3-1-92 0 0,0-1 0 0 0,-1 0 0 0 0,1 0 0 0 0,0 0 1 0 0,0 0-1 0 0,0-1 0 0 0,-1 1 0 0 0,1-1 0 0 0,0 0 0 0 0,0 0 0 0 0,0-1 0 0 0,0 1 0 0 0,5-2 0 0 0,-2-1-163 0 0,-1 1-1 0 0,1-1 0 0 0,-1 0 0 0 0,0 0 0 0 0,0 0 1 0 0,10-9-1 0 0,75-64-5275 0 0,-70 59 4299 0 0,-17 14 871 0 0,1 0-1 0 0,-1 0 0 0 0,0-1 0 0 0,4-5 0 0 0,11-12-1 0 0,-19 21 583 0 0,0 0 388 0 0,1 15 3676 0 0,-13 32-1636 0 0,12-42-2712 0 0,0-14 0 0 0,0 6 0 0 0,0 0 0 0 0,0 1 0 0 0,0-1 0 0 0,-1 1 0 0 0,1-1 0 0 0,0 0 0 0 0,-1 1 0 0 0,0-1 0 0 0,0 1 0 0 0,0-1 0 0 0,-1-2 0 0 0,-3-3 8 0 0,4 6-77 0 0,0 0-1 0 0,0 0 1 0 0,0 0-1 0 0,0 1 0 0 0,0-1 1 0 0,0 0-1 0 0,-1 1 0 0 0,1-1 1 0 0,-1 1-1 0 0,1-1 1 0 0,-1 1-1 0 0,1 0 0 0 0,-1 0 1 0 0,0 0-1 0 0,1 0 1 0 0,-1 0-1 0 0,0 0 0 0 0,0 0 1 0 0,-3-1-1 0 0,0 2-148 0 0,3-1 275 0 0,1 1 1 0 0,-1-1-1 0 0,0 1 1 0 0,0 0-1 0 0,0-1 1 0 0,1 1-1 0 0,-1 0 0 0 0,0 0 1 0 0,0 1-1 0 0,0-1 1 0 0,1 0-1 0 0,-1 0 1 0 0,0 1-1 0 0,0 0 0 0 0,1-1 1 0 0,-1 1-1 0 0,0 0 1 0 0,1-1-1 0 0,-1 1 1 0 0,0 0-1 0 0,1 0 0 0 0,-3 3 1 0 0,0-1 77 0 0,0 1 0 0 0,0-1 1 0 0,0 1-1 0 0,1 0 0 0 0,-1 1 0 0 0,1-1 1 0 0,0 1-1 0 0,1-1 0 0 0,-1 1 0 0 0,1 0 1 0 0,0 0-1 0 0,0 0 0 0 0,0 0 0 0 0,1 0 1 0 0,-2 9-1 0 0,2-7-93 0 0,1 0 0 0 0,0 1 1 0 0,0-1-1 0 0,2 13 0 0 0,-2-18-45 0 0,1-1 0 0 0,-1 1 0 0 0,0-1-1 0 0,1 1 1 0 0,-1-1 0 0 0,1 1 0 0 0,-1-1 0 0 0,1 0 0 0 0,0 1 0 0 0,0-1-1 0 0,-1 0 1 0 0,1 0 0 0 0,0 1 0 0 0,0-1 0 0 0,0 0 0 0 0,1 0 0 0 0,-1 0-1 0 0,0 0 1 0 0,0 0 0 0 0,0 0 0 0 0,1 0 0 0 0,-1-1 0 0 0,0 1 0 0 0,1 0-1 0 0,-1-1 1 0 0,1 1 0 0 0,-1-1 0 0 0,2 1 0 0 0,3 0-117 0 0,-1-1-1 0 0,1 0 1 0 0,-1 0 0 0 0,1 0 0 0 0,-1 0 0 0 0,0-1-1 0 0,1 0 1 0 0,-1 0 0 0 0,1-1 0 0 0,-1 1 0 0 0,0-1-1 0 0,7-4 1 0 0,18-3-1237 0 0,-21 7 890 0 0,6-5-39 0 0,-15 7 509 0 0,1-1 1 0 0,-1 1-1 0 0,1-1 1 0 0,-1 1-1 0 0,1-1 1 0 0,-1 1 0 0 0,1 0-1 0 0,0-1 1 0 0,-1 1-1 0 0,1 0 1 0 0,0 0-1 0 0,-1-1 1 0 0,1 1 0 0 0,0 0-1 0 0,-1 0 1 0 0,1 0-1 0 0,0 0 1 0 0,-1 0-1 0 0,1 0 1 0 0,0 0 0 0 0,0 0-1 0 0,-1 0 1 0 0,1 0-1 0 0,0 0 1 0 0,-1 0 0 0 0,1 1-1 0 0,0-1 1 0 0,-1 0-1 0 0,1 0 1 0 0,0 1-1 0 0,-1-1 1 0 0,1 0 0 0 0,-1 1-1 0 0,1-1 1 0 0,-1 1-1 0 0,1-1 1 0 0,0 1-1 0 0,-1-1 1 0 0,0 1 0 0 0,1-1-1 0 0,-1 1 1 0 0,1-1-1 0 0,0 2 1 0 0,16 15 64 0 0,-15-15-17 0 0,1 1 0 0 0,-1-1 0 0 0,1 1 0 0 0,-1-1 0 0 0,0 1 0 0 0,1 0 0 0 0,-2 0 0 0 0,3 3 0 0 0,1 6 273 0 0,0 1 0 0 0,-1 0 0 0 0,0 0 0 0 0,1 18 0 0 0,4 54 1071 0 0,-8-71-1232 0 0,-1-1-97 0 0,1 0 0 0 0,-2 1 1 0 0,0-1-1 0 0,0 0 0 0 0,-1 0 0 0 0,-1 0 0 0 0,-7 20 0 0 0,8-28-41 0 0,0 0-1 0 0,-1 0 1 0 0,0-1-1 0 0,0 1 0 0 0,0-1 1 0 0,0 0-1 0 0,-1 1 0 0 0,-7 5 1 0 0,10-9-30 0 0,0 0 0 0 0,0 0 1 0 0,-1 0-1 0 0,1 0 0 0 0,-1 0 1 0 0,1 0-1 0 0,0-1 0 0 0,-1 1 1 0 0,1-1-1 0 0,-1 1 0 0 0,1-1 1 0 0,-1 1-1 0 0,0-1 0 0 0,1 0 1 0 0,-1 0-1 0 0,1 0 0 0 0,-1 0 0 0 0,0 0 1 0 0,1 0-1 0 0,-1 0 0 0 0,1 0 1 0 0,-1-1-1 0 0,1 1 0 0 0,-1 0 1 0 0,1-1-1 0 0,-1 0 0 0 0,1 1 1 0 0,-1-1-1 0 0,1 0 0 0 0,0 0 1 0 0,-1 1-1 0 0,1-1 0 0 0,-3-3 0 0 0,3 3-21 0 0,-1-1-1 0 0,1 0 0 0 0,0 0 1 0 0,-1 0-1 0 0,1-1 0 0 0,0 1 1 0 0,0 0-1 0 0,0 0 0 0 0,0-1 1 0 0,1 1-1 0 0,-1 0 0 0 0,1-1 1 0 0,-1 1-1 0 0,1-1 0 0 0,0 1 1 0 0,0 0-1 0 0,0-1 0 0 0,0 1 1 0 0,0-1-1 0 0,2-4 0 0 0,0-4 19 0 0,1 0 0 0 0,9-21 0 0 0,-12 31 14 0 0,14-29-304 0 0,2 1 0 0 0,1 1 0 0 0,38-50 0 0 0,54-55 141 0 0,-97 121 53 0 0,5-7-1127 0 0,26-38 0 0 0,-43 57 1217 0 0,1-2-26 0 0,1 0 0 0 0,-1 0 0 0 0,0 0 0 0 0,0 0 0 0 0,0 0 0 0 0,-1 0 0 0 0,1 0 0 0 0,0 0 0 0 0,-1-1 0 0 0,1 1 0 0 0,-1 0 0 0 0,0 0 0 0 0,0-1 0 0 0,0 1 0 0 0,0-3 0 0 0,0 5 81 0 0,-1-1 0 0 0,1 0 1 0 0,0 1-1 0 0,0-1 0 0 0,0 1 1 0 0,-1-1-1 0 0,1 0 1 0 0,0 1-1 0 0,-1-1 0 0 0,1 1 1 0 0,-1-1-1 0 0,1 1 0 0 0,-1-1 1 0 0,1 1-1 0 0,-1-1 0 0 0,1 1 1 0 0,-1 0-1 0 0,1-1 1 0 0,-1 1-1 0 0,1 0 0 0 0,-1-1 1 0 0,0 1-1 0 0,1 0 0 0 0,-1 0 1 0 0,0-1-1 0 0,1 1 0 0 0,-1 0 1 0 0,0 0-1 0 0,1 0 1 0 0,-1 0-1 0 0,0 0 0 0 0,1 0 1 0 0,-2 0-1 0 0,1 0 38 0 0,-1 0-1 0 0,1 0 1 0 0,-1 0 0 0 0,1 0-1 0 0,0 0 1 0 0,-1 0 0 0 0,1 1-1 0 0,-1-1 1 0 0,1 1 0 0 0,-1-1 0 0 0,1 1-1 0 0,0-1 1 0 0,0 1 0 0 0,-2 1-1 0 0,-2 2 132 0 0,1 1-1 0 0,0 0 0 0 0,0 0 1 0 0,1 0-1 0 0,-1 0 0 0 0,1 1 1 0 0,0-1-1 0 0,1 1 0 0 0,-1 0 0 0 0,1 0 1 0 0,-2 8-1 0 0,2-3 143 0 0,0 0 0 0 0,1 0 0 0 0,0 0-1 0 0,2 17 1 0 0,-1-21-146 0 0,1 0 1 0 0,0 0-1 0 0,0-1 0 0 0,1 1 0 0 0,0-1 0 0 0,0 1 0 0 0,0-1 1 0 0,6 10-1 0 0,-6-14-207 0 0,-1 0 1 0 0,1 0 0 0 0,-1-1 0 0 0,1 1 0 0 0,0-1-1 0 0,0 1 1 0 0,0-1 0 0 0,0 0 0 0 0,0 1-1 0 0,0-1 1 0 0,0 0 0 0 0,0 0 0 0 0,0-1 0 0 0,0 1-1 0 0,1 0 1 0 0,-1-1 0 0 0,0 1 0 0 0,1-1-1 0 0,-1 0 1 0 0,0 0 0 0 0,3 0 0 0 0,5 0-75 0 0,-1-1 0 0 0,1 0-1 0 0,16-4 1 0 0,-19 3-297 0 0,0-1 0 0 0,0 1 0 0 0,0-2-1 0 0,-1 1 1 0 0,1-1 0 0 0,-1 0 0 0 0,7-5-1 0 0,-5 3-880 0 0,19-12-8633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5:1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98 17447 0 0,'0'0'396'0'0,"-12"-15"1195"0"0,11 12-1301 0 0,1 1 0 0 0,-1-1 1 0 0,1 0-1 0 0,-1 0 0 0 0,1 0 0 0 0,0 1 0 0 0,0-1 1 0 0,0 0-1 0 0,1 0 0 0 0,-1 0 0 0 0,1 1 0 0 0,-1-1 1 0 0,1 0-1 0 0,1-3 0 0 0,-1 5-239 0 0,-1 0 0 0 0,0 0 0 0 0,1 0-1 0 0,-1 0 1 0 0,1-1 0 0 0,-1 1 0 0 0,1 0 0 0 0,0 0 0 0 0,-1 0 0 0 0,1 0-1 0 0,0 0 1 0 0,0 1 0 0 0,0-1 0 0 0,0 0 0 0 0,0 0 0 0 0,0 0 0 0 0,0 1 0 0 0,0-1-1 0 0,0 0 1 0 0,0 1 0 0 0,0-1 0 0 0,0 1 0 0 0,0 0 0 0 0,1-1 0 0 0,-1 1-1 0 0,0 0 1 0 0,0-1 0 0 0,0 1 0 0 0,1 0 0 0 0,-1 0 0 0 0,0 0 0 0 0,0 0 0 0 0,1 0-1 0 0,1 1 1 0 0,-2 0-113 0 0,1-1 0 0 0,0 1-1 0 0,-1 0 1 0 0,1 0 0 0 0,-1 0 0 0 0,1 0-1 0 0,-1 0 1 0 0,1 0 0 0 0,-1 0 0 0 0,0 0 0 0 0,0 1-1 0 0,0-1 1 0 0,0 1 0 0 0,1-1 0 0 0,-2 1-1 0 0,1-1 1 0 0,0 1 0 0 0,0-1 0 0 0,0 1-1 0 0,-1 0 1 0 0,1-1 0 0 0,-1 1 0 0 0,1 0-1 0 0,-1-1 1 0 0,0 1 0 0 0,0 0 0 0 0,0 0-1 0 0,0 0 1 0 0,0-1 0 0 0,0 1 0 0 0,-1 2-1 0 0,1-2 63 0 0,0 5 45 0 0,-1-1 0 0 0,0 1-1 0 0,-1-1 1 0 0,1 1-1 0 0,-1-1 1 0 0,0 0-1 0 0,-1 0 1 0 0,-4 9 0 0 0,-2 5 1529 0 0,9-20-1573 0 0,0 0-1 0 0,-1 0 0 0 0,1 0 1 0 0,0 0-1 0 0,0 0 0 0 0,0 0 1 0 0,0 0-1 0 0,-1 0 1 0 0,1 0-1 0 0,0 0 0 0 0,0 0 1 0 0,0 0-1 0 0,0 0 0 0 0,0 0 1 0 0,-1 0-1 0 0,1 0 1 0 0,0 0-1 0 0,0 0 0 0 0,0 0 1 0 0,0 0-1 0 0,0 0 0 0 0,-1-1 1 0 0,1 1-1 0 0,0 0 1 0 0,0 0-1 0 0,0 0 0 0 0,0 0 1 0 0,0 0-1 0 0,0 0 0 0 0,0-1 1 0 0,0 1-1 0 0,0 0 0 0 0,0 0 1 0 0,-1 0-1 0 0,1 0 1 0 0,0 0-1 0 0,0-1 0 0 0,0 1 1 0 0,0 0-1 0 0,0 0 0 0 0,0 0 1 0 0,0 0-1 0 0,0-1 1 0 0,0 1-1 0 0,0 0 0 0 0,1 0 1 0 0,-4-10-3 0 0,3 4-97 0 0,0 1 1 0 0,1-1-1 0 0,-1 0 0 0 0,1 0 0 0 0,0 1 0 0 0,1-1 0 0 0,0 0 0 0 0,0 1 1 0 0,0-1-1 0 0,0 1 0 0 0,1 0 0 0 0,0 0 0 0 0,3-5 0 0 0,-2 6 113 0 0,-1 1 0 0 0,0-1 0 0 0,1 1 0 0 0,-1 0 0 0 0,1 0 0 0 0,5-3 0 0 0,-8 5-14 0 0,0 1 1 0 0,0-1-1 0 0,0 1 0 0 0,0-1 1 0 0,-1 1-1 0 0,1 0 1 0 0,0-1-1 0 0,0 1 0 0 0,0 0 1 0 0,0 0-1 0 0,0-1 1 0 0,0 1-1 0 0,0 0 1 0 0,0 0-1 0 0,0 0 0 0 0,0 1 1 0 0,0-1-1 0 0,0 0 1 0 0,0 0-1 0 0,0 0 0 0 0,0 1 1 0 0,0-1-1 0 0,0 0 1 0 0,0 1-1 0 0,-1-1 1 0 0,1 1-1 0 0,0-1 0 0 0,0 1 1 0 0,0-1-1 0 0,-1 1 1 0 0,1 0-1 0 0,0-1 0 0 0,0 1 1 0 0,-1 0-1 0 0,1 0 1 0 0,-1-1-1 0 0,1 2 1 0 0,0 0-17 0 0,0-1 1 0 0,-1 1-1 0 0,1-1 1 0 0,-1 1-1 0 0,1-1 1 0 0,-1 1-1 0 0,0 0 1 0 0,1-1-1 0 0,-1 1 1 0 0,0 0-1 0 0,0-1 1 0 0,0 1-1 0 0,-1 0 1 0 0,1-1-1 0 0,0 1 1 0 0,-1-1-1 0 0,1 1 1 0 0,0 0-1 0 0,-2 1 0 0 0,1 0-20 0 0,-1 0-1 0 0,1 0 1 0 0,-1 0-1 0 0,0 0 1 0 0,0 0-1 0 0,1-1 1 0 0,-2 1-1 0 0,-2 3 1 0 0,4-6 44 0 0,0 1 0 0 0,0 0 0 0 0,0 0 0 0 0,-1 0 0 0 0,1 0-1 0 0,0-1 1 0 0,0 1 0 0 0,0 0 0 0 0,-1-1 0 0 0,1 0 0 0 0,0 1 0 0 0,0-1 0 0 0,-1 1 0 0 0,1-1 0 0 0,0 0 0 0 0,-1 0-1 0 0,1 0 1 0 0,0 0 0 0 0,-1 0 0 0 0,1 0 0 0 0,0 0 0 0 0,-1 0 0 0 0,1-1 0 0 0,0 1 0 0 0,-1 0 0 0 0,1-1 0 0 0,0 1 0 0 0,-2-2-1 0 0,2 1-17 0 0,0 0 1 0 0,0 0-1 0 0,0 0 0 0 0,0 0 0 0 0,0 0 0 0 0,0 0 0 0 0,1 0 0 0 0,-1 0 0 0 0,0 0 0 0 0,1-1 0 0 0,-1 1 0 0 0,1 0 0 0 0,-1 0 0 0 0,1-1 0 0 0,0 1 0 0 0,0 0 1 0 0,-1-1-1 0 0,1 1 0 0 0,0 0 0 0 0,0-1 0 0 0,0 1 0 0 0,0 0 0 0 0,1-1 0 0 0,-1 1 0 0 0,0 0 0 0 0,0-1 0 0 0,1 1 0 0 0,0-2 0 0 0,2-5 162 0 0,0 1 0 0 0,0 0 0 0 0,1 0 0 0 0,4-6 0 0 0,-7 11-95 0 0,0 0 0 0 0,1 0-1 0 0,-1 1 1 0 0,0-1 0 0 0,1 0-1 0 0,-1 1 1 0 0,1-1 0 0 0,0 1-1 0 0,-1 0 1 0 0,1-1 0 0 0,0 1-1 0 0,0 0 1 0 0,0 0 0 0 0,0 0-1 0 0,0 0 1 0 0,0 1 0 0 0,0-1-1 0 0,0 0 1 0 0,3 0 0 0 0,-4 1-54 0 0,-1 0 0 0 0,0 0 0 0 0,1 0 0 0 0,-1 0 0 0 0,0 0 0 0 0,0 0 1 0 0,1 0-1 0 0,-1 0 0 0 0,0 0 0 0 0,1 0 0 0 0,-1 1 0 0 0,0-1 0 0 0,1 0 1 0 0,-1 0-1 0 0,0 0 0 0 0,0 0 0 0 0,1 0 0 0 0,-1 0 0 0 0,0 1 0 0 0,0-1 1 0 0,1 0-1 0 0,-1 0 0 0 0,0 0 0 0 0,0 1 0 0 0,0-1 0 0 0,1 0 0 0 0,-1 0 1 0 0,0 1-1 0 0,0-1 0 0 0,0 0 0 0 0,0 0 0 0 0,1 1 0 0 0,-1-1 0 0 0,0 0 1 0 0,0 0-1 0 0,0 1 0 0 0,0-1 0 0 0,0 0 0 0 0,0 1 0 0 0,0-1 0 0 0,0 0 1 0 0,0 1-1 0 0,0-1 0 0 0,0 0 0 0 0,0 1 0 0 0,0-1 0 0 0,0 0 0 0 0,0 0 1 0 0,0 1-1 0 0,0-1 0 0 0,-1 1 0 0 0,-6 13 540 0 0,6-14-527 0 0,-9 15 176 0 0,-7 12-1476 0 0,14-18 504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09:26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176 201 18991 0 0,'-2'-2'104'0'0,"0"1"1"0"0,0-1-1 0 0,0 1 0 0 0,-1 0 0 0 0,1 0 0 0 0,0 0 0 0 0,-1 0 0 0 0,1 0 0 0 0,-1 0 0 0 0,1 1 0 0 0,-1 0 0 0 0,-3-1 0 0 0,-34 2 1177 0 0,17 0 579 0 0,20-1-1777 0 0,0 1 1 0 0,0 0 0 0 0,0-1-1 0 0,1 1 1 0 0,-1 0 0 0 0,0 0-1 0 0,1 0 1 0 0,-1 1 0 0 0,1-1-1 0 0,-1 1 1 0 0,1 0 0 0 0,0-1-1 0 0,-1 1 1 0 0,1 0 0 0 0,0 0-1 0 0,0 0 1 0 0,0 0 0 0 0,1 1-1 0 0,-1-1 1 0 0,0 1 0 0 0,-1 4-1 0 0,-2 1 263 0 0,2 0 0 0 0,-1 0-1 0 0,1 0 1 0 0,0 1 0 0 0,-3 15-1 0 0,6-23-312 0 0,0 0 0 0 0,-1 0 1 0 0,1-1-1 0 0,0 1 0 0 0,0 0 0 0 0,0 0 0 0 0,0 0 0 0 0,0 0 0 0 0,0 0 1 0 0,0-1-1 0 0,0 1 0 0 0,0 0 0 0 0,0 0 0 0 0,1 0 0 0 0,-1 0 0 0 0,0-1 0 0 0,1 1 1 0 0,-1 0-1 0 0,0 0 0 0 0,1 0 0 0 0,-1-1 0 0 0,1 1 0 0 0,-1 0 0 0 0,1-1 1 0 0,0 1-1 0 0,-1 0 0 0 0,1-1 0 0 0,1 2 0 0 0,-1-2-20 0 0,0 0 0 0 0,0 0 0 0 0,0 0 0 0 0,0 0 0 0 0,0 0-1 0 0,0 0 1 0 0,0 0 0 0 0,0 0 0 0 0,0 0 0 0 0,0 0 0 0 0,0-1 0 0 0,0 1 0 0 0,0 0-1 0 0,0-1 1 0 0,0 1 0 0 0,0-1 0 0 0,0 1 0 0 0,-1-1 0 0 0,1 1 0 0 0,0-1 0 0 0,0 0 0 0 0,0 1-1 0 0,-1-1 1 0 0,1 0 0 0 0,0-1 0 0 0,74-66-221 0 0,-50 43 101 0 0,-10 12-177 0 0,-1-2 0 0 0,17-23-1 0 0,22-37-1967 0 0,-45 67 1313 0 0,-3 7 386 0 0,-4 3 529 0 0,-1-1 0 0 0,1 0 1 0 0,-1 0-1 0 0,1 0 0 0 0,-1 0 1 0 0,0 1-1 0 0,0-1 0 0 0,0 0 1 0 0,1 0-1 0 0,-1 0 1 0 0,0 1-1 0 0,-1 1 0 0 0,-3 40 124 0 0,-33 104-100 0 0,16-72 0 0 0,-5 9 746 0 0,-44 97 0 0 0,36-99 578 0 0,27-63-791 0 0,-11 40-1 0 0,29-88-498 0 0,134-428-1837 0 0,-99 336 779 0 0,-39 100 723 0 0,11-21 0 0 0,-15 35 235 0 0,1 0 0 0 0,0 0 0 0 0,0 0 0 0 0,1 1 0 0 0,-1 0 0 0 0,10-9 0 0 0,-14 14 45 0 0,1 0-1 0 0,0 1 1 0 0,-1-1 0 0 0,1 1-1 0 0,0-1 1 0 0,0 1-1 0 0,-1-1 1 0 0,1 1 0 0 0,0-1-1 0 0,0 1 1 0 0,0-1-1 0 0,0 1 1 0 0,0 0 0 0 0,-1 0-1 0 0,1-1 1 0 0,0 1 0 0 0,0 0-1 0 0,0 0 1 0 0,0 0-1 0 0,0 0 1 0 0,0 0 0 0 0,0 0-1 0 0,0 0 1 0 0,0 0-1 0 0,0 1 1 0 0,-1-1 0 0 0,1 0-1 0 0,0 0 1 0 0,0 1-1 0 0,0-1 1 0 0,0 1 0 0 0,0-1-1 0 0,-1 1 1 0 0,1-1-1 0 0,0 1 1 0 0,0-1 0 0 0,-1 1-1 0 0,1 0 1 0 0,-1-1-1 0 0,2 2 1 0 0,0 1-108 0 0,1 1 1 0 0,-1-1-1 0 0,0 1 0 0 0,-1 0 1 0 0,1 0-1 0 0,0-1 0 0 0,1 8 1 0 0,1 9 102 0 0,0 1 0 0 0,-1-1 1 0 0,-2 1-1 0 0,0 0 0 0 0,-1-1 1 0 0,-2 23-1 0 0,-2-11 29 0 0,-2 0 1 0 0,-1-1 0 0 0,-13 38-1 0 0,14-52 99 0 0,-1 1-1 0 0,-1-1 0 0 0,0-1 1 0 0,-1 0-1 0 0,-18 24 0 0 0,25-37-32 0 0,-1 0 0 0 0,1-1 0 0 0,0 1 0 0 0,-1-1 0 0 0,0 1 0 0 0,1-1 0 0 0,-1 0 0 0 0,0 0 0 0 0,0-1 0 0 0,0 1 0 0 0,0 0 0 0 0,0-1 0 0 0,-1 0 0 0 0,1 0 0 0 0,0 0 0 0 0,0 0 0 0 0,-1 0 0 0 0,-4 0 0 0 0,8-1-64 0 0,-1 0 0 0 0,1 0 1 0 0,-1 0-1 0 0,1 0 0 0 0,0-1 0 0 0,-1 1 1 0 0,1 0-1 0 0,-1 0 0 0 0,1 0 0 0 0,0 0 1 0 0,-1 0-1 0 0,1-1 0 0 0,-1 1 0 0 0,1 0 1 0 0,0 0-1 0 0,-1-1 0 0 0,1 1 0 0 0,0 0 1 0 0,-1-1-1 0 0,1 1 0 0 0,0 0 0 0 0,-1-1 1 0 0,1 1-1 0 0,0 0 0 0 0,0-1 0 0 0,0 1 1 0 0,-1-1-1 0 0,1 1 0 0 0,0 0 0 0 0,0-1 1 0 0,0 1-1 0 0,0-1 0 0 0,0 1 0 0 0,0-1 1 0 0,0 1-1 0 0,0 0 0 0 0,0-1 0 0 0,0 1 1 0 0,0-1-1 0 0,0 1 0 0 0,0-1 0 0 0,5-18 474 0 0,-5 17-415 0 0,10-19-350 0 0,-9 20 274 0 0,-1 0-1 0 0,0 1 1 0 0,1-1 0 0 0,-1 0 0 0 0,1 1-1 0 0,-1-1 1 0 0,1 1 0 0 0,-1-1-1 0 0,1 0 1 0 0,-1 1 0 0 0,1-1 0 0 0,0 1-1 0 0,-1-1 1 0 0,1 1 0 0 0,0 0-1 0 0,-1-1 1 0 0,1 1 0 0 0,0 0 0 0 0,0-1-1 0 0,-1 1 1 0 0,1 0 0 0 0,0 0-1 0 0,0 0 1 0 0,-1 0 0 0 0,1 0 0 0 0,1 0-1 0 0,-1 1 19 0 0,0 1 0 0 0,0-1 0 0 0,0 1 0 0 0,0-1 0 0 0,0 1 0 0 0,-1 0 0 0 0,1 0 0 0 0,-1 0 0 0 0,1-1 0 0 0,-1 1 0 0 0,1 0 0 0 0,-1 0 0 0 0,0 3 0 0 0,0-4 6 0 0,1 20-7 0 0,0 1 0 0 0,-3 22 0 0 0,0 6 766 0 0,2-47-753 0 0,0 1 0 0 0,1-1 1 0 0,0 0-1 0 0,0 0 0 0 0,0 0 1 0 0,0 1-1 0 0,0-1 0 0 0,0 0 1 0 0,1 0-1 0 0,-1 0 0 0 0,1-1 1 0 0,0 1-1 0 0,0 0 1 0 0,0-1-1 0 0,1 1 0 0 0,-1-1 1 0 0,0 0-1 0 0,1 1 0 0 0,0-1 1 0 0,-1 0-1 0 0,1-1 0 0 0,0 1 1 0 0,0 0-1 0 0,0-1 0 0 0,0 0 1 0 0,0 0-1 0 0,0 0 1 0 0,0 0-1 0 0,5 1 0 0 0,-5-2-10 0 0,1 1-1 0 0,-1-1 1 0 0,1 1-1 0 0,-1-1 1 0 0,1 0 0 0 0,-1 0-1 0 0,1-1 1 0 0,-1 1-1 0 0,1-1 1 0 0,-1 0-1 0 0,0 0 1 0 0,1 0-1 0 0,-1 0 1 0 0,0 0 0 0 0,0-1-1 0 0,1 1 1 0 0,3-4-1 0 0,8-6-243 0 0,-2-1 0 0 0,1 0-1 0 0,-2 0 1 0 0,0-2 0 0 0,0 1-1 0 0,-1-2 1 0 0,-1 1 0 0 0,0-1 0 0 0,-1-1-1 0 0,-1 0 1 0 0,0 0 0 0 0,6-21-1 0 0,-13 34 165 0 0,0 1-1 0 0,0-1 0 0 0,-1 0 1 0 0,1 1-1 0 0,-1-1 1 0 0,1 0-1 0 0,-1 0 0 0 0,0 1 1 0 0,-1-1-1 0 0,1-3 0 0 0,0 5 76 0 0,-1 0 0 0 0,1 0 0 0 0,0 0 0 0 0,0 0-1 0 0,-1 0 1 0 0,1 0 0 0 0,-1 0 0 0 0,1 0-1 0 0,-1 0 1 0 0,1 0 0 0 0,-1 0 0 0 0,0 0 0 0 0,0 0-1 0 0,1 0 1 0 0,-1 1 0 0 0,0-1 0 0 0,0 0-1 0 0,0 1 1 0 0,0-1 0 0 0,1 0 0 0 0,-1 1 0 0 0,0-1-1 0 0,0 1 1 0 0,0-1 0 0 0,-2 1 0 0 0,0 0 9 0 0,1 0 0 0 0,-1 0 0 0 0,1 0 1 0 0,0 0-1 0 0,-1 1 0 0 0,1 0 0 0 0,0-1 1 0 0,0 1-1 0 0,-1 0 0 0 0,1 0 1 0 0,0 0-1 0 0,0 0 0 0 0,0 0 0 0 0,0 1 1 0 0,0-1-1 0 0,0 1 0 0 0,0-1 0 0 0,1 1 1 0 0,-1 0-1 0 0,1 0 0 0 0,-3 2 0 0 0,-5 7 449 0 0,1 1-1 0 0,-9 14 0 0 0,7-9 57 0 0,1 0 0 0 0,-12 31 0 0 0,18-40-404 0 0,0 1 1 0 0,1 0-1 0 0,0 0 0 0 0,1 0 1 0 0,-1 0-1 0 0,2 1 0 0 0,0 16 1 0 0,0-24-112 0 0,0 0 1 0 0,1-1 0 0 0,-1 1 0 0 0,0 0 0 0 0,1-1 0 0 0,-1 1 0 0 0,1 0 0 0 0,-1-1 0 0 0,1 1 0 0 0,0-1 0 0 0,0 1 0 0 0,0-1 0 0 0,0 0 0 0 0,0 1 0 0 0,0-1-1 0 0,0 0 1 0 0,0 0 0 0 0,1 1 0 0 0,1 0 0 0 0,-1 0-1 0 0,1-1-1 0 0,-1 0 1 0 0,1 0-1 0 0,-1 0 1 0 0,1-1 0 0 0,-1 1-1 0 0,1-1 1 0 0,-1 1-1 0 0,1-1 1 0 0,-1 0-1 0 0,6 0 1 0 0,-3-1-8 0 0,1 1 0 0 0,-1-1 0 0 0,0 0 0 0 0,0-1 1 0 0,1 1-1 0 0,-1-1 0 0 0,0 0 0 0 0,0 0 0 0 0,0-1 0 0 0,-1 1 0 0 0,9-7 0 0 0,17-20-1792 0 0,34-43 0 0 0,-13 14-436 0 0,3-5 2068 0 0,-49 57 151 0 0,-5 5 34 0 0,1 0-1 0 0,-1 0 1 0 0,1 0 0 0 0,-1 0-1 0 0,1 0 1 0 0,0 0 0 0 0,-1 1-1 0 0,1-1 1 0 0,0 0-1 0 0,0 0 1 0 0,0 1 0 0 0,0-1-1 0 0,0 0 1 0 0,0 1 0 0 0,0-1-1 0 0,0 1 1 0 0,0-1 0 0 0,0 1-1 0 0,0 0 1 0 0,0-1 0 0 0,0 1-1 0 0,0 0 1 0 0,0 0 0 0 0,0 0-1 0 0,1-1 1 0 0,-1 1-1 0 0,0 0 1 0 0,0 1 0 0 0,0-1-1 0 0,2 0 1 0 0,-1 1-10 0 0,-1 0 0 0 0,0 0 1 0 0,1 0-1 0 0,-1 0 0 0 0,0 0 0 0 0,0 0 0 0 0,0 0 1 0 0,0 1-1 0 0,0-1 0 0 0,0 0 0 0 0,0 0 1 0 0,0 1-1 0 0,0 2 0 0 0,0-3 44 0 0,-1 0 0 0 0,1 0 0 0 0,-1 0 1 0 0,1 1-1 0 0,-1-1 0 0 0,1 0 0 0 0,0 0 0 0 0,0 0 0 0 0,-1-1 1 0 0,1 1-1 0 0,0 0 0 0 0,0 0 0 0 0,0 0 0 0 0,0 0 0 0 0,0-1 1 0 0,0 1-1 0 0,0-1 0 0 0,0 1 0 0 0,0-1 0 0 0,2 2 0 0 0,9-2 17 0 0,-10 1-92 0 0,-1-1-1 0 0,0 0 0 0 0,1 0 0 0 0,-1 0 1 0 0,0 0-1 0 0,1 0 0 0 0,-1 0 0 0 0,1 0 0 0 0,-1-1 1 0 0,0 1-1 0 0,0 0 0 0 0,1-1 0 0 0,-1 1 1 0 0,0-1-1 0 0,1 1 0 0 0,-1-1 0 0 0,0 0 1 0 0,0 0-1 0 0,2-1 0 0 0,12-9-1043 0 0,13-11-1785 0 0,-27 22 2632 0 0,-1 0 266 0 0,0 0 118 0 0,0 0 24 0 0,0 0 46 0 0,0 0 178 0 0,0 0 78 0 0,0 0-457 0 0,0 0 0 0 0,0 1 0 0 0,1-1 1 0 0,-1 0-1 0 0,0 0 0 0 0,0 1 0 0 0,0-1 0 0 0,0 0 0 0 0,0 0 0 0 0,1 1 0 0 0,-1-1 0 0 0,0 0 0 0 0,0 1 1 0 0,0-1-1 0 0,0 0 0 0 0,0 1 0 0 0,0-1 0 0 0,0 0 0 0 0,0 1 0 0 0,0-1 0 0 0,0 0 0 0 0,0 0 1 0 0,0 1-1 0 0,0-1 0 0 0,-1 0 0 0 0,1 1 0 0 0,0-1 0 0 0,0 0 0 0 0,0 0 0 0 0,0 1 0 0 0,0-1 0 0 0,-1 1 1 0 0,-4 11 28 0 0,1-5 481 0 0,0 0 0 0 0,1 0-1 0 0,-4 12 1 0 0,4-11-221 0 0,0-1 1 0 0,-1 1-1 0 0,-5 9 0 0 0,3-8-215 0 0,0 0 0 0 0,1 1 0 0 0,0 0 0 0 0,-4 11 0 0 0,9-17-120 0 0,-1 0-1 0 0,0 0 0 0 0,1 0 0 0 0,0 0 1 0 0,0 1-1 0 0,0-1 0 0 0,1 0 0 0 0,-1 0 1 0 0,1 0-1 0 0,0 0 0 0 0,0 0 0 0 0,1 0 1 0 0,1 5-1 0 0,-3-8 16 0 0,1 0 0 0 0,-1 1 0 0 0,1-1 0 0 0,0 0 0 0 0,-1 0 0 0 0,1 1-1 0 0,0-1 1 0 0,0 0 0 0 0,0 0 0 0 0,0 0 0 0 0,0 0 0 0 0,0 0 0 0 0,0 0 0 0 0,0 0 0 0 0,0 0 0 0 0,0-1 0 0 0,1 1 0 0 0,-1 0-1 0 0,0-1 1 0 0,0 1 0 0 0,1-1 0 0 0,-1 1 0 0 0,0-1 0 0 0,1 1 0 0 0,-1-1 0 0 0,1 0 0 0 0,-1 0 0 0 0,0 0 0 0 0,1 0 0 0 0,-1 0-1 0 0,1 0 1 0 0,-1 0 0 0 0,0 0 0 0 0,1-1 0 0 0,-1 1 0 0 0,1-1 0 0 0,-1 1 0 0 0,0-1 0 0 0,0 1 0 0 0,3-2 0 0 0,3-4-266 0 0,0 1 1 0 0,0-1-1 0 0,-1-1 1 0 0,0 1 0 0 0,0-1-1 0 0,0 0 1 0 0,6-11-1 0 0,-3 5 121 0 0,67-102-194 0 0,-59 90 617 0 0,13-21 26 0 0,-28 42-292 0 0,0 1 0 0 0,0-1-1 0 0,1 1 1 0 0,-1-1 0 0 0,5-3-1 0 0,-8 9 92 0 0,-1 0 0 0 0,1 0 1 0 0,-1 0-1 0 0,1 0 0 0 0,0 1 0 0 0,-2 4 0 0 0,2-3 5 0 0,-1-1 0 0 0,1 0-1 0 0,-1 1 1 0 0,0-1 0 0 0,0 0 0 0 0,-3 4 0 0 0,1-2 81 0 0,0 1 0 0 0,1-1 0 0 0,-1 1 1 0 0,1 0-1 0 0,0 0 0 0 0,-2 7 0 0 0,-1 0 360 0 0,0 4-400 0 0,0 1 0 0 0,1-1 0 0 0,-6 37 0 0 0,11-53-173 0 0,0 0 0 0 0,-1 0 0 0 0,1 1 0 0 0,0-1 0 0 0,0 0-1 0 0,0 0 1 0 0,0 0 0 0 0,0 0 0 0 0,0 0 0 0 0,0 0 0 0 0,0 0 0 0 0,0 1 0 0 0,0-1-1 0 0,0 0 1 0 0,1 0 0 0 0,-1 0 0 0 0,1 0 0 0 0,-1 0 0 0 0,1 0 0 0 0,-1 0 0 0 0,1 0-1 0 0,-1 0 1 0 0,1 0 0 0 0,0 0 0 0 0,0-1 0 0 0,-1 1 0 0 0,1 0 0 0 0,0 0 0 0 0,0-1-1 0 0,0 1 1 0 0,0 0 0 0 0,0-1 0 0 0,0 1 0 0 0,0-1 0 0 0,0 1 0 0 0,0-1-1 0 0,0 0 1 0 0,0 1 0 0 0,0-1 0 0 0,0 0 0 0 0,0 0 0 0 0,0 0 0 0 0,0 0 0 0 0,1 0-1 0 0,-1 0 1 0 0,0 0 0 0 0,0 0 0 0 0,1 0 0 0 0,2-1-71 0 0,0 0-1 0 0,0 1 1 0 0,0-1 0 0 0,0-1 0 0 0,0 1-1 0 0,-1 0 1 0 0,1-1 0 0 0,0 0 0 0 0,-1 0-1 0 0,1 0 1 0 0,-1 0 0 0 0,5-5 0 0 0,3-6-224 0 0,-1 0 1 0 0,0-1-1 0 0,9-17 1 0 0,-10 16 442 0 0,7-23 470 0 0,-7 16-122 0 0,7-16 9 0 0,-16 37-581 0 0,0 1 53 0 0,0 0 190 0 0,0 0 81 0 0,-4 14 524 0 0,-13 37-277 0 0,9-21-788 0 0,3-14 694 0 0,-4 22 1 0 0,9-33-294 0 0,-1 0 1 0 0,1 0-1 0 0,0 0 1 0 0,0-1 0 0 0,0 1-1 0 0,1 0 1 0 0,-1 0 0 0 0,1 0-1 0 0,2 5 1 0 0,-3-9-82 0 0,1 0 1 0 0,-1 0 0 0 0,0 0-1 0 0,1 0 1 0 0,-1 0-1 0 0,1 0 1 0 0,-1 0-1 0 0,1 0 1 0 0,0 0 0 0 0,-1-1-1 0 0,1 1 1 0 0,0 0-1 0 0,0 0 1 0 0,-1 0 0 0 0,1-1-1 0 0,0 1 1 0 0,0-1-1 0 0,0 1 1 0 0,0-1-1 0 0,0 1 1 0 0,0-1 0 0 0,0 1-1 0 0,1-1 1 0 0,0 1-15 0 0,-1-1 0 0 0,1 0-1 0 0,0 0 1 0 0,0-1 0 0 0,-1 1 0 0 0,1 0 0 0 0,0 0 0 0 0,-1-1 0 0 0,1 1-1 0 0,0-1 1 0 0,-1 0 0 0 0,1 1 0 0 0,1-2 0 0 0,3-2-111 0 0,1-1 0 0 0,-1 1 0 0 0,0-1-1 0 0,0 0 1 0 0,6-8 0 0 0,43-41-1660 0 0,-35 37 1610 0 0,-2-1-1 0 0,19-23 0 0 0,-37 40 170 0 0,8-10 0 0 0,1 1 0 0 0,11-12 0 0 0,-17 22 0 0 0,-2 6 0 0 0,-2 5 0 0 0,-9 16 0 0 0,5-12 0 0 0,0-1 0 0 0,-10 17 0 0 0,12-26 203 0 0,0 1 0 0 0,1 0 0 0 0,0-1 0 0 0,0 1 0 0 0,0 0 0 0 0,1 0 0 0 0,-1 1 0 0 0,1 10 0 0 0,1-17-197 0 0,0 0-1 0 0,0 0 1 0 0,1 0 0 0 0,-1 1-1 0 0,0-1 1 0 0,1 0 0 0 0,-1 0-1 0 0,0 0 1 0 0,1 0 0 0 0,-1 0-1 0 0,0 0 1 0 0,1 0 0 0 0,-1 0-1 0 0,0 0 1 0 0,0 0 0 0 0,1 0-1 0 0,-1 0 1 0 0,0-1 0 0 0,1 1-1 0 0,-1 0 1 0 0,0 0 0 0 0,1 0-1 0 0,-1 0 1 0 0,0 0 0 0 0,0-1-1 0 0,1 1 1 0 0,-1 0 0 0 0,10-5 0 0 0,1-5-476 0 0,0 0-1 0 0,-1 0 0 0 0,0-1 0 0 0,16-23 1 0 0,-24 32 458 0 0,5-8-121 0 0,0 1 1 0 0,1 0-1 0 0,0 0 0 0 0,1 1 1 0 0,0 0-1 0 0,0 1 0 0 0,0 0 1 0 0,1 0-1 0 0,20-9 0 0 0,-29 15 165 0 0,-1 1 1 0 0,1 0-1 0 0,-1 0 0 0 0,1 0 0 0 0,-1 0 0 0 0,1 0 0 0 0,0 0 0 0 0,-1 0 0 0 0,1 0 0 0 0,-1 0 0 0 0,1 0 0 0 0,-1 0 0 0 0,1 0 1 0 0,0 1-1 0 0,-1-1 0 0 0,1 0 0 0 0,-1 0 0 0 0,1 1 0 0 0,-1-1 0 0 0,1 0 0 0 0,-1 0 0 0 0,1 1 0 0 0,-1-1 0 0 0,0 1 1 0 0,1-1-1 0 0,-1 0 0 0 0,1 1 0 0 0,-1-1 0 0 0,0 1 0 0 0,1-1 0 0 0,-1 1 0 0 0,0-1 0 0 0,0 1 0 0 0,1-1 0 0 0,-1 1 1 0 0,0 0-1 0 0,0-1 0 0 0,0 1 0 0 0,0-1 0 0 0,0 1 0 0 0,0 1 0 0 0,4 26 1192 0 0,-8 35 1108 0 0,1-47-2521 0 0,2 0 0 0 0,0 0-1 0 0,1 0 1 0 0,2 25 0 0 0,1-27-822 0 0,4-8-12 0 0</inkml:trace>
  <inkml:trace contextRef="#ctx0" brushRef="#br0" timeOffset="1386.54">2278 643 17319 0 0,'-2'3'109'0'0,"2"-2"-82"0"0,-1-1 0 0 0,1 0 0 0 0,0 1 0 0 0,0-1-1 0 0,-1 1 1 0 0,1-1 0 0 0,-1 0 0 0 0,1 1 0 0 0,0-1-1 0 0,-1 0 1 0 0,1 1 0 0 0,-1-1 0 0 0,1 0 0 0 0,-1 0-1 0 0,1 1 1 0 0,-1-1 0 0 0,1 0 0 0 0,-1 0 0 0 0,1 0-1 0 0,-1 0 1 0 0,1 0 0 0 0,-1 0 0 0 0,1 0 0 0 0,-1 0 0 0 0,1 0-1 0 0,-1 0 1 0 0,1 0 0 0 0,-1 0 0 0 0,1 0 0 0 0,-1 0-1 0 0,1 0 1 0 0,-1 0 0 0 0,1-1 0 0 0,-1 1 0 0 0,1 0-1 0 0,-1 0 1 0 0,1-1 0 0 0,-1 1 0 0 0,1 0 0 0 0,-1-1-1 0 0,-1 1 233 0 0,0-1-1 0 0,0 1 1 0 0,0 0-1 0 0,1 0 0 0 0,-1 0 1 0 0,0 0-1 0 0,0 0 1 0 0,0 0-1 0 0,-4 1 1 0 0,6-1-117 0 0,-1 0 0 0 0,0 0 0 0 0,0 0 0 0 0,0 1 1 0 0,1-1-1 0 0,-1 0 0 0 0,0 0 0 0 0,1 0 0 0 0,-1 1 1 0 0,0-1-1 0 0,0 1 0 0 0,1-1 0 0 0,-1 0 0 0 0,1 1 1 0 0,-1-1-1 0 0,0 1 0 0 0,1-1 0 0 0,-1 1 1 0 0,1 0-1 0 0,-1-1 0 0 0,1 1 0 0 0,-1-1 0 0 0,1 1 1 0 0,0 0-1 0 0,-1-1 0 0 0,1 2 0 0 0,0-1 346 0 0,0-1-101 0 0,-1 1 887 0 0,6-2-959 0 0,27-20-299 0 0,-22 15-35 0 0,-1 0-1 0 0,1-1 1 0 0,9-9 0 0 0,110-104 240 0 0,-109 100-654 0 0,-2-1-1 0 0,0-1 1 0 0,20-32-1 0 0,38-78-1003 0 0,-34 57 315 0 0,34-50-1802 0 0,-75 122 2437 0 0,-2 4 195 0 0,-4 6 147 0 0,-9 13 604 0 0,-39 77 2047 0 0,-80 168-455 0 0,113-224-1704 0 0,-29 64 1380 0 0,40-83-1364 0 0,1 1 1 0 0,-9 42 0 0 0,14-37-364 0 0,3-26 0 0 0,0 0 0 0 0,0-1 0 0 0,0 1 0 0 0,0-1 0 0 0,0 1 0 0 0,1 0 0 0 0,-1-1 0 0 0,1 1 0 0 0,-1-1 0 0 0,1 1 0 0 0,0-1 0 0 0,-1 1 0 0 0,1-1 0 0 0,1 3 0 0 0,-1-4 0 0 0,0 0 0 0 0,-1 1 0 0 0,1-1 0 0 0,0 0 0 0 0,-1 1 0 0 0,1-1 0 0 0,0 0 0 0 0,0 0 0 0 0,-1 1 0 0 0,1-1 0 0 0,0 0 0 0 0,0 0 0 0 0,0 0 0 0 0,-1 0 0 0 0,1 0 0 0 0,0 0 0 0 0,0 0 0 0 0,-1-1 0 0 0,1 1 0 0 0,0 0 0 0 0,1-1 0 0 0,15-6 0 0 0,-10 3-42 0 0,-1-1 1 0 0,0 0-1 0 0,-1 0 0 0 0,1 0 0 0 0,-1-1 0 0 0,0 0 1 0 0,5-6-1 0 0,29-49-529 0 0,-24 35 407 0 0,152-227-1956 0 0,-67 101-171 0 0,-25 20 1438 0 0,-55 94-711 0 0,-15 26 493 0 0,-4 11 679 0 0,-1 1 10 0 0,-1 2 96 0 0,-8 7 486 0 0,1 1 0 0 0,1 0-1 0 0,0 0 1 0 0,1 1-1 0 0,0 0 1 0 0,-7 18-1 0 0,-3 3 16 0 0,-69 114 384 0 0,13-21 226 0 0,48-83-442 0 0,-1 2 777 0 0,2 1 1 0 0,-30 83-1 0 0,52-124-1081 0 0,-7 27 606 0 0,7-30-662 0 0,1 1 0 0 0,0-1 1 0 0,0 1-1 0 0,0-1 0 0 0,-1 1 1 0 0,1 0-1 0 0,1-1 0 0 0,-1 1 1 0 0,0-1-1 0 0,0 1 0 0 0,1-1 1 0 0,-1 1-1 0 0,0-1 0 0 0,1 1 1 0 0,0-1-1 0 0,0 2 0 0 0,-1-3-24 0 0,1 1-1 0 0,-1-1 1 0 0,0 0-1 0 0,1 0 1 0 0,-1 0 0 0 0,0 0-1 0 0,0 1 1 0 0,1-1-1 0 0,-1 0 1 0 0,0 0-1 0 0,1 0 1 0 0,-1 0 0 0 0,0 0-1 0 0,1 0 1 0 0,-1 0-1 0 0,0 0 1 0 0,1 0-1 0 0,-1 0 1 0 0,1 0 0 0 0,-1 0-1 0 0,0 0 1 0 0,1 0-1 0 0,-1 0 1 0 0,0 0-1 0 0,1-1 1 0 0,-1 1 0 0 0,0 0-1 0 0,0 0 1 0 0,1 0-1 0 0,-1 0 1 0 0,0-1-1 0 0,1 1 1 0 0,-1 0-1 0 0,0-1 1 0 0,12-10-85 0 0,-8 7 62 0 0,152-133-1341 0 0,-55 52-2610 0 0,-101 85 3966 0 0,2-2-248 0 0,0-1-1 0 0,1 1 0 0 0,-1 1 1 0 0,1-1-1 0 0,-1 0 1 0 0,1 0-1 0 0,0 1 1 0 0,0 0-1 0 0,0-1 0 0 0,3 0 1 0 0,-5 2 241 0 0,-1 1 0 0 0,1-1 0 0 0,-1 0-1 0 0,0 0 1 0 0,1 1 0 0 0,-1-1 0 0 0,0 0 0 0 0,0 1 0 0 0,1-1 0 0 0,-1 1 0 0 0,0-1 0 0 0,0 0 0 0 0,1 1 0 0 0,-1-1-1 0 0,0 1 1 0 0,0-1 0 0 0,0 1 0 0 0,0-1 0 0 0,0 0 0 0 0,0 1 0 0 0,0-1 0 0 0,0 1 0 0 0,0-1 0 0 0,0 1 0 0 0,0-1-1 0 0,0 1 1 0 0,0-1 0 0 0,0 0 0 0 0,0 1 0 0 0,0-1 0 0 0,0 1 0 0 0,-1-1 0 0 0,1 1 0 0 0,0-1 0 0 0,-1 1-1 0 0,-5 21 121 0 0,5-20-59 0 0,-30 75 2377 0 0,10-30-61 0 0,16-34-1640 0 0,1 0 1 0 0,-5 18-1 0 0,8-28-612 0 0,1 0 0 0 0,-1 1 0 0 0,1-1 1 0 0,0 1-1 0 0,0-1 0 0 0,0 0 0 0 0,0 1 0 0 0,0-1 0 0 0,1 0 0 0 0,-1 1 0 0 0,1-1 1 0 0,0 0-1 0 0,0 1 0 0 0,0-1 0 0 0,3 4 0 0 0,-3-6-119 0 0,0 0 0 0 0,0 0 0 0 0,0 1 0 0 0,0-1 0 0 0,0 0 0 0 0,0-1 1 0 0,0 1-1 0 0,0 0 0 0 0,0 0 0 0 0,0 0 0 0 0,1-1 0 0 0,-1 1 0 0 0,0 0 0 0 0,1-1 0 0 0,-1 1 0 0 0,0-1 0 0 0,1 0 0 0 0,-1 1 0 0 0,1-1 0 0 0,-1 0 0 0 0,0 0 0 0 0,1 0 0 0 0,-1 0 0 0 0,1 0 0 0 0,-1 0 0 0 0,1-1 0 0 0,-1 1 1 0 0,0 0-1 0 0,1-1 0 0 0,-1 1 0 0 0,3-2 0 0 0,3-1-92 0 0,1-1 0 0 0,-1 0 1 0 0,0 0-1 0 0,8-7 0 0 0,-11 8 60 0 0,-2 1-6 0 0,16-11-961 0 0,17-17 0 0 0,-29 25 582 0 0,0-1 0 0 0,-1 0 1 0 0,0 0-1 0 0,-1-1 0 0 0,1 0 0 0 0,4-11 1 0 0,-8 18 407 0 0,0-2 8 0 0,0 0 1 0 0,0-1-1 0 0,0 1 1 0 0,0 0-1 0 0,0 0 1 0 0,0-1 0 0 0,-1 1-1 0 0,1 0 1 0 0,-1-1-1 0 0,0 1 1 0 0,0-1-1 0 0,0 1 1 0 0,0-5-1 0 0,-1 5 111 0 0,1 1-1 0 0,-1 0 0 0 0,0-1 0 0 0,0 1 1 0 0,1-1-1 0 0,-1 1 0 0 0,0 0 1 0 0,-1-1-1 0 0,1 1 0 0 0,0 0 0 0 0,0 0 1 0 0,0 0-1 0 0,-1 0 0 0 0,1 0 0 0 0,0 0 1 0 0,-1 1-1 0 0,1-1 0 0 0,-3-1 0 0 0,4 2-89 0 0,-1 0 95 0 0,-1-1-1 0 0,1 1 1 0 0,-1 0-1 0 0,1-1 1 0 0,-1 1-1 0 0,1 0 1 0 0,-1 0-1 0 0,1 0 1 0 0,-1 0-1 0 0,1 0 1 0 0,0 0-1 0 0,-1 0 1 0 0,1 1-1 0 0,-1-1 1 0 0,1 1-1 0 0,-1-1 1 0 0,1 1-1 0 0,0-1 1 0 0,-1 1-1 0 0,1 0 1 0 0,0-1-1 0 0,-1 1 1 0 0,1 0-1 0 0,0 0 1 0 0,0 0-1 0 0,0 0 1 0 0,0 0-1 0 0,0 0 1 0 0,0 1-1 0 0,0-1 1 0 0,0 0-1 0 0,0 0 1 0 0,0 3-1 0 0,-1-1-21 0 0,0 0 1 0 0,0 1-1 0 0,1-1 0 0 0,-1 1 0 0 0,1 0 0 0 0,0 0 1 0 0,0-1-1 0 0,0 1 0 0 0,1 0 0 0 0,-1 0 0 0 0,1 0 1 0 0,0 4-1 0 0,1-4-34 0 0,-1-1-1 0 0,1 1 1 0 0,0-1-1 0 0,0 1 1 0 0,0 0 0 0 0,1-1-1 0 0,-1 0 1 0 0,1 1 0 0 0,0-1-1 0 0,0 0 1 0 0,0 0 0 0 0,0 0-1 0 0,0 0 1 0 0,1 0 0 0 0,-1-1-1 0 0,1 1 1 0 0,0-1-1 0 0,0 0 1 0 0,-1 1 0 0 0,2-1-1 0 0,-1 0 1 0 0,0-1 0 0 0,0 1-1 0 0,1-1 1 0 0,-1 1 0 0 0,1-1-1 0 0,-1 0 1 0 0,1 0 0 0 0,-1-1-1 0 0,1 1 1 0 0,0-1 0 0 0,4 0-1 0 0,7 2-48 0 0,-11-1 0 0 0,0-1 0 0 0,0 1 0 0 0,0-1 0 0 0,0 0 0 0 0,0 0 0 0 0,0-1 0 0 0,1 1 0 0 0,-1-1 0 0 0,0 0 0 0 0,5-2 0 0 0,1-1-905 0 0,-1-1 1 0 0,0 0-1 0 0,0 0 0 0 0,0-1 0 0 0,-1 0 1 0 0,0-1-1 0 0,0 0 0 0 0,0 0 0 0 0,-1-1 1 0 0,0 1-1 0 0,7-12 0 0 0,-4 2-1317 0 0</inkml:trace>
  <inkml:trace contextRef="#ctx0" brushRef="#br0" timeOffset="1826.81">2321 419 22183 0 0,'-5'0'198'0'0,"-18"0"845"0"0,23 0-1035 0 0,-1 0 1 0 0,1 0-1 0 0,-1 0 0 0 0,1 0 0 0 0,0 0 1 0 0,-1 0-1 0 0,1 0 0 0 0,-1 0 0 0 0,1 0 1 0 0,0 0-1 0 0,-1 0 0 0 0,1-1 1 0 0,0 1-1 0 0,-1 0 0 0 0,1 0 0 0 0,-1 0 1 0 0,1 0-1 0 0,0-1 0 0 0,-1 1 0 0 0,1 0 1 0 0,0 0-1 0 0,0-1 0 0 0,-1 1 0 0 0,1 0 1 0 0,0 0-1 0 0,-1-1 0 0 0,1 1 0 0 0,0 0 1 0 0,0-1-1 0 0,0 1 0 0 0,-1 0 0 0 0,1-1 1 0 0,0 1-1 0 0,0-1 0 0 0,0 1 0 0 0,0 0 1 0 0,0-1-1 0 0,0 1 0 0 0,0-1 1 0 0,0 1-1 0 0,0 0 0 0 0,0-1 0 0 0,1-1 68 0 0,1 0 0 0 0,0 0 0 0 0,0 0 0 0 0,0 0 0 0 0,0 1 0 0 0,0-1 0 0 0,1 1 0 0 0,-1 0 0 0 0,0 0 0 0 0,1-1 0 0 0,-1 1 0 0 0,1 1 0 0 0,3-2-1 0 0,-5 2-55 0 0,26-9 346 0 0,1 2 0 0 0,0 1 0 0 0,36-3-1 0 0,88 1 1169 0 0,-106 6-1838 0 0,1 1-1189 0 0,3-1-4828 0 0,-2 0-2164 0 0</inkml:trace>
  <inkml:trace contextRef="#ctx0" brushRef="#br0" timeOffset="2325.13">3741 626 20303 0 0,'0'0'463'0'0,"-17"2"1298"0"0,6-1-1761 0 0,11-1 2 0 0,-1 0 0 0 0,1 0 0 0 0,0 0 0 0 0,-1 0 0 0 0,1 0 0 0 0,0 1-1 0 0,-1-1 1 0 0,1 0 0 0 0,0 0 0 0 0,0 0 0 0 0,-1 0 0 0 0,1 1 0 0 0,0-1-1 0 0,0 0 1 0 0,-1 0 0 0 0,1 1 0 0 0,0-1 0 0 0,0 0 0 0 0,0 0 0 0 0,-1 1-1 0 0,1-1 1 0 0,0 0 0 0 0,0 1 0 0 0,0-1 0 0 0,0 0 0 0 0,0 0 0 0 0,0 1 0 0 0,0-1-1 0 0,0 0 1 0 0,0 1 0 0 0,0-1 0 0 0,0 0 0 0 0,0 1 0 0 0,0-1 0 0 0,0 0-1 0 0,0 1 1 0 0,0-1 0 0 0,0 1 0 0 0,3 7-69 0 0,-3-7 69 0 0,0-1 0 0 0,0 1 0 0 0,1 0 0 0 0,-1-1 1 0 0,0 1-1 0 0,1-1 0 0 0,-1 1 0 0 0,0-1 0 0 0,1 1 1 0 0,-1-1-1 0 0,1 1 0 0 0,-1-1 0 0 0,1 1 0 0 0,-1-1 1 0 0,1 1-1 0 0,-1-1 0 0 0,1 1 0 0 0,-1-1 0 0 0,1 0 1 0 0,-1 0-1 0 0,1 1 0 0 0,0-1 0 0 0,-1 0 0 0 0,1 0 0 0 0,0 1 1 0 0,-1-1-1 0 0,1 0 0 0 0,0 0 0 0 0,-1 0 0 0 0,1 0 1 0 0,0 0-1 0 0,-1 0 0 0 0,1 0 0 0 0,0 0 0 0 0,-1-1 1 0 0,1 1-1 0 0,-1 0 0 0 0,1 0 0 0 0,0 0 0 0 0,-1-1 1 0 0,1 1-1 0 0,-1 0 0 0 0,1-1 0 0 0,0 1 0 0 0,0-1 0 0 0,5-3 142 0 0,-1 1 0 0 0,1-1 0 0 0,7-9 0 0 0,-5 6 281 0 0,52-38 282 0 0,1 3 1 0 0,73-39 0 0 0,-130 80-852 0 0,-1-1 1 0 0,0 1-1 0 0,1 0 1 0 0,-1 0-1 0 0,1 0 1 0 0,0 0 0 0 0,4 0-1 0 0,-8 1 87 0 0,1 0 0 0 0,0 0 0 0 0,-1 0 0 0 0,1 0 0 0 0,0 0 0 0 0,0 0 0 0 0,-1 0 0 0 0,1 0 0 0 0,0 0 0 0 0,-1 0 0 0 0,1 0 0 0 0,0 1 0 0 0,-1-1 1 0 0,1 0-1 0 0,-1 0 0 0 0,1 1 0 0 0,0-1 0 0 0,-1 0 0 0 0,1 1 0 0 0,-1-1 0 0 0,1 1 0 0 0,-1-1 0 0 0,1 1 0 0 0,-1-1 0 0 0,1 1 0 0 0,-1-1 0 0 0,0 1 0 0 0,1 0 0 0 0,-1-1 0 0 0,0 1 0 0 0,1-1 0 0 0,-1 1 0 0 0,0 0 0 0 0,0-1 0 0 0,1 1 0 0 0,-1 0 0 0 0,0-1 0 0 0,0 1 0 0 0,0 0 0 0 0,0 0 0 0 0,0-1 0 0 0,0 1 0 0 0,0 0 0 0 0,0-1 0 0 0,0 1 0 0 0,-1 0 0 0 0,0 5-254 0 0,0 0-1 0 0,-1 0 0 0 0,0-1 0 0 0,0 1 1 0 0,0-1-1 0 0,-1 1 0 0 0,-4 6 1 0 0,-26 35-128 0 0,14-22 422 0 0,-41 53 1245 0 0,16-32 2640 0 0,121-115-2026 0 0,67-44-5132 0 0,-63 64-286 0 0,-44 32-2640 0 0,-21 10 658 0 0</inkml:trace>
  <inkml:trace contextRef="#ctx0" brushRef="#br0" timeOffset="4269.89">4273 603 17135 0 0,'-31'28'1434'0'0,"17"-15"-1100"0"0,-15 16 1 0 0,24-23 634 0 0,1-1 0 0 0,0 1 0 0 0,-6 10 0 0 0,10-16-965 0 0,0 0-1 0 0,0 0 1 0 0,0 0 0 0 0,0 0 0 0 0,0 0-1 0 0,0 1 1 0 0,0-1 0 0 0,0 0 0 0 0,0 0-1 0 0,0 0 1 0 0,0 0 0 0 0,0 0 0 0 0,0 0-1 0 0,0 0 1 0 0,0 0 0 0 0,0 0 0 0 0,0 0-1 0 0,0 0 1 0 0,0 0 0 0 0,0 0 0 0 0,0 0-1 0 0,0 0 1 0 0,0 0 0 0 0,0 1 0 0 0,0-1-1 0 0,0 0 1 0 0,0 0 0 0 0,0 0 0 0 0,0 0-1 0 0,0 0 1 0 0,0 0 0 0 0,0 0 0 0 0,0 0-1 0 0,0 0 1 0 0,0 0 0 0 0,0 0 0 0 0,0 0-1 0 0,0 0 1 0 0,0 0 0 0 0,0 0 0 0 0,1 0-1 0 0,-1 0 1 0 0,0 0 0 0 0,0 0 0 0 0,0 0-1 0 0,0 0 1 0 0,0 0 0 0 0,0 0 0 0 0,0 0-1 0 0,0 0 1 0 0,0 0 0 0 0,0 0 0 0 0,0 0-1 0 0,0 0 1 0 0,0 0 0 0 0,0 0 0 0 0,0 0-1 0 0,0 0 1 0 0,0 0 0 0 0,1 0 0 0 0,-1 0-1 0 0,0 0 1 0 0,0 0 0 0 0,0 0 0 0 0,0 0-1 0 0,7-2 105 0 0,5-4-90 0 0,50-40-45 0 0,-22 15-78 0 0,19-19-878 0 0,-44 36 699 0 0,1 0 0 0 0,33-21-1 0 0,-49 35 285 0 0,0-1 0 0 0,1 1 0 0 0,-1 0 0 0 0,0 0 0 0 0,1 0 0 0 0,-1-1-1 0 0,0 1 1 0 0,1 0 0 0 0,-1 0 0 0 0,0 0 0 0 0,1 0 0 0 0,-1 0 0 0 0,0 0 0 0 0,1-1-1 0 0,-1 1 1 0 0,0 0 0 0 0,1 0 0 0 0,-1 0 0 0 0,0 0 0 0 0,1 0 0 0 0,-1 0 0 0 0,0 1-1 0 0,1-1 1 0 0,-1 6-41 0 0,-7 8-59 0 0,-5 2 105 0 0,0-1-1 0 0,-17 15 0 0 0,12-12 161 0 0,0 0 485 0 0,-21 22 1222 0 0,34-36-1493 0 0,1 1 1 0 0,-1 0 0 0 0,1 0-1 0 0,0 1 1 0 0,0-1 0 0 0,-3 10 0 0 0,6-14-374 0 0,0 0 1 0 0,-1 0 0 0 0,1 0-1 0 0,0 0 1 0 0,0 0 0 0 0,0-1 0 0 0,0 1-1 0 0,-1 0 1 0 0,1 0 0 0 0,1 0 0 0 0,-1 0-1 0 0,0 0 1 0 0,0 0 0 0 0,0 0 0 0 0,0 0-1 0 0,1 0 1 0 0,-1-1 0 0 0,0 1 0 0 0,1 0-1 0 0,-1 0 1 0 0,0 0 0 0 0,1-1-1 0 0,0 2 1 0 0,0-1 4 0 0,0 0-1 0 0,0 0 1 0 0,0-1-1 0 0,1 1 1 0 0,-1 0-1 0 0,0-1 1 0 0,0 1 0 0 0,1-1-1 0 0,-1 1 1 0 0,0-1-1 0 0,1 0 1 0 0,-1 1-1 0 0,3-1 1 0 0,2 0 14 0 0,0 0 0 0 0,1 0 0 0 0,-1 0-1 0 0,0-1 1 0 0,9-2 0 0 0,3-3-204 0 0,-1-1 1 0 0,0-1-1 0 0,0 0 0 0 0,-1-1 1 0 0,15-12-1 0 0,18-8-278 0 0,-17 10-384 0 0,-20 11 442 0 0,0 1 1 0 0,0 1 0 0 0,0 0 0 0 0,1 0 0 0 0,17-4-1 0 0,-27 9 325 0 0,-1 1-1 0 0,1-1 0 0 0,-1 1 0 0 0,0 0 0 0 0,1 0 1 0 0,-1 0-1 0 0,1 0 0 0 0,-1 0 0 0 0,1 0 0 0 0,3 2 1 0 0,-5-2 82 0 0,-1 0 1 0 0,0 0-1 0 0,1 1 1 0 0,-1-1-1 0 0,1 0 0 0 0,-1 0 1 0 0,1 1-1 0 0,-1-1 1 0 0,0 1-1 0 0,1-1 1 0 0,-1 0-1 0 0,0 1 1 0 0,1-1-1 0 0,-1 1 1 0 0,0-1-1 0 0,1 0 1 0 0,-1 1-1 0 0,0-1 1 0 0,0 1-1 0 0,1 0 1 0 0,-1 0 57 0 0,0 0 1 0 0,0 1 0 0 0,0-1 0 0 0,0 0 0 0 0,0 0-1 0 0,-1 0 1 0 0,1 0 0 0 0,0 0 0 0 0,0 0 0 0 0,-1 0 0 0 0,1 1-1 0 0,-1-1 1 0 0,0 1 0 0 0,-19 41 2481 0 0,20-43-2403 0 0,0 0-39 0 0,11-16-708 0 0,-7 11 385 0 0,-2 2-5 0 0,1 0 0 0 0,-1 0 1 0 0,0-1-1 0 0,0 1 0 0 0,0 0 0 0 0,-1-1 0 0 0,1 1 0 0 0,-1-1 0 0 0,0 1 0 0 0,0-1 0 0 0,1-6 0 0 0,-2 9 226 0 0,0 0-1 0 0,0 1 0 0 0,0-1 0 0 0,0 0 0 0 0,0 0 1 0 0,0 0-1 0 0,-1 0 0 0 0,1 1 0 0 0,0-1 1 0 0,-1 0-1 0 0,1 0 0 0 0,0 0 0 0 0,-1 1 0 0 0,1-1 1 0 0,-1 0-1 0 0,1 1 0 0 0,-1-1 0 0 0,1 0 1 0 0,-1 1-1 0 0,0-1 0 0 0,1 1 0 0 0,-1-1 0 0 0,0 1 1 0 0,1-1-1 0 0,-1 1 0 0 0,0 0 0 0 0,0-1 1 0 0,1 1-1 0 0,-1 0 0 0 0,0-1 0 0 0,0 1 1 0 0,0 0-1 0 0,0 0 0 0 0,1 0 0 0 0,-1 0 0 0 0,0 0 1 0 0,0 0-1 0 0,0 0 0 0 0,0 0 0 0 0,-1 0 1 0 0,-2 1 105 0 0,-1-1 1 0 0,1 1 0 0 0,-1 0 0 0 0,1 0 0 0 0,-5 2 0 0 0,-2 2 307 0 0,-1 0 0 0 0,2 0 0 0 0,-1 1 0 0 0,-13 10 0 0 0,21-14-354 0 0,0 0 0 0 0,1 1 0 0 0,-1 0-1 0 0,0-1 1 0 0,1 1 0 0 0,0 0 0 0 0,0 0 0 0 0,-3 4 0 0 0,5-5-57 0 0,-1 0 0 0 0,0 0 1 0 0,1-1-1 0 0,-1 1 0 0 0,1 0 0 0 0,-1 0 1 0 0,1 0-1 0 0,0 0 0 0 0,0 0 1 0 0,0 0-1 0 0,0-1 0 0 0,0 1 0 0 0,0 0 1 0 0,0 0-1 0 0,1 0 0 0 0,0 3 1 0 0,0-3 14 0 0,-1-1 1 0 0,1 0 0 0 0,-1 1 0 0 0,1-1-1 0 0,0 0 1 0 0,-1 1 0 0 0,1-1-1 0 0,0 0 1 0 0,0 0 0 0 0,0 0 0 0 0,0 0-1 0 0,0 0 1 0 0,0 0 0 0 0,0 0 0 0 0,0 0-1 0 0,0 0 1 0 0,1-1 0 0 0,-1 1 0 0 0,0 0-1 0 0,0-1 1 0 0,1 1 0 0 0,1 0 0 0 0,-1-1-45 0 0,1 0 0 0 0,-1 1 1 0 0,1-1-1 0 0,0 0 1 0 0,-1-1-1 0 0,1 1 0 0 0,-1 0 1 0 0,1-1-1 0 0,-1 1 1 0 0,1-1-1 0 0,3-1 1 0 0,2-2-225 0 0,0 0 0 0 0,0-1 0 0 0,0 0 0 0 0,0 0 0 0 0,12-11 1 0 0,-7 5-704 0 0,17-21 0 0 0,-27 27 838 0 0,1 0-1 0 0,-1 0 0 0 0,1 0 1 0 0,-1 0-1 0 0,-1-1 0 0 0,1 0 1 0 0,-1 1-1 0 0,2-7 0 0 0,-4 9 177 0 0,1 1 1 0 0,-1-1-1 0 0,0 1 0 0 0,1-1 0 0 0,-1 0 0 0 0,0 1 0 0 0,-1-4 0 0 0,1 5 28 0 0,0 1-1 0 0,0-1 1 0 0,0 0 0 0 0,0 1-1 0 0,-1-1 1 0 0,1 1 0 0 0,0-1-1 0 0,0 1 1 0 0,-1-1-1 0 0,1 0 1 0 0,0 1 0 0 0,0-1-1 0 0,-1 1 1 0 0,1-1-1 0 0,-1 1 1 0 0,1 0 0 0 0,0-1-1 0 0,-1 1 1 0 0,1-1-1 0 0,-1 1 1 0 0,1 0 0 0 0,-1-1-1 0 0,1 1 1 0 0,-1 0-1 0 0,0-1 1 0 0,1 1 0 0 0,-1 0-1 0 0,1 0 1 0 0,-1 0-1 0 0,1 0 1 0 0,-1-1 0 0 0,-1 1-1 0 0,-3 2 803 0 0,13 0-737 0 0,0-2 1 0 0,0 1-1 0 0,0-1 1 0 0,0 0-1 0 0,0-1 1 0 0,0 0-1 0 0,0 0 1 0 0,0 0-1 0 0,11-5 1 0 0,-9 3-431 0 0,0 1 0 0 0,-1 0 0 0 0,1 0 0 0 0,0 1 0 0 0,15 0 0 0 0,-20 2 257 0 0,-1 0 0 0 0,0 0 0 0 0,0 0 0 0 0,1 0 0 0 0,-1 1 0 0 0,0-1 0 0 0,0 1 0 0 0,-1 0 0 0 0,1 0 1 0 0,0 1-1 0 0,-1-1 0 0 0,1 1 0 0 0,-1 0 0 0 0,0 0 0 0 0,1 0 0 0 0,-2 0 0 0 0,1 0 0 0 0,0 1 0 0 0,-1-1 0 0 0,3 5 0 0 0,-1 14-144 0 0,-4-18 160 0 0,-1-1 0 0 0,0 0 19 0 0,1-2 70 0 0,0-1 2 0 0,0 0-10 0 0,0 0-1 0 0,7-13-304 0 0,-6 8 86 0 0,0 0-1 0 0,0-1 0 0 0,0 1 1 0 0,0 0-1 0 0,-1-1 0 0 0,0 1 1 0 0,0-1-1 0 0,-1 1 0 0 0,0-1 1 0 0,0 1-1 0 0,0 0 0 0 0,0-1 1 0 0,-1 1-1 0 0,-3-8 0 0 0,4 12 141 0 0,1 0-1 0 0,0 0 0 0 0,-1 0 0 0 0,0 1 1 0 0,1-1-1 0 0,-1 0 0 0 0,1 0 0 0 0,-1 1 1 0 0,0-1-1 0 0,1 0 0 0 0,-1 1 0 0 0,0-1 1 0 0,0 0-1 0 0,0 1 0 0 0,1 0 0 0 0,-1-1 1 0 0,0 1-1 0 0,0-1 0 0 0,0 1 0 0 0,0 0 1 0 0,0 0-1 0 0,0-1 0 0 0,-1 1 0 0 0,0 0 50 0 0,1 0-1 0 0,-1 1 0 0 0,1-1 0 0 0,-1 0 0 0 0,1 1 1 0 0,-1 0-1 0 0,1-1 0 0 0,-1 1 0 0 0,1 0 0 0 0,-1-1 1 0 0,1 1-1 0 0,-3 2 0 0 0,-1 2 225 0 0,-1 0-1 0 0,1 1 1 0 0,0-1 0 0 0,-7 12-1 0 0,-5 7 332 0 0,-35 56 1001 0 0,45-68-1305 0 0,1 0 0 0 0,0 1 1 0 0,1 0-1 0 0,-6 23 0 0 0,10-33-268 0 0,1-1 0 0 0,-1 1 0 0 0,1 0 0 0 0,0 0 0 0 0,0 0 0 0 0,0-1 0 0 0,0 1 0 0 0,0 0-1 0 0,0 0 1 0 0,1-1 0 0 0,0 1 0 0 0,-1 0 0 0 0,3 3 0 0 0,-3-5-35 0 0,1 1 0 0 0,0-1 0 0 0,-1-1 1 0 0,1 1-1 0 0,0 0 0 0 0,0 0 0 0 0,0 0 0 0 0,0 0 0 0 0,0 0 0 0 0,0-1 0 0 0,0 1 0 0 0,0 0 1 0 0,0-1-1 0 0,0 1 0 0 0,0-1 0 0 0,0 0 0 0 0,1 1 0 0 0,-1-1 0 0 0,0 0 0 0 0,0 1 0 0 0,0-1 1 0 0,1 0-1 0 0,-1 0 0 0 0,0 0 0 0 0,0 0 0 0 0,1 0 0 0 0,-1-1 0 0 0,0 1 0 0 0,0 0 1 0 0,0 0-1 0 0,3-2 0 0 0,1 1-99 0 0,-1-1 1 0 0,1-1 0 0 0,-1 1-1 0 0,1-1 1 0 0,-1 1-1 0 0,0-1 1 0 0,0-1 0 0 0,0 1-1 0 0,0 0 1 0 0,6-8-1 0 0,3-5-1071 0 0,13-22 1 0 0,-23 34 1030 0 0,87-153-6569 0 0,15-93 1064 0 0,-86 188 5965 0 0,-12 35 2231 0 0,18-41-1 0 0,-19 58-1596 0 0,-5 16 45 0 0,-5 18-108 0 0,-16 28-371 0 0,-1-2 0 0 0,-36 61 0 0 0,-6 12 456 0 0,28-35 721 0 0,31-78-1517 0 0,2 0 1 0 0,-1 0-1 0 0,1 0 1 0 0,1 0-1 0 0,0 1 1 0 0,0-1 0 0 0,2 12-1 0 0,-1-19-149 0 0,0-1 0 0 0,0 1-1 0 0,1 0 1 0 0,-1-1 0 0 0,1 1-1 0 0,0 0 1 0 0,0-1 0 0 0,0 1 0 0 0,0-1-1 0 0,0 1 1 0 0,1-1 0 0 0,-1 0 0 0 0,1 1-1 0 0,-1-1 1 0 0,1 0 0 0 0,0 0-1 0 0,0 0 1 0 0,0 0 0 0 0,0 0 0 0 0,0-1-1 0 0,0 1 1 0 0,0-1 0 0 0,4 3-1 0 0,-2-3 19 0 0,-1 0 0 0 0,1 0-1 0 0,0 0 1 0 0,0-1-1 0 0,0 1 1 0 0,-1-1 0 0 0,1 0-1 0 0,0 0 1 0 0,0 0-1 0 0,0 0 1 0 0,0-1-1 0 0,-1 1 1 0 0,1-1 0 0 0,0 0-1 0 0,6-3 1 0 0,4-2-217 0 0,-1 0 1 0 0,0-2 0 0 0,0 1-1 0 0,0-2 1 0 0,-1 1 0 0 0,0-2-1 0 0,13-13 1 0 0,-12 8-429 0 0,-2 0 0 0 0,1 0 0 0 0,-2-2 0 0 0,0 1 0 0 0,11-28 0 0 0,-14 26 20 0 0,-7 17 587 0 0,0 1-1 0 0,1 0 0 0 0,-1 0 1 0 0,0 0-1 0 0,0-1 1 0 0,0 1-1 0 0,0 0 0 0 0,0 0 1 0 0,0 0-1 0 0,0-1 0 0 0,0 1 1 0 0,0 0-1 0 0,0 0 1 0 0,0 0-1 0 0,0-1 0 0 0,0 1 1 0 0,0 0-1 0 0,0 0 0 0 0,-1 0 1 0 0,1-1-1 0 0,0 1 1 0 0,0 0-1 0 0,0 0 0 0 0,0 0 1 0 0,0 0-1 0 0,0-1 0 0 0,0 1 1 0 0,-1 0-1 0 0,1 0 1 0 0,0 0-1 0 0,0 0 0 0 0,0 0 1 0 0,0-1-1 0 0,0 1 0 0 0,-1 0 1 0 0,1 0-1 0 0,0 0 1 0 0,0 0-1 0 0,0 0 0 0 0,-1 0 1 0 0,1 0-1 0 0,0 0 0 0 0,0 0 1 0 0,0 0-1 0 0,-1 0 1 0 0,1 0-1 0 0,0 0 0 0 0,0 0 1 0 0,0 0-1 0 0,-1 0 0 0 0,1 0 1 0 0,0 0-1 0 0,0 0 1 0 0,-9 2 738 0 0,9-2-737 0 0,-4 2 288 0 0,-1 0 0 0 0,1 1 0 0 0,0-1 0 0 0,0 1 0 0 0,0 0 0 0 0,0 1 0 0 0,0-1 0 0 0,-3 4 0 0 0,-28 36 523 0 0,15-17-20 0 0,12-16-599 0 0,0 1 0 0 0,-13 22 0 0 0,18-27-2 0 0,0-1 0 0 0,1 1 1 0 0,0 0-1 0 0,0-1 0 0 0,0 1 0 0 0,1 0 1 0 0,0 0-1 0 0,-1 11 0 0 0,2-15-201 0 0,0-1 0 0 0,0 0-1 0 0,0 0 1 0 0,0 0 0 0 0,0 1 0 0 0,0-1-1 0 0,0 0 1 0 0,0 0 0 0 0,1 0 0 0 0,-1 1-1 0 0,0-1 1 0 0,1 0 0 0 0,-1 0 0 0 0,1 0-1 0 0,-1 0 1 0 0,1 0 0 0 0,0 0 0 0 0,-1 0 0 0 0,1 0-1 0 0,0 0 1 0 0,0 0 0 0 0,0 0 0 0 0,0 0-1 0 0,-1-1 1 0 0,1 1 0 0 0,0 0 0 0 0,0 0-1 0 0,1-1 1 0 0,-1 1 0 0 0,0-1 0 0 0,0 1-1 0 0,0-1 1 0 0,0 0 0 0 0,0 1 0 0 0,1-1-1 0 0,-1 0 1 0 0,0 0 0 0 0,0 0 0 0 0,0 0 0 0 0,1 0-1 0 0,-1 0 1 0 0,0 0 0 0 0,0 0 0 0 0,0 0-1 0 0,2-1 1 0 0,4 0-38 0 0,0-1 1 0 0,0-1-1 0 0,0 1 0 0 0,0-1 0 0 0,13-7 1 0 0,28-19-844 0 0,52-42 1 0 0,-76 52 515 0 0,-1-2 0 0 0,-1-1 0 0 0,-1-1 0 0 0,24-35 0 0 0,-17 19-274 0 0,-3-2-1 0 0,24-50 0 0 0,39-122-343 0 0,-86 208 1038 0 0,0 1 95 0 0,-1 1 1 0 0,1-1 0 0 0,-1 1-1 0 0,0-1 1 0 0,0 1 0 0 0,0-1 0 0 0,-1 0-1 0 0,1-3 1 0 0,-2 6-7 0 0,1 1-5 0 0,-14 9 208 0 0,1 2-271 0 0,0 0-1 0 0,1 1 0 0 0,0 0 1 0 0,1 1-1 0 0,-16 21 1 0 0,6-6-223 0 0,8-11 237 0 0,-110 146-93 0 0,107-138 421 0 0,0 1 0 0 0,2 1 0 0 0,1 0-1 0 0,-17 50 1 0 0,29-71-324 0 0,-1 1 0 0 0,1-1-1 0 0,0 0 1 0 0,0 1 0 0 0,0-1 0 0 0,1 0-1 0 0,0 1 1 0 0,1-1 0 0 0,-1 1 0 0 0,1-1 0 0 0,0 0-1 0 0,4 11 1 0 0,-3-13-42 0 0,0 1 0 0 0,0-1 0 0 0,0 0 0 0 0,1 0-1 0 0,-1 0 1 0 0,1 0 0 0 0,0 0 0 0 0,0 0 0 0 0,1-1 0 0 0,-1 0 0 0 0,1 1 0 0 0,0-1 0 0 0,-1-1-1 0 0,1 1 1 0 0,1-1 0 0 0,-1 1 0 0 0,8 2 0 0 0,-2-1-5 0 0,0-1 0 0 0,1 0 0 0 0,0-1 0 0 0,0 0 0 0 0,0-1 1 0 0,0 0-1 0 0,14-1 0 0 0,-4-1-1012 0 0,0-1 0 0 0,37-9 0 0 0,-38 5-9593 0 0</inkml:trace>
  <inkml:trace contextRef="#ctx0" brushRef="#br0" timeOffset="7016.34">6052 653 17439 0 0,'-7'2'496'0'0,"7"-2"104"0"0,-2 2-480 0 0,-3 3-120 0 0,0 1 0 0 0,0 0 0 0 0,1 2 176 0 0,-3 3 16 0 0,-1 2 0 0 0,-1-1 0 0 0,0 5-192 0 0,-2-1-128 0 0,1 5 16 0 0,-3-3 8 0 0,1 3-584 0 0,0-4-112 0 0,-2 1-32 0 0,5-1-5951 0 0</inkml:trace>
  <inkml:trace contextRef="#ctx0" brushRef="#br0" timeOffset="9034.38">6145 730 21191 0 0,'0'0'480'0'0,"0"0"67"0"0,0 0 32 0 0,0 0-58 0 0,11-10-320 0 0,88-74 1446 0 0,-59 52-1246 0 0,-30 23-452 0 0,0 0 1 0 0,-1-1-1 0 0,0 0 0 0 0,12-19 0 0 0,24-49-463 0 0,-12 19 178 0 0,-7 14-842 0 0,-3-1 0 0 0,-1-2 0 0 0,24-76 0 0 0,-33 71 651 0 0,-12 47 702 0 0,0 0 1 0 0,-1 0-1 0 0,1 0 0 0 0,-1 0 0 0 0,0 0 0 0 0,-2-12 0 0 0,2 18-157 0 0,0 0 0 0 0,-1 0 0 0 0,1-1 0 0 0,0 1 0 0 0,0 0 0 0 0,0 0 0 0 0,0-1 0 0 0,0 1 0 0 0,0 0 0 0 0,0 0 0 0 0,0-1 0 0 0,0 1 0 0 0,0 0 0 0 0,-1 0 0 0 0,1-1 0 0 0,0 1 0 0 0,0 0 0 0 0,0 0 0 0 0,0 0 0 0 0,-1 0 0 0 0,1-1 0 0 0,0 1-1 0 0,0 0 1 0 0,-1 0 0 0 0,1 0 0 0 0,0 0 0 0 0,0 0 0 0 0,0-1 0 0 0,-1 1 0 0 0,1 0 0 0 0,0 0 0 0 0,0 0 0 0 0,-1 0 0 0 0,1 0 0 0 0,0 0 0 0 0,-1 0 0 0 0,1 0 0 0 0,0 0 0 0 0,0 0 0 0 0,-1 0 0 0 0,1 0 0 0 0,0 0 0 0 0,0 0 0 0 0,-1 1 0 0 0,1-1 0 0 0,0 0 0 0 0,0 0 0 0 0,-1 0 0 0 0,1 0 0 0 0,0 0 0 0 0,0 0 0 0 0,0 1 0 0 0,-1-1 0 0 0,1 0 0 0 0,0 0 0 0 0,0 0 0 0 0,0 1 0 0 0,0-1 0 0 0,-1 0 0 0 0,1 0 0 0 0,0 0 0 0 0,0 1 0 0 0,-11 15 353 0 0,-31 104-165 0 0,23-63-87 0 0,-39 118 511 0 0,-106 283 2028 0 0,153-434-2631 0 0,-92 243 1373 0 0,102-266-1400 0 0,-1 5-103 0 0,1-1-1 0 0,-1 1 1 0 0,1-1-1 0 0,0 1 1 0 0,0-1 0 0 0,0 1-1 0 0,1 0 1 0 0,1 10-1 0 0,-1-15 61 0 0,0-1 0 0 0,0 0-1 0 0,0 0 1 0 0,0 1 0 0 0,0-1 0 0 0,0 0-1 0 0,0 0 1 0 0,0 1 0 0 0,0-1-1 0 0,0 0 1 0 0,0 0 0 0 0,0 1 0 0 0,0-1-1 0 0,1 0 1 0 0,-1 0 0 0 0,0 0 0 0 0,0 1-1 0 0,0-1 1 0 0,0 0 0 0 0,1 0 0 0 0,-1 0-1 0 0,0 0 1 0 0,0 1 0 0 0,0-1-1 0 0,1 0 1 0 0,-1 0 0 0 0,0 0 0 0 0,0 0-1 0 0,1 0 1 0 0,-1 0 0 0 0,0 0 0 0 0,0 0-1 0 0,1 0 1 0 0,-1 0 0 0 0,9-4-1525 0 0,6-13-174 0 0,-8 8 1399 0 0,0-1-1 0 0,-1 0 0 0 0,-1 0 0 0 0,8-18 1 0 0,12-47-578 0 0,-7 17 320 0 0,-7 29 340 0 0,32-95-1 0 0,-36 99 697 0 0,-1-1 0 0 0,6-50 0 0 0,-14 52 583 0 0,2 24-965 0 0,0 0 1 0 0,0-1-1 0 0,0 1 1 0 0,0-1-1 0 0,-1 1 1 0 0,1 0-1 0 0,0-1 1 0 0,0 1-1 0 0,0 0 1 0 0,0-1-1 0 0,0 1 1 0 0,0 0-1 0 0,-1-1 1 0 0,1 1-1 0 0,0 0 1 0 0,0-1-1 0 0,0 1 1 0 0,-1 0-1 0 0,1 0 1 0 0,0-1-1 0 0,0 1 1 0 0,-1 0-1 0 0,1 0 1 0 0,0-1-1 0 0,-1 1 1 0 0,1 0-1 0 0,0 0 1 0 0,-1 0-1 0 0,1 0 1 0 0,0 0-1 0 0,-1-1 1 0 0,1 1-1 0 0,0 0 1 0 0,-1 0-1 0 0,1 0 1 0 0,0 0-1 0 0,-1 0 1 0 0,1 0-1 0 0,0 0 1 0 0,-1 0-1 0 0,1 0 1 0 0,-1 0-1 0 0,1 0 1 0 0,0 0-1 0 0,-1 1 1 0 0,1-1-1 0 0,0 0 1 0 0,-1 0-1 0 0,1 0 1 0 0,0 0-1 0 0,-1 1 1 0 0,1-1-1 0 0,0 0 1 0 0,0 0-1 0 0,-1 1 1 0 0,1-1-1 0 0,0 0 1 0 0,-1 1-1 0 0,0 0 59 0 0,0 0 0 0 0,0 0 0 0 0,0 1-1 0 0,0-1 1 0 0,1 0 0 0 0,-1 1-1 0 0,0-1 1 0 0,1 1 0 0 0,-1-1 0 0 0,1 1-1 0 0,-1-1 1 0 0,1 1 0 0 0,-1 0 0 0 0,1-1-1 0 0,0 1 1 0 0,0-1 0 0 0,0 1 0 0 0,0 0-1 0 0,0-1 1 0 0,0 1 0 0 0,1-1 0 0 0,-1 1-1 0 0,0 0 1 0 0,2 1 0 0 0,-2-2-115 0 0,0 0 1 0 0,1 1-1 0 0,-1-1 0 0 0,1 0 1 0 0,-1 0-1 0 0,1 0 1 0 0,0 0-1 0 0,-1 0 1 0 0,1 0-1 0 0,0 0 0 0 0,0 0 1 0 0,0 0-1 0 0,0 0 1 0 0,0 0-1 0 0,0 0 0 0 0,0-1 1 0 0,0 1-1 0 0,0 0 1 0 0,0-1-1 0 0,0 1 0 0 0,1-1 1 0 0,-1 1-1 0 0,0-1 1 0 0,0 1-1 0 0,0-1 1 0 0,1 0-1 0 0,-1 0 0 0 0,0 0 1 0 0,3 0-1 0 0,12-3-11 0 0,0-1-1 0 0,0-1 1 0 0,-1 0-1 0 0,1-2 1 0 0,15-8-1 0 0,15-5-282 0 0,76-39-1154 0 0,-105 50 828 0 0,-12 7 506 0 0,0 0 0 0 0,0 0 1 0 0,0 1-1 0 0,0-1 1 0 0,0 1-1 0 0,9 0 1 0 0,-14 1 115 0 0,1 0 1 0 0,-1 0 0 0 0,0 0-1 0 0,0 0 1 0 0,1 0 0 0 0,-1 0-1 0 0,0 0 1 0 0,0 0 0 0 0,1 0-1 0 0,-1 0 1 0 0,0 1 0 0 0,1-1-1 0 0,-1 0 1 0 0,0 0 0 0 0,0 0 0 0 0,0 0-1 0 0,1 0 1 0 0,-1 1 0 0 0,0-1-1 0 0,0 0 1 0 0,0 0 0 0 0,1 0-1 0 0,-1 1 1 0 0,0-1 0 0 0,0 0-1 0 0,0 0 1 0 0,0 1 0 0 0,0-1-1 0 0,0 0 1 0 0,1 0 0 0 0,-1 1-1 0 0,0-1 1 0 0,0 0 0 0 0,0 1-1 0 0,0-1 1 0 0,-2 12-79 0 0,-1-4 32 0 0,6-14 131 0 0,1-1-196 0 0,-1 0-1 0 0,0 0 0 0 0,0 0 0 0 0,-1-1 1 0 0,0 1-1 0 0,0-1 0 0 0,0 0 0 0 0,-1 1 1 0 0,0-1-1 0 0,-1 0 0 0 0,0 0 0 0 0,0 0 0 0 0,-2-8 1 0 0,2 16 127 0 0,0 0 1 0 0,0-1-1 0 0,0 1 1 0 0,0 0-1 0 0,0-1 0 0 0,0 1 1 0 0,0 0-1 0 0,0 0 1 0 0,0-1-1 0 0,0 1 1 0 0,0 0-1 0 0,-1 0 1 0 0,1 0-1 0 0,0-1 1 0 0,0 1-1 0 0,0 0 0 0 0,0 0 1 0 0,-1 0-1 0 0,1-1 1 0 0,0 1-1 0 0,0 0 1 0 0,0 0-1 0 0,-1 0 1 0 0,1 0-1 0 0,0 0 1 0 0,0-1-1 0 0,-1 1 0 0 0,1 0 1 0 0,0 0-1 0 0,0 0 1 0 0,-1 0-1 0 0,1 0 1 0 0,0 0-1 0 0,0 0 1 0 0,-1 0-1 0 0,1 0 1 0 0,-1 0-1 0 0,-11 6 471 0 0,-11 13 155 0 0,10-5-244 0 0,1 0-1 0 0,0 1 1 0 0,-9 16-1 0 0,16-22-212 0 0,0-1 0 0 0,1 1 0 0 0,0 0-1 0 0,0 1 1 0 0,1-1 0 0 0,1 1-1 0 0,-3 13 1 0 0,4-21-180 0 0,1 1 0 0 0,0-1 0 0 0,0 0 0 0 0,0 0 0 0 0,1 0 0 0 0,-1 1 0 0 0,0-1 1 0 0,1 0-1 0 0,0 0 0 0 0,-1 0 0 0 0,1 0 0 0 0,0 0 0 0 0,0 0 0 0 0,0 0 0 0 0,0 0 0 0 0,0 0 0 0 0,1 0 0 0 0,-1-1 0 0 0,0 1 0 0 0,1 0 0 0 0,0-1 0 0 0,-1 1 0 0 0,1-1 0 0 0,0 0 0 0 0,-1 1 0 0 0,4 0 0 0 0,-3-1-6 0 0,0 1 0 0 0,1-1-1 0 0,-1 0 1 0 0,1 0 0 0 0,0-1-1 0 0,-1 1 1 0 0,1 0 0 0 0,-1-1-1 0 0,1 0 1 0 0,0 1 0 0 0,0-1-1 0 0,-1 0 1 0 0,1-1 0 0 0,0 1-1 0 0,-1 0 1 0 0,1-1 0 0 0,0 1-1 0 0,-1-1 1 0 0,1 0 0 0 0,3-1-1 0 0,-3-1-143 0 0,1 1 0 0 0,0-1 0 0 0,-1 1 0 0 0,0-1 0 0 0,1 0 0 0 0,-1 0 0 0 0,-1-1 0 0 0,1 1 1 0 0,0-1-1 0 0,-1 1 0 0 0,1-1 0 0 0,-1 0 0 0 0,0 0 0 0 0,-1 0 0 0 0,1 0 0 0 0,1-6 0 0 0,0 1 90 0 0,-2 0 0 0 0,1 1 0 0 0,-1-1 1 0 0,0 0-1 0 0,-1 0 0 0 0,0 1 0 0 0,-2-13 0 0 0,2 18 214 0 0,-1 0 1 0 0,1 1-1 0 0,-1-1 0 0 0,0 1 0 0 0,0-1 0 0 0,0 1 1 0 0,0 0-1 0 0,0-1 0 0 0,0 1 0 0 0,-4-4 0 0 0,5 6 140 0 0,0 0-64 0 0,0 0-30 0 0,0 0-4 0 0,16-5 0 0 0,69 7-184 0 0,-32 0-2041 0 0,80-8 1 0 0,-116 4 909 0 0,26-3-1441 0 0,-39 5 2350 0 0,0 0 0 0 0,0 0-1 0 0,-1 0 1 0 0,1 0 0 0 0,0 1 0 0 0,0 0 0 0 0,7 2 0 0 0,-11-3 204 0 0,0 0 0 0 0,0 0 1 0 0,0 1-1 0 0,0-1 0 0 0,1 0 0 0 0,-1 1 0 0 0,0-1 0 0 0,0 0 1 0 0,0 0-1 0 0,0 1 0 0 0,0-1 0 0 0,0 0 0 0 0,0 1 0 0 0,0-1 0 0 0,0 0 1 0 0,0 0-1 0 0,0 1 0 0 0,0-1 0 0 0,0 0 0 0 0,0 1 0 0 0,0-1 0 0 0,0 0 1 0 0,0 0-1 0 0,0 1 0 0 0,0-1 0 0 0,0 0 0 0 0,-1 1 0 0 0,1-1 0 0 0,0 0 1 0 0,0 1-1 0 0,-6 9 673 0 0,5-8-457 0 0,-3 5 2265 0 0,1-7 174 0 0,3-16 529 0 0,0 6-4027 0 0,1 9 812 0 0,-1 0-1 0 0,0-1 1 0 0,0 1-1 0 0,0 0 1 0 0,-1-1-1 0 0,1 1 0 0 0,0 0 1 0 0,0 0-1 0 0,-1-1 1 0 0,1 1-1 0 0,-1 0 1 0 0,1 0-1 0 0,-1 0 1 0 0,1-1-1 0 0,-1 1 0 0 0,0 0 1 0 0,1 0-1 0 0,-1 0 1 0 0,0 0-1 0 0,0 0 1 0 0,0 0-1 0 0,0 0 1 0 0,0 1-1 0 0,0-1 1 0 0,0 0-1 0 0,0 0 0 0 0,0 1 1 0 0,0-1-1 0 0,-1 1 1 0 0,-1-2-1 0 0,0 2 9 0 0,1 0 0 0 0,-1 0 0 0 0,1 1 0 0 0,-1-1 0 0 0,0 0 0 0 0,1 1 0 0 0,-1 0 0 0 0,1-1 0 0 0,0 1 0 0 0,-1 0 0 0 0,1 0 0 0 0,-1 0 0 0 0,-1 2 0 0 0,-31 22 135 0 0,29-21-44 0 0,-1 3 152 0 0,0-1 1 0 0,0 1-1 0 0,0 0 1 0 0,1 0 0 0 0,1 1-1 0 0,-1-1 1 0 0,-8 18-1 0 0,11-21-112 0 0,1 1 0 0 0,0 0 0 0 0,0-1 0 0 0,1 1 0 0 0,-1 0 0 0 0,1-1 0 0 0,0 1 0 0 0,0 0 0 0 0,1 0 0 0 0,0 0 0 0 0,0 0 0 0 0,0 0 0 0 0,0 0 0 0 0,0 0 0 0 0,1 0 0 0 0,2 8 0 0 0,-2-10-112 0 0,0-1 0 0 0,0 0 0 0 0,0 1 0 0 0,1-1 0 0 0,-1 0 0 0 0,0 0 0 0 0,1 0 0 0 0,0 0 0 0 0,-1 0 0 0 0,1 0 0 0 0,0-1 1 0 0,0 1-1 0 0,0 0 0 0 0,0-1 0 0 0,0 1 0 0 0,0-1 0 0 0,5 2 0 0 0,-3-2-48 0 0,0 0 1 0 0,0 0 0 0 0,0 0-1 0 0,0-1 1 0 0,0 1-1 0 0,0-1 1 0 0,0 0 0 0 0,0 0-1 0 0,0-1 1 0 0,5 0 0 0 0,5-2-187 0 0,-1-1 1 0 0,0-1 0 0 0,0 0-1 0 0,0 0 1 0 0,17-11 0 0 0,9-9-1147 0 0,0-2 0 0 0,57-52 0 0 0,-88 73 1418 0 0,3-3-244 0 0,-1-1-1 0 0,0 0 0 0 0,0 0 0 0 0,11-16 0 0 0,-30 36 3128 0 0,-17 18-1808 0 0,13-6-955 0 0,1 1 1 0 0,1 0-1 0 0,2 1 1 0 0,-14 45-1 0 0,23-68-148 0 0,0 0-1 0 0,-1 0 0 0 0,1 1 1 0 0,0-1-1 0 0,-1 0 0 0 0,1 0 1 0 0,0 0-1 0 0,0 0 0 0 0,0 1 1 0 0,0-1-1 0 0,0 0 0 0 0,0 0 1 0 0,0 0-1 0 0,1 1 1 0 0,-1-1-1 0 0,0 0 0 0 0,1 0 1 0 0,-1 0-1 0 0,0 0 0 0 0,1 0 1 0 0,0 0-1 0 0,-1 0 0 0 0,2 2 1 0 0,-1-2-21 0 0,0-1 0 0 0,0 1 1 0 0,0-1-1 0 0,1 0 0 0 0,-1 0 1 0 0,0 1-1 0 0,0-1 1 0 0,0 0-1 0 0,0 0 0 0 0,0 0 1 0 0,0 0-1 0 0,1 0 0 0 0,-1 0 1 0 0,0-1-1 0 0,0 1 1 0 0,0 0-1 0 0,0 0 0 0 0,0-1 1 0 0,0 1-1 0 0,0-1 0 0 0,0 1 1 0 0,0-1-1 0 0,0 0 1 0 0,0 1-1 0 0,1-2 0 0 0,9-6-1015 0 0,0 0 0 0 0,-1-1 0 0 0,0 0 0 0 0,17-21-1 0 0,-15 16-458 0 0,26-22 0 0 0,-31 30 1024 0 0,3-1 301 0 0,-1-1-1 0 0,1 0 1 0 0,-2-1 0 0 0,1 0 0 0 0,9-14 0 0 0,-17 23 570 0 0,-1 0 106 0 0,0 0 24 0 0,0 0 16 0 0,0 0 62 0 0,-2 1-335 0 0,1 0 0 0 0,0 1-1 0 0,0-1 1 0 0,0 0 0 0 0,-1 0-1 0 0,1 0 1 0 0,-1 0 0 0 0,-2 1-1 0 0,0 1 126 0 0,0 0-154 0 0,0 0-1 0 0,1 1 1 0 0,-1-1-1 0 0,1 1 1 0 0,0 0-1 0 0,0 0 1 0 0,1 0-1 0 0,-1 0 1 0 0,1 0-1 0 0,0 1 1 0 0,0-1-1 0 0,0 0 1 0 0,0 1-1 0 0,1 0 1 0 0,-1 6-1 0 0,1-8-204 0 0,1-1 0 0 0,0 1 1 0 0,0 0-1 0 0,0 0 0 0 0,1 0 0 0 0,-1 0 0 0 0,1-1 0 0 0,-1 1 0 0 0,1 0 0 0 0,0-1 1 0 0,0 1-1 0 0,0 0 0 0 0,0-1 0 0 0,1 1 0 0 0,-1-1 0 0 0,1 0 0 0 0,-1 1 1 0 0,1-1-1 0 0,0 0 0 0 0,0 0 0 0 0,0 0 0 0 0,0 0 0 0 0,0 0 0 0 0,0-1 0 0 0,1 1 1 0 0,-1-1-1 0 0,5 3 0 0 0,-3-3-351 0 0,0 1 0 0 0,1-1 0 0 0,-1 0 1 0 0,1 0-1 0 0,-1 0 0 0 0,1-1 0 0 0,0 0 0 0 0,-1 0 0 0 0,1 0 1 0 0,-1 0-1 0 0,1-1 0 0 0,-1 1 0 0 0,1-1 0 0 0,-1 0 1 0 0,7-3-1 0 0,1-2-1478 0 0</inkml:trace>
  <inkml:trace contextRef="#ctx0" brushRef="#br0" timeOffset="10911.29">7723 507 14336 0 0,'0'0'421'0'0,"-5"11"150"0"0,4-5-157 0 0,-1 0 0 0 0,1 0 0 0 0,0 1 1 0 0,1-1-1 0 0,-1 0 0 0 0,1 0 0 0 0,2 11 0 0 0,-2-9 45 0 0,1-1-1 0 0,-1 1 0 0 0,-1 0 0 0 0,1 0 0 0 0,-3 7 0 0 0,-1 5-376 0 0,4-16-102 0 0,-1 0-1 0 0,0 0 1 0 0,0 0-1 0 0,0 0 0 0 0,0 0 1 0 0,-1-1-1 0 0,1 1 1 0 0,-1 0-1 0 0,0-1 1 0 0,-5 7-1 0 0,3-5-127 0 0,1-1 0 0 0,-1 0 0 0 0,-1 0 1 0 0,1-1-1 0 0,0 1 0 0 0,-1-1 0 0 0,0 0 0 0 0,0 0 0 0 0,-6 2 0 0 0,-2 0 88 0 0,-1-1-1 0 0,-18 4 1 0 0,16-4 460 0 0,44-14 3372 0 0,22-17-3793 0 0,2 1-1581 0 0,3 4 567 0 0,-37 16 1156 0 0,0-1 0 0 0,33-18 0 0 0,-41 19-121 0 0,0 0 0 0 0,0-1 0 0 0,-1-1 0 0 0,0 1 0 0 0,0-1 0 0 0,0-1 0 0 0,8-10 0 0 0,-12 11 5 0 0,11-19 64 0 0,-16 26 307 0 0,0 1 113 0 0,0 0 20 0 0,0 0-66 0 0,-1 1-426 0 0,-1 1-1 0 0,1-1 1 0 0,-1 1-1 0 0,1 0 1 0 0,0-1 0 0 0,0 1-1 0 0,0 0 1 0 0,0 0 0 0 0,-1 2-1 0 0,1-2-17 0 0,-4 7 242 0 0,0-1-1 0 0,-1 0 1 0 0,0 0-1 0 0,-10 10 1 0 0,10-13-37 0 0,1 1 0 0 0,0 0-1 0 0,0 0 1 0 0,0 0 0 0 0,1 0 0 0 0,0 1 0 0 0,0 0 0 0 0,1 0 0 0 0,-4 10 0 0 0,7-16-172 0 0,-1 1 48 0 0,1 0-1 0 0,-1 0 0 0 0,1 0 1 0 0,-1 0-1 0 0,1 0 0 0 0,0 0 1 0 0,0 0-1 0 0,0 0 0 0 0,0 0 1 0 0,1 3-1 0 0,-1-4-10 0 0,12 7-5 0 0,-9-7-91 0 0,0-1 0 0 0,0 1 1 0 0,0-1-1 0 0,1 0 0 0 0,-1 0 0 0 0,0 0 0 0 0,0 0 0 0 0,0-1 1 0 0,0 1-1 0 0,0-1 0 0 0,1 0 0 0 0,-1 0 0 0 0,3-1 0 0 0,7-4-322 0 0,20-11-1 0 0,-22 11 185 0 0,-1 1-251 0 0,11-6-998 0 0,0-1-1 0 0,0-1 0 0 0,29-25 1 0 0,-11 3 1626 0 0,-38 35-14 0 0,-1 0 26 0 0,0 0 100 0 0,0 0 42 0 0,0 0 8 0 0,0 0 14 0 0,0 0 52 0 0,-1 4-243 0 0,0-1-1 0 0,0 1 0 0 0,0 0 0 0 0,-1-1 1 0 0,1 1-1 0 0,-1-1 0 0 0,0 0 0 0 0,0 1 1 0 0,0-1-1 0 0,0 0 0 0 0,-3 3 0 0 0,-8 12-51 0 0,11-14 21 0 0,0 1 1 0 0,0-1-1 0 0,0 0 0 0 0,0 1 0 0 0,1-1 1 0 0,0 1-1 0 0,-1 6 0 0 0,2-10-146 0 0,0 0-1 0 0,0 1 1 0 0,0-1 0 0 0,0 0-1 0 0,0 0 1 0 0,0 0 0 0 0,0 0 0 0 0,1 1-1 0 0,-1-1 1 0 0,0 0 0 0 0,1 0-1 0 0,-1 0 1 0 0,1 0 0 0 0,-1 0-1 0 0,1 0 1 0 0,-1 0 0 0 0,1 0-1 0 0,0 0 1 0 0,0 0 0 0 0,-1 0-1 0 0,1 0 1 0 0,0-1 0 0 0,0 1-1 0 0,0 0 1 0 0,0 0 0 0 0,0-1-1 0 0,0 1 1 0 0,0-1 0 0 0,0 1-1 0 0,0-1 1 0 0,0 1 0 0 0,0-1-1 0 0,1 0 1 0 0,0 1 0 0 0,0-1-199 0 0,1 0 0 0 0,-1 0 0 0 0,0 0 0 0 0,0 0 0 0 0,0 0 0 0 0,0-1 1 0 0,1 1-1 0 0,-1-1 0 0 0,0 1 0 0 0,0-1 0 0 0,0 0 0 0 0,3-2 0 0 0,27-16-1969 0 0,-21 12 1193 0 0,37-27-3436 0 0,-40 26 4154 0 0,2 1 0 0 0,-1 0 0 0 0,1 1 0 0 0,0 0 0 0 0,0 0 0 0 0,15-5 1 0 0,-24 11 365 0 0,-1-1 1 0 0,1 1 0 0 0,0 0 0 0 0,-1 0 0 0 0,1 0-1 0 0,-1 0 1 0 0,1 0 0 0 0,-1 0 0 0 0,1 0 0 0 0,-1 0 0 0 0,1 1-1 0 0,-1-1 1 0 0,1 0 0 0 0,-1 0 0 0 0,1 0 0 0 0,-1 0-1 0 0,1 1 1 0 0,-1-1 0 0 0,1 0 0 0 0,-1 1 0 0 0,1-1 0 0 0,-1 0-1 0 0,1 1 1 0 0,-1-1 0 0 0,0 0 0 0 0,1 1 0 0 0,-1-1-1 0 0,0 1 1 0 0,1-1 0 0 0,-1 1 0 0 0,0-1 0 0 0,0 1 0 0 0,1-1-1 0 0,-1 1 1 0 0,0-1 0 0 0,0 1 0 0 0,0-1 0 0 0,0 1 0 0 0,0-1-1 0 0,1 1 1 0 0,-1-1 0 0 0,0 1 0 0 0,0-1 0 0 0,-1 2-1 0 0,2 1 80 0 0,-1-1 0 0 0,0 1-1 0 0,0 0 1 0 0,-1 0 0 0 0,1 0-1 0 0,-2 5 1 0 0,0-1 165 0 0,-2 0 0 0 0,1 0 0 0 0,-1 0 0 0 0,0-1 0 0 0,0 1 0 0 0,-1-1 0 0 0,-8 9 0 0 0,2-2 879 0 0,11-13-1250 0 0,-1 1-2 0 0,0 0 0 0 0,1 0-1 0 0,0-1 1 0 0,-1 1 0 0 0,1 0-1 0 0,-1 0 1 0 0,1-1 0 0 0,0 1-1 0 0,0 0 1 0 0,-1 0 0 0 0,1 0-1 0 0,0 0 1 0 0,0 0 0 0 0,0 0-1 0 0,0-1 1 0 0,0 1 0 0 0,0 0-1 0 0,0 2 1 0 0,2-2-37 0 0,0 1-1 0 0,0-1 1 0 0,0 1-1 0 0,0-1 1 0 0,0 0-1 0 0,1 0 1 0 0,-1 0-1 0 0,0 0 1 0 0,0 0-1 0 0,5 0 1 0 0,24 1-561 0 0,-21-1 348 0 0,1-1 1 0 0,0 0 0 0 0,11-1-1 0 0,-11-2 279 0 0,1 0 0 0 0,-2 0 0 0 0,1-1 0 0 0,0 0-1 0 0,-1-1 1 0 0,0 0 0 0 0,10-7 0 0 0,63-51 265 0 0,-69 51-285 0 0,-12 10-10 0 0,1 0 0 0 0,0 0 0 0 0,0 0 0 0 0,0 0 0 0 0,0 1 0 0 0,0-1 0 0 0,5-1 0 0 0,-7 3 0 0 0,0 0 0 0 0,0-1 0 0 0,0 1 0 0 0,0 0 0 0 0,0 0 0 0 0,0 0 0 0 0,0 0 0 0 0,0 0 0 0 0,0 0 0 0 0,0 0 0 0 0,0 0 0 0 0,0 1 0 0 0,0-1 0 0 0,0 0 0 0 0,0 1 0 0 0,0-1 0 0 0,0 0 0 0 0,0 1 0 0 0,-1-1 0 0 0,1 1 0 0 0,0-1 0 0 0,0 1 0 0 0,0 0 0 0 0,-1-1 0 0 0,1 1 0 0 0,0 0 0 0 0,-1 0 0 0 0,2 1 0 0 0,-1 0 60 0 0,1 1 0 0 0,-1 0 0 0 0,0 0-1 0 0,0 0 1 0 0,0 0 0 0 0,0 0 0 0 0,-1 1 0 0 0,1-1-1 0 0,-1 0 1 0 0,0 0 0 0 0,1 0 0 0 0,-2 6 0 0 0,1-1 138 0 0,0-7-107 0 0,0-1 110 0 0,0 0 44 0 0,0 0 10 0 0,0 0-26 0 0,0 0-110 0 0,0 0-44 0 0,0 0-10 0 0,1-2-60 0 0,1 1 0 0 0,-1 0 0 0 0,0-1 0 0 0,0 1 0 0 0,1-1 0 0 0,-1 1 0 0 0,0-1 0 0 0,-1 0-1 0 0,1 1 1 0 0,0-1 0 0 0,0 0 0 0 0,0-2 0 0 0,9-18 39 0 0,4-9 4 0 0,-13 29-80 0 0,-1 0 0 0 0,1 0-1 0 0,-1 0 1 0 0,1 0 0 0 0,-1 0-1 0 0,0-1 1 0 0,0 1 0 0 0,0 0-1 0 0,0 0 1 0 0,0 0 0 0 0,-1 0-1 0 0,0-4 1 0 0,1 6 51 0 0,-1-1-1 0 0,1 0 1 0 0,-1 0 0 0 0,0 1-1 0 0,1-1 1 0 0,-1 0-1 0 0,1 1 1 0 0,-1-1 0 0 0,0 1-1 0 0,1-1 1 0 0,-1 1-1 0 0,0-1 1 0 0,0 1 0 0 0,1 0-1 0 0,-1-1 1 0 0,0 1-1 0 0,0 0 1 0 0,0-1 0 0 0,0 1-1 0 0,1 0 1 0 0,-1 0-1 0 0,0 0 1 0 0,0 0 0 0 0,0 0-1 0 0,0 0 1 0 0,0 0-1 0 0,0 0 1 0 0,1 0 0 0 0,-1 0-1 0 0,0 1 1 0 0,-1-1-1 0 0,-31 11 857 0 0,29-10-841 0 0,-1 1-34 0 0,-9 3 0 0 0,-24 13 0 0 0,35-16 0 0 0,-1 0 0 0 0,1 0 0 0 0,0 0 0 0 0,1 0 0 0 0,-1 0 0 0 0,0 1 0 0 0,1-1 0 0 0,-1 1 0 0 0,1 0 0 0 0,0 0 0 0 0,0 0 0 0 0,0 0 0 0 0,-2 4 0 0 0,3-6 0 0 0,1 0 0 0 0,0 1 0 0 0,0-1 0 0 0,0 0 0 0 0,0 0 0 0 0,0 0 0 0 0,0 0 0 0 0,0 1 0 0 0,0-1 0 0 0,1 0 0 0 0,-1 0 0 0 0,0 0 0 0 0,1 0 0 0 0,-1 0 0 0 0,1 0 0 0 0,-1 0 0 0 0,1 0 0 0 0,0 0 0 0 0,-1 0 0 0 0,1 0 0 0 0,0 0 0 0 0,-1 0 0 0 0,1 0 0 0 0,0 0 0 0 0,0-1 0 0 0,0 1 0 0 0,1 0 0 0 0,5 4 0 0 0,0 0 0 0 0,12 7 0 0 0,-13-9 0 0 0,25 14 0 0 0,-2 1 0 0 0,29 24 0 0 0,-46-33 0 0 0,-6-5 0 0 0,-1 0 0 0 0,0 0 0 0 0,0 1 0 0 0,0 0 0 0 0,5 6 0 0 0,-9-9 0 0 0,0-1 0 0 0,-1 1 0 0 0,1-1 0 0 0,0 1 0 0 0,0-1 0 0 0,-1 1 0 0 0,1 0 0 0 0,-1-1 0 0 0,1 1 0 0 0,-1 0 0 0 0,0-1 0 0 0,0 1 0 0 0,0 0 0 0 0,0-1 0 0 0,0 1 0 0 0,0 0 0 0 0,0 0 0 0 0,0-1 0 0 0,-1 1 0 0 0,1 0 0 0 0,-1-1 0 0 0,1 1 0 0 0,-1 0 0 0 0,0-1 0 0 0,-1 3 0 0 0,-10 17 517 0 0,-2 0 1 0 0,-17 21-1 0 0,24-33-295 0 0,-1 0-1 0 0,0-1 1 0 0,-1 0 0 0 0,0 0 0 0 0,-1-1-1 0 0,-15 10 1 0 0,22-15-264 0 0,-1 0 0 0 0,1-1 0 0 0,-1 1 0 0 0,0-1 0 0 0,0 1-1 0 0,1-1 1 0 0,-1 0 0 0 0,0-1 0 0 0,0 1 0 0 0,0-1 0 0 0,0 0 0 0 0,0 0 0 0 0,0 0 0 0 0,0 0 0 0 0,0-1 0 0 0,0 0 0 0 0,0 1-1 0 0,0-1 1 0 0,0-1 0 0 0,0 1 0 0 0,0-1 0 0 0,-5-3 0 0 0,8 5 18 0 0,1 0-1 0 0,-1 0 1 0 0,1-1 0 0 0,0 1 0 0 0,0 0-1 0 0,-1-1 1 0 0,1 1 0 0 0,0 0-1 0 0,-1-1 1 0 0,1 1 0 0 0,0 0 0 0 0,0-1-1 0 0,0 1 1 0 0,-1 0 0 0 0,1-1-1 0 0,0 1 1 0 0,0-1 0 0 0,0 1 0 0 0,0 0-1 0 0,0-1 1 0 0,0 1 0 0 0,0-1-1 0 0,0 1 1 0 0,0 0 0 0 0,0-1 0 0 0,0 1-1 0 0,0-1 1 0 0,0 1 0 0 0,0 0-1 0 0,0-1 1 0 0,0 1 0 0 0,0-1 0 0 0,1 1-1 0 0,-1 0 1 0 0,0-1 0 0 0,0 1 0 0 0,0-1-1 0 0,1 1 1 0 0,-1 0 0 0 0,0 0-1 0 0,1-1 1 0 0,10-9-1020 0 0,4 4 1078 0 0,24-9 965 0 0,-1-1 1 0 0,60-37-1 0 0,-93 50-1028 0 0,29-22 101 0 0,-31 23-128 0 0,0-1 1 0 0,-1 1-1 0 0,1-1 1 0 0,-1 0-1 0 0,1 0 0 0 0,-1 0 1 0 0,0 0-1 0 0,3-7 1 0 0,-4 9 35 0 0,-1 0 0 0 0,0 0 1 0 0,0 0-1 0 0,1 0 0 0 0,-1 0 0 0 0,0-1 1 0 0,0 1-1 0 0,0 0 0 0 0,0 0 1 0 0,0 0-1 0 0,0 0 0 0 0,-1 0 0 0 0,1-1 1 0 0,0 1-1 0 0,-1 0 0 0 0,1 0 1 0 0,0 0-1 0 0,-1 0 0 0 0,1 0 1 0 0,-2-1-1 0 0,-6-7-8637 0 0,2 3-1326 0 0</inkml:trace>
  <inkml:trace contextRef="#ctx0" brushRef="#br0" timeOffset="11348.99">8298 336 29111 0 0,'-35'0'640'0'0,"19"0"136"0"0,-3 0 24 0 0,0 0 16 0 0,5 0-656 0 0,3 0-160 0 0,2 0 0 0 0,2 0 0 0 0,7 0-168 0 0,0 0-72 0 0,0 0-16 0 0,0 0 0 0 0,0 0-816 0 0,4 0-168 0 0,3 2-32 0 0,3-4-8 0 0</inkml:trace>
  <inkml:trace contextRef="#ctx0" brushRef="#br0" timeOffset="12554.47">9224 676 17135 0 0,'-12'5'1712'0'0,"10"-4"-1461"0"0,2-1 314 0 0,0 0 161 0 0,0 0 36 0 0,21-10 550 0 0,23 2-1312 0 0,-19 0-179 0 0,36-17 0 0 0,-40 15-632 0 0,1 2 0 0 0,0 1 1 0 0,31-7-1 0 0,-52 13 773 0 0,0 1 1 0 0,0 0-1 0 0,0 0 0 0 0,0 0 1 0 0,0 0-1 0 0,0-1 0 0 0,0 1 1 0 0,1 1-1 0 0,-1-1 0 0 0,0 0 1 0 0,0 0-1 0 0,0 0 0 0 0,0 0 0 0 0,0 1 1 0 0,0-1-1 0 0,0 1 0 0 0,0-1 1 0 0,0 1-1 0 0,2 0 0 0 0,-3 0-2 0 0,1 0-1 0 0,-1 0 0 0 0,1-1 0 0 0,-1 1 0 0 0,1 0 1 0 0,-1 0-1 0 0,1 0 0 0 0,-1 0 0 0 0,0 0 0 0 0,1 0 1 0 0,-1 0-1 0 0,0-1 0 0 0,0 1 0 0 0,0 0 0 0 0,0 0 0 0 0,0 0 1 0 0,0 2-1 0 0,0 1-21 0 0,-1 1 0 0 0,0-1 0 0 0,0 0 0 0 0,0 1 0 0 0,-1-1 0 0 0,0 0 0 0 0,1 0 0 0 0,-4 4-1 0 0,-1 3 545 0 0,-1-1 0 0 0,0 0 0 0 0,0 0-1 0 0,-1-1 1 0 0,0 1 0 0 0,-14 9-1 0 0,22-18-278 0 0,0-1-10 0 0,5-18 223 0 0,58-95-1921 0 0,-59 105 1217 0 0,-1 2 137 0 0,0 0 0 0 0,0 0 0 0 0,0 0 0 0 0,2-12 0 0 0,-4 17 156 0 0,-1 1-1 0 0,0-1 0 0 0,0 0 0 0 0,0 0 0 0 0,0 0 1 0 0,0 0-1 0 0,0 0 0 0 0,0 0 0 0 0,0 0 0 0 0,0 0 1 0 0,0 0-1 0 0,0 0 0 0 0,0 0 0 0 0,-1 0 0 0 0,1 0 0 0 0,0 0 1 0 0,-1 0-1 0 0,1 1 0 0 0,-1-1 0 0 0,1 0 0 0 0,-1 0 1 0 0,1 0-1 0 0,-1 1 0 0 0,1-1 0 0 0,-1 0 0 0 0,0 1 1 0 0,0-1-1 0 0,1 0 0 0 0,-1 1 0 0 0,0-1 0 0 0,0 1 1 0 0,0-1-1 0 0,0 1 0 0 0,1 0 0 0 0,-1-1 0 0 0,0 1 1 0 0,0 0-1 0 0,0-1 0 0 0,0 1 0 0 0,-1 0 0 0 0,0 0 63 0 0,1 0 0 0 0,-1 0 0 0 0,0 0 0 0 0,1 0 0 0 0,-1 1 0 0 0,0-1 0 0 0,1 0 0 0 0,-1 1 0 0 0,0-1 0 0 0,1 1 0 0 0,-1 0 0 0 0,1 0 0 0 0,-1-1 0 0 0,-2 3 0 0 0,-19 17 625 0 0,19-17-621 0 0,-3 3-8 0 0,1-1 94 0 0,1 0 0 0 0,-1 0 0 0 0,1 1 0 0 0,0 0 0 0 0,-4 6 0 0 0,8-10-130 0 0,0-1 0 0 0,0 1 0 0 0,1 0 0 0 0,-1-1-1 0 0,0 1 1 0 0,1 0 0 0 0,-1 0 0 0 0,1 0 0 0 0,0-1 0 0 0,-1 1 0 0 0,1 0 0 0 0,0 0 0 0 0,0 0 0 0 0,0 0-1 0 0,1-1 1 0 0,-1 1 0 0 0,0 0 0 0 0,1 0 0 0 0,-1 0 0 0 0,1-1 0 0 0,-1 1 0 0 0,1 0 0 0 0,0-1 0 0 0,0 1-1 0 0,2 2 1 0 0,-1 0-76 0 0,0-1-1 0 0,1 0 1 0 0,-1 0-1 0 0,1-1 0 0 0,0 1 1 0 0,0-1-1 0 0,0 1 1 0 0,0-1-1 0 0,1 0 0 0 0,-1 0 1 0 0,1 0-1 0 0,-1-1 1 0 0,1 1-1 0 0,-1-1 0 0 0,1 0 1 0 0,0 0-1 0 0,0 0 1 0 0,6 1-1 0 0,-7-2 7 0 0,1 0 0 0 0,-1 0-1 0 0,0 0 1 0 0,0-1 0 0 0,0 1 0 0 0,-1-1 0 0 0,1 0-1 0 0,0 1 1 0 0,0-1 0 0 0,0-1 0 0 0,0 1-1 0 0,-1 0 1 0 0,1-1 0 0 0,0 1 0 0 0,-1-1 0 0 0,1 0-1 0 0,-1 0 1 0 0,0 0 0 0 0,0 0 0 0 0,0 0 0 0 0,0 0-1 0 0,0-1 1 0 0,0 1 0 0 0,3-6 0 0 0,-1-1-151 0 0,1 1 0 0 0,-1-2 0 0 0,-1 1 0 0 0,1 0 0 0 0,-2-1 0 0 0,3-13 0 0 0,-4 20 245 0 0,4-24 1309 0 0,-4 26-1286 0 0,-1 0 0 0 0,0 1 0 0 0,1-1-1 0 0,-1 0 1 0 0,1 0 0 0 0,-1 0 0 0 0,1 0-1 0 0,-1 0 1 0 0,1 0 0 0 0,0 1 0 0 0,-1-1 0 0 0,1 0-1 0 0,0 0 1 0 0,0 1 0 0 0,0-1 0 0 0,0 1 0 0 0,-1-1-1 0 0,1 1 1 0 0,0-1 0 0 0,0 1 0 0 0,0-1 0 0 0,2 0-1 0 0,6 0-30 0 0,-1 0 1 0 0,1 1-1 0 0,0-1 0 0 0,-1 2 0 0 0,16 1 0 0 0,-21-1-52 0 0,0-1-1 0 0,0 1 1 0 0,0 0-1 0 0,-1 0 1 0 0,1 0 0 0 0,0 0-1 0 0,-1 0 1 0 0,1 0-1 0 0,0 1 1 0 0,-1-1 0 0 0,0 1-1 0 0,1 0 1 0 0,-1 0 0 0 0,0 0-1 0 0,0 0 1 0 0,0 0-1 0 0,0 0 1 0 0,0 1 0 0 0,-1-1-1 0 0,1 1 1 0 0,1 2-1 0 0,-2-1-11 0 0,0-1-1 0 0,0 0 0 0 0,-1 1 1 0 0,1-1-1 0 0,-1 0 0 0 0,0 1 0 0 0,0-1 1 0 0,0 1-1 0 0,0-1 0 0 0,0 1 1 0 0,-1-1-1 0 0,0 0 0 0 0,0 1 0 0 0,0-1 1 0 0,0 0-1 0 0,-3 6 0 0 0,-2 4-94 0 0,-1-1 0 0 0,-14 20 0 0 0,14-23 101 0 0,2-2 208 0 0,0 0 1 0 0,0 0-1 0 0,-1 0 0 0 0,0-1 0 0 0,-9 7 0 0 0,15-13-80 0 0,2-10 223 0 0,0 7-324 0 0,0-1-1 0 0,0 0 1 0 0,1 1-1 0 0,-1-1 0 0 0,1 1 1 0 0,0 0-1 0 0,0-1 1 0 0,0 1-1 0 0,6-4 1 0 0,15-18 17 0 0,-17 18-63 0 0,1-1 0 0 0,0 1 0 0 0,0 1 0 0 0,1 0 0 0 0,0 0 0 0 0,0 0-1 0 0,15-6 1 0 0,-6 3-13 0 0,-12 5-33 0 0,1 0 13 0 0,1 0 1 0 0,14-5-1 0 0,-21 8 39 0 0,1 1 1 0 0,-1-1 0 0 0,1 1-1 0 0,-1 0 1 0 0,1-1-1 0 0,-1 1 1 0 0,1 0-1 0 0,-1 0 1 0 0,1 0-1 0 0,-1 0 1 0 0,1 0-1 0 0,0 0 1 0 0,-1 1 0 0 0,1-1-1 0 0,-1 0 1 0 0,1 1-1 0 0,-1-1 1 0 0,1 1-1 0 0,-1 0 1 0 0,0-1-1 0 0,1 1 1 0 0,0 1-1 0 0,-1-1 39 0 0,0 0 0 0 0,0 0 0 0 0,0 1 0 0 0,0-1 0 0 0,-1 0 0 0 0,1 0 0 0 0,-1 1 0 0 0,1-1 0 0 0,-1 0 0 0 0,1 1 0 0 0,-1-1 0 0 0,0 1 0 0 0,0-1 0 0 0,1 1-1 0 0,-1-1 1 0 0,0 0 0 0 0,0 1 0 0 0,-1-1 0 0 0,1 1 0 0 0,0-1 0 0 0,0 1 0 0 0,-1 1 0 0 0,-2 6 105 0 0,0-1 0 0 0,-5 13-1 0 0,3-9-98 0 0,-35 76-1021 0 0,39-87-6575 0 0</inkml:trace>
  <inkml:trace contextRef="#ctx0" brushRef="#br0" timeOffset="16548.47">10133 784 15440 0 0,'-1'3'19'0'0,"2"-3"-1"0"0,-1 0-1 0 0,0 0 1 0 0,0 1-1 0 0,0-1 1 0 0,0 0-1 0 0,0 0 1 0 0,0 0-1 0 0,0 1 1 0 0,0-1-1 0 0,0 0 1 0 0,0 0-1 0 0,0 1 1 0 0,0-1 0 0 0,0 0-1 0 0,0 0 1 0 0,0 1-1 0 0,-1-1 1 0 0,1 0-1 0 0,0 0 1 0 0,0 0-1 0 0,0 1 1 0 0,0-1-1 0 0,0 0 1 0 0,0 0 0 0 0,-1 0-1 0 0,1 1 1 0 0,0-1-1 0 0,0 0 1 0 0,0 0-1 0 0,0 0 1 0 0,-1 0-1 0 0,1 1 1 0 0,0-1-1 0 0,0 0 1 0 0,0 0 0 0 0,-1 0-1 0 0,1 0 1 0 0,0 0-1 0 0,0 0 1 0 0,-1 0-1 0 0,1 0 1 0 0,0 0-1 0 0,0 0 1 0 0,-1 0-1 0 0,1 0 1 0 0,0 0-1 0 0,0 0 1 0 0,0 0 0 0 0,-1 0-1 0 0,1 0 1 0 0,0 0-1 0 0,0 0 1 0 0,-1 0-1 0 0,1 0 1 0 0,0 0-1 0 0,0 0 1 0 0,0-1-1 0 0,-1 1 1 0 0,1 0-1 0 0,-2 0 37 0 0,2 0 218 0 0,0 0 77 0 0,18-5 936 0 0,-8-2-1021 0 0,1 0-196 0 0,21-11 0 0 0,-15 11 71 0 0,0-1 0 0 0,-1 0 0 0 0,0-1 0 0 0,-1-1 0 0 0,0 0 0 0 0,-1-1 0 0 0,0-1 0 0 0,13-14 0 0 0,24-33 19 0 0,74-113-1 0 0,-94 122-194 0 0,-3-1-1 0 0,42-106 1 0 0,-66 145 22 0 0,2-4-43 0 0,0 0 1 0 0,-1 0-1 0 0,4-28 0 0 0,-6-3 58 0 0,-4 54 0 0 0,0 0 0 0 0,-1 0 0 0 0,0 0 0 0 0,-4 12 0 0 0,0-2 0 0 0,-2 6 26 0 0,-1 0 0 0 0,-1 0 0 0 0,-15 26 1 0 0,-46 62 166 0 0,41-67-128 0 0,-89 139 1244 0 0,102-158-841 0 0,-20 39 0 0 0,36-62-461 0 0,0-1 0 0 0,0 1 0 0 0,1 0 0 0 0,-1-1 0 0 0,0 1-1 0 0,1 0 1 0 0,0 0 0 0 0,-1 0 0 0 0,1-1 0 0 0,0 1 0 0 0,0 0-1 0 0,0 0 1 0 0,0 0 0 0 0,0-1 0 0 0,0 1 0 0 0,0 0 0 0 0,1 0 0 0 0,-1 0-1 0 0,1 1 1 0 0,0-1-7 0 0,0-1 0 0 0,0 0 0 0 0,0 0 0 0 0,1 0-1 0 0,-1 0 1 0 0,0 0 0 0 0,0 0 0 0 0,0 0 0 0 0,1 0 0 0 0,-1-1 0 0 0,1 1-1 0 0,-1 0 1 0 0,0-1 0 0 0,1 1 0 0 0,-1-1 0 0 0,1 0 0 0 0,-1 1 0 0 0,1-1-1 0 0,-1 0 1 0 0,1 0 0 0 0,-1 0 0 0 0,1 0 0 0 0,1 0 0 0 0,1 0-10 0 0,1-1 0 0 0,-1 1 1 0 0,0-1-1 0 0,0 0 1 0 0,0 0-1 0 0,0 0 0 0 0,0-1 1 0 0,0 1-1 0 0,-1-1 1 0 0,5-2-1 0 0,4-3-130 0 0,17-16 0 0 0,-2 2-257 0 0,12-9-108 0 0,41-41-1 0 0,-16 13 252 0 0,-57 53 211 0 0,-4 5 31 0 0,-3 4 19 0 0,-3 6 41 0 0,-8 11 463 0 0,-28 38 0 0 0,15-23 61 0 0,20-29-564 0 0,1 0-1 0 0,-1 0 0 0 0,2 0 1 0 0,-1 0-1 0 0,1 1 1 0 0,0-1-1 0 0,1 1 0 0 0,0-1 1 0 0,0 1-1 0 0,0 0 1 0 0,1-1-1 0 0,1 10 0 0 0,-1-16-9 0 0,0 0-1 0 0,0 0 1 0 0,0 0-1 0 0,1-1 1 0 0,-1 1-1 0 0,0 0 1 0 0,0 0-1 0 0,1 0 1 0 0,-1 0-1 0 0,1-1 1 0 0,-1 1-1 0 0,0 0 1 0 0,1 0-1 0 0,0-1 1 0 0,-1 1-1 0 0,1 0 1 0 0,-1-1-1 0 0,1 1 1 0 0,0-1-1 0 0,-1 1 1 0 0,1 0-1 0 0,0-1 1 0 0,0 0-1 0 0,1 1 1 0 0,-1 0-10 0 0,1-1 0 0 0,-1 0 1 0 0,1 0-1 0 0,-1 0 1 0 0,1 0-1 0 0,0 0 1 0 0,-1 0-1 0 0,1 0 0 0 0,-1 0 1 0 0,1-1-1 0 0,-1 1 1 0 0,3-2-1 0 0,5-1-72 0 0,-1-1-1 0 0,-1 0 1 0 0,14-10 0 0 0,-20 13 70 0 0,143-117-1230 0 0,-139 113 1245 0 0,-3 4 1 0 0,-1 0-1 0 0,1 0 1 0 0,-1 0-1 0 0,0 0 1 0 0,1-1-1 0 0,-1 1 1 0 0,0-1-1 0 0,0 1 1 0 0,0 0-1 0 0,0-1 1 0 0,1-1-1 0 0,-2 2 90 0 0,0 1 7 0 0,0 0-2 0 0,0 0 22 0 0,-1-1-60 0 0,0 1 0 0 0,1 0 0 0 0,-1-1-1 0 0,0 1 1 0 0,0 0 0 0 0,1-1 0 0 0,-1 1 0 0 0,0 0 0 0 0,0 0 0 0 0,0 0 0 0 0,1-1 0 0 0,-1 1 0 0 0,0 0 0 0 0,0 0 0 0 0,0 0 0 0 0,0 0 0 0 0,1 1 0 0 0,-1-1 0 0 0,0 0-1 0 0,0 0 1 0 0,-1 1 0 0 0,-1 1-29 0 0,0 0 0 0 0,0 0-1 0 0,0 0 1 0 0,0 1 0 0 0,1-1 0 0 0,-1 1-1 0 0,0 0 1 0 0,1 0 0 0 0,0 0-1 0 0,0 0 1 0 0,0 0 0 0 0,0 0 0 0 0,-1 4-1 0 0,-2 5 92 0 0,0-1-1 0 0,-5 21 0 0 0,9-28-122 0 0,0 1 0 0 0,1-1-1 0 0,-1 1 1 0 0,1-1 0 0 0,0 1 0 0 0,0 8-1 0 0,0-11 2 0 0,0-1 0 0 0,1 0 0 0 0,-1 1 0 0 0,0-1 0 0 0,1 0 0 0 0,-1 0 0 0 0,1 1-1 0 0,-1-1 1 0 0,1 0 0 0 0,-1 0 0 0 0,1 0 0 0 0,0 0 0 0 0,0 0 0 0 0,-1 0 0 0 0,1 0 0 0 0,0 0 0 0 0,0 0-1 0 0,0 0 1 0 0,0 0 0 0 0,0-1 0 0 0,0 1 0 0 0,0 0 0 0 0,1-1 0 0 0,-1 1 0 0 0,0 0 0 0 0,0-1 0 0 0,0 0-1 0 0,3 1 1 0 0,-1-1-30 0 0,1 1-1 0 0,0-2 0 0 0,-1 1 1 0 0,1 0-1 0 0,0-1 0 0 0,-1 1 1 0 0,1-1-1 0 0,-1 0 1 0 0,1-1-1 0 0,-1 1 0 0 0,1 0 1 0 0,-1-1-1 0 0,0 0 0 0 0,0 0 1 0 0,6-4-1 0 0,4-4-276 0 0,0-1 0 0 0,12-14-1 0 0,-19 19 132 0 0,96-104-12 0 0,-79 85 123 0 0,-22 27 168 0 0,1 0-1 0 0,-1-1 1 0 0,0 1-1 0 0,0 0 1 0 0,-1 0 0 0 0,1 0-1 0 0,0 0 1 0 0,0 3-1 0 0,1 4-100 0 0,-1 0 0 0 0,0 0 0 0 0,-1 0 0 0 0,0 0 0 0 0,-1 1 0 0 0,-1 10 0 0 0,0-12 41 0 0,-1 0 0 0 0,1 0 0 0 0,-2 0-1 0 0,1-1 1 0 0,-1 1 0 0 0,0-1 0 0 0,0 0 0 0 0,-1 0-1 0 0,-8 10 1 0 0,10-14-26 0 0,1-1 0 0 0,0 1 0 0 0,-1-1-1 0 0,1 0 1 0 0,-1 0 0 0 0,0 0 0 0 0,0 0 0 0 0,1-1-1 0 0,-1 1 1 0 0,0-1 0 0 0,-1 1 0 0 0,1-1 0 0 0,0 0 0 0 0,0-1-1 0 0,0 1 1 0 0,-1 0 0 0 0,1-1 0 0 0,0 0 0 0 0,-1 1 0 0 0,1-2-1 0 0,0 1 1 0 0,-1 0 0 0 0,1 0 0 0 0,0-1 0 0 0,0 0-1 0 0,-5-1 1 0 0,-8-4 1183 0 0,16 6-1197 0 0,0 0 0 0 0,1 0 1 0 0,-1 0-1 0 0,0-1 0 0 0,1 1 1 0 0,-1 0-1 0 0,1 0 0 0 0,-1 0 1 0 0,0 0-1 0 0,1 0 1 0 0,-1 0-1 0 0,1 0 0 0 0,-1 0 1 0 0,0 0-1 0 0,1 0 0 0 0,-1 0 1 0 0,1 0-1 0 0,-1 0 0 0 0,0 0 1 0 0,1 0-1 0 0,-1 0 0 0 0,0 0 1 0 0,1 0-1 0 0,-1 1 0 0 0,1-1 1 0 0,-1 0-1 0 0,0 0 1 0 0,1 0-1 0 0,-1 1 0 0 0,1-1 1 0 0,3 2 14 0 0,-1-3 12 0 0,0 1-1 0 0,0-1 0 0 0,0 0 0 0 0,1 0 0 0 0,-1 0 1 0 0,4-3-1 0 0,11-2 62 0 0,167-41-173 0 0,-165 42-241 0 0,-1-1-1 0 0,36-16 0 0 0,-51 20 274 0 0,1 0 0 0 0,-1-1 0 0 0,1 1 0 0 0,-1-1-1 0 0,0 0 1 0 0,0 0 0 0 0,0-1 0 0 0,-1 1 0 0 0,1-1 0 0 0,-1 0-1 0 0,0 0 1 0 0,0 0 0 0 0,0 0 0 0 0,0 0 0 0 0,-1-1 0 0 0,0 1-1 0 0,2-6 1 0 0,-3 4 66 0 0,-1 5 55 0 0,-8 6 216 0 0,3 0-118 0 0,0 0 1 0 0,1 0-1 0 0,-1 0 0 0 0,1 1 0 0 0,0 0 0 0 0,1 0 0 0 0,-1 0 0 0 0,-4 13 1 0 0,-5 7-105 0 0,-70 138 606 0 0,29-52-431 0 0,33-66-241 0 0,12-25-13 0 0,-17 28 0 0 0,17-33-24 0 0,7-11 19 0 0,0-1-1 0 0,0-1 0 0 0,-1 1 0 0 0,1 0 1 0 0,-1 0-1 0 0,-4 3 0 0 0,4-6-411 0 0,2-7 287 0 0,2-5-11 0 0,2 1 144 0 0,1 0 0 0 0,1 1 0 0 0,-1-1 0 0 0,1 1 0 0 0,1 0 0 0 0,12-15 0 0 0,-2 1 8 0 0,140-184-979 0 0,-150 199 982 0 0,92-103-474 0 0,-85 98 396 0 0,1 0 0 0 0,0 1-1 0 0,2 1 1 0 0,-1 0 0 0 0,31-15-1 0 0,-43 24 28 0 0,0 1-1 0 0,0 0 0 0 0,0 0 0 0 0,0 0 0 0 0,0 0 1 0 0,0 0-1 0 0,1 1 0 0 0,-1-1 0 0 0,0 1 0 0 0,0 0 1 0 0,1 0-1 0 0,3 1 0 0 0,-5-1 37 0 0,0 1 1 0 0,-1-1-1 0 0,1 1 1 0 0,0 0-1 0 0,0-1 1 0 0,-1 1-1 0 0,1 0 1 0 0,0 0-1 0 0,-1 1 1 0 0,1-1-1 0 0,-1 0 1 0 0,1 0-1 0 0,-1 1 1 0 0,0-1-1 0 0,1 1 1 0 0,-1-1-1 0 0,0 1 1 0 0,0 0-1 0 0,0-1 1 0 0,0 1-1 0 0,0 2 1 0 0,1 1 66 0 0,0 0 1 0 0,-1 1 0 0 0,1-1-1 0 0,-1 0 1 0 0,-1 0 0 0 0,1 1-1 0 0,-1-1 1 0 0,0 0-1 0 0,0 1 1 0 0,0-1 0 0 0,-1 0-1 0 0,0 1 1 0 0,0-1 0 0 0,0 0-1 0 0,-1 0 1 0 0,0 0 0 0 0,0 0-1 0 0,0 0 1 0 0,0 0 0 0 0,-1 0-1 0 0,0-1 1 0 0,0 1-1 0 0,0-1 1 0 0,-7 8 0 0 0,7-9-49 0 0,-1 0 0 0 0,1 1 0 0 0,-1-1 0 0 0,1-1-1 0 0,-1 1 1 0 0,0 0 0 0 0,0-1 0 0 0,-1 0 0 0 0,1 0 0 0 0,0 0 0 0 0,-1 0 0 0 0,1-1 0 0 0,-1 0 0 0 0,1 0 0 0 0,-1 0 0 0 0,1 0 0 0 0,-1-1 0 0 0,0 0 0 0 0,0 0 0 0 0,1 0 0 0 0,-1 0 0 0 0,0-1 0 0 0,1 0 0 0 0,-1 0 0 0 0,1 0-1 0 0,-1-1 1 0 0,1 1 0 0 0,-6-4 0 0 0,-3-5 511 0 0,9 6-180 0 0,7 5-183 0 0,0-1-182 0 0,0 0 0 0 0,0 0-1 0 0,0-1 1 0 0,0 1 0 0 0,0-1 0 0 0,0 1-1 0 0,4-2 1 0 0,0 0-22 0 0,178-48 38 0 0,-160 43-140 0 0,51-9 0 0 0,-67 15 120 0 0,0 0 0 0 0,0 0 0 0 0,0 1 0 0 0,0 1 0 0 0,0-1 0 0 0,0 1 0 0 0,-1 1 0 0 0,1 0 0 0 0,12 4 0 0 0,-20-5 37 0 0,0-1-1 0 0,0 1 0 0 0,0 0 1 0 0,1 0-1 0 0,-1 0 0 0 0,0 0 1 0 0,0 0-1 0 0,0 0 0 0 0,0 0 1 0 0,0 0-1 0 0,-1 0 0 0 0,1 0 1 0 0,0 1-1 0 0,0-1 0 0 0,-1 0 1 0 0,1 0-1 0 0,-1 1 1 0 0,1-1-1 0 0,-1 1 0 0 0,0-1 1 0 0,1 0-1 0 0,-1 1 0 0 0,0-1 1 0 0,0 1-1 0 0,0-1 0 0 0,0 0 1 0 0,0 1-1 0 0,0-1 0 0 0,-1 1 1 0 0,1 0-1 0 0,-1 3 93 0 0,0-1-1 0 0,0 0 1 0 0,0 1 0 0 0,-1-1 0 0 0,1 0-1 0 0,-1 0 1 0 0,0 0 0 0 0,-4 6 0 0 0,6-9-70 0 0,-1-1 0 0 0,1 0 1 0 0,0 1-1 0 0,0-1 0 0 0,0 0 1 0 0,0 1-1 0 0,-1-1 0 0 0,1 0 1 0 0,0 0-1 0 0,0 1 1 0 0,0-1-1 0 0,-1 0 0 0 0,1 0 1 0 0,0 1-1 0 0,0-1 0 0 0,-1 0 1 0 0,1 0-1 0 0,0 0 0 0 0,-1 1 1 0 0,1-1-1 0 0,0 0 0 0 0,-1 0 1 0 0,1 0-1 0 0,0 0 1 0 0,-1 0-1 0 0,1 0 0 0 0,0 0 1 0 0,-1 0-1 0 0,1 0 0 0 0,-1 0 1 0 0,-1-9-155 0 0,6-16-594 0 0,33-68-1677 0 0,-25 64 1786 0 0,-11 27 582 0 0,-1 1 32 0 0,1 0 0 0 0,-1 0-1 0 0,0 0 1 0 0,1 0-1 0 0,-1 0 1 0 0,0 0 0 0 0,0 0-1 0 0,0 0 1 0 0,0 0-1 0 0,0-1 1 0 0,0 1 0 0 0,0 0-1 0 0,0 0 1 0 0,0 0 0 0 0,0 0-1 0 0,-1-1 1 0 0,1 1 22 0 0,-1 1 1 0 0,1-1 0 0 0,-1 1 0 0 0,1-1-1 0 0,-1 1 1 0 0,1-1 0 0 0,-1 1 0 0 0,1 0-1 0 0,-1-1 1 0 0,1 1 0 0 0,-1 0 0 0 0,1-1-1 0 0,-1 1 1 0 0,1 0 0 0 0,-1 0 0 0 0,0 0-1 0 0,1-1 1 0 0,-1 1 0 0 0,1 0-1 0 0,-1 0 1 0 0,0 0 0 0 0,1 0 0 0 0,-1 0-1 0 0,0 0 1 0 0,1 0 0 0 0,-1 0 0 0 0,1 1-1 0 0,-1-1 1 0 0,-1 0 0 0 0,-19 6 809 0 0,11-3-483 0 0,0 1 0 0 0,1 0 0 0 0,0 0 0 0 0,-1 1 0 0 0,2 0 1 0 0,-1 1-1 0 0,-10 8 0 0 0,7-2-50 0 0,7-9-173 0 0,2 1 1 0 0,-1-1-1 0 0,0 1 1 0 0,1 0-1 0 0,-1 0 0 0 0,1 0 1 0 0,0 1-1 0 0,1-1 1 0 0,-4 7-1 0 0,4-6-84 0 0,0 1 0 0 0,0-1 0 0 0,1 0-1 0 0,0 1 1 0 0,0-1 0 0 0,-1 10 0 0 0,2-13-41 0 0,0 0 0 0 0,1 0-1 0 0,-1 0 1 0 0,0 0 0 0 0,1 0 0 0 0,-1 1 0 0 0,1-1 0 0 0,0 0 0 0 0,-1 0 0 0 0,1 0 0 0 0,0-1 0 0 0,0 1 0 0 0,1 0 0 0 0,-1 0 0 0 0,0 0 0 0 0,0-1-1 0 0,1 1 1 0 0,-1-1 0 0 0,1 1 0 0 0,2 1 0 0 0,-2-2-44 0 0,0 1-1 0 0,1-1 1 0 0,-1 0-1 0 0,0 1 1 0 0,1-1-1 0 0,-1 0 1 0 0,1-1-1 0 0,-1 1 1 0 0,1 0-1 0 0,0-1 1 0 0,-1 1-1 0 0,1-1 1 0 0,-1 0-1 0 0,1 0 1 0 0,3 0-1 0 0,-1-1-169 0 0,0 0 1 0 0,1 0-1 0 0,-1-1 0 0 0,0 1 0 0 0,0-1 0 0 0,10-5 0 0 0,-2-1-567 0 0,0 0 0 0 0,0-1-1 0 0,-1-1 1 0 0,15-14-1 0 0,-16 13 18 0 0,17-22-1 0 0,-25 30 887 0 0,-1 0 0 0 0,0-1 0 0 0,0 1 0 0 0,0 0 0 0 0,0-1-1 0 0,-1 0 1 0 0,1 1 0 0 0,-1-1 0 0 0,0 0 0 0 0,0 0 0 0 0,0 0 0 0 0,0-5-1 0 0,-1 9-68 0 0,0 0-1 0 0,0-1 1 0 0,-1 1-1 0 0,1 0 1 0 0,0-1-1 0 0,0 1 1 0 0,0 0-1 0 0,0 0 1 0 0,-1 0-1 0 0,1-1 1 0 0,0 1-1 0 0,0 0 1 0 0,-1 0-1 0 0,1 0 1 0 0,0-1-1 0 0,0 1 1 0 0,-1 0-1 0 0,1 0 1 0 0,0 0-1 0 0,0 0 1 0 0,-1 0-1 0 0,1 0 1 0 0,0-1-1 0 0,-1 1 1 0 0,1 0-1 0 0,0 0 1 0 0,-1 0-1 0 0,1 0 1 0 0,0 0-1 0 0,-1 0 1 0 0,1 0-1 0 0,0 0 1 0 0,0 1-1 0 0,-1-1 1 0 0,1 0-1 0 0,0 0 0 0 0,-1 0 1 0 0,1 0-1 0 0,0 0 1 0 0,0 0-1 0 0,-1 1 1 0 0,1-1-1 0 0,0 0 1 0 0,0 0-1 0 0,-1 1 1 0 0,-12 5 994 0 0,7 0-890 0 0,0 0-1 0 0,0 0 1 0 0,1 0-1 0 0,0 1 1 0 0,0 0-1 0 0,1 0 1 0 0,0 0-1 0 0,-7 16 1 0 0,10-19-139 0 0,-1 1 1 0 0,0 0-1 0 0,1 0 0 0 0,0 0 1 0 0,0 0-1 0 0,1 0 0 0 0,0 0 1 0 0,-1 0-1 0 0,2 8 0 0 0,-1-12-23 0 0,0 0-1 0 0,1 0 1 0 0,-1 1-1 0 0,0-1 1 0 0,1 0-1 0 0,-1 0 1 0 0,1 0-1 0 0,-1 0 1 0 0,1 1-1 0 0,0-1 1 0 0,-1 0-1 0 0,1 0 1 0 0,0 0-1 0 0,0-1 1 0 0,-1 1-1 0 0,1 0 1 0 0,2 1-1 0 0,-2-1-22 0 0,1-1 1 0 0,-1 1-1 0 0,1-1 0 0 0,-1 1 0 0 0,1-1 0 0 0,-1 0 0 0 0,1 1 1 0 0,-1-1-1 0 0,1 0 0 0 0,0 0 0 0 0,-1 0 0 0 0,1 0 0 0 0,-1 0 1 0 0,1-1-1 0 0,-1 1 0 0 0,1-1 0 0 0,2 0 0 0 0,12-5-713 0 0,-1 0 0 0 0,1-2-1 0 0,-1 0 1 0 0,24-17-1 0 0,7 1-655 0 0,-38 19 1164 0 0,28-9-259 0 0,-26 11 509 0 0,-1 0-1 0 0,0-1 0 0 0,13-7 0 0 0,-22 10 4 0 0,0 1-1 0 0,1 0 1 0 0,-1 0-1 0 0,0-1 1 0 0,0 1-1 0 0,1 0 0 0 0,-1 0 1 0 0,1-1-1 0 0,-1 1 1 0 0,0 0-1 0 0,1 0 1 0 0,-1 0-1 0 0,1 0 1 0 0,-1 0-1 0 0,0 0 0 0 0,1 0 1 0 0,-1-1-1 0 0,1 1 1 0 0,-1 0-1 0 0,0 0 1 0 0,1 1-1 0 0,-1-1 0 0 0,1 0 1 0 0,-1 7 619 0 0,-12 13 311 0 0,5-13-758 0 0,-1 0 0 0 0,1-1 0 0 0,-11 7 1 0 0,12-9-38 0 0,0 0 1 0 0,1 0 0 0 0,-1 1 0 0 0,1 0-1 0 0,0 0 1 0 0,0 0 0 0 0,-6 9-1 0 0,11-14-146 0 0,-1 0-1 0 0,1 1 1 0 0,0-1-1 0 0,0 0 1 0 0,0 0-1 0 0,0 0 1 0 0,0 0-1 0 0,0 0 1 0 0,0 0-1 0 0,0 0 1 0 0,0 0-1 0 0,0 0 1 0 0,0 1-1 0 0,0-1 1 0 0,0 0-1 0 0,0 0 1 0 0,0 0-1 0 0,0 0 1 0 0,0 0-1 0 0,0 0 1 0 0,0 0-1 0 0,0 0 1 0 0,0 1-1 0 0,0-1 1 0 0,0 0-1 0 0,0 0 0 0 0,0 0 1 0 0,0 0-1 0 0,0 0 1 0 0,0 0-1 0 0,0 0 1 0 0,0 0-1 0 0,0 1 1 0 0,0-1-1 0 0,0 0 1 0 0,0 0-1 0 0,0 0 1 0 0,1 0-1 0 0,-1 0 1 0 0,0 0-1 0 0,0 0 1 0 0,0 0-1 0 0,0 0 1 0 0,0 0-1 0 0,0 0 1 0 0,0 0-1 0 0,0 0 1 0 0,0 0-1 0 0,1 0 1 0 0,-1 0-1 0 0,0 0 1 0 0,0 0-1 0 0,0 1 1 0 0,0-1-1 0 0,0 0 1 0 0,0 0-1 0 0,0 0 1 0 0,1-1-1 0 0,9 0 65 0 0,12-6-126 0 0,126-75-1759 0 0,-127 69 1314 0 0,42-22-1233 0 0,-69 40 2250 0 0,0 1 0 0 0,0 0 0 0 0,-7 9 0 0 0,-14 20 118 0 0,-22 30 512 0 0,43-57-1145 0 0,-13 24 34 0 0,18-31-34 0 0,0 1-1 0 0,1-1 1 0 0,-1 1-1 0 0,1-1 0 0 0,-1 1 1 0 0,1 0-1 0 0,-1-1 0 0 0,1 1 1 0 0,0 0-1 0 0,0-1 1 0 0,0 1-1 0 0,0 0 0 0 0,0-1 1 0 0,0 1-1 0 0,0 0 0 0 0,1-1 1 0 0,-1 1-1 0 0,1 2 1 0 0,0-3 1 0 0,0 0 0 0 0,-1-1 0 0 0,1 1 0 0 0,0 0 0 0 0,0 0 0 0 0,0 0 0 0 0,0-1 0 0 0,0 1 0 0 0,0 0 0 0 0,0-1 0 0 0,0 1 0 0 0,1-1 0 0 0,-1 1 0 0 0,0-1 0 0 0,0 0 0 0 0,0 1 0 0 0,1-1 0 0 0,-1 0 0 0 0,0 0 0 0 0,0 0 0 0 0,0 0 0 0 0,1 0 0 0 0,-1 0 0 0 0,0 0 0 0 0,0 0 1 0 0,1 0-1 0 0,-1-1 0 0 0,2 0 0 0 0,5-1-125 0 0,0 0 0 0 0,13-7 1 0 0,-20 9 98 0 0,29-15-959 0 0,-1-2-1 0 0,0 0 1 0 0,-1-2 0 0 0,28-26-1 0 0,-45 35 565 0 0,17-19-1 0 0,0 0-355 0 0,-21 24 2498 0 0,-9 11-1266 0 0,-10 12-179 0 0,-45 52 1296 0 0,54-66-1432 0 0,0 0-1 0 0,0-1 0 0 0,1 2 1 0 0,-5 6-1 0 0,7-9-49 0 0,-1 0 0 0 0,0-1 0 0 0,1 1 0 0 0,0 0 0 0 0,-1 0 0 0 0,1-1 0 0 0,0 1 0 0 0,0 0 0 0 0,0 0 0 0 0,0-1 0 0 0,0 1 0 0 0,0 0-1 0 0,0 0 1 0 0,1-1 0 0 0,0 4 0 0 0,-1-4-90 0 0,1 0 0 0 0,-1-1 0 0 0,1 1-1 0 0,-1 0 1 0 0,1-1 0 0 0,0 1 0 0 0,-1-1-1 0 0,1 1 1 0 0,0 0 0 0 0,-1-1 0 0 0,1 0-1 0 0,0 1 1 0 0,0-1 0 0 0,-1 1 0 0 0,1-1 0 0 0,0 0-1 0 0,0 0 1 0 0,0 1 0 0 0,-1-1 0 0 0,1 0-1 0 0,0 0 1 0 0,0 0 0 0 0,0 0 0 0 0,0 0-1 0 0,-1 0 1 0 0,1 0 0 0 0,0 0 0 0 0,0 0-1 0 0,0 0 1 0 0,0-1 0 0 0,-1 1 0 0 0,3-1-1 0 0,25-10-113 0 0,80-50-38 0 0,-4 9-662 0 0,-43 23-382 0 0,-45 21 885 0 0,-7 3 123 0 0,-1 1 1 0 0,1 0-1 0 0,10-3 0 0 0,-5 6-286 0 0,-14 1 449 0 0,1 0 0 0 0,-1 0 0 0 0,0 0 0 0 0,0 0 0 0 0,1 0 0 0 0,-1 0 0 0 0,0 1 0 0 0,0-1-1 0 0,1 0 1 0 0,-1 0 0 0 0,0 0 0 0 0,0 1 0 0 0,0-1 0 0 0,1 0 0 0 0,-1 0 0 0 0,0 1 0 0 0,0-1 0 0 0,0 0 0 0 0,0 0 0 0 0,1 1 0 0 0,-1-1 0 0 0,0 0-1 0 0,0 1 1 0 0,0-1 0 0 0,0 2 64 0 0,0 0 0 0 0,0 1 0 0 0,0-1 0 0 0,-1 0 0 0 0,1 0 0 0 0,-1 0 0 0 0,1 0 0 0 0,-2 2 0 0 0,-1 5 1456 0 0,2 11 873 0 0,1-19-2131 0 0,0-1-29 0 0,0 2-113 0 0,0-2-98 0 0,0 0 0 0 0,0 0 1 0 0,0 0-1 0 0,0 0 0 0 0,0 0 0 0 0,0 0 0 0 0,0 0 1 0 0,0 0-1 0 0,0 1 0 0 0,0-1 0 0 0,0 0 1 0 0,0 0-1 0 0,0 0 0 0 0,0 0 0 0 0,0 0 0 0 0,0 0 1 0 0,0 0-1 0 0,0 0 0 0 0,0 1 0 0 0,1-1 1 0 0,-1 0-1 0 0,0 0 0 0 0,0 0 0 0 0,0 0 0 0 0,0 0 1 0 0,0 0-1 0 0,0 0 0 0 0,0 0 0 0 0,0 0 0 0 0,0 0 1 0 0,0 0-1 0 0,0 1 0 0 0,1-1 0 0 0,-1 0 1 0 0,0 0-1 0 0,0 0 0 0 0,0 0 0 0 0,0 0 0 0 0,0 0 1 0 0,0 0-1 0 0,0 0 0 0 0,0 0 0 0 0,1 0 1 0 0,-1 0-1 0 0,0 0 0 0 0,0 0 0 0 0,0 0 0 0 0,0 0 1 0 0,0 0-1 0 0,0 0 0 0 0,0 0 0 0 0,0 0 0 0 0,1 0 1 0 0,-1 0-1 0 0,0 0 0 0 0,0-1 0 0 0,0 1 1 0 0,0 0-1 0 0,0 0 0 0 0,5-4-27 0 0,-4 4 12 0 0,1-4-527 0 0,1 0 0 0 0,-1-1 0 0 0,1 1 0 0 0,-2-1-1 0 0,1 0 1 0 0,2-6 0 0 0,4-14-1877 0 0,-4 12 1633 0 0,-3 12 858 0 0,-4 2 121 0 0,1 0 0 0 0,-1-1 0 0 0,1 1 0 0 0,-1 0 0 0 0,1 0 0 0 0,0 0 0 0 0,0 1 0 0 0,-1-1 0 0 0,1 0 0 0 0,0 1 0 0 0,-3 2 0 0 0,-4 3 300 0 0,-16 8 250 0 0,1 2-1 0 0,0 0 1 0 0,1 1 0 0 0,1 2-1 0 0,-20 22 1 0 0,41-40-547 0 0,-1 0 0 0 0,0 1 0 0 0,1-1 0 0 0,-1 1 0 0 0,1-1 0 0 0,0 1 0 0 0,-1-1 0 0 0,1 1 0 0 0,1 0 0 0 0,-2 4 0 0 0,2-6-171 0 0,0 0 0 0 0,0 0 0 0 0,0 0 0 0 0,0 0 1 0 0,0 1-1 0 0,0-1 0 0 0,0 0 0 0 0,0 0 0 0 0,1 0 0 0 0,-1 0 0 0 0,0 0 0 0 0,1 0 0 0 0,-1 0 0 0 0,1 0 1 0 0,-1 0-1 0 0,1 0 0 0 0,-1 0 0 0 0,1-1 0 0 0,0 1 0 0 0,0 0 0 0 0,-1 0 0 0 0,1 0 0 0 0,0-1 0 0 0,0 1 1 0 0,0 0-1 0 0,0-1 0 0 0,-1 1 0 0 0,1-1 0 0 0,0 1 0 0 0,0-1 0 0 0,2 1 0 0 0,3 1-263 0 0,1 0 0 0 0,0-1 0 0 0,0 0 0 0 0,0 0 0 0 0,0 0 0 0 0,0-1 0 0 0,0 0 0 0 0,0-1 0 0 0,0 1-1 0 0,0-1 1 0 0,0-1 0 0 0,0 1 0 0 0,0-1 0 0 0,-1 0 0 0 0,12-6 0 0 0,-3 1-1122 0 0</inkml:trace>
  <inkml:trace contextRef="#ctx0" brushRef="#br0" timeOffset="16912.41">12732 426 24447 0 0,'0'0'544'0'0,"-7"2"104"0"0,3 0 24 0 0,-1 0 8 0 0,0 1-544 0 0,3 1-136 0 0,2-4 0 0 0,0 0 0 0 0,0 0 232 0 0,0 2 24 0 0,2 4 0 0 0,3-4 0 0 0,2 2-352 0 0,2-2-64 0 0,-2 0-8 0 0,5 0-7248 0 0,2 0-1447 0 0</inkml:trace>
  <inkml:trace contextRef="#ctx0" brushRef="#br0" timeOffset="17382.13">10787 114 24215 0 0,'-16'-9'536'0'0,"11"7"104"0"0,0 2 32 0 0,5 0 0 0 0,0 0-536 0 0,7 2-136 0 0,5 5 0 0 0,7-1-7144 0 0,2 2-1463 0 0</inkml:trace>
  <inkml:trace contextRef="#ctx0" brushRef="#br0" timeOffset="17783.24">13468 556 23583 0 0,'0'0'539'0'0,"0"0"77"0"0,0 0 31 0 0,0 0-81 0 0,-3 4-350 0 0,-15 19 33 0 0,2 1 0 0 0,-17 32-1 0 0,12-21 270 0 0,-43 72-2599 0 0,49-82-7029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09:58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1 692 22399 0 0,'0'0'514'0'0,"0"0"71"0"0,0 0 30 0 0,0 0-75 0 0,0 1-351 0 0,0-1-182 0 0,0 1 0 0 0,0-1 1 0 0,0 1-1 0 0,0 0 0 0 0,0-1 0 0 0,0 1 1 0 0,0-1-1 0 0,0 1 0 0 0,0-1 0 0 0,0 1 1 0 0,0-1-1 0 0,0 1 0 0 0,1 0 0 0 0,-1-1 1 0 0,0 1-1 0 0,0-1 0 0 0,1 1 0 0 0,-1-1 1 0 0,0 0-1 0 0,0 1 0 0 0,1-1 0 0 0,-1 1 0 0 0,1-1 1 0 0,-1 1-1 0 0,0-1 0 0 0,1 0 0 0 0,-1 1 1 0 0,1-1-1 0 0,-1 0 0 0 0,1 1 0 0 0,-1-1 1 0 0,1 0-1 0 0,-1 0 0 0 0,1 0 0 0 0,-1 1 1 0 0,1-1-1 0 0,-1 0 0 0 0,1 0 0 0 0,-1 0 1 0 0,2 0-1 0 0,0 0 25 0 0,0-1 0 0 0,0 1 0 0 0,0 0-1 0 0,0-1 1 0 0,0 0 0 0 0,0 1 0 0 0,2-2 0 0 0,-2 1-51 0 0,12-6-57 0 0,-1 0 0 0 0,-1-1 0 0 0,1 0 0 0 0,-1 0-1 0 0,-1-2 1 0 0,16-14 0 0 0,14-12-575 0 0,80-48-3842 0 0,-120 83 4434 0 0,0 1 1 0 0,0-1-1 0 0,0 1 0 0 0,-1-1 0 0 0,1 1 1 0 0,0-1-1 0 0,0 1 0 0 0,0 0 0 0 0,0 0 1 0 0,0-1-1 0 0,0 1 0 0 0,-1 0 0 0 0,3 0 1 0 0,-3 0 52 0 0,1 0 0 0 0,-1 0 0 0 0,0 0 0 0 0,0 1 1 0 0,0-1-1 0 0,0 0 0 0 0,0 0 0 0 0,0 0 0 0 0,1 1 0 0 0,-1-1 1 0 0,0 0-1 0 0,0 0 0 0 0,0 0 0 0 0,0 1 0 0 0,0-1 1 0 0,0 0-1 0 0,0 0 0 0 0,0 0 0 0 0,0 1 0 0 0,0-1 0 0 0,0 0 1 0 0,0 0-1 0 0,0 1 0 0 0,0-1 0 0 0,0 0 0 0 0,0 0 1 0 0,0 0-1 0 0,0 1 0 0 0,0-1 0 0 0,0 0 0 0 0,-1 0 1 0 0,1 0-1 0 0,0 1 0 0 0,-15 23 611 0 0,-13 10 1000 0 0,14-17-475 0 0,0-1-1 0 0,2 2 0 0 0,-17 27 1 0 0,41-60-1846 0 0,-8 8 32 0 0,-3 4 490 0 0,0 1 0 0 0,1-1 0 0 0,-1 1 0 0 0,-1-1 0 0 0,1 1-1 0 0,1-4 1 0 0,10-62-296 0 0,-1 32 1012 0 0,-6 23-290 0 0,-1 1-7 0 0,1-1 578 0 0,-12 23-441 0 0,-41 74 769 0 0,42-73-912 0 0,2 0 0 0 0,-1 0 1 0 0,1 1-1 0 0,1 0 0 0 0,-4 22 0 0 0,7-33-242 0 0,0 1 0 0 0,-1-1 0 0 0,1 1-1 0 0,0 0 1 0 0,0-1 0 0 0,1 1 0 0 0,-1 0 0 0 0,0-1-1 0 0,0 1 1 0 0,1-1 0 0 0,-1 1 0 0 0,1-1 0 0 0,-1 1 0 0 0,1-1-1 0 0,1 3 1 0 0,-2-4-4 0 0,0 0 0 0 0,0 0-1 0 0,1 1 1 0 0,-1-1 0 0 0,0 0 0 0 0,1 0 0 0 0,-1 1-1 0 0,1-1 1 0 0,-1 0 0 0 0,0 0 0 0 0,1 0-1 0 0,-1 0 1 0 0,1 1 0 0 0,-1-1 0 0 0,0 0-1 0 0,1 0 1 0 0,-1 0 0 0 0,1 0 0 0 0,-1 0 0 0 0,1 0-1 0 0,0 0 1 0 0,13-7-79 0 0,-5-2-46 0 0,0-1 0 0 0,0 0 0 0 0,-1 0 0 0 0,0 0 0 0 0,-1-1 0 0 0,10-20 0 0 0,-12 23 156 0 0,6-15 148 0 0,-10 20-124 0 0,-1 2 52 0 0,0 1 16 0 0,0 0 0 0 0,-10 16 228 0 0,2-2 77 0 0,6-12-331 0 0,1 0-1 0 0,-1 1 0 0 0,1-1 0 0 0,0 0 0 0 0,0 1 1 0 0,0-1-1 0 0,0 4 0 0 0,-2 4 15 0 0,1-4-17 0 0,1-1 0 0 0,0 0 0 0 0,0 1-1 0 0,0-1 1 0 0,1 7 0 0 0,0-11-60 0 0,0 0 0 0 0,0 0 1 0 0,0 0-1 0 0,0 0 0 0 0,1 0 0 0 0,-1 0 0 0 0,0 0 0 0 0,1 0 1 0 0,-1 0-1 0 0,0 0 0 0 0,1 0 0 0 0,-1 0 0 0 0,1 0 1 0 0,0 0-1 0 0,-1 0 0 0 0,1 0 0 0 0,0-1 0 0 0,-1 1 0 0 0,1 0 1 0 0,0-1-1 0 0,0 1 0 0 0,0 0 0 0 0,0-1 0 0 0,-1 1 1 0 0,1-1-1 0 0,0 1 0 0 0,0-1 0 0 0,0 0 0 0 0,0 1 0 0 0,0-1 1 0 0,0 0-1 0 0,0 0 0 0 0,2 1 0 0 0,1-1-63 0 0,0-1 1 0 0,0 1-1 0 0,0 0 0 0 0,0-1 0 0 0,0 0 0 0 0,-1 0 0 0 0,1 0 1 0 0,0 0-1 0 0,0-1 0 0 0,-1 0 0 0 0,8-4 0 0 0,3-2-321 0 0,19-16 0 0 0,68-62-991 0 0,-83 72 790 0 0,0 2-1 0 0,35-19 0 0 0,-53 31 568 0 0,0-1-1 0 0,0 1 1 0 0,1 0-1 0 0,-1 0 1 0 0,0 0-1 0 0,0 0 1 0 0,0 0-1 0 0,1-1 1 0 0,-1 1-1 0 0,0 0 1 0 0,0 0-1 0 0,0 0 1 0 0,1 0-1 0 0,-1 0 1 0 0,0 0-1 0 0,0 0 1 0 0,0 0-1 0 0,1 0 1 0 0,-1 0 0 0 0,0 0-1 0 0,0 0 1 0 0,1 0-1 0 0,-1 0 1 0 0,0 0-1 0 0,0 0 1 0 0,0 0-1 0 0,1 0 1 0 0,-1 0-1 0 0,0 1 1 0 0,0-1-1 0 0,0 0 1 0 0,1 0-1 0 0,-1 0 1 0 0,0 0-1 0 0,-2 8-109 0 0,-8 9 280 0 0,-24 24 1597 0 0,31-37-1606 0 0,1-2-137 0 0,0 1 0 0 0,1-1 0 0 0,-1 1 0 0 0,1 0 0 0 0,0-1-1 0 0,0 1 1 0 0,0 0 0 0 0,0 0 0 0 0,0-1 0 0 0,1 1-1 0 0,-1 3 1 0 0,11-18-77 0 0,-8 6 99 0 0,0 1-1 0 0,1-1 0 0 0,0 1 1 0 0,0 0-1 0 0,0-1 0 0 0,5-4 1 0 0,7-13 68 0 0,-11 16-101 0 0,-3 6-3 0 0,0 0 0 0 0,0-1 0 0 0,-1 1 0 0 0,1 0 0 0 0,0-1 0 0 0,-1 1-1 0 0,1-1 1 0 0,-1 1 0 0 0,0-1 0 0 0,1 1 0 0 0,-1-1 0 0 0,0 1 0 0 0,0-1 0 0 0,0-2 0 0 0,-1 4-5 0 0,1 0 0 0 0,-1 0 1 0 0,0 0-1 0 0,0 0 0 0 0,1 0 1 0 0,-1 0-1 0 0,0 1 0 0 0,0-1 1 0 0,0 0-1 0 0,1 0 1 0 0,-1 0-1 0 0,-1 1 0 0 0,-10 6 147 0 0,0 1 0 0 0,0 0 0 0 0,1 1-1 0 0,0 0 1 0 0,0 1 0 0 0,-17 21 0 0 0,16-17 308 0 0,1-1 0 0 0,-9 17 0 0 0,17-26-330 0 0,0 1 1 0 0,1 0-1 0 0,-1 1 1 0 0,1-1 0 0 0,0 0-1 0 0,0 1 1 0 0,1-1-1 0 0,0 1 1 0 0,0-1 0 0 0,-1 8-1 0 0,2-13-116 0 0,0 1 1 0 0,0 0-1 0 0,0-1 0 0 0,0 1 1 0 0,0-1-1 0 0,0 1 0 0 0,0 0 0 0 0,0-1 1 0 0,0 1-1 0 0,0 0 0 0 0,0-1 0 0 0,0 1 1 0 0,0-1-1 0 0,1 1 0 0 0,-1 0 1 0 0,0-1-1 0 0,1 1 0 0 0,-1-1 0 0 0,0 1 1 0 0,1-1-1 0 0,-1 1 0 0 0,0-1 0 0 0,1 1 1 0 0,-1-1-1 0 0,1 1 0 0 0,-1-1 1 0 0,1 0-1 0 0,-1 1 0 0 0,1-1 0 0 0,-1 0 1 0 0,1 1-1 0 0,-1-1 0 0 0,1 0 0 0 0,0 0 1 0 0,-1 1-1 0 0,1-1 0 0 0,-1 0 1 0 0,1 0-1 0 0,0 0 0 0 0,-1 0 0 0 0,1 0 1 0 0,0 0-1 0 0,-1 0 0 0 0,1 0 0 0 0,-1 0 1 0 0,1 0-1 0 0,0 0 0 0 0,-1 0 1 0 0,2-1-1 0 0,1 0-25 0 0,0 0-1 0 0,1-1 1 0 0,-1 1 0 0 0,0-1 0 0 0,0 0-1 0 0,6-4 1 0 0,13-14-550 0 0,-1 0 0 0 0,0-2 0 0 0,31-44 0 0 0,-25 26-952 0 0,35-71 1 0 0,-21 34-275 0 0,-20 35 196 0 0,19-51 1 0 0,-26 58 2452 0 0,1 0 1 0 0,35-58 0 0 0,-29 65-398 0 0,-19 26-363 0 0,-1 0 1 0 0,1 0-1 0 0,0 0 1 0 0,0 1 0 0 0,0-1-1 0 0,0 1 1 0 0,1-1-1 0 0,-1 1 1 0 0,0-1 0 0 0,6-1-1 0 0,-8 3-85 0 0,0 0 0 0 0,0 0-1 0 0,0 0 1 0 0,0 0-1 0 0,1 0 1 0 0,-1 0-1 0 0,0 0 1 0 0,0 0 0 0 0,0 0-1 0 0,0 0 1 0 0,1 0-1 0 0,-1 1 1 0 0,0-1-1 0 0,0 0 1 0 0,0 0 0 0 0,0 0-1 0 0,0 0 1 0 0,1 0-1 0 0,-1 0 1 0 0,0 0 0 0 0,0 0-1 0 0,0 0 1 0 0,0 0-1 0 0,0 1 1 0 0,0-1-1 0 0,1 0 1 0 0,-1 0 0 0 0,0 0-1 0 0,0 0 1 0 0,0 0-1 0 0,0 1 1 0 0,0-1 0 0 0,0 0-1 0 0,0 0 1 0 0,0 0-1 0 0,0 0 1 0 0,0 1-1 0 0,0-1 1 0 0,0 0 0 0 0,0 0-1 0 0,0 0 1 0 0,0 0-1 0 0,0 1 1 0 0,0-1 0 0 0,0 0-1 0 0,0 0 1 0 0,0 0-1 0 0,0 0 1 0 0,0 0-1 0 0,0 1 1 0 0,0-1 0 0 0,0 0-1 0 0,-2 7-29 0 0,-4 8 22 0 0,-2 1-1 0 0,1-1 0 0 0,-15 20 1 0 0,-5 12 211 0 0,-117 193 2795 0 0,114-193-2367 0 0,-26 35 250 0 0,-34 58 861 0 0,87-135-1694 0 0,2-1 0 0 0,-1 0 0 0 0,0 1 1 0 0,1-1-1 0 0,0 1 0 0 0,-1 8 0 0 0,2-12-77 0 0,0 0 0 0 0,-1 0 0 0 0,1-1 1 0 0,0 1-1 0 0,0 0 0 0 0,0 0 0 0 0,0 0 0 0 0,0-1 0 0 0,1 1 0 0 0,-1 0 0 0 0,0 0 0 0 0,0-1 0 0 0,0 1 1 0 0,1 0-1 0 0,-1 0 0 0 0,0-1 0 0 0,1 1 0 0 0,-1 0 0 0 0,0-1 0 0 0,1 1 0 0 0,-1 0 0 0 0,1-1 0 0 0,-1 1 1 0 0,1-1-1 0 0,0 1 0 0 0,-1-1 0 0 0,1 1 0 0 0,-1-1 0 0 0,1 1 0 0 0,0-1 0 0 0,0 1 0 0 0,-1-1 1 0 0,1 0-1 0 0,0 0 0 0 0,0 1 0 0 0,-1-1 0 0 0,1 0 0 0 0,0 0 0 0 0,0 0 0 0 0,-1 0 0 0 0,1 0 0 0 0,0 0 1 0 0,0 0-1 0 0,0 0 0 0 0,-1 0 0 0 0,1 0 0 0 0,0 0 0 0 0,1-1 0 0 0,8-1 27 0 0,0-1 1 0 0,0 0-1 0 0,0-1 0 0 0,-1 0 0 0 0,16-9 0 0 0,44-33-1180 0 0,-11 6-649 0 0,-30 23 1359 0 0,-15 8 300 0 0,0 1 0 0 0,0 0 0 0 0,1 1 0 0 0,1 0 0 0 0,-1 1 0 0 0,24-6 0 0 0,-37 12 160 0 0,0 0-1 0 0,0-1 1 0 0,-1 1-1 0 0,1 0 1 0 0,0 0-1 0 0,0 0 0 0 0,-1 0 1 0 0,1 0-1 0 0,0 0 1 0 0,-1 0-1 0 0,1 1 1 0 0,0-1-1 0 0,0 0 1 0 0,-1 0-1 0 0,1 0 1 0 0,0 1-1 0 0,-1-1 1 0 0,1 0-1 0 0,0 1 0 0 0,-1-1 1 0 0,1 1-1 0 0,0-1 1 0 0,-1 1-1 0 0,1-1 1 0 0,-1 1-1 0 0,1-1 1 0 0,-1 1-1 0 0,1-1 1 0 0,-1 1-1 0 0,0 0 0 0 0,1-1 1 0 0,-1 1-1 0 0,0 0 1 0 0,1-1-1 0 0,-1 1 1 0 0,0 0-1 0 0,0 0 1 0 0,0-1-1 0 0,0 1 1 0 0,1 0-1 0 0,-1 0 0 0 0,0-1 1 0 0,-1 2-1 0 0,1 1 62 0 0,0 0-1 0 0,0-1 0 0 0,0 1 0 0 0,-1-1 1 0 0,1 1-1 0 0,-1-1 0 0 0,0 1 0 0 0,0-1 1 0 0,0 0-1 0 0,0 1 0 0 0,0-1 0 0 0,-1 2 1 0 0,-15 24 823 0 0,15-23-582 0 0,-1 1 1 0 0,0-1 0 0 0,0 0-1 0 0,-8 9 1 0 0,10-13-458 0 0,1-1 55 0 0,0 0 204 0 0,2-2-44 0 0,0 1 1 0 0,0-1-1 0 0,0 1 1 0 0,-1-1 0 0 0,1 1-1 0 0,-1-1 1 0 0,1 0-1 0 0,-1 0 1 0 0,2-3 0 0 0,0 2-83 0 0,16-20-918 0 0,-14 17 795 0 0,0 1 1 0 0,0-1-1 0 0,-1 0 1 0 0,1 0-1 0 0,-2 0 1 0 0,1 0-1 0 0,-1-1 0 0 0,1 0 1 0 0,2-8-1 0 0,-6-1-18 0 0,0 16 173 0 0,0-1-1 0 0,0 1 1 0 0,0 0-1 0 0,0 0 1 0 0,0 0 0 0 0,0-1-1 0 0,0 1 1 0 0,0 0-1 0 0,0 0 1 0 0,0 0 0 0 0,0-1-1 0 0,-1 1 1 0 0,1 0-1 0 0,0 0 1 0 0,0 0 0 0 0,0 0-1 0 0,0-1 1 0 0,0 1-1 0 0,0 0 1 0 0,-1 0 0 0 0,1 0-1 0 0,0 0 1 0 0,0 0 0 0 0,0 0-1 0 0,0-1 1 0 0,-1 1-1 0 0,1 0 1 0 0,0 0 0 0 0,0 0-1 0 0,0 0 1 0 0,-1 0-1 0 0,1 0 1 0 0,0 0 0 0 0,0 0-1 0 0,0 0 1 0 0,-1 0-1 0 0,1 0 1 0 0,0 0 0 0 0,0 0-1 0 0,0 0 1 0 0,-1 0-1 0 0,1 0 1 0 0,0 0 0 0 0,0 0-1 0 0,-8 3 164 0 0,8-3-155 0 0,-15 7 270 0 0,0 1-1 0 0,1 0 0 0 0,0 1 1 0 0,1 1-1 0 0,0 0 0 0 0,0 1 1 0 0,1 0-1 0 0,1 1 0 0 0,0 1 1 0 0,0 0-1 0 0,-16 27 0 0 0,26-39-258 0 0,0 1-1 0 0,0-1 1 0 0,1 1-1 0 0,-1-1 0 0 0,0 1 1 0 0,1 0-1 0 0,-1-1 1 0 0,1 1-1 0 0,0 0 1 0 0,0-1-1 0 0,-1 1 1 0 0,1 0-1 0 0,0-1 1 0 0,1 1-1 0 0,-1 0 0 0 0,0 2 1 0 0,1-4-20 0 0,-1 1 0 0 0,0-1 0 0 0,0 1 0 0 0,0-1 1 0 0,1 0-1 0 0,-1 1 0 0 0,0-1 0 0 0,1 1 0 0 0,-1-1 0 0 0,0 0 0 0 0,1 1 1 0 0,-1-1-1 0 0,0 0 0 0 0,1 0 0 0 0,-1 1 0 0 0,0-1 0 0 0,1 0 0 0 0,-1 0 0 0 0,1 0 1 0 0,-1 1-1 0 0,1-1 0 0 0,0 0 0 0 0,0 0-21 0 0,0 0-1 0 0,1 0 1 0 0,-1 0-1 0 0,0 0 1 0 0,0 0-1 0 0,1-1 1 0 0,-1 1-1 0 0,0 0 1 0 0,0-1-1 0 0,1 1 0 0 0,-1-1 1 0 0,1 0-1 0 0,15-9-804 0 0,0-1-1 0 0,-1-1 0 0 0,0 0 0 0 0,-1-1 0 0 0,0 0 0 0 0,-1-2 0 0 0,20-25 0 0 0,26-47-1408 0 0,-9 13 1506 0 0,59-62 577 0 0,-23 23 308 0 0,-7 9 215 0 0,-187 253 3680 0 0,98-135-3669 0 0,-51 71 832 0 0,-45 65-451 0 0,81-117-492 0 0,-10 11 289 0 0,21-29-157 0 0,1 0 1 0 0,1 1 0 0 0,0 0-1 0 0,1 0 1 0 0,-10 25 0 0 0,19-40-425 0 0,1 0 1 0 0,-1 0-1 0 0,1 0 1 0 0,0 0-1 0 0,-1 0 0 0 0,1 1 1 0 0,0-1-1 0 0,0 0 1 0 0,-1 0-1 0 0,1 0 1 0 0,0 1-1 0 0,0-1 0 0 0,0 0 1 0 0,1 0-1 0 0,-1 0 1 0 0,0 1-1 0 0,0-1 1 0 0,1 0-1 0 0,-1 0 1 0 0,0 0-1 0 0,1 0 0 0 0,-1 0 1 0 0,1 0-1 0 0,0 2 1 0 0,1-2 14 0 0,-1 0 0 0 0,0-1 0 0 0,0 1 0 0 0,1 0 1 0 0,-1 0-1 0 0,1-1 0 0 0,-1 1 0 0 0,1-1 0 0 0,-1 1 0 0 0,1-1 1 0 0,-1 1-1 0 0,1-1 0 0 0,-1 0 0 0 0,1 0 0 0 0,-1 0 0 0 0,3 0 1 0 0,3 0-24 0 0,0-1 1 0 0,0 0-1 0 0,0 0 1 0 0,0-1-1 0 0,0 0 1 0 0,-1 0 0 0 0,8-4-1 0 0,7-5-350 0 0,-1-1 0 0 0,0-2 0 0 0,-1 0 0 0 0,-1 0 0 0 0,0-2 0 0 0,25-29 0 0 0,-13 2 376 0 0,-28 39 11 0 0,-2 4 46 0 0,-13 9 246 0 0,-9 10 448 0 0,-27 28-131 0 0,43-40-441 0 0,1-1 0 0 0,-1 1 0 0 0,2 0 0 0 0,-1 0 0 0 0,-6 14 0 0 0,10-19-173 0 0,0 0-1 0 0,0 1 1 0 0,1-1-1 0 0,-1 0 1 0 0,1 0 0 0 0,-1 1-1 0 0,1-1 1 0 0,0 1-1 0 0,0-1 1 0 0,0 0-1 0 0,0 1 1 0 0,0-1 0 0 0,2 5-1 0 0,-2-6-6 0 0,1 0-1 0 0,-1 0 0 0 0,1 0 1 0 0,-1 1-1 0 0,1-1 1 0 0,0 0-1 0 0,0 0 0 0 0,-1-1 1 0 0,1 1-1 0 0,0 0 1 0 0,0 0-1 0 0,0 0 1 0 0,0 0-1 0 0,0-1 0 0 0,0 1 1 0 0,0-1-1 0 0,0 1 1 0 0,0-1-1 0 0,1 1 0 0 0,-1-1 1 0 0,0 1-1 0 0,0-1 1 0 0,0 0-1 0 0,1 0 1 0 0,-1 1-1 0 0,0-1 0 0 0,0 0 1 0 0,3-1-1 0 0,5 1-116 0 0,0-1 0 0 0,0 0 0 0 0,0-1-1 0 0,0 0 1 0 0,0-1 0 0 0,0 0 0 0 0,15-7 0 0 0,59-37-1331 0 0,-47 25 1187 0 0,-19 12 197 0 0,-6 3 1 0 0,-1 1 1 0 0,1 0-1 0 0,0 1 0 0 0,13-4 0 0 0,-20 7 34 0 0,11-2-315 0 0,-11 5-49 0 0,-7 6-199 0 0,-4 6 1047 0 0,-16 20 510 0 0,6-14-343 0 0,7-7 137 0 0,0 0 1 0 0,-11 17-1 0 0,22-26-761 0 0,4-4 10 0 0,7-4-49 0 0,-12 5 22 0 0,60-32-1686 0 0,-38 19 1591 0 0,26-11 1 0 0,45-9-1893 0 0,-90 33 2071 0 0,-3 0 274 0 0,-14 15 1252 0 0,-36 29-747 0 0,44-38-710 0 0,1 0 0 0 0,0 0 0 0 0,1 0 0 0 0,-1 0 0 0 0,1 1 1 0 0,-5 11-1 0 0,8-17-117 0 0,1-1-1 0 0,-1 1 1 0 0,1 0 0 0 0,0 0 0 0 0,0 0-1 0 0,-1 0 1 0 0,1 0 0 0 0,0 0 0 0 0,0 0-1 0 0,0 0 1 0 0,0 0 0 0 0,0 0 0 0 0,0 0-1 0 0,0 0 1 0 0,0-1 0 0 0,1 1 0 0 0,-1 0-1 0 0,0 0 1 0 0,0 0 0 0 0,1 0 0 0 0,-1 0-1 0 0,1 0 1 0 0,-1 0 0 0 0,1 0 0 0 0,0 0-11 0 0,1 1 0 0 0,-1-1 1 0 0,0 0-1 0 0,1 0 0 0 0,-1 0 0 0 0,1-1 1 0 0,-1 1-1 0 0,1 0 0 0 0,-1 0 0 0 0,1-1 1 0 0,0 1-1 0 0,2 0 0 0 0,2 0-48 0 0,0 0 0 0 0,1-1 0 0 0,-1 1 0 0 0,1-1 0 0 0,-1 0 0 0 0,7-2 0 0 0,0 0-173 0 0,-1-1 0 0 0,-1 0 0 0 0,1-1 0 0 0,0-1 0 0 0,13-7 0 0 0,54-36-2143 0 0,4-2 38 0 0,-47 38 2321 0 0,-35 11 9 0 0,0 1 0 0 0,0-1 0 0 0,0 1 0 0 0,0 0 0 0 0,-1-1 0 0 0,1 1 0 0 0,0 0 0 0 0,0-1 0 0 0,0 1 0 0 0,0 0 0 0 0,0 0 0 0 0,0 0 0 0 0,0 0 0 0 0,0 0 0 0 0,0 0 0 0 0,2 1 0 0 0,-2-1 59 0 0,-1 0-1 0 0,1 1 1 0 0,-1-1 0 0 0,1 1-1 0 0,-1-1 1 0 0,1 1-1 0 0,-1-1 1 0 0,1 1-1 0 0,-1-1 1 0 0,0 1 0 0 0,1-1-1 0 0,-1 1 1 0 0,0-1-1 0 0,1 1 1 0 0,-1 0-1 0 0,0-1 1 0 0,0 1 0 0 0,1 0-1 0 0,-1-1 1 0 0,0 1-1 0 0,0 0 1 0 0,0-1-1 0 0,0 1 1 0 0,0 0-1 0 0,0-1 1 0 0,0 2 0 0 0,0-2-148 0 0,-3 2 32 0 0,-25-15 567 0 0,22 10-62 0 0,0 0 0 0 0,-1 0 0 0 0,1 0 0 0 0,-12-2-1 0 0,16 5-371 0 0,-1 0-1 0 0,1 0 1 0 0,-1 0-1 0 0,1 0 0 0 0,-1 0 1 0 0,1 0-1 0 0,-1 1 1 0 0,1-1-1 0 0,-1 1 0 0 0,1 0 1 0 0,0-1-1 0 0,-1 1 1 0 0,1 0-1 0 0,0 0 0 0 0,0 1 1 0 0,-3 1-1 0 0,-3 2-57 0 0,1 1-1 0 0,-1 0 1 0 0,1 0-1 0 0,0 1 1 0 0,0 0 0 0 0,-10 14-1 0 0,14-16-4 0 0,0 1 0 0 0,0-1 0 0 0,0 0-1 0 0,0 1 1 0 0,1 0 0 0 0,0-1 0 0 0,0 1 0 0 0,1 0 0 0 0,-1 0-1 0 0,1 0 1 0 0,0 11 0 0 0,1-11-4 0 0,0 0 0 0 0,1 0 0 0 0,-1 0 0 0 0,1 0 0 0 0,1 0 0 0 0,-1-1 0 0 0,3 7 0 0 0,-4-11-27 0 0,1 1 0 0 0,-1-1 0 0 0,1 0 0 0 0,0 1 0 0 0,0-1 0 0 0,-1 0 1 0 0,1 0-1 0 0,0 0 0 0 0,0 0 0 0 0,0 0 0 0 0,0 0 0 0 0,1 0 0 0 0,-1 0 0 0 0,0 0 0 0 0,0 0 0 0 0,0 0 0 0 0,1-1 0 0 0,-1 1 0 0 0,0 0 0 0 0,1-1 0 0 0,-1 1 0 0 0,1-1 0 0 0,-1 0 1 0 0,0 1-1 0 0,1-1 0 0 0,-1 0 0 0 0,1 0 0 0 0,-1 0 0 0 0,1 0 0 0 0,-1 0 0 0 0,1 0 0 0 0,-1-1 0 0 0,3 1 0 0 0,4-3-71 0 0,1 0 0 0 0,0 0 0 0 0,-1-1 1 0 0,0 0-1 0 0,0 0 0 0 0,0-1 0 0 0,12-8 0 0 0,46-47-653 0 0,-55 50 641 0 0,-5 4 49 0 0,1 0-52 0 0,-1 0 1 0 0,0-1-1 0 0,0 1 1 0 0,0-1-1 0 0,-1 0 0 0 0,0 0 1 0 0,4-9-1 0 0,-9 16 95 0 0,1-1 0 0 0,-1 1 0 0 0,0 0 0 0 0,0 0 0 0 0,0 0 0 0 0,1-1 0 0 0,-1 1 0 0 0,0 0 0 0 0,0 0 0 0 0,0-1 0 0 0,0 1 0 0 0,0 0 0 0 0,0 0 0 0 0,0-1 0 0 0,0 1 0 0 0,1 0 0 0 0,-1-1 0 0 0,0 1 0 0 0,0 0 0 0 0,0 0 0 0 0,0-1 0 0 0,0 1 0 0 0,0 0 0 0 0,-1-1 0 0 0,1 1 0 0 0,0 0 0 0 0,0 0 0 0 0,0-1 0 0 0,0 1 0 0 0,0 0 0 0 0,0-1 0 0 0,-1 1 22 0 0,1 0-1 0 0,0 0 1 0 0,0-1-1 0 0,0 1 1 0 0,-1 0-1 0 0,1 0 1 0 0,0 0-1 0 0,0-1 1 0 0,-1 1 0 0 0,1 0-1 0 0,0 0 1 0 0,0 0-1 0 0,-1 0 1 0 0,1 0-1 0 0,0 0 1 0 0,-1 0-1 0 0,1 0 1 0 0,0 0-1 0 0,0 0 1 0 0,-1 0-1 0 0,1 0 1 0 0,0 0-1 0 0,-1 0 1 0 0,1 0 0 0 0,0 0-1 0 0,0 0 1 0 0,-1 0-1 0 0,1 0 1 0 0,0 0-1 0 0,-1 0 1 0 0,1 0-1 0 0,0 0 1 0 0,0 0-1 0 0,-1 1 1 0 0,1-1-1 0 0,0 0 1 0 0,0 0-1 0 0,-1 0 1 0 0,1 1 0 0 0,-2 0 64 0 0,0 1 0 0 0,0-1 1 0 0,0 1-1 0 0,0-1 0 0 0,0 1 1 0 0,0 0-1 0 0,1 0 0 0 0,-1 0 1 0 0,1 0-1 0 0,-1 0 0 0 0,1 0 1 0 0,0 0-1 0 0,-2 4 0 0 0,-12 34-595 0 0,11-26 380 0 0,-21 82-198 0 0,18-62 223 0 0,-15 40 1 0 0,10-42-15 0 0,-2 0 0 0 0,-1 0 1 0 0,-1-2-1 0 0,-2 0 1 0 0,-33 43-1 0 0,41-60-116 0 0,0-2 0 0 0,-1 1 0 0 0,0-2 0 0 0,-1 1 0 0 0,0-2 0 0 0,0 1 0 0 0,-1-2 0 0 0,-1 0 0 0 0,1 0 0 0 0,-1-1 0 0 0,0-1 0 0 0,-1 0 0 0 0,0-1 0 0 0,-26 5 0 0 0,31-8 405 0 0,-1-1 1 0 0,1-1-1 0 0,-1 0 1 0 0,1 0-1 0 0,-13-2 1 0 0,19 2-92 0 0,1-1 1 0 0,0 0-1 0 0,0 1 1 0 0,-1-1-1 0 0,1 0 1 0 0,0 0-1 0 0,0-1 1 0 0,0 1-1 0 0,0-1 1 0 0,0 0-1 0 0,1 1 1 0 0,-1-1-1 0 0,0 0 0 0 0,1-1 1 0 0,-1 1-1 0 0,1 0 1 0 0,0-1-1 0 0,0 1 1 0 0,-4-6-1 0 0,5 6 14 0 0,1 0 1 0 0,-1 0-1 0 0,1 0 0 0 0,-1 0 0 0 0,1 0 1 0 0,0-1-1 0 0,0 1 0 0 0,0 0 0 0 0,0 0 0 0 0,0 0 1 0 0,0 0-1 0 0,0 0 0 0 0,1 0 0 0 0,-1 0 1 0 0,1 0-1 0 0,0 0 0 0 0,-1 0 0 0 0,1 0 0 0 0,0 0 1 0 0,0 1-1 0 0,0-1 0 0 0,0 0 0 0 0,1 0 1 0 0,-1 1-1 0 0,0-1 0 0 0,1 1 0 0 0,1-2 0 0 0,5-4 198 0 0,-1 0-1 0 0,1 1 1 0 0,1 0 0 0 0,8-5-1 0 0,194-95 618 0 0,-73 40-2505 0 0,-99 46-2290 0 0,50-36 1 0 0,-60 32 1327 0 0</inkml:trace>
  <inkml:trace contextRef="#ctx0" brushRef="#br0" timeOffset="361.68">1320 262 28191 0 0,'0'0'624'0'0,"0"0"128"0"0,-2-2 24 0 0,-3 0 8 0 0,5 2-624 0 0,0 0-160 0 0,0 0 0 0 0,0 0 0 0 0,0 0 224 0 0,0 0 8 0 0,0 0 8 0 0,0 0 0 0 0,0 0-944 0 0,0 0-192 0 0,2 2-40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0:03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24 756 17503 0 0,'-22'20'1759'0'0,"21"-19"-1542"0"0,1-1 170 0 0,0 0 101 0 0,0 0 21 0 0,0 0-37 0 0,2 3 64 0 0,1 2-439 0 0,-3-5-78 0 0,0 1 0 0 0,1-1-1 0 0,-1 0 1 0 0,0 1 0 0 0,0-1 0 0 0,1 1-1 0 0,-1-1 1 0 0,0 1 0 0 0,1-1-1 0 0,-1 0 1 0 0,0 1 0 0 0,1-1 0 0 0,-1 1-1 0 0,0-1 1 0 0,1 0 0 0 0,-1 0-1 0 0,1 1 1 0 0,-1-1 0 0 0,1 0-1 0 0,-1 0 1 0 0,1 1 0 0 0,-1-1 0 0 0,1 0-1 0 0,-1 0 1 0 0,1 0 0 0 0,-1 0-1 0 0,1 0 1 0 0,-1 0 0 0 0,1 0 0 0 0,-1 0-1 0 0,1 0 1 0 0,-1 0 0 0 0,1 0-1 0 0,-1 0 1 0 0,1 0 0 0 0,-1 0-1 0 0,1 0 1 0 0,-1-1 0 0 0,1 1 0 0 0,0 0-1 0 0,24-7 536 0 0,-21 7-539 0 0,0-1 0 0 0,0 0 1 0 0,-1 0-1 0 0,1 0 1 0 0,-1 0-1 0 0,1-1 0 0 0,-1 1 1 0 0,1-1-1 0 0,-1 0 1 0 0,6-4-1 0 0,6-9-11 0 0,0 0-1 0 0,-1 0 1 0 0,-1-2 0 0 0,11-18 0 0 0,41-75 30 0 0,-37 52-53 0 0,38-115-1 0 0,-50 128 25 0 0,4-15-979 0 0,22-111 1 0 0,-39 143 962 0 0,-3 27 11 0 0,0-1-1 0 0,0 1 0 0 0,0-1 1 0 0,0 1-1 0 0,0-1 0 0 0,0 1 1 0 0,-1-1-1 0 0,1 1 0 0 0,-1 0 1 0 0,1-1-1 0 0,-1 1 0 0 0,0-1 1 0 0,1 1-1 0 0,-1 0 0 0 0,-1-2 1 0 0,-1 3-14 0 0,1 1 1 0 0,0 0-1 0 0,0-1 1 0 0,0 1-1 0 0,0 0 1 0 0,0 0-1 0 0,0 0 1 0 0,-4 3-1 0 0,5-3 18 0 0,-2 1-13 0 0,0 1-1 0 0,0-1 0 0 0,0 1 0 0 0,1 0 0 0 0,-1 0 1 0 0,1 0-1 0 0,-1 0 0 0 0,1 0 0 0 0,0 1 1 0 0,-3 5-1 0 0,-14 41-63 0 0,16-40 221 0 0,-42 154-312 0 0,6-18 432 0 0,-16 38 1607 0 0,48-159-1939 0 0,-4 32-1 0 0,10-47 80 0 0,0 1 0 0 0,0-1 0 0 0,1 1 0 0 0,1 0 0 0 0,2 18 0 0 0,-3-28-6 0 0,0 0-1 0 0,1 0 0 0 0,-1 0 0 0 0,0 0 0 0 0,0 0 1 0 0,1 0-1 0 0,-1 0 0 0 0,1 0 0 0 0,-1 0 0 0 0,1 0 1 0 0,-1 0-1 0 0,1 0 0 0 0,0 0 0 0 0,-1-1 0 0 0,1 1 1 0 0,0 0-1 0 0,-1 0 0 0 0,1-1 0 0 0,0 1 0 0 0,0 0 1 0 0,0-1-1 0 0,0 1 0 0 0,0-1 0 0 0,0 0 0 0 0,1 1 1 0 0,0 0-7 0 0,0-1 1 0 0,0 0-1 0 0,-1 0 1 0 0,1 0 0 0 0,0-1-1 0 0,0 1 1 0 0,0 0-1 0 0,0-1 1 0 0,0 1-1 0 0,-1-1 1 0 0,1 0 0 0 0,0 1-1 0 0,1-2 1 0 0,7-3-13 0 0,-1-1 1 0 0,0 0 0 0 0,14-14-1 0 0,-1-1-457 0 0,0-2 1 0 0,-2-1-1 0 0,24-37 0 0 0,-29 41 129 0 0,-3-2 71 0 0,2-2-821 0 0,-11 21 635 0 0,-5 8 388 0 0,-4 15 587 0 0,6 7 514 0 0,0-26-868 0 0,21 1 128 0 0,-18-1-295 0 0,-1-1 0 0 0,0 0 0 0 0,0 0 0 0 0,0 0 0 0 0,1 0 0 0 0,-1 0 0 0 0,0 0-1 0 0,0-1 1 0 0,0 1 0 0 0,1-1 0 0 0,-1 1 0 0 0,0-1 0 0 0,0 0 0 0 0,3-2 0 0 0,2-1-28 0 0,0-1 1 0 0,11-8 0 0 0,-4 1-238 0 0,20-16 507 0 0,-33 28-367 0 0,-1 0-18 0 0,-3 22 944 0 0,2-20-480 0 0,1 0-285 0 0,0 1 0 0 0,-1-1 0 0 0,1 0 0 0 0,-1 0 0 0 0,0 0 0 0 0,0 0 0 0 0,0 0 0 0 0,0-1 0 0 0,0 1 0 0 0,0 0 0 0 0,0 0 0 0 0,0-1 0 0 0,-1 1 0 0 0,1 0 0 0 0,-1-1 0 0 0,1 1 0 0 0,-1-1 0 0 0,-2 2 0 0 0,1-1 17 0 0,1 1-1 0 0,-1-1 1 0 0,1 1-1 0 0,-1 0 1 0 0,1 0 0 0 0,0 0-1 0 0,0 0 1 0 0,0 0-1 0 0,1 0 1 0 0,-3 5 0 0 0,3-5-57 0 0,0 1 1 0 0,-1-1-1 0 0,0 0 1 0 0,0 1-1 0 0,0-1 1 0 0,0 0 0 0 0,-1 0-1 0 0,1-1 1 0 0,-4 4-1 0 0,1-2 26 0 0,1 1 0 0 0,0-1 0 0 0,0 1 0 0 0,0 0 0 0 0,0 0 0 0 0,1 0-1 0 0,0 1 1 0 0,0-1 0 0 0,0 1 0 0 0,0 0 0 0 0,-1 6 0 0 0,3-9 91 0 0,1-1 0 0 0,-1 0 0 0 0,1 1 0 0 0,-1-1 0 0 0,1 1 0 0 0,0-1 0 0 0,0 1 0 0 0,0 0-1 0 0,0-1 1 0 0,1 4 0 0 0,0-5-119 0 0,-1 0 0 0 0,1 0 0 0 0,-1 0 0 0 0,1 1 0 0 0,-1-1 0 0 0,1 0 0 0 0,0 0 0 0 0,0 0 0 0 0,-1 0-1 0 0,1 0 1 0 0,0 0 0 0 0,0 0 0 0 0,0 0 0 0 0,0-1 0 0 0,0 1 0 0 0,0 0 0 0 0,1 0 0 0 0,-1-1 0 0 0,0 1-1 0 0,0-1 1 0 0,2 1 0 0 0,1 1-76 0 0,0-1 1 0 0,0 0-1 0 0,0 0 0 0 0,0-1 0 0 0,0 1 0 0 0,0-1 0 0 0,0 0 0 0 0,0 0 1 0 0,0 0-1 0 0,0-1 0 0 0,0 1 0 0 0,0-1 0 0 0,4-1 0 0 0,-2-1-63 0 0,0 1 1 0 0,0-1-1 0 0,0 0 0 0 0,-1 0 0 0 0,0 0 0 0 0,0-1 0 0 0,9-7 0 0 0,1-5-148 0 0,0 0-1 0 0,-1-1 0 0 0,20-34 1 0 0,-31 47 304 0 0,55-70-157 0 0,-51 64 227 0 0,-5 9-76 0 0,-1-1 0 0 0,1 1 0 0 0,0 0 0 0 0,-1-1 0 0 0,1 1-1 0 0,0 0 1 0 0,0 0 0 0 0,0 0 0 0 0,2 0 0 0 0,5-4-145 0 0,-9 5 138 0 0,0 0-1 0 0,1 0 1 0 0,-1 0-1 0 0,0 0 0 0 0,1 0 1 0 0,-1 0-1 0 0,0 0 0 0 0,1 0 1 0 0,-1 0-1 0 0,0 0 1 0 0,1 0-1 0 0,-1 0 0 0 0,0 0 1 0 0,1 0-1 0 0,-1 0 0 0 0,0 1 1 0 0,1-1-1 0 0,-1 0 1 0 0,0 0-1 0 0,1 0 0 0 0,-1 0 1 0 0,0 1-1 0 0,1-1 1 0 0,-1 0-1 0 0,0 0 0 0 0,0 0 1 0 0,0 1-1 0 0,1-1 0 0 0,-1 0 1 0 0,0 1-1 0 0,0-1 1 0 0,0 0-1 0 0,1 0 0 0 0,-1 1 1 0 0,0-1-1 0 0,0 0 1 0 0,0 1-1 0 0,0-1 0 0 0,0 0 1 0 0,0 1-1 0 0,0-1 0 0 0,0 1 1 0 0,3 17 6 0 0,-3-5 33 0 0,-1 0-1 0 0,-1 0 0 0 0,0 1 0 0 0,-1-1 0 0 0,-7 18 1 0 0,-1-1 615 0 0,-17 32 0 0 0,15-42 183 0 0,12-19-307 0 0,8-12-456 0 0,9-15-256 0 0,1 1 0 0 0,1 1-1 0 0,2 1 1 0 0,0 1 0 0 0,37-31-1 0 0,-38 36-699 0 0,-15 13 817 0 0,0 0 1 0 0,0 0-1 0 0,0 1 1 0 0,0-1-1 0 0,1 1 1 0 0,-1 0-1 0 0,1 1 1 0 0,0-1-1 0 0,0 1 1 0 0,8-3-1 0 0,-12 5 65 0 0,-1 0-1 0 0,1-1 0 0 0,-1 1 1 0 0,0 0-1 0 0,1 0 0 0 0,-1 0 0 0 0,1 0 1 0 0,-1 0-1 0 0,1 0 0 0 0,-1 0 1 0 0,0 0-1 0 0,1 0 0 0 0,-1 0 1 0 0,1 0-1 0 0,-1 0 0 0 0,1 0 1 0 0,-1 0-1 0 0,0 0 0 0 0,1 0 0 0 0,-1 1 1 0 0,1-1-1 0 0,-1 0 0 0 0,0 0 1 0 0,1 1-1 0 0,-1-1 0 0 0,1 0 1 0 0,-1 0-1 0 0,0 1 0 0 0,0-1 0 0 0,1 0 1 0 0,-1 1-1 0 0,0-1 0 0 0,1 0 1 0 0,-1 1-1 0 0,0-1 0 0 0,0 0 1 0 0,0 1-1 0 0,1-1 0 0 0,-1 1 1 0 0,0-1-1 0 0,0 1 0 0 0,0-1 0 0 0,0 0 1 0 0,0 1-1 0 0,0-1 0 0 0,0 1 1 0 0,0 0-1 0 0,-6 20 124 0 0,5-17-12 0 0,-1 2 47 0 0,-1 0-1 0 0,1-1 1 0 0,-1 1 0 0 0,-5 7-1 0 0,4-8-7 0 0,1 0 0 0 0,0 0-1 0 0,1 1 1 0 0,-3 6 0 0 0,-4 11-14 0 0,7-18-99 0 0,0 0-1 0 0,1 0 1 0 0,-1 0 0 0 0,-1 11 0 0 0,1 1-36 0 0,1-13 0 0 0,0 1 0 0 0,0 0 0 0 0,1 0 0 0 0,0 0 0 0 0,0 0 0 0 0,0 0 0 0 0,1-1 0 0 0,1 8 0 0 0,-2-10 17 0 0,1-1-1 0 0,-1 0 0 0 0,0 1 1 0 0,1-1-1 0 0,-1 0 0 0 0,1 0 1 0 0,-1 1-1 0 0,1-1 0 0 0,0 0 1 0 0,-1 0-1 0 0,1 0 1 0 0,0 0-1 0 0,0 0 0 0 0,0 0 1 0 0,0 0-1 0 0,0 0 0 0 0,0 0 1 0 0,0 0-1 0 0,0 0 0 0 0,0-1 1 0 0,1 1-1 0 0,-1 0 0 0 0,0-1 1 0 0,0 1-1 0 0,1-1 1 0 0,-1 0-1 0 0,0 1 0 0 0,1-1 1 0 0,-1 0-1 0 0,0 0 0 0 0,1 0 1 0 0,-1 1-1 0 0,0-2 0 0 0,1 1 1 0 0,-1 0-1 0 0,1 0 0 0 0,-1 0 1 0 0,0-1-1 0 0,0 1 0 0 0,1 0 1 0 0,-1-1-1 0 0,0 1 1 0 0,1-1-1 0 0,0-1 0 0 0,11-5 35 0 0,0-1 1 0 0,-1-1-1 0 0,0 0 0 0 0,18-18 0 0 0,2-7-355 0 0,1 1 0 0 0,50-38 0 0 0,-68 59 141 0 0,19-12-662 0 0,-32 23 791 0 0,-1-1 0 0 0,1 2 0 0 0,0-1 0 0 0,0 0 0 0 0,0 0 0 0 0,-1 1 0 0 0,1-1-1 0 0,0 1 1 0 0,0-1 0 0 0,0 1 0 0 0,0 0 0 0 0,0 0 0 0 0,0 0 0 0 0,0 0 0 0 0,0 0-1 0 0,3 0 1 0 0,-4 1 28 0 0,-1-1 0 0 0,1 1 0 0 0,0-1 1 0 0,0 0-1 0 0,-1 1 0 0 0,1-1 0 0 0,0 1 0 0 0,0 0 0 0 0,-1-1 0 0 0,1 1 0 0 0,-1-1 0 0 0,1 1 0 0 0,-1 0 0 0 0,1 0 0 0 0,-1-1 0 0 0,1 1 0 0 0,-1 0 0 0 0,0 0 0 0 0,1-1 0 0 0,-1 1 0 0 0,0 0 0 0 0,1 0 1 0 0,-1 0-1 0 0,0 0 0 0 0,0-1 0 0 0,0 1 0 0 0,0 0 0 0 0,0 0 0 0 0,0 2 0 0 0,-6 24 254 0 0,6-25-226 0 0,-5 16 523 0 0,0-1 0 0 0,1 1 0 0 0,1-1-1 0 0,-1 35 1 0 0,8-112-2097 0 0,-3 32 820 0 0,0 13 205 0 0,-1 0 1 0 0,-1 0-1 0 0,0 0 0 0 0,-4-17 0 0 0,5 30 480 0 0,0 1 1 0 0,-1-1 0 0 0,1 0 0 0 0,-1 1-1 0 0,1-1 1 0 0,-1 0 0 0 0,0 1-1 0 0,0-1 1 0 0,0 1 0 0 0,0-1 0 0 0,0 1-1 0 0,0-1 1 0 0,0 1 0 0 0,-3-2-1 0 0,3 2 80 0 0,0 1 0 0 0,0-1 1 0 0,0 1-1 0 0,0 0 0 0 0,0 0 0 0 0,0 0 0 0 0,0 0 0 0 0,0 0 0 0 0,-1 0 0 0 0,1 0 0 0 0,0 0 0 0 0,0 0 0 0 0,0 0 0 0 0,0 0 0 0 0,0 1 0 0 0,0-1 0 0 0,0 1 0 0 0,0-1 0 0 0,0 1 0 0 0,0-1 1 0 0,0 1-1 0 0,0-1 0 0 0,0 1 0 0 0,-1 0 0 0 0,-2 3 126 0 0,0-1 1 0 0,0 1 0 0 0,1-1 0 0 0,0 1-1 0 0,-1 0 1 0 0,1 0 0 0 0,0 0 0 0 0,1 1-1 0 0,-1-1 1 0 0,1 1 0 0 0,-3 6 0 0 0,-8 14 733 0 0,6-13-555 0 0,0 1 0 0 0,-9 25 0 0 0,14-34-237 0 0,1 0 0 0 0,0 0 0 0 0,0 0 1 0 0,0 1-1 0 0,0-1 0 0 0,1 0 0 0 0,0 0 0 0 0,-1 0 0 0 0,2 1 0 0 0,-1-1 0 0 0,0 0 1 0 0,1 0-1 0 0,0 0 0 0 0,1 5 0 0 0,-1-7-122 0 0,-1-1 0 0 0,1 0 0 0 0,-1 1 1 0 0,1-1-1 0 0,0 0 0 0 0,0 1 0 0 0,-1-1 0 0 0,1 0 1 0 0,0 0-1 0 0,0 0 0 0 0,0 0 0 0 0,0 0 0 0 0,0 0 0 0 0,1 0 1 0 0,-1 0-1 0 0,0 0 0 0 0,0 0 0 0 0,1-1 0 0 0,-1 1 1 0 0,0 0-1 0 0,1-1 0 0 0,-1 1 0 0 0,0-1 0 0 0,1 0 0 0 0,-1 1 1 0 0,1-1-1 0 0,-1 0 0 0 0,1 0 0 0 0,-1 0 0 0 0,1 0 1 0 0,-1 0-1 0 0,1 0 0 0 0,-1-1 0 0 0,1 1 0 0 0,-1 0 0 0 0,0-1 1 0 0,1 1-1 0 0,-1-1 0 0 0,3-1 0 0 0,1 0-162 0 0,1-1 0 0 0,-1 0-1 0 0,0-1 1 0 0,0 1 0 0 0,-1-1-1 0 0,1 0 1 0 0,-1 0 0 0 0,5-7-1 0 0,14-18-2572 0 0,33-59 0 0 0,-48 69 1658 0 0,-5 11 720 0 0,-3 8 368 0 0,0 0-1 0 0,0 0 0 0 0,0 0 1 0 0,0 0-1 0 0,0 0 0 0 0,0 0 0 0 0,0 0 1 0 0,0 0-1 0 0,0 0 0 0 0,0 0 0 0 0,0 0 1 0 0,0 0-1 0 0,-1 0 0 0 0,1 0 1 0 0,0 0-1 0 0,0 0 0 0 0,0 0 0 0 0,0 0 1 0 0,0 0-1 0 0,0 0 0 0 0,0 0 1 0 0,0 0-1 0 0,0 0 0 0 0,0 0 0 0 0,0 0 1 0 0,0 0-1 0 0,0 0 0 0 0,0 0 1 0 0,0 0-1 0 0,0 0 0 0 0,0 0 0 0 0,0 0 1 0 0,0 0-1 0 0,0 0 0 0 0,0 0 0 0 0,0 0 1 0 0,0 0-1 0 0,0 0 0 0 0,0 0 1 0 0,0 0-1 0 0,-1 0 0 0 0,1 0 0 0 0,0 0 1 0 0,0 0-1 0 0,0 0 0 0 0,0 0 1 0 0,-8 17 1069 0 0,2-5-324 0 0,-24 50 2920 0 0,27-54-3132 0 0,0-1-1 0 0,0 1 0 0 0,1 0 1 0 0,0 0-1 0 0,1 0 1 0 0,-1 13-1 0 0,2-20-485 0 0,0 0 0 0 0,0 0 0 0 0,0 1 0 0 0,0-1-1 0 0,0 0 1 0 0,0 0 0 0 0,1 1 0 0 0,-1-1 0 0 0,0 0 0 0 0,1 0 0 0 0,-1 0 0 0 0,1 1 0 0 0,-1-1 0 0 0,1 0-1 0 0,-1 0 1 0 0,1 0 0 0 0,0 0 0 0 0,0 0 0 0 0,-1 0 0 0 0,1 0 0 0 0,0 0 0 0 0,1 1 0 0 0,0-2-32 0 0,-1 1 1 0 0,1-1 0 0 0,-1 1 0 0 0,1-1 0 0 0,-1 0-1 0 0,1 1 1 0 0,-1-1 0 0 0,1 0 0 0 0,0 0 0 0 0,-1 0-1 0 0,1 0 1 0 0,-1 0 0 0 0,1 0 0 0 0,-1-1 0 0 0,3 0-1 0 0,3-1-205 0 0,0 0-1 0 0,0-1 1 0 0,0 0-1 0 0,-1 0 0 0 0,1-1 1 0 0,7-6-1 0 0,-1-1-1025 0 0,0 0-1 0 0,17-22 0 0 0,2 0-2190 0 0,-15 16 1812 0 0,19-18-527 0 0,-19 17 1785 0 0,-15 15 365 0 0,-1 1-1 0 0,1 0 1 0 0,-1 0-1 0 0,1 0 1 0 0,0 0 0 0 0,0 0-1 0 0,0 0 1 0 0,0 0 0 0 0,1 1-1 0 0,-1-1 1 0 0,0 1 0 0 0,1 0-1 0 0,3-2 1 0 0,1 3 2002 0 0,-8 5 1990 0 0,-2 3-3990 0 0,3 11 1014 0 0,0-18-1017 0 0,0-1 1 0 0,0 1-1 0 0,0-1 1 0 0,0 0-1 0 0,0 1 1 0 0,0-1-1 0 0,0 0 0 0 0,0 1 1 0 0,0-1-1 0 0,0 1 1 0 0,0-1-1 0 0,0 0 1 0 0,0 1-1 0 0,1-1 1 0 0,-1 0-1 0 0,0 1 0 0 0,0-1 1 0 0,0 0-1 0 0,1 1 1 0 0,-1-1-1 0 0,0 0 1 0 0,0 1-1 0 0,1-1 1 0 0,-1 0-1 0 0,0 0 0 0 0,1 1 1 0 0,-1-1-1 0 0,0 0 1 0 0,1 0-1 0 0,-1 0 1 0 0,0 0-1 0 0,1 1 1 0 0,-1-1-1 0 0,0 0 0 0 0,1 0 1 0 0,-1 0-1 0 0,0 0 1 0 0,1 0-1 0 0,-1 0 1 0 0,1 0-1 0 0,-1 0 1 0 0,0 0-1 0 0,1 0 0 0 0,-1 0 1 0 0,1 0-1 0 0,6-10-102 0 0,-7 10 84 0 0,0 0 0 0 0,0 0 0 0 0,0-1-1 0 0,0 1 1 0 0,0 0 0 0 0,0 0 0 0 0,0-1 0 0 0,0 1 0 0 0,0 0 0 0 0,0 0 0 0 0,0-1 0 0 0,0 1 0 0 0,0 0 0 0 0,1 0 0 0 0,-1-1 0 0 0,0 1 0 0 0,0 0 0 0 0,0 0 0 0 0,0-1-1 0 0,1 1 1 0 0,-1 0 0 0 0,0 0 0 0 0,0 0 0 0 0,0 0 0 0 0,1-1 0 0 0,-1 1 0 0 0,0 0 0 0 0,0 0 0 0 0,1 0 0 0 0,-1 0 0 0 0,0 0 0 0 0,0 0 0 0 0,1 0 0 0 0,-1 0 0 0 0,0 0-1 0 0,0-1 1 0 0,1 1 0 0 0,-1 0 0 0 0,0 0 0 0 0,1 0 0 0 0,-1 1 0 0 0,0-1 0 0 0,0 0 0 0 0,1 0 0 0 0,-1 0 0 0 0,0 0 0 0 0,0 0 0 0 0,1 0 0 0 0,-1 0 0 0 0,0 0 0 0 0,0 0-1 0 0,1 1 1 0 0,-1-1 0 0 0,0 0 0 0 0,0 0 0 0 0,0 0 0 0 0,1 0 0 0 0,-1 1 0 0 0,0-1 0 0 0,0 0 0 0 0,0 0 0 0 0,0 1 0 0 0,0-1 0 0 0,1 1 0 0 0,-1-1-12 0 0,1 0-1 0 0,-1 1 1 0 0,1-1 0 0 0,-1 1 0 0 0,1-1 0 0 0,-1 0 0 0 0,1 1 0 0 0,-1-1 0 0 0,1 0-1 0 0,-1 0 1 0 0,1 1 0 0 0,-1-1 0 0 0,1 0 0 0 0,0 0 0 0 0,-1 0 0 0 0,1 0-1 0 0,-1 0 1 0 0,1 0 0 0 0,0 0 0 0 0,-1 0 0 0 0,1 0 0 0 0,-1 0 0 0 0,2 0 0 0 0,15-7-426 0 0,0 1-37 0 0,-15 5 343 0 0,0 1 1 0 0,0-1-1 0 0,-1 0 0 0 0,1 0 0 0 0,-1 0 0 0 0,1 0 0 0 0,-1 0 0 0 0,1 0 0 0 0,-1 0 0 0 0,0 0 0 0 0,1-1 0 0 0,-1 1 0 0 0,0 0 0 0 0,0-1 0 0 0,0 1 0 0 0,1-3 0 0 0,-2 4 130 0 0,1 0-1 0 0,-1-1 0 0 0,0 1 0 0 0,0 0 0 0 0,0 0 0 0 0,0 0 0 0 0,0 0 0 0 0,0 0 0 0 0,0 0 0 0 0,0 0 0 0 0,0 0 0 0 0,0 0 0 0 0,0 0 0 0 0,0 0 0 0 0,0 0 0 0 0,0 0 0 0 0,1 0 0 0 0,-1 0 1 0 0,0 0-1 0 0,0 0 0 0 0,0 0 0 0 0,0 0 0 0 0,0 0 0 0 0,0 0 0 0 0,0 0 0 0 0,0 0 0 0 0,0 0 0 0 0,0 0 0 0 0,0 0 0 0 0,0 0 0 0 0,1 0 0 0 0,-1 0 0 0 0,0 0 0 0 0,0 0 0 0 0,0 0 1 0 0,0 0-1 0 0,0 0 0 0 0,0 1 0 0 0,0-1 0 0 0,0 0 0 0 0,0 0 0 0 0,0 0 0 0 0,0 0 0 0 0,0 0 0 0 0,0 0 0 0 0,0 0 0 0 0,0 0 0 0 0,0 0 0 0 0,0 0 0 0 0,0 0 0 0 0,0 0 0 0 0,0 0 0 0 0,0 1 1 0 0,0-1-1 0 0,0 0 0 0 0,0 0 0 0 0,0 0 0 0 0,0 0 0 0 0,0 0 0 0 0,0 0 0 0 0,0 0 0 0 0,0 0 0 0 0,0 0 0 0 0,0 0 0 0 0,0 0 0 0 0,0 0 0 0 0,0 1 0 0 0,0-1 0 0 0,0 0 0 0 0,-35 50 3040 0 0,-27 43 832 0 0,59-88-3658 0 0,0-1-1 0 0,-1 1 1 0 0,1-1 0 0 0,-1 0-1 0 0,-4 4 1 0 0,5-5-65 0 0,0 0 1 0 0,0 0-1 0 0,0 0 1 0 0,0 0-1 0 0,1 1 0 0 0,-1-1 1 0 0,1 1-1 0 0,0-1 1 0 0,-2 7-1 0 0,2-7-22 0 0,1 1 0 0 0,0 0 0 0 0,0 0-1 0 0,0-1 1 0 0,0 9 0 0 0,1-11-116 0 0,0-1 1 0 0,0 1-1 0 0,0 0 0 0 0,1 0 1 0 0,-1-1-1 0 0,0 1 1 0 0,0 0-1 0 0,0 0 0 0 0,1-1 1 0 0,-1 1-1 0 0,0 0 0 0 0,1-1 1 0 0,-1 1-1 0 0,1-1 0 0 0,-1 1 1 0 0,0 0-1 0 0,1-1 1 0 0,-1 1-1 0 0,1-1 0 0 0,0 1 1 0 0,-1-1-1 0 0,1 1 0 0 0,-1-1 1 0 0,1 0-1 0 0,0 1 0 0 0,-1-1 1 0 0,1 0-1 0 0,0 1 1 0 0,0-1-1 0 0,-1 0 0 0 0,1 0 1 0 0,0 0-1 0 0,0 0 0 0 0,-1 1 1 0 0,1-1-1 0 0,0 0 0 0 0,0 0 1 0 0,1-1-1 0 0,3 1-55 0 0,0-1 1 0 0,0 1-1 0 0,0-1 0 0 0,-1 0 1 0 0,1-1-1 0 0,0 1 0 0 0,0-1 1 0 0,-1 0-1 0 0,1 0 0 0 0,-1 0 0 0 0,1-1 1 0 0,-1 0-1 0 0,5-4 0 0 0,6-6-504 0 0,-2 0 1 0 0,16-18-1 0 0,-8 8 659 0 0,20-27-2417 0 0,9-7-1390 0 0,-48 55 3702 0 0,-1 0 0 0 0,1 1 0 0 0,-1-1 0 0 0,1 0 1 0 0,-1 0-1 0 0,1 0 0 0 0,-1 0 0 0 0,0 0 0 0 0,0 0 0 0 0,0 0 1 0 0,0-1-1 0 0,-1 1 0 0 0,1 0 0 0 0,0 0 0 0 0,0-5 0 0 0,-1 6 334 0 0,0 1 134 0 0,-2 1-340 0 0,0 0 1 0 0,0 0-1 0 0,1 0 0 0 0,-1 1 1 0 0,0-1-1 0 0,1 0 1 0 0,-1 1-1 0 0,1-1 1 0 0,0 1-1 0 0,-1-1 1 0 0,1 1-1 0 0,0-1 0 0 0,0 1 1 0 0,0 0-1 0 0,-2 3 1 0 0,-7 11 510 0 0,1-7 21 0 0,1 0-1 0 0,0 1 1 0 0,0 0 0 0 0,-10 19 0 0 0,15-24-494 0 0,0 0 0 0 0,1 0 0 0 0,0 0-1 0 0,0 1 1 0 0,1-1 0 0 0,-1 1 0 0 0,1-1-1 0 0,0 1 1 0 0,1-1 0 0 0,-1 1 0 0 0,1-1-1 0 0,1 12 1 0 0,-1-16-177 0 0,0 0-1 0 0,1 1 0 0 0,-1-1 1 0 0,0 0-1 0 0,0 0 1 0 0,1 1-1 0 0,-1-1 1 0 0,1 0-1 0 0,-1 0 1 0 0,1 1-1 0 0,0-1 1 0 0,-1 0-1 0 0,1 0 1 0 0,0 0-1 0 0,0 0 0 0 0,0 0 1 0 0,0 0-1 0 0,0 0 1 0 0,0 0-1 0 0,0-1 1 0 0,0 1-1 0 0,2 1 1 0 0,-2-2-19 0 0,1 1 0 0 0,0-1 0 0 0,-1 0 0 0 0,1 0 0 0 0,-1 0 0 0 0,1 0 0 0 0,0 0 0 0 0,-1 0 0 0 0,1 0 1 0 0,0-1-1 0 0,-1 1 0 0 0,1 0 0 0 0,-1-1 0 0 0,1 0 0 0 0,2 0 0 0 0,3-3-5 0 0,1-1 0 0 0,-1 0 0 0 0,1 0 0 0 0,-1 0 0 0 0,8-9 0 0 0,1-4-796 0 0,0 0 1 0 0,-2-1-1 0 0,15-25 0 0 0,-4 6 8 0 0,-18 28 846 0 0,9-13-88 0 0,-15 22 74 0 0,0 0 0 0 0,0 0 1 0 0,0 0-1 0 0,0 0 0 0 0,1 1 0 0 0,-1-1 0 0 0,0 0 0 0 0,0 0 0 0 0,0 1 0 0 0,1-1 0 0 0,-1 1 0 0 0,0-1 1 0 0,1 1-1 0 0,-1 0 0 0 0,1 0 0 0 0,1-1 0 0 0,-2 1 39 0 0,1 1 1 0 0,-1-1-1 0 0,0 0 1 0 0,0 1-1 0 0,-1-1 1 0 0,1 1-1 0 0,0-1 1 0 0,0 1 0 0 0,0 0-1 0 0,0-1 1 0 0,0 1-1 0 0,-1 0 1 0 0,1 0-1 0 0,0-1 1 0 0,0 1-1 0 0,-1 0 1 0 0,1 0-1 0 0,-1 0 1 0 0,1 0-1 0 0,-1 0 1 0 0,1 0-1 0 0,0 1 1 0 0,8 27 1034 0 0,-8-26-963 0 0,3 12 64 0 0,-1 0 0 0 0,-1 1-1 0 0,-1 0 1 0 0,0-1 0 0 0,-1 1-1 0 0,-1 0 1 0 0,0 0 0 0 0,-1-1 0 0 0,-5 19-1 0 0,-1-2-470 0 0,-1 0 0 0 0,-2-1-1 0 0,-21 41 1 0 0,11-29-1523 0 0,-3-2-1 0 0,-1 0 0 0 0,-57 69 1 0 0,77-105 1774 0 0,0 1 0 0 0,-1-1 1 0 0,-7 5-1 0 0,11-8 164 0 0,0-1 0 0 0,0 0 0 0 0,0 1 0 0 0,0-1 1 0 0,-1 0-1 0 0,1 0 0 0 0,0 0 0 0 0,-1-1 0 0 0,1 1 0 0 0,0 0 0 0 0,-1-1 0 0 0,1 0 0 0 0,-4 1 0 0 0,5-1-45 0 0,1 0-1 0 0,-1 0 0 0 0,0-1 0 0 0,0 1 1 0 0,1 0-1 0 0,-1 0 0 0 0,0-1 0 0 0,1 1 1 0 0,-1 0-1 0 0,0-1 0 0 0,1 1 0 0 0,-1 0 1 0 0,0-1-1 0 0,1 1 0 0 0,-1-1 0 0 0,1 1 0 0 0,-1-1 1 0 0,1 1-1 0 0,-1-1 0 0 0,1 0 0 0 0,-1 1 1 0 0,1-2-1 0 0,-1 1 6 0 0,0-1 1 0 0,1 0-1 0 0,-1 0 1 0 0,1 0-1 0 0,-1 1 1 0 0,1-1-1 0 0,0 0 1 0 0,0-3-1 0 0,0-2 50 0 0,1 1-1 0 0,0 0 1 0 0,0-1-1 0 0,3-7 1 0 0,0 3 57 0 0,1 0 1 0 0,0 0 0 0 0,1 0 0 0 0,0 0 0 0 0,1 1-1 0 0,0 0 1 0 0,0 1 0 0 0,11-11 0 0 0,76-64 581 0 0,-69 63-816 0 0,87-72-3957 0 0,-78 54 431 0 0,-19 27 1740 0 0</inkml:trace>
  <inkml:trace contextRef="#ctx0" brushRef="#br0" timeOffset="359.88">709 460 23887 0 0,'0'0'672'0'0,"0"0"160"0"0,0-4-672 0 0,0 0-160 0 0,5 0 0 0 0,-3 0 0 0 0,3 0 0 0 0,2 0-80 0 0,-3-1 8 0 0,3 3-10103 0 0</inkml:trace>
  <inkml:trace contextRef="#ctx0" brushRef="#br0" timeOffset="2431.93">2354 667 19351 0 0,'-5'6'530'0'0,"-1"0"0"0"0,1 0 0 0 0,-7 13 0 0 0,10-14-458 0 0,2-4 299 0 0,7-9 1081 0 0,13-11-1385 0 0,1 1 1 0 0,41-28-1 0 0,-33 26-68 0 0,-22 14-7 0 0,9-6-194 0 0,0 0 0 0 0,1 2 1 0 0,0-1-1 0 0,1 2 0 0 0,23-9 1 0 0,-38 17 65 0 0,-1 0 1 0 0,1 1 0 0 0,-1-1-1 0 0,1 1 1 0 0,-1 0 0 0 0,1-1-1 0 0,-1 1 1 0 0,1 0 0 0 0,0 1-1 0 0,-1-1 1 0 0,1 0 0 0 0,-1 1 0 0 0,1-1-1 0 0,-1 1 1 0 0,1 0 0 0 0,-1 0-1 0 0,0 0 1 0 0,3 1 0 0 0,-4-1 37 0 0,1 1 0 0 0,-1-1 0 0 0,0 0 0 0 0,1 0 0 0 0,-1 1 0 0 0,0-1 0 0 0,0 1 0 0 0,0-1 0 0 0,0 1 0 0 0,0-1 0 0 0,0 1 0 0 0,-1 0 1 0 0,1-1-1 0 0,-1 1 0 0 0,1 0 0 0 0,-1 0 0 0 0,1-1 0 0 0,-1 1 0 0 0,0 0 0 0 0,0 0 0 0 0,0 0 0 0 0,0-1 0 0 0,0 1 0 0 0,0 0 0 0 0,-1 3 0 0 0,-1 4 239 0 0,0 0 0 0 0,0-1 0 0 0,-1 1 0 0 0,0 0-1 0 0,-1-1 1 0 0,0 0 0 0 0,0 1 0 0 0,-1-2 0 0 0,-5 9-1 0 0,-13 5 2191 0 0,22-21-2120 0 0,0-1-187 0 0,0-1 0 0 0,1 0 1 0 0,-1 1-1 0 0,0-1 0 0 0,1 1 0 0 0,-1-1 1 0 0,1 0-1 0 0,-1 1 0 0 0,1-1 1 0 0,0 0-1 0 0,0-3 0 0 0,-1 4-17 0 0,1-4-47 0 0,0-1 0 0 0,0 1 0 0 0,1 0 0 0 0,-1 0 0 0 0,1 0 0 0 0,2-7 0 0 0,1-9-185 0 0,-2 11-240 0 0,0 1 0 0 0,1-1 0 0 0,5-13 0 0 0,7-21-577 0 0,-15 41 1042 0 0,1-1 0 0 0,-1 1 1 0 0,1-1-1 0 0,-1 1 0 0 0,0 0 0 0 0,0-1 0 0 0,0 1 0 0 0,-1-1 0 0 0,1 1 0 0 0,-2-5 0 0 0,2 8 17 0 0,-1-1 1 0 0,1 1-1 0 0,0 0 1 0 0,-1 0-1 0 0,1-1 0 0 0,0 1 1 0 0,0 0-1 0 0,-1 0 1 0 0,1 0-1 0 0,0 0 1 0 0,-1-1-1 0 0,1 1 0 0 0,0 0 1 0 0,-1 0-1 0 0,1 0 1 0 0,-1 0-1 0 0,1 0 1 0 0,0 0-1 0 0,-1 0 0 0 0,1 0 1 0 0,0 0-1 0 0,-1 0 1 0 0,1 0-1 0 0,0 0 1 0 0,-1 0-1 0 0,1 0 0 0 0,-1 0 1 0 0,1 0-1 0 0,0 1 1 0 0,-1-1-1 0 0,1 0 1 0 0,0 0-1 0 0,0 0 1 0 0,-1 0-1 0 0,1 1 0 0 0,0-1 1 0 0,-1 0-1 0 0,1 0 1 0 0,0 1-1 0 0,-1-1 1 0 0,-12 10 249 0 0,-5 8 324 0 0,1 1 0 0 0,1 1-1 0 0,0 0 1 0 0,2 1 0 0 0,-14 25-1 0 0,21-33-93 0 0,0 1 0 0 0,-9 27-1 0 0,13-33-316 0 0,1 0 1 0 0,0 0-1 0 0,0 1 0 0 0,1-1 1 0 0,1 0-1 0 0,-1 17 0 0 0,1-23-167 0 0,0-1-1 0 0,1 1 0 0 0,-1-1 0 0 0,0 1 1 0 0,1-1-1 0 0,-1 1 0 0 0,0-1 1 0 0,1 1-1 0 0,0-1 0 0 0,-1 0 0 0 0,1 1 1 0 0,0-1-1 0 0,0 0 0 0 0,2 3 1 0 0,-3-4-19 0 0,1 1 1 0 0,0 0-1 0 0,0-1 1 0 0,0 1 0 0 0,0-1-1 0 0,0 0 1 0 0,-1 1 0 0 0,1-1-1 0 0,0 1 1 0 0,0-1-1 0 0,0 0 1 0 0,0 0 0 0 0,0 0-1 0 0,0 0 1 0 0,0 0 0 0 0,0 0-1 0 0,2 0 1 0 0,1 0-43 0 0,-1-1 0 0 0,1 0 1 0 0,0-1-1 0 0,0 1 0 0 0,-1-1 1 0 0,1 1-1 0 0,-1-1 0 0 0,1 0 1 0 0,5-5-1 0 0,10-7-616 0 0,0-2-1 0 0,25-28 1 0 0,-34 33 409 0 0,-1 0 0 0 0,0-1 0 0 0,-1 0 0 0 0,-1 0 0 0 0,11-22 0 0 0,-17 31 224 0 0,0 0 0 0 0,0 0-1 0 0,-1 0 1 0 0,1-1 0 0 0,-1 1-1 0 0,1 0 1 0 0,-1-4 0 0 0,0 7 132 0 0,0 0-1 0 0,0 0 8 0 0,-1 0-32 0 0,-1 1 1 0 0,1-1-1 0 0,0 1 0 0 0,0 0 1 0 0,0 0-1 0 0,0-1 0 0 0,0 1 1 0 0,0 0-1 0 0,0 0 0 0 0,0 0 1 0 0,0 0-1 0 0,0 0 0 0 0,1 0 1 0 0,-2 2-1 0 0,-10 19 517 0 0,8-13-290 0 0,1-2-100 0 0,-1 1 0 0 0,2-1 0 0 0,-1 1-1 0 0,1-1 1 0 0,0 1 0 0 0,1 0 0 0 0,0 0 0 0 0,0-1-1 0 0,1 15 1 0 0,0-20-199 0 0,0 0-1 0 0,1 0 1 0 0,-1 0-1 0 0,1 0 1 0 0,-1 0-1 0 0,1 0 1 0 0,0 0-1 0 0,-1 0 1 0 0,1 0-1 0 0,0 0 1 0 0,0-1-1 0 0,1 1 1 0 0,-1 0-1 0 0,0-1 1 0 0,0 1-1 0 0,1-1 1 0 0,-1 1-1 0 0,1-1 1 0 0,-1 0-1 0 0,1 0 1 0 0,0 1-1 0 0,0-1 1 0 0,-1 0-1 0 0,1-1 1 0 0,0 1-1 0 0,3 1 1 0 0,-2-1-6 0 0,0-1 1 0 0,1 1-1 0 0,-1-1 1 0 0,0 0-1 0 0,0 0 1 0 0,0 0-1 0 0,0 0 1 0 0,0-1-1 0 0,0 1 1 0 0,0-1-1 0 0,0 1 1 0 0,0-1 0 0 0,0 0-1 0 0,0-1 1 0 0,0 1-1 0 0,5-3 1 0 0,95-72-1645 0 0,-60 42 1334 0 0,-13 11-212 0 0,44-32-1920 0 0,-73 54 2419 0 0,0 0 1 0 0,1 1-1 0 0,-1-1 0 0 0,0 1 0 0 0,1-1 0 0 0,-1 0 0 0 0,0 1 0 0 0,1 0 0 0 0,-1-1 0 0 0,0 1 0 0 0,1 0 0 0 0,-1 0 0 0 0,1 0 0 0 0,2 0 1 0 0,-4 0 33 0 0,1 0 0 0 0,-1 1 1 0 0,1-1-1 0 0,-1 0 1 0 0,0 0-1 0 0,1 1 1 0 0,-1-1-1 0 0,1 0 1 0 0,-1 1-1 0 0,0-1 1 0 0,1 0-1 0 0,-1 1 1 0 0,0-1-1 0 0,1 1 1 0 0,-1-1-1 0 0,0 1 1 0 0,1-1-1 0 0,-1 0 0 0 0,0 1 1 0 0,0-1-1 0 0,0 1 1 0 0,0-1-1 0 0,1 1 1 0 0,-1-1-1 0 0,0 1 1 0 0,0 0-1 0 0,0-1 1 0 0,0 1-1 0 0,0-1 1 0 0,0 1-1 0 0,0-1 1 0 0,0 1-1 0 0,0-1 1 0 0,-1 1-1 0 0,1-1 1 0 0,0 1-1 0 0,0-1 0 0 0,0 1 1 0 0,-1-1-1 0 0,1 1 1 0 0,-1 0-1 0 0,-5 18 533 0 0,3-8 116 0 0,-1 1 1 0 0,0-1-1 0 0,-8 15 0 0 0,11-25-505 0 0,1-1-15 0 0,0 3-54 0 0,9-54-315 0 0,-8 38-343 0 0,-1 6 535 0 0,1-1 0 0 0,-1 1 0 0 0,-1-1 1 0 0,0 1-1 0 0,-2-10 0 0 0,3 16 6 0 0,0 0 0 0 0,-1-1 0 0 0,1 1 0 0 0,0 0 0 0 0,-1 0 0 0 0,0 0 0 0 0,1 0 0 0 0,-1 0 1 0 0,0 0-1 0 0,1 0 0 0 0,-1 0 0 0 0,0 0 0 0 0,0 0 0 0 0,0 0 0 0 0,0 0 0 0 0,0 1 0 0 0,0-1 0 0 0,0 0 0 0 0,0 1 0 0 0,0-1 0 0 0,0 0 0 0 0,0 1 0 0 0,-1 0 0 0 0,1-1 0 0 0,0 1 0 0 0,0 0 0 0 0,0-1 0 0 0,-1 1 1 0 0,1 0-1 0 0,0 0 0 0 0,0 0 0 0 0,-1 0 0 0 0,1 0 0 0 0,0 0 0 0 0,0 1 0 0 0,-1-1 0 0 0,1 0 0 0 0,-2 2 0 0 0,-1-1 174 0 0,0 0-1 0 0,1 1 1 0 0,-1 0 0 0 0,0 0 0 0 0,1 0-1 0 0,0 0 1 0 0,-1 0 0 0 0,1 1-1 0 0,0-1 1 0 0,-3 5 0 0 0,-27 33-33 0 0,26-31 121 0 0,-2 4 77 0 0,1 1 0 0 0,1-1 0 0 0,0 1 0 0 0,0 1-1 0 0,1-1 1 0 0,1 1 0 0 0,-5 27 0 0 0,9-39-296 0 0,0 0 1 0 0,1 0-1 0 0,0 1 0 0 0,0-1 1 0 0,0 0-1 0 0,0 0 1 0 0,0 0-1 0 0,1 0 0 0 0,-1 0 1 0 0,1 0-1 0 0,0 1 0 0 0,0-1 1 0 0,1 3-1 0 0,-1-6-12 0 0,0 1 1 0 0,-1 0-1 0 0,1-1 0 0 0,0 1 0 0 0,0-1 0 0 0,0 1 0 0 0,0-1 1 0 0,0 0-1 0 0,0 1 0 0 0,0-1 0 0 0,0 0 0 0 0,0 1 1 0 0,-1-1-1 0 0,1 0 0 0 0,1 0 0 0 0,-1 0 0 0 0,0 0 0 0 0,0 0 1 0 0,0 0-1 0 0,0 0 0 0 0,1-1 0 0 0,0 1-9 0 0,1 0 0 0 0,-1-1 0 0 0,0 0 0 0 0,1 1 0 0 0,-1-1 0 0 0,0 0 0 0 0,4-2 0 0 0,3-3-230 0 0,-1-2-1 0 0,1 1 1 0 0,-1-1-1 0 0,0 0 1 0 0,-1 0-1 0 0,0-1 1 0 0,-1 0-1 0 0,11-19 1 0 0,-9 13 102 0 0,-1-1 1 0 0,0-1 0 0 0,-1 0-1 0 0,7-32 1 0 0,-12 36 39 0 0,-5 18-118 0 0,-7 19 302 0 0,7-5 147 0 0,1 1-1 0 0,1-1 0 0 0,0 27 1 0 0,7 62 1068 0 0,-1-31-1339 0 0,-3-61 18 0 0,1 154 11 0 0,-4-131 12 0 0,-1 1 1 0 0,-11 49-1 0 0,14-88-6 0 0,-12 42-42 0 0,11-41 56 0 0,0 0 1 0 0,0 0-1 0 0,1 1 1 0 0,-2-1-1 0 0,1 0 1 0 0,0 0-1 0 0,0 0 1 0 0,-1 0-1 0 0,1 0 1 0 0,-1-1-1 0 0,1 1 0 0 0,-1 0 1 0 0,0-1-1 0 0,0 1 1 0 0,-3 1-1 0 0,4-2-73 0 0,-1-1 1 0 0,1 0-1 0 0,0 0 0 0 0,-1 0 0 0 0,1 0 1 0 0,-1 0-1 0 0,1 0 0 0 0,0 0 0 0 0,-1 0 1 0 0,1-1-1 0 0,0 1 0 0 0,-1 0 0 0 0,1-1 0 0 0,0 1 1 0 0,0-1-1 0 0,-1 0 0 0 0,1 1 0 0 0,0-1 1 0 0,0 0-1 0 0,0 0 0 0 0,0 0 0 0 0,0 1 1 0 0,0-1-1 0 0,0 0 0 0 0,0-1 0 0 0,-1-1 0 0 0,-3-2 9 0 0,1-1 0 0 0,0 0 0 0 0,-5-11-1 0 0,6 10 75 0 0,0 0 1 0 0,1-1-1 0 0,0 1 0 0 0,0-1 0 0 0,1 1 1 0 0,0-1-1 0 0,0 0 0 0 0,0 1 0 0 0,1-1 0 0 0,1-11 1 0 0,2-3-98 0 0,1 0 0 0 0,8-27 0 0 0,-7 35 77 0 0,0 1 0 0 0,8-16 0 0 0,7-16 0 0 0,-17 36 9 0 0,1-1-1 0 0,1 1 1 0 0,-1 0-1 0 0,2 0 1 0 0,-1 1-1 0 0,1-1 1 0 0,0 1 0 0 0,1 1-1 0 0,0-1 1 0 0,0 1-1 0 0,0 0 1 0 0,1 1-1 0 0,0-1 1 0 0,15-7-1 0 0,14-8-48 0 0,59-43 0 0 0,-74 47 43 0 0,-1 0-1 0 0,-1-2 0 0 0,-1 0 0 0 0,0-1 1 0 0,-2-1-1 0 0,25-40 0 0 0,-33 45 78 0 0,14-33-1 0 0,-23 50-50 0 0,0-1 1 0 0,1 0-1 0 0,-1 1 0 0 0,0-1 1 0 0,0 0-1 0 0,1 0 0 0 0,-1 1 0 0 0,0-1 1 0 0,0 0-1 0 0,0 0 0 0 0,0 0 1 0 0,0 1-1 0 0,0-1 0 0 0,0 0 1 0 0,0 0-1 0 0,0 0 0 0 0,-1 1 1 0 0,1-1-1 0 0,-1-1 0 0 0,1 2-21 0 0,0-1-1 0 0,-1 1 0 0 0,1-1 1 0 0,-1 1-1 0 0,1 0 1 0 0,0-1-1 0 0,-1 1 0 0 0,1 0 1 0 0,-1 0-1 0 0,1 0 0 0 0,-1-1 1 0 0,1 1-1 0 0,-1 0 1 0 0,1 0-1 0 0,-1 0 0 0 0,1 0 1 0 0,-1 0-1 0 0,0 0 1 0 0,1 0-1 0 0,-1 0 0 0 0,0 0 1 0 0,-2 0 4 0 0,0 1 0 0 0,0-1 1 0 0,0 1-1 0 0,-1 0 0 0 0,1 0 1 0 0,0 1-1 0 0,1-1 1 0 0,-5 2-1 0 0,-3 4 243 0 0,-1 0 0 0 0,1 1 0 0 0,0 0 0 0 0,1 1 0 0 0,0 0 0 0 0,0 1 0 0 0,-10 14 0 0 0,15-17-44 0 0,-1-1-1 0 0,2 1 0 0 0,-1 0 0 0 0,1 0 0 0 0,0 1 0 0 0,1-1 0 0 0,-1 1 0 0 0,1-1 0 0 0,1 1 0 0 0,0 0 0 0 0,0-1 0 0 0,0 1 0 0 0,1 11 0 0 0,0-16-139 0 0,1-1 0 0 0,-1 1 0 0 0,0 0-1 0 0,1-1 1 0 0,0 1 0 0 0,0-1 0 0 0,0 1 0 0 0,0 0-1 0 0,0-1 1 0 0,0 0 0 0 0,0 1 0 0 0,1-1 0 0 0,-1 0-1 0 0,1 0 1 0 0,0 0 0 0 0,2 3 0 0 0,-1-3 6 0 0,0 0 0 0 0,0 0-1 0 0,0 0 1 0 0,1 0 0 0 0,-1 0 0 0 0,0-1 0 0 0,1 0 0 0 0,-1 0 0 0 0,1 0-1 0 0,6 1 1 0 0,-1-1-200 0 0,0 0 1 0 0,0-1-1 0 0,0 0 0 0 0,0-1 0 0 0,0 0 1 0 0,0 0-1 0 0,0-1 0 0 0,-1 0 0 0 0,10-4 0 0 0,37-16-4432 0 0,-23 8-4998 0 0</inkml:trace>
  <inkml:trace contextRef="#ctx0" brushRef="#br0" timeOffset="7343.69">3839 719 19007 0 0,'0'0'432'0'0,"0"0"66"0"0,-6 12 3028 0 0,9-17-3399 0 0,1 1-1 0 0,-1-1 0 0 0,1 1 0 0 0,0-1 1 0 0,0 1-1 0 0,6-4 0 0 0,15-18-811 0 0,-3-1 671 0 0,2 2 0 0 0,26-24-1 0 0,-30 30 11 0 0,43-32-363 0 0,-37 31-322 0 0,-21 16 523 0 0,-1 1 0 0 0,1 0 0 0 0,0 1 0 0 0,-1-1-1 0 0,1 1 1 0 0,7-2 0 0 0,-12 3 129 0 0,1 1 1 0 0,0 0-1 0 0,0 0 0 0 0,-1-1 0 0 0,1 1 1 0 0,0 0-1 0 0,0 0 0 0 0,0 0 1 0 0,-1 0-1 0 0,1 0 0 0 0,0 0 0 0 0,0 0 1 0 0,0 0-1 0 0,-1 0 0 0 0,1 0 0 0 0,0 0 1 0 0,0 0-1 0 0,0 1 0 0 0,-1-1 0 0 0,1 0 1 0 0,0 1-1 0 0,0-1 0 0 0,-1 0 0 0 0,1 1 1 0 0,0-1-1 0 0,-1 1 0 0 0,1-1 1 0 0,-1 1-1 0 0,1 0 0 0 0,0-1 0 0 0,-1 1 1 0 0,1-1-1 0 0,-1 1 0 0 0,0 0 0 0 0,1 0 1 0 0,-1-1-1 0 0,1 1 0 0 0,-1 0 0 0 0,0 0 1 0 0,0-1-1 0 0,1 1 0 0 0,-1 0 1 0 0,0 0-1 0 0,0 0 0 0 0,0-1 0 0 0,0 1 1 0 0,0 0-1 0 0,0 0 0 0 0,0 1 0 0 0,-1 6-3 0 0,1-1 0 0 0,-1 1 1 0 0,-1-1-1 0 0,1 0 0 0 0,-1 0 0 0 0,-5 12 0 0 0,-22 41 589 0 0,7-16 119 0 0,9-16-265 0 0,4-7 252 0 0,0 0 0 0 0,1 0 0 0 0,-8 32-1 0 0,16-53-654 0 0,0 1 0 0 0,0-1 0 0 0,0 0 0 0 0,0 0 0 0 0,0 0 0 0 0,0 1 0 0 0,0-1 0 0 0,0 0 0 0 0,-1 0 0 0 0,1 0 0 0 0,1 1 0 0 0,-1-1 0 0 0,0 0 0 0 0,0 0 0 0 0,0 0 0 0 0,0 1 0 0 0,0-1 0 0 0,0 0 0 0 0,0 0 0 0 0,0 0 0 0 0,0 1 0 0 0,0-1 0 0 0,0 0 0 0 0,0 0 0 0 0,1 0 0 0 0,-1 0 0 0 0,0 1 0 0 0,0-1 0 0 0,0 0 0 0 0,0 0 0 0 0,0 0 0 0 0,1 0 0 0 0,-1 0 0 0 0,0 0 0 0 0,0 1 0 0 0,0-1 0 0 0,1 0 0 0 0,8-2 0 0 0,10-7 0 0 0,-11 3-142 0 0,0 0-1 0 0,-1-1 0 0 0,1-1 0 0 0,-2 1 1 0 0,10-12-1 0 0,26-46-1437 0 0,-8 12 784 0 0,9-17-2001 0 0,-35 62 2893 0 0,-8 7-41 0 0,1 1-1 0 0,-1 0 1 0 0,0 0-1 0 0,0 0 1 0 0,0 0-1 0 0,1 0 1 0 0,-1 0-1 0 0,0 0 1 0 0,0 0-1 0 0,0 0 1 0 0,1 0-1 0 0,-1 0 1 0 0,0 0-1 0 0,0 0 1 0 0,0 0-1 0 0,1 0 1 0 0,-1 1-1 0 0,0-1 1 0 0,0 0-1 0 0,0 0 1 0 0,0 0-1 0 0,1 0 1 0 0,-1 0-1 0 0,0 0 1 0 0,0 0-1 0 0,0 1 1 0 0,0-1-1 0 0,1 0 1 0 0,-1 0-1 0 0,8 20 3530 0 0,-6-12-3534 0 0,1 0 45 0 0,1 0 0 0 0,0 0 0 0 0,1 0 0 0 0,0 0 0 0 0,0-1-1 0 0,6 7 1 0 0,-9-12-125 0 0,0-1 0 0 0,0 1 0 0 0,0 0 0 0 0,0-1-1 0 0,1 0 1 0 0,-1 1 0 0 0,0-1 0 0 0,1 0 0 0 0,-1 0 0 0 0,0 0-1 0 0,1-1 1 0 0,0 1 0 0 0,-1-1 0 0 0,1 1 0 0 0,-1-1 0 0 0,1 0-1 0 0,-1 0 1 0 0,1 0 0 0 0,5-1 0 0 0,4-1-262 0 0,0 0 0 0 0,22-7-1 0 0,-26 6 221 0 0,24-7-40 0 0,-1-2 0 0 0,0-1 0 0 0,30-18 0 0 0,13-17-1610 0 0,-73 47 1452 0 0,-1 1 70 0 0,0 0 10 0 0,-15 12 180 0 0,-84 73 2810 0 0,95-81-2542 0 0,0 0 0 0 0,0 1-1 0 0,1-1 1 0 0,-5 7-1 0 0,15-37-193 0 0,32-46 119 0 0,-38 71-244 0 0,-1 0 1 0 0,1 0 0 0 0,-1 0-1 0 0,1-1 1 0 0,-1 1-1 0 0,0 0 1 0 0,1 0-1 0 0,-1 0 1 0 0,0-1-1 0 0,0 1 1 0 0,0 0-1 0 0,0 0 1 0 0,0-1 0 0 0,0 1-1 0 0,0 0 1 0 0,-1 0-1 0 0,1-1 1 0 0,0 1-1 0 0,-1 0 1 0 0,1 0-1 0 0,-1 0 1 0 0,1 0-1 0 0,-1 0 1 0 0,1 0 0 0 0,-1 0-1 0 0,0 0 1 0 0,0 0-1 0 0,1 0 1 0 0,-1 0-1 0 0,0 0 1 0 0,-1-1-1 0 0,0 2 61 0 0,0 0 0 0 0,0 0-1 0 0,0 1 1 0 0,0-1 0 0 0,0 1-1 0 0,0-1 1 0 0,0 1 0 0 0,0-1-1 0 0,0 1 1 0 0,1 0 0 0 0,-1 0 0 0 0,-2 1-1 0 0,1 0-7 0 0,-7 3 60 0 0,1 1-1 0 0,0 0 1 0 0,0 0-1 0 0,1 1 1 0 0,-1 1-1 0 0,2-1 1 0 0,-13 15-1 0 0,5-2 869 0 0,1 0 0 0 0,-15 28 0 0 0,25-41-810 0 0,0 0 1 0 0,1 1-1 0 0,0-1 0 0 0,1 1 0 0 0,0 0 0 0 0,0-1 0 0 0,-1 11 0 0 0,3-16-88 0 0,-1 0-1 0 0,1 0 1 0 0,0 0-1 0 0,0 0 1 0 0,0 0 0 0 0,0 0-1 0 0,0 0 1 0 0,1 0-1 0 0,-1 0 1 0 0,1 0-1 0 0,-1 0 1 0 0,1 0-1 0 0,0 0 1 0 0,0 0-1 0 0,0 0 1 0 0,0 0 0 0 0,0-1-1 0 0,0 1 1 0 0,0 0-1 0 0,0-1 1 0 0,1 1-1 0 0,-1-1 1 0 0,1 1-1 0 0,-1-1 1 0 0,1 0-1 0 0,-1 1 1 0 0,1-1-1 0 0,0 0 1 0 0,0 0 0 0 0,0 0-1 0 0,0-1 1 0 0,3 2-1 0 0,0 0-10 0 0,-1-1 0 0 0,1-1 0 0 0,0 1-1 0 0,-1-1 1 0 0,1 1 0 0 0,0-1 0 0 0,-1-1 0 0 0,1 1-1 0 0,6-2 1 0 0,-2 0-290 0 0,0-1 0 0 0,-1 0 0 0 0,16-8 0 0 0,-18 6-115 0 0,1 0 0 0 0,-1 0-1 0 0,1-1 1 0 0,-1 0 0 0 0,-1 0 0 0 0,7-10-1 0 0,-1 4-398 0 0,-7 6 547 0 0,1 1 0 0 0,-1-1 0 0 0,1 0 1 0 0,-2-1-1 0 0,1 1 0 0 0,-1-1 0 0 0,0 1 0 0 0,0-1 0 0 0,-1 0 1 0 0,0 0-1 0 0,0 0 0 0 0,0-1 0 0 0,-1 1 0 0 0,0 0 0 0 0,-1-1 0 0 0,0 1 1 0 0,-1-11-1 0 0,1 17 365 0 0,0 1 0 0 0,0 0 0 0 0,0-1 0 0 0,0 1 0 0 0,0-1 0 0 0,0 1 0 0 0,0 0 0 0 0,0-1 0 0 0,0 1 0 0 0,0 0 0 0 0,0-1 0 0 0,0 1 0 0 0,-1 0 0 0 0,1-1 0 0 0,0 1 0 0 0,0 0 0 0 0,0-1 0 0 0,-1 1 0 0 0,1 0 0 0 0,0-1 0 0 0,0 1 0 0 0,-1 0 0 0 0,1 0 0 0 0,0-1 0 0 0,-1 1 0 0 0,1 0 0 0 0,0 0 0 0 0,-1 0 0 0 0,1 0 0 0 0,0-1 0 0 0,-1 1 1 0 0,1 0-1 0 0,0 0 0 0 0,-2 0 0 0 0,1 0 17 0 0,0 1 0 0 0,1-1 0 0 0,-1 0 0 0 0,0 1 0 0 0,0-1 0 0 0,0 1 0 0 0,0-1 0 0 0,0 1 0 0 0,0 0 0 0 0,0-1 0 0 0,1 1 0 0 0,-2 1 0 0 0,-18 26 190 0 0,14-18-43 0 0,1 1 0 0 0,1 0 1 0 0,0 1-1 0 0,1-1 1 0 0,0 1-1 0 0,-3 20 1 0 0,6-29-282 0 0,0 0 0 0 0,0 0 0 0 0,0 0 0 0 0,0 0 0 0 0,1-1 0 0 0,-1 1 0 0 0,1 0 0 0 0,0 0 0 0 0,0 0 0 0 0,0-1 0 0 0,2 5 0 0 0,-3-6-2 0 0,1 0 0 0 0,0 0 0 0 0,-1 0 0 0 0,1 1 0 0 0,0-1 0 0 0,0 0 0 0 0,0-1 0 0 0,0 1 0 0 0,0 0-1 0 0,0 0 1 0 0,0 0 0 0 0,0-1 0 0 0,1 1 0 0 0,-1 0 0 0 0,0-1 0 0 0,0 1 0 0 0,1-1 0 0 0,-1 1 0 0 0,0-1 0 0 0,0 0 0 0 0,1 0 0 0 0,-1 1 0 0 0,0-1-1 0 0,1 0 1 0 0,-1 0 0 0 0,2-1 0 0 0,9 0-133 0 0,-1-1 0 0 0,0 0-1 0 0,0 0 1 0 0,0-2 0 0 0,0 1-1 0 0,0-1 1 0 0,-1-1 0 0 0,0 0-1 0 0,0 0 1 0 0,0-1 0 0 0,0-1-1 0 0,-1 1 1 0 0,0-2 0 0 0,-1 1-1 0 0,1-1 1 0 0,-1 0 0 0 0,10-14-1 0 0,-17 20 57 0 0,16-22-577 0 0,-1-1 0 0 0,24-49-1 0 0,-10 10-133 0 0,-30 63 1274 0 0,0 1-56 0 0,0 0-262 0 0,2 0-159 0 0,0 0-1 0 0,0 1 0 0 0,0-1 0 0 0,0 0 0 0 0,0 1 1 0 0,0-1-1 0 0,3 2 0 0 0,-3-1-2 0 0,3 1-6 0 0,0-1 0 0 0,0 1 0 0 0,-1 1 0 0 0,1-1 0 0 0,0 1 0 0 0,-1 0 0 0 0,7 5 0 0 0,-7-4 0 0 0,1-1 0 0 0,-1 0 0 0 0,1 0 0 0 0,-1-1 0 0 0,1 1 0 0 0,0-1 0 0 0,7 2 0 0 0,11 1 0 0 0,-20-3 36 0 0,-3-2 150 0 0,0 0 58 0 0,0 0 10 0 0,0 0-20 0 0,0 0-96 0 0,0 0-39 0 0,0 0-10 0 0,0 0 9 0 0,0 0 39 0 0,0 0 20 0 0,0 0 3 0 0,-1 2-136 0 0,-1 1 0 0 0,1-1 0 0 0,-1 0 0 0 0,1 0-1 0 0,-1 0 1 0 0,0 0 0 0 0,0-1 0 0 0,0 1 0 0 0,-2 1 0 0 0,0 1 368 0 0,-49 50 1325 0 0,-10 10 207 0 0,63-64-1924 0 0,-1 1 0 0 0,0-1 0 0 0,1 1 0 0 0,-1-1 0 0 0,1 1 0 0 0,-1-1 0 0 0,1 1 0 0 0,-1-1 0 0 0,1 1 0 0 0,-1 0 0 0 0,1-1 0 0 0,0 1 0 0 0,-1 0 0 0 0,1-1 0 0 0,0 1 0 0 0,0 0 0 0 0,-1-1 0 0 0,1 1 0 0 0,0 0 0 0 0,0 0 0 0 0,0-1 0 0 0,0 1 0 0 0,0 0 0 0 0,0 0 0 0 0,0-1 0 0 0,0 1 0 0 0,0 0 0 0 0,0 0 0 0 0,0-1 0 0 0,1 1 0 0 0,-1 0 0 0 0,0 0 0 0 0,0-1 0 0 0,1 1 0 0 0,-1 0 0 0 0,0-1 0 0 0,1 1 0 0 0,-1-1 0 0 0,2 2 0 0 0,-1-1 0 0 0,1 1 0 0 0,-1-1 0 0 0,1 0 0 0 0,-1 1 0 0 0,1-1 0 0 0,-1 0 0 0 0,1 0 0 0 0,0 0 0 0 0,0-1 0 0 0,0 1 0 0 0,1 0 0 0 0,3 0-97 0 0,-1-1 0 0 0,0 0-1 0 0,1 0 1 0 0,-1-1 0 0 0,0 0-1 0 0,1 0 1 0 0,-1 0 0 0 0,0 0-1 0 0,10-5 1 0 0,-4 2-151 0 0,-1-1 1 0 0,1 0-1 0 0,14-12 0 0 0,31-28-12 0 0,-43 33 185 0 0,-1 0-1 0 0,-1 0 1 0 0,14-19-1 0 0,-14 16-407 0 0,2 0 0 0 0,14-13 1 0 0,-16 16 1404 0 0,-11 11-218 0 0,-9 5-380 0 0,4 0-221 0 0,1 0 1 0 0,-1 0-1 0 0,0 1 0 0 0,1-1 0 0 0,0 1 1 0 0,0 0-1 0 0,-4 7 0 0 0,-1 3 348 0 0,-10 22 0 0 0,13-23-383 0 0,0 0-1 0 0,-4 19 1 0 0,8-28 12 0 0,1-1 1 0 0,1 1-1 0 0,-1-1 1 0 0,0 1-1 0 0,1-1 0 0 0,0 1 1 0 0,0 0-1 0 0,1-1 1 0 0,-1 1-1 0 0,1-1 0 0 0,0 1 1 0 0,2 5-1 0 0,-3-9-60 0 0,1 0 1 0 0,-1 0-1 0 0,1 0 0 0 0,0 0 1 0 0,-1 0-1 0 0,1-1 0 0 0,0 1 1 0 0,0 0-1 0 0,-1 0 0 0 0,1 0 0 0 0,0-1 1 0 0,0 1-1 0 0,0 0 0 0 0,0-1 1 0 0,0 1-1 0 0,0-1 0 0 0,0 1 1 0 0,0-1-1 0 0,0 0 0 0 0,0 1 1 0 0,0-1-1 0 0,1 0 0 0 0,-1 0 0 0 0,0 1 1 0 0,0-1-1 0 0,0 0 0 0 0,0 0 1 0 0,0 0-1 0 0,0-1 0 0 0,1 1 1 0 0,-1 0-1 0 0,0 0 0 0 0,0-1 0 0 0,0 1 1 0 0,1-1-1 0 0,6-2-327 0 0,0 0 1 0 0,-1-1-1 0 0,14-7 1 0 0,-13 6 233 0 0,14-7-474 0 0,-1-1 1 0 0,0-2-1 0 0,25-21 1 0 0,-34 26 450 0 0,-9 8 91 0 0,0-1 1 0 0,1 1-1 0 0,-2-1 0 0 0,1 0 1 0 0,0 0-1 0 0,0 0 0 0 0,-1-1 1 0 0,0 1-1 0 0,0 0 0 0 0,0-1 1 0 0,0 0-1 0 0,0 1 0 0 0,-1-1 1 0 0,2-6-1 0 0,2-17 1997 0 0,-5 24-2016 0 0,0 2-104 0 0,0 1 132 0 0,0-1 0 0 0,0 0 0 0 0,0 1-1 0 0,0-1 1 0 0,0 1 0 0 0,0-1 0 0 0,0 1 0 0 0,0-1-1 0 0,0 1 1 0 0,1-1 0 0 0,-1 1 0 0 0,0-1 0 0 0,0 1 0 0 0,1-1-1 0 0,-1 1 1 0 0,0-1 0 0 0,0 1 0 0 0,1-1 0 0 0,-1 1-1 0 0,1 0 1 0 0,-1-1 0 0 0,0 1 0 0 0,1 0 0 0 0,-1-1 0 0 0,1 1-1 0 0,-1 0 1 0 0,1-1 0 0 0,-1 1 0 0 0,1 0 0 0 0,-1 0-1 0 0,1 0 1 0 0,-1-1 0 0 0,1 1 0 0 0,-1 0 0 0 0,2 0-1 0 0,0 0-31 0 0,1 1 0 0 0,-1 0 0 0 0,1-1 0 0 0,0 1 0 0 0,-1 0 0 0 0,0 1-1 0 0,1-1 1 0 0,-1 0 0 0 0,0 0 0 0 0,0 1 0 0 0,1 0 0 0 0,-1-1 0 0 0,0 1-1 0 0,1 2 1 0 0,0-2-4 0 0,-1 0 49 0 0,0 0 1 0 0,0 0-1 0 0,0 0 0 0 0,0 0 1 0 0,0 0-1 0 0,0 0 0 0 0,0 1 1 0 0,-1-1-1 0 0,1 1 1 0 0,-1-1-1 0 0,0 1 0 0 0,0 0 1 0 0,0-1-1 0 0,0 1 0 0 0,0 0 1 0 0,-1 0-1 0 0,1-1 1 0 0,-1 1-1 0 0,1 0 0 0 0,-1 0 1 0 0,0 0-1 0 0,0 0 0 0 0,-1 0 1 0 0,1 0-1 0 0,-1-1 1 0 0,1 1-1 0 0,-1 0 0 0 0,0 0 1 0 0,0-1-1 0 0,-2 6 0 0 0,0-1 15 0 0,1-3 20 0 0,1-1 0 0 0,-1 0 0 0 0,1 1 0 0 0,0-1-1 0 0,1 1 1 0 0,-2 4 0 0 0,2-7 37 0 0,0-1 6 0 0,3-2-165 0 0,-1 0-1 0 0,0-1 1 0 0,0 1-1 0 0,0-1 1 0 0,0 1-1 0 0,1-5 1 0 0,2-3 302 0 0,-3 6-311 0 0,0-1 0 0 0,0 1 0 0 0,-1 0 0 0 0,1-1 0 0 0,-1 1 0 0 0,0-1 0 0 0,0 0 0 0 0,-1 1 0 0 0,1-1 0 0 0,-1 0 0 0 0,0 0 0 0 0,0 1 1 0 0,-2-7-1 0 0,1 7-13 0 0,0 0 0 0 0,0 0 1 0 0,0 1-1 0 0,-1-1 1 0 0,0 1-1 0 0,1-1 1 0 0,-1 1-1 0 0,-1 0 1 0 0,1 0-1 0 0,0 0 0 0 0,-1 0 1 0 0,-4-4-1 0 0,6 6 102 0 0,-1-1 0 0 0,1 1 0 0 0,0 1 0 0 0,-1-1 0 0 0,1 0 0 0 0,-1 0 0 0 0,1 0 0 0 0,-1 1 0 0 0,0-1 0 0 0,1 1 0 0 0,-1-1-1 0 0,0 1 1 0 0,1 0 0 0 0,-1-1 0 0 0,0 1 0 0 0,1 0 0 0 0,-1 0 0 0 0,0 0 0 0 0,1 0 0 0 0,-1 1 0 0 0,0-1 0 0 0,1 0 0 0 0,-1 1 0 0 0,0-1-1 0 0,1 1 1 0 0,-1 0 0 0 0,1-1 0 0 0,-1 1 0 0 0,1 0 0 0 0,-1 0 0 0 0,1 0 0 0 0,-2 1 0 0 0,-7 6 187 0 0,1 1 0 0 0,0 0 0 0 0,1 0 0 0 0,0 1 1 0 0,0 0-1 0 0,1 1 0 0 0,0-1 0 0 0,1 1 0 0 0,0 1 0 0 0,0-1 0 0 0,2 1 1 0 0,-1 0-1 0 0,-3 19 0 0 0,7-28-176 0 0,1 0 1 0 0,0 0 0 0 0,0 0-1 0 0,0 0 1 0 0,0 0-1 0 0,1 0 1 0 0,-1 0 0 0 0,1 0-1 0 0,0 0 1 0 0,-1 0-1 0 0,1 0 1 0 0,1 0-1 0 0,-1 0 1 0 0,0 0 0 0 0,1 0-1 0 0,2 3 1 0 0,-3-4-2 0 0,1 0 1 0 0,-1-1 0 0 0,0 1-1 0 0,1 0 1 0 0,0-1-1 0 0,-1 1 1 0 0,1-1 0 0 0,0 0-1 0 0,0 1 1 0 0,-1-1-1 0 0,1 0 1 0 0,0 0 0 0 0,0 0-1 0 0,1 0 1 0 0,-1-1-1 0 0,0 1 1 0 0,0 0 0 0 0,0-1-1 0 0,0 0 1 0 0,1 1-1 0 0,-1-1 1 0 0,0 0 0 0 0,4 0-1 0 0,-2-1-220 0 0,0-1 1 0 0,-1 1-1 0 0,1-1 0 0 0,0 1 1 0 0,0-1-1 0 0,-1 0 0 0 0,1-1 0 0 0,5-4 1 0 0,24-23-412 0 0,-28 23 347 0 0,0 0 1 0 0,-1-1-1 0 0,1 1 0 0 0,-1-1 0 0 0,-1 0 0 0 0,5-12 0 0 0,1-5 207 0 0,-8 24 5 0 0,0-1 0 0 0,0 0 0 0 0,0 0 1 0 0,-1 0-1 0 0,1 0 0 0 0,-1 0 0 0 0,1-1 0 0 0,-1 1 0 0 0,0 0 0 0 0,0 0 0 0 0,0 0 0 0 0,0 0 0 0 0,0 0 0 0 0,0 0 0 0 0,-1 0 1 0 0,0-4-1 0 0,1 6 552 0 0,-2 0-434 0 0,0 0 0 0 0,1 1 1 0 0,-1-1-1 0 0,1 1 1 0 0,0 0-1 0 0,-1 0 0 0 0,1-1 1 0 0,-1 1-1 0 0,1 0 1 0 0,0 0-1 0 0,0 0 0 0 0,-1 0 1 0 0,1 0-1 0 0,0 0 1 0 0,-1 2-1 0 0,-15 20 746 0 0,14-17-700 0 0,0-1-1 0 0,1 1 1 0 0,-1-1-1 0 0,1 1 1 0 0,0 0-1 0 0,1 0 1 0 0,-1 0-1 0 0,1 0 1 0 0,0 9-1 0 0,1-11-72 0 0,-1-1 0 0 0,1 0 0 0 0,0 1 0 0 0,1-1 0 0 0,-1 0-1 0 0,1 1 1 0 0,-1-1 0 0 0,1 0 0 0 0,0 0 0 0 0,0 0 0 0 0,0 0-1 0 0,1 0 1 0 0,-1 0 0 0 0,1 0 0 0 0,0 0 0 0 0,0 0 0 0 0,0 0-1 0 0,0-1 1 0 0,3 3 0 0 0,-3-3-42 0 0,0-1-1 0 0,0 0 1 0 0,0 0-1 0 0,1 0 1 0 0,-1 0 0 0 0,0-1-1 0 0,1 1 1 0 0,-1-1-1 0 0,0 1 1 0 0,1-1-1 0 0,4 0 1 0 0,27-1-103 0 0,-31 0 66 0 0,0 1 0 0 0,0-1 1 0 0,-1 0-1 0 0,1 0 0 0 0,-1-1 0 0 0,1 1 0 0 0,0 0 0 0 0,-1-1 0 0 0,5-3 0 0 0,19-19-431 0 0,-22 21 456 0 0,7-10-347 0 0,0-1-1 0 0,0 0 1 0 0,15-31-1 0 0,-25 44 349 0 0,57-95-1036 0 0,-51 82 778 0 0,-1 0 0 0 0,-1-1 0 0 0,0 1 0 0 0,-1-1 0 0 0,3-19-1 0 0,1-1 300 0 0,-8 33-32 0 0,5-16 12 0 0,0-1-1 0 0,-2-1 0 0 0,0 1 1 0 0,-1 0-1 0 0,-1-29 1 0 0,-2 38-23 0 0,0-8 11 0 0,-6-26 0 0 0,4 32 12 0 0,1 1 0 0 0,1-1-1 0 0,0 1 1 0 0,1-19 0 0 0,0 30 171 0 0,0 0 85 0 0,0 0 22 0 0,0 0-6 0 0,0 0-39 0 0,-1 1-180 0 0,0 0 0 0 0,0 1 0 0 0,0-1 1 0 0,0 0-1 0 0,0 1 0 0 0,0-1 0 0 0,1 1 0 0 0,-1-1 1 0 0,1 1-1 0 0,-1 3 0 0 0,0-4-49 0 0,-75 230-11 0 0,42-89 1040 0 0,30-117-780 0 0,1 0 0 0 0,1 0 0 0 0,3 45 0 0 0,-1-66-260 0 0,1 0 0 0 0,0-1 0 0 0,0 1 0 0 0,0 0 0 0 0,0-1 0 0 0,0 1 0 0 0,1-1 0 0 0,-1 1 0 0 0,1-1 0 0 0,0 0 0 0 0,2 4 0 0 0,-3-6 0 0 0,0 1 0 0 0,0-1 0 0 0,1 0 0 0 0,-1 0 0 0 0,0 0 0 0 0,0 0 0 0 0,1 0 0 0 0,-1 0 0 0 0,1 0 0 0 0,-1 0 0 0 0,1 0 0 0 0,-1-1 0 0 0,1 1 0 0 0,-1-1 0 0 0,1 1 0 0 0,0-1 0 0 0,-1 0 0 0 0,1 1 0 0 0,-1-1 0 0 0,1 0 0 0 0,0 0 0 0 0,-1 0 0 0 0,1 0 0 0 0,0 0 0 0 0,-1-1 0 0 0,4 0 0 0 0,1-1-83 0 0,0 0-1 0 0,0-1 1 0 0,-1 0 0 0 0,1 0 0 0 0,-1 0-1 0 0,0-1 1 0 0,0 0 0 0 0,0 0-1 0 0,0 0 1 0 0,-1 0 0 0 0,8-9-1 0 0,-3 0-166 0 0,0 0 0 0 0,-1 0 0 0 0,10-22 0 0 0,-16 31 250 0 0,0 1 0 0 0,-1 0 0 0 0,1-1 0 0 0,-1 1 0 0 0,0-1 0 0 0,0 0 0 0 0,-1 1 0 0 0,1-1 0 0 0,-1 1 0 0 0,0-1 0 0 0,1 0 0 0 0,-2-5 0 0 0,0 5 0 0 0,0 1 0 0 0,0-1 0 0 0,1 1 0 0 0,-1-1 0 0 0,1-6 0 0 0,0 9 0 0 0,0 0 0 0 0,0 0 0 0 0,0 0 0 0 0,1 1 0 0 0,-1-1 0 0 0,0 0 0 0 0,1 0 0 0 0,-1 0 0 0 0,0 0 0 0 0,1 0 0 0 0,-1 0 0 0 0,1 1 0 0 0,0-1 0 0 0,-1 0 0 0 0,1 0 0 0 0,-1 1 0 0 0,1-1 0 0 0,0 0 0 0 0,0 1 0 0 0,-1-1 0 0 0,2 0 0 0 0,5-8 0 0 0,-4 7 0 0 0,-1 3 0 0 0,-1 0 49 0 0,0 0 0 0 0,0 0-1 0 0,0 0 1 0 0,0 1 0 0 0,0-1 0 0 0,0 0-1 0 0,-1 1 1 0 0,1-1 0 0 0,-1 1 0 0 0,1-1-1 0 0,-1 1 1 0 0,1-1 0 0 0,-1 1 0 0 0,0-1-1 0 0,0 1 1 0 0,1-1 0 0 0,-1 1 0 0 0,0-1-1 0 0,-1 1 1 0 0,1-1 0 0 0,0 1 0 0 0,-1 2-1 0 0,1-2 11 0 0,-1 0-1 0 0,1 0 1 0 0,0 0-1 0 0,0 0 1 0 0,0 0-1 0 0,0 0 1 0 0,0-1-1 0 0,0 1 1 0 0,1 0-1 0 0,-1 0 1 0 0,1 0-1 0 0,-1 0 1 0 0,2 2-1 0 0,-1-2-57 0 0,0 0 0 0 0,0 0 1 0 0,0 1-1 0 0,1-1 0 0 0,-1 0 0 0 0,1 0 0 0 0,0-1 0 0 0,-1 1 1 0 0,1 0-1 0 0,0 0 0 0 0,0-1 0 0 0,0 1 0 0 0,0-1 0 0 0,0 0 1 0 0,1 1-1 0 0,-1-1 0 0 0,0 0 0 0 0,1-1 0 0 0,-1 1 0 0 0,0 0 1 0 0,1 0-1 0 0,-1-1 0 0 0,1 0 0 0 0,-1 1 0 0 0,1-1 0 0 0,-1 0 1 0 0,1 0-1 0 0,-1-1 0 0 0,1 1 0 0 0,3-1 0 0 0,23-1-33 0 0,-27 3 14 0 0,1-1 0 0 0,0 0 0 0 0,0 0 1 0 0,0 0-1 0 0,-1-1 0 0 0,1 1 1 0 0,0-1-1 0 0,0 1 0 0 0,-1-1 0 0 0,1 0 1 0 0,0 0-1 0 0,-1 0 0 0 0,1 0 1 0 0,-1-1-1 0 0,1 1 0 0 0,-1-1 1 0 0,0 1-1 0 0,1-1 0 0 0,2-3 1 0 0,2-3-138 0 0,0 0 0 0 0,-1-1 0 0 0,1 0 0 0 0,-2 0 0 0 0,1 0 0 0 0,-1-1 0 0 0,-1 1 0 0 0,0-1 0 0 0,6-20 0 0 0,-4 4 94 0 0,-1 9-44 0 0,-1 0-1 0 0,2-20 1 0 0,-4 14 116 0 0,0 10-118 0 0,0-24 0 0 0,-2 34 130 0 0,0-1-1 0 0,0 1 1 0 0,-1 0-1 0 0,1 0 1 0 0,-1-1-1 0 0,0 1 0 0 0,0 0 1 0 0,0 0-1 0 0,-1 0 1 0 0,1 0-1 0 0,-1 0 1 0 0,-2-4-1 0 0,2 5 132 0 0,-1 0-124 0 0,3 1-30 0 0,-1 1 0 0 0,1 0 0 0 0,-1 0 0 0 0,1 0 0 0 0,-1-1 0 0 0,1 1 0 0 0,0 0 0 0 0,-1 0 0 0 0,1 0 0 0 0,-1 0 0 0 0,1 0 0 0 0,-1 0 0 0 0,1 0 0 0 0,-1 0 0 0 0,1 0 0 0 0,-1 0 0 0 0,1 0 0 0 0,-1 0 0 0 0,1 0 0 0 0,0 0 0 0 0,-1 0 0 0 0,1 0 0 0 0,-1 0 0 0 0,1 1 0 0 0,-1-1 0 0 0,1 0 0 0 0,-1 0 0 0 0,1 1 0 0 0,0-1 0 0 0,-1 0 0 0 0,1 1 0 0 0,0-1 0 0 0,-1 0 0 0 0,1 1 0 0 0,0-1 0 0 0,-1 1 0 0 0,-5 13 0 0 0,5-12 0 0 0,-29 80 845 0 0,7-22 706 0 0,-30 123 0 0 0,50-169-1439 0 0,0 0 1 0 0,2 0-1 0 0,-1-1 1 0 0,2 1-1 0 0,0 0 1 0 0,0 0-1 0 0,2 0 1 0 0,-1 0 0 0 0,7 21-1 0 0,-6-31-105 0 0,0 1 1 0 0,1-1-1 0 0,-1 0 1 0 0,1 0-1 0 0,0 0 0 0 0,0-1 1 0 0,0 1-1 0 0,1-1 0 0 0,-1 0 1 0 0,1 1-1 0 0,0-1 1 0 0,0-1-1 0 0,0 1 0 0 0,5 2 1 0 0,-5-5-16 0 0,-1 0 0 0 0,1 1 0 0 0,-1-2 0 0 0,1 1 0 0 0,0 0 0 0 0,-1-1 0 0 0,1 0 0 0 0,-1 1 1 0 0,1-1-1 0 0,-1-1 0 0 0,1 1 0 0 0,-1 0 0 0 0,5-4 0 0 0,2-1-67 0 0,0-1 1 0 0,0-1-1 0 0,-1 1 0 0 0,13-14 1 0 0,32-41-418 0 0,-42 47 461 0 0,-9 12 22 0 0,7-9-530 0 0,13-20 0 0 0,-21 29 451 0 0,0-1 0 0 0,0 0 0 0 0,0 0 0 0 0,-1 0 0 0 0,1 0 0 0 0,-1 0 0 0 0,0 0-1 0 0,0 0 1 0 0,0-1 0 0 0,0-5 0 0 0,-2 6 171 0 0,1 1 0 0 0,0-1 0 0 0,-1 1 0 0 0,0 0 0 0 0,0-1 0 0 0,0 1 0 0 0,0 0 0 0 0,-1-1 0 0 0,1 1 0 0 0,-1 0 0 0 0,-2-3 0 0 0,3 5-46 0 0,0-1 0 0 0,0 1 0 0 0,0 0 0 0 0,0-1 0 0 0,0 1-1 0 0,0 0 1 0 0,0 0 0 0 0,0 0 0 0 0,-1 0 0 0 0,1 0 0 0 0,0 0 0 0 0,-1 0 0 0 0,1 1 0 0 0,-1-1-1 0 0,1 0 1 0 0,-1 1 0 0 0,1-1 0 0 0,-1 1 0 0 0,0 0 0 0 0,1-1 0 0 0,-1 1 0 0 0,0 0 0 0 0,1 0-1 0 0,-1 0 1 0 0,1 0 0 0 0,-3 0 0 0 0,2 1-37 0 0,-1 1 0 0 0,1-1 0 0 0,-1 0 0 0 0,1 0 0 0 0,0 1 0 0 0,0-1 0 0 0,0 1 0 0 0,0 0 0 0 0,0 0 0 0 0,-3 3 0 0 0,-17 24 0 0 0,17-22 104 0 0,1 1 0 0 0,0 0 0 0 0,0 1 1 0 0,1-1-1 0 0,0 0 0 0 0,0 1 0 0 0,1 0 0 0 0,0 0 0 0 0,1 0 0 0 0,0 0 0 0 0,0 10 0 0 0,1-13-37 0 0,0 0 0 0 0,0 0 0 0 0,1 0-1 0 0,0 0 1 0 0,0 1 0 0 0,0-1 0 0 0,1 0-1 0 0,0-1 1 0 0,0 1 0 0 0,0 0 0 0 0,1 0-1 0 0,0-1 1 0 0,0 0 0 0 0,0 1-1 0 0,1-1 1 0 0,0 0 0 0 0,4 4 0 0 0,-4-6-84 0 0,-1-1 1 0 0,1 1 0 0 0,0-1 0 0 0,0 0 0 0 0,0 0-1 0 0,0-1 1 0 0,0 1 0 0 0,0-1 0 0 0,0 0-1 0 0,1 0 1 0 0,-1 0 0 0 0,0-1 0 0 0,1 1 0 0 0,-1-1-1 0 0,0 0 1 0 0,1 0 0 0 0,-1-1 0 0 0,0 1-1 0 0,1-1 1 0 0,-1 0 0 0 0,5-2 0 0 0,3-1-784 0 0,0 0 0 0 0,0 0 0 0 0,-1-2 0 0 0,0 1 0 0 0,0-2 0 0 0,12-8 0 0 0,-12 5-5802 0 0,-1 0-1841 0 0</inkml:trace>
  <inkml:trace contextRef="#ctx0" brushRef="#br0" timeOffset="7741.88">5297 225 25887 0 0,'0'0'576'0'0,"0"0"112"0"0,0 0 24 0 0,0 0 8 0 0,5-7-576 0 0,0 0-144 0 0,2 3 0 0 0,0 0-7648 0 0,2-4-1551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1:07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214 737 23887 0 0,'-16'-4'1664'0'0,"14"3"-1531"0"0,-1 1-1 0 0,1-1 1 0 0,0 1 0 0 0,0 0-1 0 0,0 0 1 0 0,0 0-1 0 0,0 0 1 0 0,-1 0 0 0 0,1 1-1 0 0,0-1 1 0 0,0 1-1 0 0,0-1 1 0 0,0 1-1 0 0,0 0 1 0 0,0 0 0 0 0,0-1-1 0 0,0 2 1 0 0,-3 1-1 0 0,-3 3 353 0 0,1 0-1 0 0,0 0 0 0 0,-7 9 1 0 0,-5 4-161 0 0,2-3 56 0 0,-28 33 0 0 0,10-1-2897 0 0,32-42 1205 0 0</inkml:trace>
  <inkml:trace contextRef="#ctx0" brushRef="#br0" timeOffset="1970.15">297 740 20415 0 0,'0'0'464'0'0,"0"0"68"0"0,0 0 32 0 0,0 0-72 0 0,0 0-254 0 0,0 0 130 0 0,18-11 3254 0 0,6 1-2664 0 0,-6 2-829 0 0,1-1 1 0 0,32-22 0 0 0,-33 17-223 0 0,-1-1 0 0 0,-1-1 1 0 0,21-24-1 0 0,-31 33 93 0 0,6-9 0 0 0,-10 14 0 0 0,-1 5 0 0 0,-2 6 0 0 0,-73 179 71 0 0,1-7-33 0 0,4 44-1627 0 0,67-216 1589 0 0,1-6 0 0 0,0 0 0 0 0,0 0 0 0 0,1-1 0 0 0,-1 1 0 0 0,1 0 0 0 0,0 0 0 0 0,0 3 0 0 0,9-18-329 0 0,95-209-1856 0 0,-87 187 2075 0 0,35-61-113 0 0,17-36-72 0 0,-64 120 309 0 0,50-102 250 0 0,-47 99-234 0 0,1 0 1 0 0,1 1 0 0 0,0 0 0 0 0,0 1-1 0 0,20-18 1 0 0,-28 28-31 0 0,1 0 0 0 0,-1 0 0 0 0,1 0 0 0 0,0 1 0 0 0,-1-1 0 0 0,1 1 0 0 0,0 0 0 0 0,0 0 0 0 0,0 0 0 0 0,4 0 0 0 0,-7 0 0 0 0,1 1 0 0 0,0 0 0 0 0,0 0 0 0 0,-1 0 0 0 0,1 0 0 0 0,0 0 0 0 0,0 0 0 0 0,-1 0 0 0 0,1 0 0 0 0,0 1 0 0 0,-1-1 0 0 0,1 0 0 0 0,0 0 0 0 0,-1 1 0 0 0,1-1 0 0 0,0 0 0 0 0,-1 1 0 0 0,1-1 0 0 0,0 0 0 0 0,-1 1 0 0 0,1-1 0 0 0,-1 1 0 0 0,1-1 0 0 0,-1 1 0 0 0,1-1 0 0 0,-1 1 0 0 0,0 0 0 0 0,1-1 0 0 0,-1 1 0 0 0,1-1 0 0 0,-1 1 0 0 0,0 0 0 0 0,0-1 0 0 0,1 1 0 0 0,-1 0 0 0 0,0 0 0 0 0,0-1 0 0 0,0 1 0 0 0,0 0 0 0 0,0-1 0 0 0,0 1 0 0 0,0 0 0 0 0,0 0 0 0 0,0-1 0 0 0,0 1 0 0 0,0 0 0 0 0,0-1 0 0 0,-1 2 0 0 0,-1 9 0 0 0,0 0 0 0 0,-1-1 0 0 0,-1 1 0 0 0,1-1 0 0 0,-2 0 0 0 0,1 0 0 0 0,-2 0 0 0 0,1 0 0 0 0,-13 16 0 0 0,-3 0 0 0 0,-48 45 0 0 0,63-65 40 0 0,-19 18 1688 0 0,-41 30 0 0 0,111-83 811 0 0,-24 18-2830 0 0,-1 0 1 0 0,2 1 0 0 0,-1 2 0 0 0,31-9 0 0 0,50-14-142 0 0,-96 28 432 0 0,1 0 0 0 0,-1 0 1 0 0,1-1-1 0 0,-1 0 0 0 0,0 0 0 0 0,10-10 0 0 0,18-11-13 0 0,-29 22-30 0 0,0 0-1 0 0,0-1 1 0 0,-1 0 0 0 0,1 0 0 0 0,4-6-1 0 0,-6 6-15 0 0,1 0 0 0 0,1 0 1 0 0,-1 0-1 0 0,0 0 0 0 0,8-4 0 0 0,-10 7 62 0 0,0 1 3 0 0,0-1 0 0 0,-1 0 1 0 0,1 0-1 0 0,0 0 0 0 0,-1-1 1 0 0,1 1-1 0 0,0 0 0 0 0,-1-1 0 0 0,0 1 1 0 0,1-1-1 0 0,-1 1 0 0 0,0-1 0 0 0,0 1 1 0 0,0-1-1 0 0,0 0 0 0 0,0 0 1 0 0,1-3-1 0 0,-2 5 4 0 0,0 0 0 0 0,0 0 0 0 0,0 0 1 0 0,1-1-1 0 0,-1 1 0 0 0,0 0 0 0 0,0 0 0 0 0,0 0 0 0 0,0 0 1 0 0,0-1-1 0 0,0 1 0 0 0,0 0 0 0 0,0 0 0 0 0,0 0 1 0 0,0 0-1 0 0,0-1 0 0 0,0 1 0 0 0,0 0 0 0 0,0 0 1 0 0,0 0-1 0 0,0 0 0 0 0,-1-1 0 0 0,1 1 0 0 0,0 0 0 0 0,0 0 1 0 0,0 0-1 0 0,0 0 0 0 0,0 0 0 0 0,0-1 0 0 0,0 1 1 0 0,0 0-1 0 0,-1 0 0 0 0,1 0 0 0 0,0 0 0 0 0,0 0 0 0 0,0 0 1 0 0,0 0-1 0 0,0-1 0 0 0,-1 1 0 0 0,1 0 0 0 0,0 0 1 0 0,0 0-1 0 0,-10 2 215 0 0,-8 9 85 0 0,-2 9 45 0 0,1 1 1 0 0,1 0-1 0 0,1 2 0 0 0,-22 36 0 0 0,36-53-284 0 0,0 0 0 0 0,0 0 0 0 0,-4 13 0 0 0,7-18-100 0 0,-1 1 0 0 0,1-1 0 0 0,-1 1-1 0 0,1-1 1 0 0,0 1 0 0 0,0 0 0 0 0,-1-1-1 0 0,1 1 1 0 0,0 0 0 0 0,1-1 0 0 0,-1 1 0 0 0,0 0-1 0 0,0-1 1 0 0,1 1 0 0 0,-1-1 0 0 0,1 1 0 0 0,-1 0-1 0 0,1-1 1 0 0,0 1 0 0 0,1 1 0 0 0,-1-3-40 0 0,0 1 0 0 0,0-1 1 0 0,0 1-1 0 0,0-1 0 0 0,0 1 1 0 0,0-1-1 0 0,0 0 0 0 0,0 0 1 0 0,1 1-1 0 0,-1-1 0 0 0,0 0 1 0 0,0 0-1 0 0,0 0 0 0 0,1 0 1 0 0,0-1-1 0 0,18-2-783 0 0,-10 0 327 0 0,0-1 0 0 0,0 0-1 0 0,-1-1 1 0 0,0 0 0 0 0,0-1-1 0 0,0 1 1 0 0,13-13 0 0 0,0-2-1446 0 0,26-33 1 0 0,-48 53 1969 0 0,63-73 1993 0 0,-59 69 702 0 0,-7 8-1272 0 0,-14 18-2 0 0,10-11-1019 0 0,0 3-261 0 0,-16 22-1 0 0,16-26 327 0 0,0 1 1 0 0,0 0-1 0 0,1 1 0 0 0,0-1 0 0 0,-3 14 0 0 0,8-25-453 0 0,1 1 0 0 0,-1 0 0 0 0,1 0-1 0 0,0 0 1 0 0,-1 0 0 0 0,1 0-1 0 0,0 0 1 0 0,0-1 0 0 0,0 1 0 0 0,-1 0-1 0 0,1 0 1 0 0,0 0 0 0 0,0 0 0 0 0,0 0-1 0 0,1 0 1 0 0,-1 0 0 0 0,0 0-1 0 0,0 0 1 0 0,0 0 0 0 0,1 0 0 0 0,-1 0-1 0 0,0-1 1 0 0,1 1 0 0 0,-1 0-1 0 0,1 0 1 0 0,-1 0 0 0 0,1-1 0 0 0,-1 1-1 0 0,1 0 1 0 0,0-1 0 0 0,-1 1 0 0 0,1 0-1 0 0,1 0 1 0 0,0 0-99 0 0,0 0 1 0 0,1-1-1 0 0,-1 1 1 0 0,0-1-1 0 0,0 1 1 0 0,0-1-1 0 0,0 0 0 0 0,0 0 1 0 0,0 0-1 0 0,1 0 1 0 0,-1 0-1 0 0,0-1 1 0 0,3 0-1 0 0,3-2-100 0 0,1 1-1 0 0,-1-2 0 0 0,0 1 1 0 0,0-1-1 0 0,-1 0 1 0 0,1-1-1 0 0,-1 0 1 0 0,13-11-1 0 0,2-4-843 0 0,23-31 0 0 0,-13 16 257 0 0,10-13-129 0 0,-2-1 0 0 0,-2-2 0 0 0,-3-2 0 0 0,-2-2 0 0 0,-2 0 0 0 0,28-71 0 0 0,-43 90 2998 0 0,28-48 0 0 0,-44 83-2547 0 0,0 1-49 0 0,-8 15-107 0 0,-187 263 4097 0 0,80-119-1692 0 0,106-146-1469 0 0,-12 15 659 0 0,2 1 0 0 0,1 1-1 0 0,-19 43 1 0 0,34-65-898 0 0,-1 0 4 0 0,1 1 0 0 0,0 0-1 0 0,-3 13 1 0 0,6-20-88 0 0,0 0 1 0 0,-1 0-1 0 0,1-1 0 0 0,0 1 0 0 0,0 0 1 0 0,0 0-1 0 0,0 0 0 0 0,0 0 1 0 0,1-1-1 0 0,-1 1 0 0 0,1 0 0 0 0,-1 0 1 0 0,1 0-1 0 0,-1-1 0 0 0,1 1 1 0 0,0 0-1 0 0,0-1 0 0 0,0 1 1 0 0,0-1-1 0 0,0 1 0 0 0,0-1 0 0 0,1 1 1 0 0,1 1-1 0 0,0-2-52 0 0,-1 1 1 0 0,0-1-1 0 0,1-1 1 0 0,-1 1-1 0 0,1 0 1 0 0,-1 0-1 0 0,1-1 1 0 0,0 0-1 0 0,-1 1 0 0 0,1-1 1 0 0,0 0-1 0 0,-1 0 1 0 0,1 0-1 0 0,-1-1 1 0 0,1 1-1 0 0,0-1 1 0 0,4-1-1 0 0,2-1-223 0 0,1 0 0 0 0,-1-1 0 0 0,12-6 0 0 0,21-15-1248 0 0,-2-2 0 0 0,0-1 0 0 0,-2-2 0 0 0,66-68-1 0 0,30-57-1639 0 0,-53 48 3615 0 0,-54 66 213 0 0,-1-1 0 0 0,30-65 0 0 0,-50 88 134 0 0,-5 12-170 0 0,-1 7-627 0 0,0 0 1 0 0,0-1-1 0 0,0 1 1 0 0,0 0-1 0 0,0 0 1 0 0,0 0-1 0 0,0 0 1 0 0,0 0-1 0 0,0 0 1 0 0,0 0-1 0 0,0 0 1 0 0,0 0 0 0 0,0 0-1 0 0,0 0 1 0 0,0 0-1 0 0,0 0 1 0 0,0 0-1 0 0,0 0 1 0 0,0-1-1 0 0,0 1 1 0 0,-1 0-1 0 0,1 0 1 0 0,0 0-1 0 0,0 0 1 0 0,0 0-1 0 0,0 0 1 0 0,0 0-1 0 0,0 0 1 0 0,0 0-1 0 0,0 0 1 0 0,0 0-1 0 0,0 0 1 0 0,0 0-1 0 0,0 0 1 0 0,0 0-1 0 0,0 0 1 0 0,0 0-1 0 0,-1 0 1 0 0,1 0-1 0 0,0 0 1 0 0,0 0-1 0 0,0 0 1 0 0,0 0-1 0 0,0 0 1 0 0,0 0 0 0 0,0 0-1 0 0,0 0 1 0 0,0 0-1 0 0,0 0 1 0 0,0 0-1 0 0,0 0 1 0 0,0 0-1 0 0,0 0 1 0 0,0 0-1 0 0,-1 0 1 0 0,1 0-1 0 0,0 1 1 0 0,0-1-1 0 0,0 0 1 0 0,0 0-1 0 0,0 0 1 0 0,0 0-1 0 0,-21 17 807 0 0,-34 39 0 0 0,19-20-413 0 0,8-8-525 0 0,-126 131 2136 0 0,129-129-1234 0 0,1 0 0 0 0,1 2 0 0 0,-30 56-1 0 0,48-79-672 0 0,1 0-1 0 0,0 0 0 0 0,1 0 0 0 0,0 1 0 0 0,1-1 0 0 0,0 1 0 0 0,0 0 0 0 0,1-1 1 0 0,0 13-1 0 0,1-18-71 0 0,0 0 1 0 0,0 0 0 0 0,1 0-1 0 0,0 0 1 0 0,0 0 0 0 0,0 0-1 0 0,0 0 1 0 0,1 0-1 0 0,-1 0 1 0 0,1 0 0 0 0,0 0-1 0 0,0-1 1 0 0,1 1 0 0 0,-1-1-1 0 0,1 0 1 0 0,-1 0 0 0 0,1 0-1 0 0,0 0 1 0 0,0 0-1 0 0,1 0 1 0 0,-1-1 0 0 0,1 0-1 0 0,6 4 1 0 0,-1-2-596 0 0,-1-1-1 0 0,1 0 1 0 0,0 0 0 0 0,0-1-1 0 0,0-1 1 0 0,0 1 0 0 0,0-2-1 0 0,13 1 1 0 0,8-2-9459 0 0</inkml:trace>
  <inkml:trace contextRef="#ctx0" brushRef="#br0" timeOffset="3744.97">1862 690 17503 0 0,'0'0'399'0'0,"-9"10"1122"0"0,7-8-1381 0 0,1-1 586 0 0,1-1 244 0 0,0 0 44 0 0,0 0-61 0 0,0 0-288 0 0,0 0-121 0 0,0 0-28 0 0,2-1-307 0 0,1 1 1 0 0,-1 0-1 0 0,0-1 0 0 0,0 0 1 0 0,0 0-1 0 0,0 1 0 0 0,3-3 0 0 0,11-3 781 0 0,9-1-1038 0 0,1-1 0 0 0,-2-1 0 0 0,1-2 0 0 0,36-21 0 0 0,23-10-156 0 0,-70 36-137 0 0,23-9-800 0 0,-35 14 1069 0 0,0 0 0 0 0,0 1 0 0 0,0-1 0 0 0,0 1 0 0 0,0 0 0 0 0,0 0 0 0 0,1 0 0 0 0,-1 0 0 0 0,0 0 1 0 0,0 0-1 0 0,0 0 0 0 0,0 1 0 0 0,0-1 0 0 0,4 2 0 0 0,-6-1 72 0 0,1-1 0 0 0,-1 1 0 0 0,0-1 0 0 0,0 1 0 0 0,0-1 0 0 0,1 1-1 0 0,-1-1 1 0 0,0 1 0 0 0,0-1 0 0 0,0 1 0 0 0,0-1 0 0 0,0 1 0 0 0,0-1 0 0 0,0 1 0 0 0,0-1 0 0 0,0 1 0 0 0,0 0 0 0 0,0-1 0 0 0,-1 1 0 0 0,1-1-1 0 0,0 1 1 0 0,0-1 0 0 0,0 1 0 0 0,-1-1 0 0 0,1 1 0 0 0,0-1 0 0 0,-1 0 0 0 0,1 1 0 0 0,0-1 0 0 0,-1 1 0 0 0,-12 18 339 0 0,12-18-277 0 0,-21 28 720 0 0,-20 26 1026 0 0,14-18-1792 0 0,97-130-3448 0 0,-53 70 3055 0 0,-11 16 231 0 0,1-1 0 0 0,-2 0 0 0 0,1 0 0 0 0,-1 0-1 0 0,0 0 1 0 0,5-17 0 0 0,-9 24 170 0 0,1 0-1 0 0,-1 0 1 0 0,0 0-1 0 0,0 0 0 0 0,0 0 1 0 0,1 0-1 0 0,-1 0 1 0 0,0 0-1 0 0,0 0 1 0 0,-1 0-1 0 0,1 0 0 0 0,0 1 1 0 0,0-1-1 0 0,0 0 1 0 0,-1 0-1 0 0,1 0 0 0 0,0 0 1 0 0,-1 0-1 0 0,1 0 1 0 0,-1 0-1 0 0,1 1 1 0 0,-1-2-1 0 0,0 1 44 0 0,0 1-1 0 0,0-1 1 0 0,0 1 0 0 0,0 0-1 0 0,1-1 1 0 0,-1 1 0 0 0,0 0-1 0 0,0-1 1 0 0,0 1 0 0 0,0 0-1 0 0,0 0 1 0 0,0 0 0 0 0,0 0 0 0 0,0 0-1 0 0,0 0 1 0 0,0 0 0 0 0,-2 1-1 0 0,-2 0 204 0 0,0 0 0 0 0,0 1 0 0 0,0 0 0 0 0,0 0-1 0 0,0 0 1 0 0,-7 6 0 0 0,-2 1 50 0 0,0 2 0 0 0,1 0-1 0 0,0 0 1 0 0,-11 15 0 0 0,18-19-146 0 0,-1 1 0 0 0,2 0 1 0 0,-1 0-1 0 0,1 1 1 0 0,0 0-1 0 0,1 0 0 0 0,0 0 1 0 0,-4 12-1 0 0,8-20-181 0 0,-1 1-1 0 0,0 0 1 0 0,1 0-1 0 0,0 0 1 0 0,-1 0 0 0 0,1 0-1 0 0,0 0 1 0 0,0 0-1 0 0,0-1 1 0 0,1 1 0 0 0,-1 0-1 0 0,0 0 1 0 0,1 0-1 0 0,-1 0 1 0 0,1 0 0 0 0,-1 0-1 0 0,1-1 1 0 0,0 1-1 0 0,0 0 1 0 0,0-1 0 0 0,0 1-1 0 0,0 0 1 0 0,0-1-1 0 0,0 0 1 0 0,1 1 0 0 0,-1-1-1 0 0,0 1 1 0 0,1-1-1 0 0,-1 0 1 0 0,1 0 0 0 0,0 0-1 0 0,-1 0 1 0 0,1 0-1 0 0,0 0 1 0 0,-1-1 0 0 0,1 1-1 0 0,0 0 1 0 0,0-1-1 0 0,0 0 1 0 0,0 1 0 0 0,0-1-1 0 0,0 0 1 0 0,-1 0-1 0 0,1 0 1 0 0,0 0 0 0 0,0 0-1 0 0,0 0 1 0 0,3-2-1 0 0,5 0-299 0 0,-1 0-1 0 0,0-1 0 0 0,0-1 1 0 0,0 0-1 0 0,0 0 0 0 0,-1 0 1 0 0,0-1-1 0 0,11-8 0 0 0,-8 3-145 0 0,0 1 1 0 0,-1-1-1 0 0,0-1 0 0 0,16-23 0 0 0,-11 15-114 0 0,9-16-1376 0 0,-22 32 2006 0 0,0 0 0 0 0,-1 0 0 0 0,1-1 0 0 0,-1 1 0 0 0,0-1 0 0 0,0 1 0 0 0,0 0 0 0 0,-1-1 0 0 0,1-6 0 0 0,-1 10 193 0 0,0-1-166 0 0,-1 1 0 0 0,1 0-1 0 0,-1 0 1 0 0,1 0 0 0 0,0 0-1 0 0,-1 0 1 0 0,1 0 0 0 0,-1 0-1 0 0,1 0 1 0 0,0 0 0 0 0,-1 0-1 0 0,1 0 1 0 0,-1 0 0 0 0,1 0-1 0 0,0 0 1 0 0,-1 1 0 0 0,1-1-1 0 0,-1 0 1 0 0,1 0 0 0 0,0 0-1 0 0,-1 0 1 0 0,1 1 0 0 0,0-1-1 0 0,-1 0 1 0 0,1 1 0 0 0,0-1-1 0 0,-1 0 1 0 0,1 0 0 0 0,0 1-1 0 0,0-1 1 0 0,-1 0 0 0 0,1 1-1 0 0,0-1 1 0 0,0 1 0 0 0,0-1-1 0 0,0 0 1 0 0,-1 1 0 0 0,1-1-1 0 0,0 1 1 0 0,0 0-80 0 0,1 0 0 0 0,-1 0 0 0 0,1 1 0 0 0,-1-1 0 0 0,1 0 0 0 0,-1 0 1 0 0,1 0-1 0 0,0 0 0 0 0,0 0 0 0 0,-1 0 0 0 0,1 0 0 0 0,0-1 0 0 0,1 2 0 0 0,2 1-127 0 0,-1 0 1 0 0,0-1-1 0 0,1 0 0 0 0,-1 0 0 0 0,1 0 0 0 0,0 0 0 0 0,0-1 1 0 0,0 1-1 0 0,0-1 0 0 0,0 0 0 0 0,4 0 0 0 0,0 0-57 0 0,1 0 0 0 0,-1 0 0 0 0,1-2 0 0 0,11 0 0 0 0,47-2-2190 0 0,-84 16 4116 0 0,9-6-1120 0 0,-15 11-32 0 0,0 2 1 0 0,1 0-1 0 0,-22 28 0 0 0,12-12 563 0 0,21-24-1158 0 0,1 0 1 0 0,-11 18-1 0 0,21-30-5 0 0,-1 0 0 0 0,1 1 0 0 0,0-1 0 0 0,0 1 0 0 0,0-1 0 0 0,0 1 0 0 0,0-1 0 0 0,0 1 0 0 0,0-1 0 0 0,0 1 0 0 0,0-1 0 0 0,0 1 0 0 0,0-1 0 0 0,0 1 0 0 0,0-1 0 0 0,0 1 0 0 0,1-1 0 0 0,-1 1 0 0 0,0-1 0 0 0,0 1 0 0 0,1-1 0 0 0,-1 1 0 0 0,0-1 0 0 0,0 0 0 0 0,1 1 0 0 0,-1-1 0 0 0,0 1 0 0 0,1-1 0 0 0,-1 0 0 0 0,1 1 0 0 0,-1-1 0 0 0,0 0 0 0 0,1 0 0 0 0,-1 1 0 0 0,1-1 0 0 0,-1 0 0 0 0,1 0 0 0 0,-1 0 0 0 0,1 0 0 0 0,-1 1 0 0 0,2-1 0 0 0,20 6 0 0 0,-17-6-22 0 0,-1-1 0 0 0,0 0 0 0 0,0 1-1 0 0,0-1 1 0 0,0-1 0 0 0,0 1 0 0 0,0 0 0 0 0,0-1 0 0 0,7-4-1 0 0,2 0-156 0 0,-6 2-27 0 0,-1 1-1 0 0,0-2 1 0 0,0 1 0 0 0,0 0 0 0 0,7-9-1 0 0,8-5-146 0 0,89-81-1060 0 0,-53 45 938 0 0,-18 13 1245 0 0,-38 41-621 0 0,-1 0 12 0 0,-2 1-49 0 0,-1 0 0 0 0,1 1 0 0 0,0-1 0 0 0,1 1 0 0 0,-1 0 0 0 0,0-1 0 0 0,0 1 0 0 0,1 0 0 0 0,-3 3 0 0 0,-4 5 280 0 0,-5 3 82 0 0,1 0 1 0 0,0 1-1 0 0,0 1 0 0 0,1 0 1 0 0,1 1-1 0 0,-12 26 0 0 0,21-41-480 0 0,0 1 0 0 0,0 0 0 0 0,1 0-1 0 0,-1 0 1 0 0,0 0 0 0 0,1 0 0 0 0,0 0 0 0 0,-1 0 0 0 0,1 0-1 0 0,0 0 1 0 0,0 0 0 0 0,0 0 0 0 0,0 0 0 0 0,1 0 0 0 0,-1 0-1 0 0,0 0 1 0 0,1 0 0 0 0,0 0 0 0 0,-1 0 0 0 0,1 0 0 0 0,0-1-1 0 0,0 1 1 0 0,0 0 0 0 0,1 2 0 0 0,0-3-84 0 0,-1 1 1 0 0,1-1-1 0 0,0 0 1 0 0,-1 0-1 0 0,1 0 1 0 0,0 0-1 0 0,0 0 1 0 0,-1 0-1 0 0,1 0 1 0 0,0 0-1 0 0,0-1 1 0 0,0 1-1 0 0,0-1 1 0 0,0 0-1 0 0,0 1 1 0 0,0-1-1 0 0,0 0 1 0 0,0 0-1 0 0,0 0 1 0 0,1 0-1 0 0,-1-1 1 0 0,0 1-1 0 0,0-1 1 0 0,2 0-1 0 0,6-2-181 0 0,-1-1 0 0 0,0 1 0 0 0,0-2 0 0 0,0 1 0 0 0,-1-1 0 0 0,1-1 0 0 0,-1 0 0 0 0,14-12 0 0 0,2-7-388 0 0,27-33-1 0 0,-12 11 634 0 0,5-4 17 0 0,63-97 0 0 0,23-68 1248 0 0,-114 188-1188 0 0,-9 17 19 0 0,21-42 372 0 0,-25 48-408 0 0,-1-1 0 0 0,0 0 0 0 0,0 0 0 0 0,-1 0 0 0 0,1 0 0 0 0,-1 0 0 0 0,0-8 0 0 0,-1 12-45 0 0,-2-6 100 0 0,2 7-40 0 0,-1 1 0 0 0,1 0 0 0 0,0 0 0 0 0,-1 0 0 0 0,1 0 0 0 0,-1 0 1 0 0,1 0-1 0 0,0 0 0 0 0,-1 0 0 0 0,1 0 0 0 0,-1 0 0 0 0,1 0 1 0 0,0 0-1 0 0,-1 0 0 0 0,1 0 0 0 0,-1 1 0 0 0,1-1 0 0 0,0 0 0 0 0,-1 0 1 0 0,1 0-1 0 0,0 1 0 0 0,-1-1 0 0 0,1 0 0 0 0,0 0 0 0 0,-1 1 1 0 0,1-1-1 0 0,0 0 0 0 0,-1 1 0 0 0,-9 7 371 0 0,4-1-387 0 0,0 0 1 0 0,1 1 0 0 0,0-1-1 0 0,-6 14 1 0 0,-3 2-37 0 0,-18 31 592 0 0,-26 60 1 0 0,-16 61 1069 0 0,60-141-1521 0 0,-8 29-16 0 0,-16 70 1 0 0,31-107-1149 0 0,5-14-1250 0 0,1-3-4455 0 0,1-2-2232 0 0</inkml:trace>
  <inkml:trace contextRef="#ctx0" brushRef="#br0" timeOffset="4176.86">2765 335 27327 0 0,'0'0'776'0'0,"0"0"160"0"0,0 0-744 0 0,0 0-192 0 0,0 0 0 0 0,6 0 0 0 0,4 2 288 0 0,3 0 32 0 0,4 2 0 0 0,-1-1 0 0 0,8-1-320 0 0,-1 0 0 0 0,2-2-96 0 0,5-2 32 0 0,3-3-1104 0 0,2 1-216 0 0,2 0-48 0 0,-7 2-8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0:18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0 756 19351 0 0,'0'0'439'0'0,"0"0"62"0"0,0 0 33 0 0,0 0-65 0 0,0 0-237 0 0,0 0 156 0 0,0 0 100 0 0,0 0 21 0 0,0 0 3 0 0,0 0 0 0 0,0 0 0 0 0,13 1 608 0 0,-11 0-1108 0 0,0 1-1 0 0,0-1 1 0 0,0 1-1 0 0,0-1 1 0 0,0 0-1 0 0,0 0 0 0 0,1 0 1 0 0,-1-1-1 0 0,0 1 1 0 0,1 0-1 0 0,-1-1 1 0 0,0 1-1 0 0,1-1 1 0 0,-1 0-1 0 0,1 0 1 0 0,-1 0-1 0 0,5-1 0 0 0,-2 0 40 0 0,-1 0-1 0 0,1 0 1 0 0,-1-1-1 0 0,1 0 1 0 0,-1 0-1 0 0,0 0 0 0 0,0 0 1 0 0,7-6-1 0 0,1-2 82 0 0,-1 0 0 0 0,0 0 0 0 0,-1-2 0 0 0,17-22 0 0 0,74-123-780 0 0,-14 20 203 0 0,-60 97 805 0 0,79-120-1011 0 0,-76 111-595 0 0,30-70 0 0 0,-57 114 1140 0 0,0 1-237 0 0,-7 4 212 0 0,0 4 86 0 0,1-1 0 0 0,-1 1-1 0 0,1-1 1 0 0,0 1 0 0 0,0 0-1 0 0,0 0 1 0 0,1 0 0 0 0,-1 0-1 0 0,-2 7 1 0 0,1-2-2 0 0,-187 319 1643 0 0,172-297-1355 0 0,-41 71 2335 0 0,53-88-2237 0 0,1 0-1 0 0,0 1 0 0 0,1 0 0 0 0,0 1 1 0 0,-3 18-1 0 0,8-32-290 0 0,-1 1 0 0 0,1-1 0 0 0,0 1 1 0 0,0-1-1 0 0,0 1 0 0 0,0-1 0 0 0,0 0 1 0 0,0 1-1 0 0,1-1 0 0 0,-1 1 0 0 0,1-1 0 0 0,0 0 1 0 0,0 0-1 0 0,0 1 0 0 0,0-1 0 0 0,2 4 1 0 0,-2-5-39 0 0,1 0 0 0 0,-1 0 1 0 0,0 0-1 0 0,0 0 1 0 0,1 0-1 0 0,-1-1 1 0 0,0 1-1 0 0,1 0 0 0 0,-1-1 1 0 0,1 1-1 0 0,-1-1 1 0 0,1 0-1 0 0,-1 1 1 0 0,1-1-1 0 0,0 0 0 0 0,-1 0 1 0 0,1 0-1 0 0,-1 0 1 0 0,1 0-1 0 0,-1 0 1 0 0,1-1-1 0 0,-1 1 0 0 0,1 0 1 0 0,-1-1-1 0 0,1 1 1 0 0,2-2-1 0 0,128-55-947 0 0,-45 17-1370 0 0,-60 27 788 0 0,-23 9 1203 0 0,1 2 0 0 0,0-1 0 0 0,0 1 0 0 0,0-1 0 0 0,0 1 0 0 0,0 1-1 0 0,1-1 1 0 0,-1 1 0 0 0,7-1 0 0 0,-11 2 324 0 0,-1 0 0 0 0,1 0 0 0 0,-1 0 0 0 0,1 1 0 0 0,-1-1 0 0 0,1 0 0 0 0,-1 0 0 0 0,1 0 0 0 0,-1 1 0 0 0,0-1 0 0 0,1 0 0 0 0,-1 1 0 0 0,1-1 0 0 0,-1 0 0 0 0,0 1 0 0 0,1-1 1 0 0,-1 0-1 0 0,0 1 0 0 0,0-1 0 0 0,1 1 0 0 0,-1-1 0 0 0,0 0 0 0 0,0 1 0 0 0,0-1 0 0 0,1 1 0 0 0,-1-1 0 0 0,0 1 0 0 0,0-1 0 0 0,0 1 0 0 0,0-1 0 0 0,0 1 0 0 0,0-1 0 0 0,0 1 0 0 0,0-1 0 0 0,0 1 0 0 0,0-1 0 0 0,0 1 0 0 0,0-1 0 0 0,0 0 0 0 0,-1 1 0 0 0,1-1 0 0 0,0 2 0 0 0,-9 24 1208 0 0,8-21-941 0 0,-6 13 500 0 0,1-1 0 0 0,-12 20 1 0 0,18-36-764 0 0,-5 6 150 0 0,7-9 32 0 0,6-15 28 0 0,-3 4-1045 0 0,8-26 1 0 0,-4 7-107 0 0,-7 24 908 0 0,0 1 1 0 0,-1 0 0 0 0,0 0 0 0 0,0-1 0 0 0,-1 1 0 0 0,0-1 0 0 0,0 1 0 0 0,0-1-1 0 0,-4-12 1 0 0,5 20 16 0 0,-1 0 0 0 0,0-1 0 0 0,-1 1 0 0 0,1-1 0 0 0,0 1 0 0 0,0-1 1 0 0,0 1-1 0 0,0 0 0 0 0,0-1 0 0 0,0 1 0 0 0,0-1 0 0 0,-1 1 0 0 0,1 0 0 0 0,0-1 0 0 0,0 1 0 0 0,0-1 0 0 0,-1 1 0 0 0,1 0 0 0 0,0-1 0 0 0,-1 1 0 0 0,1 0 0 0 0,0 0 0 0 0,-1-1 0 0 0,1 1 0 0 0,0 0 0 0 0,-1 0 0 0 0,1-1 0 0 0,-1 1 0 0 0,1 0 0 0 0,0 0 0 0 0,-1 0 0 0 0,1 0 0 0 0,-1 0 0 0 0,1 0 0 0 0,0 0 0 0 0,-1 0 1 0 0,1 0-1 0 0,-1 0 0 0 0,1 0 0 0 0,-1 0 0 0 0,1 0 0 0 0,0 0 0 0 0,-1 0 0 0 0,1 0 0 0 0,-1 0 0 0 0,1 0 0 0 0,-1 0 0 0 0,1 1 0 0 0,0-1 0 0 0,-1 0 0 0 0,1 0 0 0 0,0 1 0 0 0,-1-1 0 0 0,1 0 0 0 0,0 0 0 0 0,-1 1 0 0 0,1-1 0 0 0,0 0 0 0 0,-1 1 0 0 0,-20 22-259 0 0,20-21 263 0 0,-19 24 326 0 0,-24 40 0 0 0,36-52 205 0 0,1 1 1 0 0,0-1-1 0 0,1 1 1 0 0,-8 30-1 0 0,12-15 411 0 0,1-29-928 0 0,1 0 0 0 0,0 0 0 0 0,0 0-1 0 0,1 0 1 0 0,-1 1 0 0 0,0-1 0 0 0,0 0 0 0 0,0 0-1 0 0,1 0 1 0 0,-1 0 0 0 0,1 0 0 0 0,-1 0 0 0 0,1 0-1 0 0,-1 0 1 0 0,1 0 0 0 0,-1 0 0 0 0,1-1 0 0 0,0 1-1 0 0,-1 0 1 0 0,1 0 0 0 0,0 0 0 0 0,0-1 0 0 0,1 2-1 0 0,0-2-11 0 0,-1 0-1 0 0,0 0 0 0 0,1 0 0 0 0,-1 0 0 0 0,0 0 1 0 0,1 0-1 0 0,-1-1 0 0 0,0 1 0 0 0,1 0 0 0 0,-1-1 0 0 0,0 1 1 0 0,0-1-1 0 0,1 0 0 0 0,-1 1 0 0 0,0-1 0 0 0,1-1 0 0 0,19-14-117 0 0,4-8-668 0 0,-1-1 0 0 0,-2-1 0 0 0,0-1 0 0 0,19-33-1 0 0,-37 55 619 0 0,-1 0-1 0 0,0 0 1 0 0,0-1 0 0 0,-1 1-1 0 0,0-1 1 0 0,1 0-1 0 0,-2 1 1 0 0,1-1 0 0 0,-1 0-1 0 0,1-6 1 0 0,-2 11 367 0 0,-1 1-155 0 0,-1 0-1 0 0,1 1 1 0 0,0-1-1 0 0,0 1 1 0 0,0-1-1 0 0,-1 1 1 0 0,1-1-1 0 0,0 1 1 0 0,0 0-1 0 0,0 0 1 0 0,0-1 0 0 0,0 1-1 0 0,0 0 1 0 0,-1 1-1 0 0,-14 18 718 0 0,10-13-652 0 0,-1 2 231 0 0,0 0-1 0 0,1 0 1 0 0,0 1-1 0 0,0-1 1 0 0,1 1-1 0 0,0 1 1 0 0,1-1 0 0 0,0 1-1 0 0,1 0 1 0 0,0-1-1 0 0,1 1 1 0 0,-2 19-1 0 0,4-28-323 0 0,0 0 1 0 0,0 0-1 0 0,0 0 0 0 0,1-1 0 0 0,-1 1 0 0 0,1 0 1 0 0,-1 0-1 0 0,1-1 0 0 0,0 1 0 0 0,-1 0 1 0 0,1-1-1 0 0,0 1 0 0 0,0-1 0 0 0,0 1 0 0 0,0-1 1 0 0,0 0-1 0 0,1 1 0 0 0,-1-1 0 0 0,0 0 1 0 0,0 0-1 0 0,1 0 0 0 0,-1 1 0 0 0,1-2 0 0 0,-1 1 1 0 0,1 0-1 0 0,0 0 0 0 0,-1 0 0 0 0,1-1 1 0 0,0 1-1 0 0,0-1 0 0 0,-1 1 0 0 0,1-1 0 0 0,0 0 1 0 0,0 0-1 0 0,1 0 0 0 0,13 0-47 0 0,-11 0-7 0 0,1 0 0 0 0,-1 0-1 0 0,0-1 1 0 0,0 0 0 0 0,0 0 0 0 0,8-2-1 0 0,8-7-260 0 0,-1 0 0 0 0,0-1 0 0 0,0-1-1 0 0,-1-1 1 0 0,-1-1 0 0 0,0 0 0 0 0,-1-1 0 0 0,0-1-1 0 0,-2-1 1 0 0,0 0 0 0 0,25-37 0 0 0,-15 12-743 0 0,0-1 1 0 0,-3-1 0 0 0,-2-1 0 0 0,21-69 0 0 0,-24 65 682 0 0,13-49-9 0 0,-27 65 480 0 0,-3 29 42 0 0,-12 11 798 0 0,8-2-782 0 0,1-1 1 0 0,0 0-1 0 0,0 1 0 0 0,0 0 0 0 0,1-1 0 0 0,-1 1 0 0 0,1 0 0 0 0,0 0 0 0 0,-1 7 0 0 0,-11 52 673 0 0,10-39-516 0 0,-10 50 152 0 0,-21 101 2053 0 0,21-122-1717 0 0,-23 62 0 0 0,0-34-573 0 0,37-81-209 0 0,-1-1-1 0 0,1 1 1 0 0,-1 0-1 0 0,1 0 1 0 0,0-1-1 0 0,-1 1 1 0 0,1 0-1 0 0,-1-1 1 0 0,0 1-1 0 0,1-1 1 0 0,-1 1-1 0 0,1 0 0 0 0,-1-1 1 0 0,0 0-1 0 0,1 1 1 0 0,-1-1-1 0 0,-1 1 1 0 0,1-1-23 0 0,1 0 1 0 0,0 0-1 0 0,-1 0 0 0 0,1 0 1 0 0,0 0-1 0 0,-1 0 0 0 0,1 0 1 0 0,0 0-1 0 0,-1-1 0 0 0,1 1 1 0 0,0 0-1 0 0,-1 0 0 0 0,1 0 1 0 0,0-1-1 0 0,-1 1 0 0 0,1 0 1 0 0,0 0-1 0 0,0-1 1 0 0,-1 1-1 0 0,1 0 0 0 0,0-1 1 0 0,0 1-1 0 0,0 0 0 0 0,-1-1 1 0 0,1 1-1 0 0,0-1 0 0 0,-1-2-2 0 0,-1 0-1 0 0,1 0 0 0 0,1 0 0 0 0,-1 0 0 0 0,0-1 1 0 0,1 1-1 0 0,-1-5 0 0 0,2-13-212 0 0,0-1 1 0 0,7-39-1 0 0,-7 53 152 0 0,1 0 1 0 0,1 0-1 0 0,-1 1 0 0 0,1-1 1 0 0,0 1-1 0 0,1-1 0 0 0,0 1 1 0 0,0 0-1 0 0,1 1 0 0 0,0-1 1 0 0,5-6-1 0 0,-2 6 51 0 0,0-1 0 0 0,0 1 0 0 0,18-12 0 0 0,-24 18 0 0 0,0-1 0 0 0,0 1 0 0 0,0 0 0 0 0,0 0 0 0 0,0 0 0 0 0,0 0 0 0 0,1 1 0 0 0,-1-1 0 0 0,0 1 0 0 0,0-1 0 0 0,1 1 0 0 0,-1 0 0 0 0,0 0 0 0 0,0 0 0 0 0,1 0 0 0 0,-1 0 0 0 0,0 0 0 0 0,1 1 0 0 0,-1-1 0 0 0,0 1 0 0 0,0-1 0 0 0,0 1 0 0 0,0 0 0 0 0,1 0 0 0 0,-1 0 0 0 0,2 2 0 0 0,-3-2 0 0 0,0 0 0 0 0,0 0 0 0 0,0 0 0 0 0,0 1 0 0 0,0-1 0 0 0,0 0 0 0 0,-1 0 0 0 0,1 1 0 0 0,0-1 0 0 0,-1 1 0 0 0,1-1 0 0 0,-1 0 0 0 0,0 1 0 0 0,1-1 0 0 0,-1 1 0 0 0,0-1 0 0 0,0 1 0 0 0,0-1 0 0 0,0 1 0 0 0,0 0 0 0 0,0-1 0 0 0,0 1 0 0 0,-1-1 0 0 0,1 0 0 0 0,0 1 0 0 0,-1-1 0 0 0,1 1 0 0 0,-1-1 0 0 0,-1 2 0 0 0,-2 6 0 0 0,0 0 0 0 0,-1 0 0 0 0,-7 10 0 0 0,8-13 0 0 0,-22 28 307 0 0,18-24-138 0 0,1-1 0 0 0,0 1 1 0 0,1 0-1 0 0,0 0 0 0 0,-6 14 1 0 0,12-23-134 0 0,-1 0 0 0 0,1 0 0 0 0,0 0 0 0 0,-1 0 0 0 0,1 0 0 0 0,0-1 0 0 0,0 2 0 0 0,0-1 0 0 0,0 0 1 0 0,0 0-1 0 0,0 0 0 0 0,0 0 0 0 0,0 0 0 0 0,0 0 0 0 0,0 0 0 0 0,1 0 0 0 0,-1-1 0 0 0,0 1 0 0 0,1 0 0 0 0,-1 0 0 0 0,1 0 0 0 0,-1 0 1 0 0,1 1-1 0 0,0-1-16 0 0,1 0 0 0 0,-1 0 1 0 0,0 0-1 0 0,0 0 0 0 0,1 0 1 0 0,-1-1-1 0 0,1 1 1 0 0,-1 0-1 0 0,0-1 0 0 0,1 1 1 0 0,-1-1-1 0 0,1 0 0 0 0,2 1 1 0 0,4 0-22 0 0,0-1 1 0 0,0 0 0 0 0,0 0-1 0 0,13-2 1 0 0,-8-1-228 0 0,-1 0 0 0 0,1-1 0 0 0,-1-1 0 0 0,1 0 0 0 0,-1 0 0 0 0,-1-1 0 0 0,1-1 0 0 0,-1 0 0 0 0,0 0 0 0 0,-1-1 0 0 0,13-12 0 0 0,-16 12 4 0 0,-1 1 0 0 0,0-1-1 0 0,-1-1 1 0 0,1 1 0 0 0,-2-1-1 0 0,1 1 1 0 0,4-16 0 0 0,6-8-30 0 0,-13 27 1042 0 0,-4 4-263 0 0,-8 10-33 0 0,-14 18-154 0 0,13-14-33 0 0,5-7-123 0 0,1 1 0 0 0,-1-1 1 0 0,1 1-1 0 0,0 1 0 0 0,1-1 1 0 0,0 1-1 0 0,0 0 0 0 0,1-1 0 0 0,-5 17 1 0 0,8-23-181 0 0,0 0 0 0 0,0 1 1 0 0,0-1-1 0 0,0 0 0 0 0,0 1 0 0 0,0-1 1 0 0,0 0-1 0 0,0 0 0 0 0,1 1 0 0 0,-1-1 1 0 0,0 0-1 0 0,1 0 0 0 0,-1 1 1 0 0,1-1-1 0 0,-1 0 0 0 0,1 0 0 0 0,0 0 1 0 0,0 0-1 0 0,-1 0 0 0 0,1 0 0 0 0,0 0 1 0 0,0 0-1 0 0,0 0 0 0 0,0 0 0 0 0,0-1 1 0 0,0 1-1 0 0,0 0 0 0 0,0 0 1 0 0,0-1-1 0 0,1 1 0 0 0,-1-1 0 0 0,0 1 1 0 0,0-1-1 0 0,1 0 0 0 0,-1 1 0 0 0,2-1 1 0 0,3 1-59 0 0,-1 0 0 0 0,1-1 1 0 0,0 1-1 0 0,-1-1 0 0 0,1-1 1 0 0,-1 1-1 0 0,7-2 0 0 0,0-2-196 0 0,0 0 0 0 0,-1 0 0 0 0,0-1 0 0 0,0-1-1 0 0,14-9 1 0 0,-11 5 83 0 0,0 0 0 0 0,0-2 1 0 0,-1 0-1 0 0,18-22 0 0 0,13-11 100 0 0,-43 44 84 0 0,-1 1 0 0 0,0 0 1 0 0,1-1-1 0 0,-1 1 0 0 0,0-1 0 0 0,1 1 1 0 0,-1 0-1 0 0,1-1 0 0 0,-1 1 0 0 0,1 0 1 0 0,-1-1-1 0 0,1 1 0 0 0,-1 0 0 0 0,1 0 1 0 0,-1-1-1 0 0,1 1 0 0 0,-1 0 0 0 0,1 0 1 0 0,-1 0-1 0 0,1 0 0 0 0,0 0 0 0 0,-1 0 1 0 0,1 0-1 0 0,-1 0 0 0 0,1 0 0 0 0,-1 0 1 0 0,2 0-1 0 0,-1 1-2 0 0,-1-1 1 0 0,1 1-1 0 0,-1 0 1 0 0,0-1-1 0 0,1 1 0 0 0,-1 0 1 0 0,1-1-1 0 0,-1 1 1 0 0,0 0-1 0 0,0 0 0 0 0,1-1 1 0 0,-1 1-1 0 0,0 0 1 0 0,0 0-1 0 0,0 0 0 0 0,0-1 1 0 0,0 2-1 0 0,0 4 50 0 0,0 0 0 0 0,0 0 0 0 0,-1 0 0 0 0,-2 7-1 0 0,-36 112 1280 0 0,16-73-622 0 0,23-51-631 0 0,0-1-1 0 0,0 0-1 0 0,1-1-71 0 0,0-1 0 0 0,0 1 0 0 0,0 0 0 0 0,0 0 0 0 0,0 0 0 0 0,0 0 0 0 0,0 0 0 0 0,0 0 0 0 0,2-1 0 0 0,3-3-4 0 0,23-23-736 0 0,63-47-1 0 0,-56 48-1063 0 0,37-36 0 0 0,-71 61 1733 0 0,0-1-92 0 0,1 0 1 0 0,0 1-1 0 0,-1-1 0 0 0,1 1 1 0 0,0-1-1 0 0,1 1 0 0 0,-1 0 1 0 0,0 0-1 0 0,4-1 0 0 0,-6 3 181 0 0,-1 0 0 0 0,0 1 1 0 0,1-1-1 0 0,-1 0 0 0 0,0 1 0 0 0,1-1 0 0 0,-1 0 0 0 0,0 1 0 0 0,0-1 0 0 0,1 0 0 0 0,-1 1 1 0 0,0-1-1 0 0,0 1 0 0 0,0-1 0 0 0,0 1 0 0 0,1-1 0 0 0,-1 0 0 0 0,0 1 0 0 0,0-1 0 0 0,0 1 1 0 0,0-1-1 0 0,0 1 0 0 0,0-1 0 0 0,0 1 0 0 0,0-1 0 0 0,0 16 252 0 0,0-13-187 0 0,-1 3-31 0 0,1-1 0 0 0,-1 1 0 0 0,0 0 0 0 0,0 0 1 0 0,-1 0-1 0 0,-4 10 0 0 0,-19 33 223 0 0,1-1 1394 0 0,19-36-1443 0 0,2-6 1 0 0,0 0 0 0 0,1 0 1 0 0,0 0-1 0 0,0 0 1 0 0,-1 9-1 0 0,3-14-215 0 0,0 0 0 0 0,0 0 0 0 0,0 1 0 0 0,0-1 0 0 0,0 0 0 0 0,0 0 0 0 0,1 0 0 0 0,-1 1 0 0 0,0-1-1 0 0,0 0 1 0 0,1 0 0 0 0,-1 0 0 0 0,1 0 0 0 0,-1 1 0 0 0,1-1 0 0 0,0 0 0 0 0,-1 0 0 0 0,1 0 0 0 0,0 0-1 0 0,0-1 1 0 0,0 1 0 0 0,0 0 0 0 0,-1 0 0 0 0,1 0 0 0 0,0-1 0 0 0,0 1 0 0 0,1 0 0 0 0,-1-1 0 0 0,0 1-1 0 0,0-1 1 0 0,0 1 0 0 0,0-1 0 0 0,2 1 0 0 0,4 0-164 0 0,1 1 0 0 0,0-1 0 0 0,-1-1-1 0 0,1 1 1 0 0,0-1 0 0 0,-1-1 0 0 0,1 1 0 0 0,0-1 0 0 0,-1-1-1 0 0,1 0 1 0 0,-1 0 0 0 0,1 0 0 0 0,-1-1 0 0 0,9-4-1 0 0,6-4-437 0 0,-1-1-1 0 0,-1 0 1 0 0,24-20-1 0 0,89-79-2028 0 0,-132 110 2674 0 0,1-1-1 0 0,0 0 1 0 0,0 1-1 0 0,0-1 1 0 0,0 1-1 0 0,0 0 1 0 0,3-2 0 0 0,-4 3-22 0 0,-1 0 0 0 0,1 0 1 0 0,-1 0-1 0 0,1 0 1 0 0,-1 0-1 0 0,1 0 1 0 0,0 0-1 0 0,-1 0 0 0 0,1 0 1 0 0,-1 0-1 0 0,1 0 1 0 0,-1 0-1 0 0,1 0 1 0 0,-1 0-1 0 0,1 1 1 0 0,0-1-1 0 0,-1 0 0 0 0,1 0 1 0 0,-1 1-1 0 0,1-1 1 0 0,-1 0-1 0 0,0 1 1 0 0,1-1-1 0 0,-1 0 0 0 0,1 1 1 0 0,-1-1-1 0 0,0 1 1 0 0,1-1-1 0 0,-1 1 1 0 0,0-1-1 0 0,1 1 1 0 0,-1-1-1 0 0,0 1 0 0 0,0-1 1 0 0,1 1-1 0 0,4 9 55 0 0,4 12 1840 0 0,-3 7-2023 0 0,-4-15 784 0 0,1 0-1 0 0,7 17 1 0 0,-8-27-684 0 0,0-3-36 0 0,5-25-5 0 0,16-86-1929 0 0,-23 108 1985 0 0,1 0 0 0 0,-1 0 0 0 0,0 1 0 0 0,0-1 0 0 0,0 0 0 0 0,0 0 0 0 0,0 1 0 0 0,0-1 0 0 0,-1 0 0 0 0,1 0 0 0 0,0 1 0 0 0,-1-1 0 0 0,0 0 0 0 0,1 1 0 0 0,-1-1 0 0 0,0 1 0 0 0,0-1 0 0 0,1 1 0 0 0,-1-1 0 0 0,-1 1 0 0 0,1-1 0 0 0,0 1 0 0 0,0 0 0 0 0,0 0 0 0 0,-1 0 0 0 0,1-1 0 0 0,0 1 0 0 0,-1 0 0 0 0,1 1 0 0 0,-1-1 0 0 0,0 0 0 0 0,1 0 0 0 0,-1 1 0 0 0,1-1 0 0 0,-1 1 0 0 0,0-1 0 0 0,0 1 0 0 0,1 0 0 0 0,-1 0 0 0 0,0-1 0 0 0,0 1 0 0 0,-2 1 0 0 0,-1-1 19 0 0,0 1 0 0 0,0 0 0 0 0,0 0 0 0 0,1 0 0 0 0,-1 0 0 0 0,0 1-1 0 0,1 0 1 0 0,-1 0 0 0 0,1 0 0 0 0,-1 1 0 0 0,1-1 0 0 0,-4 5 0 0 0,-8 5 598 0 0,-22 24 0 0 0,34-32-605 0 0,0 0 0 0 0,0 1 0 0 0,0 0 0 0 0,1 0-1 0 0,0 0 1 0 0,0 0 0 0 0,0 1 0 0 0,1-1 0 0 0,0 1 0 0 0,-4 11 0 0 0,6-15-52 0 0,0 0 1 0 0,-1 0 0 0 0,1 0-1 0 0,0 0 1 0 0,0 1 0 0 0,0-1 0 0 0,0 0-1 0 0,0 0 1 0 0,1 0 0 0 0,-1 0-1 0 0,1 0 1 0 0,-1 0 0 0 0,1 1 0 0 0,0-1-1 0 0,0 0 1 0 0,0-1 0 0 0,0 1-1 0 0,0 0 1 0 0,0 0 0 0 0,0 0-1 0 0,1-1 1 0 0,-1 1 0 0 0,1 0 0 0 0,-1-1-1 0 0,1 1 1 0 0,-1-1 0 0 0,1 0-1 0 0,0 0 1 0 0,0 0 0 0 0,0 0 0 0 0,0 0-1 0 0,0 0 1 0 0,2 1 0 0 0,-1-1-125 0 0,-1-1 1 0 0,1 1 0 0 0,0-1 0 0 0,0 0 0 0 0,0 1-1 0 0,0-1 1 0 0,0-1 0 0 0,0 1 0 0 0,0 0-1 0 0,0-1 1 0 0,-1 1 0 0 0,1-1 0 0 0,0 0-1 0 0,0 0 1 0 0,-1 0 0 0 0,1 0 0 0 0,0 0-1 0 0,-1-1 1 0 0,1 1 0 0 0,2-3 0 0 0,7-5-611 0 0,-1 0-1 0 0,18-19 1 0 0,-17 16-156 0 0,-8 8 780 0 0,30-26-89 0 0,-32 29 86 0 0,0-1 1 0 0,0 1-1 0 0,0 0 1 0 0,0 0-1 0 0,0-1 1 0 0,0 1-1 0 0,1 1 1 0 0,-1-1-1 0 0,0 0 1 0 0,1 0-1 0 0,-1 1 1 0 0,1 0 0 0 0,-1-1-1 0 0,5 1 1 0 0,-5 1 213 0 0,0-1 1 0 0,0 1 0 0 0,-1 0 0 0 0,1 0-1 0 0,0 0 1 0 0,-1 0 0 0 0,1 0 0 0 0,-1 0-1 0 0,1 1 1 0 0,-1-1 0 0 0,0 0 0 0 0,1 1 0 0 0,-1-1-1 0 0,0 1 1 0 0,0-1 0 0 0,0 1 0 0 0,0 0-1 0 0,0-1 1 0 0,0 1 0 0 0,-1 0 0 0 0,1 0-1 0 0,0 2 1 0 0,2 5 268 0 0,-1 0-1 0 0,0 0 1 0 0,1 11-1 0 0,-2-2-203 0 0,-1 0-1 0 0,-1 0 1 0 0,0 0-1 0 0,-1 0 0 0 0,-1 0 1 0 0,0-1-1 0 0,-2 1 1 0 0,0-1-1 0 0,-1 0 1 0 0,-14 28-1 0 0,-9 9-2533 0 0,-64 89-1 0 0,79-122 1692 0 0,3-6 270 0 0,0 0 0 0 0,-1-1 0 0 0,-22 20 0 0 0,26-27 497 0 0,-1 0 0 0 0,1-1 0 0 0,-1 0 0 0 0,-1-1 0 0 0,1 1 0 0 0,-1-2 0 0 0,-17 7 0 0 0,25-11-38 0 0,1 1 1 0 0,-1-1-1 0 0,1 1 1 0 0,-1-1-1 0 0,1 0 0 0 0,-1 0 1 0 0,0 0-1 0 0,1 0 1 0 0,-1 0-1 0 0,1 0 1 0 0,-1 0-1 0 0,1 0 1 0 0,-1-1-1 0 0,0 1 1 0 0,1-1-1 0 0,-1 1 1 0 0,1-1-1 0 0,0 1 1 0 0,-1-1-1 0 0,1 0 1 0 0,-1 0-1 0 0,1 0 1 0 0,0 0-1 0 0,0 0 1 0 0,0 0-1 0 0,-1 0 1 0 0,1 0-1 0 0,0 0 0 0 0,-1-2 1 0 0,1 1 11 0 0,0 0 0 0 0,0 0 0 0 0,0-1 0 0 0,0 1 0 0 0,1 0 0 0 0,-1-1 0 0 0,1 1 0 0 0,-1 0 0 0 0,1-1 0 0 0,0 1 0 0 0,0 0 0 0 0,0-1 0 0 0,0 1 0 0 0,0-1 0 0 0,1 1 0 0 0,-1 0 0 0 0,1-1 0 0 0,-1 1 0 0 0,3-4 0 0 0,16-52-60 0 0,-11 34 0 0 0,11-25 0 0 0,-16 42 0 0 0,1 0 0 0 0,-1 1 0 0 0,2-1 0 0 0,-1 1 0 0 0,0 0 0 0 0,1 0 0 0 0,11-10 0 0 0,38-32 0 0 0,-27 22 0 0 0,40-29 0 0 0,-60 51 0 0 0,0 0 0 0 0,1 0 0 0 0,10-3 0 0 0,17-9 0 0 0,2-11-26 0 0,-26 18-698 0 0,0 1 1 0 0,0 1 0 0 0,21-11-1 0 0,-16 11-7467 0 0</inkml:trace>
  <inkml:trace contextRef="#ctx0" brushRef="#br0" timeOffset="415.87">1377 63 29623 0 0,'0'0'840'0'0,"0"0"184"0"0,0 0-824 0 0,-2 2-200 0 0,2-2 0 0 0,0 4 0 0 0,0 3 0 0 0,2-3 0 0 0,0 4 0 0 0,3-2 0 0 0,0 0-368 0 0,-3 1-112 0 0,2-1-32 0 0,-1 0-11672 0 0</inkml:trace>
  <inkml:trace contextRef="#ctx0" brushRef="#br0" timeOffset="797.53">414 322 28567 0 0,'-4'0'11'0'0,"-29"-5"1448"0"0,32 4-1372 0 0,-1 1-1 0 0,1-1 0 0 0,-1 1 0 0 0,1-1 1 0 0,-1 1-1 0 0,1-1 0 0 0,-1 0 0 0 0,1 0 1 0 0,0 0-1 0 0,0 0 0 0 0,-1 0 1 0 0,1 0-1 0 0,0 0 0 0 0,0 0 0 0 0,0 0 1 0 0,0-1-1 0 0,0 1 0 0 0,-1-3 0 0 0,2 4-85 0 0,0-1 0 0 0,0 0 0 0 0,0 0 0 0 0,0 0 0 0 0,0 0 0 0 0,0 0 0 0 0,0 0 0 0 0,0 0 0 0 0,0 0-1 0 0,1 0 1 0 0,-1 0 0 0 0,0 0 0 0 0,1 0 0 0 0,-1 0 0 0 0,0 0 0 0 0,1 0 0 0 0,-1 1 0 0 0,1-1 0 0 0,0 0 0 0 0,-1 0 0 0 0,1 1-1 0 0,-1-1 1 0 0,1 0 0 0 0,0 1 0 0 0,0-1 0 0 0,-1 0 0 0 0,1 1 0 0 0,0-1 0 0 0,0 1 0 0 0,0-1 0 0 0,1 0 0 0 0,32-13-5 0 0,-31 13 5 0 0,32-10-53 0 0,0 2 0 0 0,1 1-1 0 0,60-5 1 0 0,110 7-3934 0 0,-151 6 2453 0 0</inkml:trace>
  <inkml:trace contextRef="#ctx0" brushRef="#br0" timeOffset="2656.06">2641 729 19351 0 0,'-60'-20'2762'0'0,"59"19"-2049"0"0,1 1 30 0 0,-5 11 3899 0 0,5-10-4600 0 0,0 0 0 0 0,0 0 0 0 0,0 1 0 0 0,0-1 0 0 0,1 0 0 0 0,-1 0 0 0 0,0 0-1 0 0,0 0 1 0 0,1 0 0 0 0,-1 0 0 0 0,1 0 0 0 0,-1 0 0 0 0,1 0 0 0 0,-1 0 0 0 0,1 0 0 0 0,-1 0 0 0 0,1 0-1 0 0,0 0 1 0 0,0 0 0 0 0,-1 0 0 0 0,3 0 0 0 0,-2 0-20 0 0,1 0-1 0 0,-1 0 0 0 0,1-1 1 0 0,-1 1-1 0 0,1-1 1 0 0,0 1-1 0 0,-1-1 0 0 0,1 0 1 0 0,0 0-1 0 0,-1 0 1 0 0,1 0-1 0 0,0 0 0 0 0,1 0 1 0 0,4-1-54 0 0,-1 0 1 0 0,0-1-1 0 0,1 0 1 0 0,-1 0-1 0 0,0 0 1 0 0,8-5-1 0 0,44-26-665 0 0,32-16-1388 0 0,-85 47 2008 0 0,8-5-387 0 0,0 1 0 0 0,1 1-1 0 0,-1 0 1 0 0,1 0 0 0 0,14-1-1 0 0,-12 7-571 0 0,-16-1 1014 0 0,1 0 0 0 0,-1 0 0 0 0,0 0 0 0 0,0 0 0 0 0,0 0 0 0 0,1 1 0 0 0,-1-1-1 0 0,0 0 1 0 0,0 0 0 0 0,0 0 0 0 0,0 0 0 0 0,1 0 0 0 0,-1 0 0 0 0,0 1 0 0 0,0-1 0 0 0,0 0 0 0 0,0 0-1 0 0,0 0 1 0 0,1 0 0 0 0,-1 1 0 0 0,0-1 0 0 0,0 0 0 0 0,0 0 0 0 0,0 0 0 0 0,0 1 0 0 0,0-1-1 0 0,0 0 1 0 0,0 0 0 0 0,0 1 0 0 0,0-1 0 0 0,0 1 5 0 0,0-1 0 0 0,-1 1 0 0 0,1 0 0 0 0,-1 0 0 0 0,1-1 0 0 0,-1 1 0 0 0,1-1 0 0 0,-1 1 0 0 0,1 0 0 0 0,-1-1 0 0 0,1 1 0 0 0,-1-1 0 0 0,0 1 0 0 0,0 0 0 0 0,0-1 355 0 0,1 0 136 0 0,0 0 34 0 0,0 0-65 0 0,-8-15-278 0 0,0-37-165 0 0,7 36 0 0 0,-7-28 0 0 0,6 41 0 0 0,-1-1 0 0 0,3 4 0 0 0,0 0 0 0 0,-1 0 0 0 0,1 0 0 0 0,0 0 0 0 0,-1 0 0 0 0,1 0 0 0 0,-1 0 0 0 0,1 0 0 0 0,0 0 0 0 0,-1 0 0 0 0,1 0 0 0 0,0 0 0 0 0,-1 0 0 0 0,1 0 0 0 0,-1 0 0 0 0,1 0 0 0 0,0 0 0 0 0,-1 0 0 0 0,1 0 0 0 0,0 0 0 0 0,-1 1 0 0 0,1-1 0 0 0,0 0 0 0 0,-1 0 0 0 0,1 0 0 0 0,0 1 0 0 0,0-1 0 0 0,-1 0 0 0 0,1 0 0 0 0,0 1 0 0 0,-1-1 0 0 0,-6 9 0 0 0,7-9 0 0 0,-8 12 248 0 0,2 0-1 0 0,-1 0 1 0 0,-8 26 0 0 0,-9 41 768 0 0,23-73-1014 0 0,0 0 0 0 0,0-1 0 0 0,0 1 0 0 0,1 0 0 0 0,0 0 0 0 0,1-1 1 0 0,-1 1-1 0 0,2 8 0 0 0,-1-12-2 0 0,-1-1 0 0 0,0 1 0 0 0,0-1 0 0 0,1 0 0 0 0,-1 1 0 0 0,1-1-1 0 0,-1 0 1 0 0,1 1 0 0 0,0-1 0 0 0,-1 0 0 0 0,1 1 0 0 0,0-1 0 0 0,0 0 0 0 0,0 0 0 0 0,0 0 0 0 0,0 0 0 0 0,0 0 0 0 0,0 0 0 0 0,1 0 0 0 0,-1 0 0 0 0,0-1 0 0 0,0 1 0 0 0,1 0 0 0 0,-1-1 0 0 0,0 1 0 0 0,1-1 0 0 0,-1 1 0 0 0,1-1 0 0 0,-1 1 0 0 0,0-1 0 0 0,1 0-1 0 0,-1 0 1 0 0,1 0 0 0 0,-1 0 0 0 0,1 0 0 0 0,-1 0 0 0 0,3-1 0 0 0,1 0-54 0 0,-1-1 0 0 0,0 1-1 0 0,0-1 1 0 0,0 0 0 0 0,-1 0-1 0 0,1 0 1 0 0,0-1 0 0 0,-1 1-1 0 0,7-6 1 0 0,25-31-1526 0 0,-29 31 1319 0 0,-1 3 165 0 0,-1-1 0 0 0,0 0 0 0 0,0 0 0 0 0,-1 0 0 0 0,1-1 0 0 0,-1 1 0 0 0,-1-1 0 0 0,1 0 0 0 0,-1 1 0 0 0,0-1 0 0 0,-1 0 0 0 0,0 0 0 0 0,0-1 0 0 0,0 1 0 0 0,-1 0 0 0 0,-1-9 0 0 0,1 15 123 0 0,0 0 0 0 0,-1-1-1 0 0,1 1 1 0 0,-1 0-1 0 0,1 0 1 0 0,-1 0-1 0 0,1 0 1 0 0,-1 0 0 0 0,0 0-1 0 0,1 0 1 0 0,-1 0-1 0 0,0 1 1 0 0,0-1-1 0 0,0 0 1 0 0,0 0 0 0 0,0 0-1 0 0,0 1 1 0 0,0-1-1 0 0,0 1 1 0 0,0-1 0 0 0,0 1-1 0 0,0-1 1 0 0,0 1-1 0 0,-1 0 1 0 0,1-1-1 0 0,0 1 1 0 0,0 0 0 0 0,0 0-1 0 0,0 0 1 0 0,-3 0-1 0 0,3 0 66 0 0,0 0-1 0 0,0-1 1 0 0,0 1-1 0 0,0 0 1 0 0,1 1-1 0 0,-1-1 0 0 0,0 0 1 0 0,0 0-1 0 0,0 0 1 0 0,0 0-1 0 0,0 1 0 0 0,0-1 1 0 0,0 0-1 0 0,0 1 1 0 0,0-1-1 0 0,0 1 1 0 0,1-1-1 0 0,-1 1 0 0 0,0 0 1 0 0,0-1-1 0 0,1 1 1 0 0,-1 0-1 0 0,0-1 1 0 0,1 1-1 0 0,-1 0 0 0 0,1 0 1 0 0,-1-1-1 0 0,1 1 1 0 0,-1 0-1 0 0,1 0 1 0 0,-1 0-1 0 0,1 0 0 0 0,0 0 1 0 0,-1 1-1 0 0,1 0-90 0 0,1 0 1 0 0,-1-1-1 0 0,0 1 0 0 0,1-1 0 0 0,-1 1 1 0 0,1-1-1 0 0,-1 1 0 0 0,1-1 0 0 0,0 1 1 0 0,0-1-1 0 0,0 0 0 0 0,0 1 0 0 0,0-1 1 0 0,0 0-1 0 0,1 2 0 0 0,20 15-5 0 0,-19-16 4 0 0,-1-1-66 0 0,1 0-1 0 0,-1 0 1 0 0,0 0 0 0 0,0-1-1 0 0,0 1 1 0 0,1-1-1 0 0,-1 1 1 0 0,0-1 0 0 0,1 0-1 0 0,-1 0 1 0 0,0 0-1 0 0,1 0 1 0 0,-1-1 0 0 0,3 0-1 0 0,33-8-929 0 0,20-17 214 0 0,-40 17-875 0 0,35-13 0 0 0,-52 22 1657 0 0,0-1 0 0 0,-1 0 0 0 0,1 1 0 0 0,0-1 0 0 0,-1 1 0 0 0,1 0 0 0 0,0-1 0 0 0,0 1 0 0 0,0 0 0 0 0,-1-1 0 0 0,1 1 0 0 0,0 0 0 0 0,0 0 0 0 0,0-1 0 0 0,0 1 0 0 0,0 0 0 0 0,0 0 0 0 0,-1 0 0 0 0,1 0 0 0 0,0 0 0 0 0,0 1 0 0 0,0-1 0 0 0,0 0 0 0 0,1 1 0 0 0,-2 0 100 0 0,1 0 0 0 0,0 0 0 0 0,0 1 0 0 0,-1-1 0 0 0,1 1 0 0 0,-1-1 0 0 0,1 1 0 0 0,-1-1 0 0 0,1 1-1 0 0,-1-1 1 0 0,0 1 0 0 0,0-1 0 0 0,0 1 0 0 0,0-1 0 0 0,0 1 0 0 0,0-1 0 0 0,0 1 0 0 0,-1-1 0 0 0,1 3-1 0 0,-1-1 89 0 0,0 0 0 0 0,1 0-1 0 0,-1-1 1 0 0,0 1 0 0 0,0 0-1 0 0,0 0 1 0 0,-1 0 0 0 0,1-1-1 0 0,-3 5 1 0 0,-54 67 1669 0 0,56-72-1666 0 0,-14 29-26 0 0,16-31-165 0 0,0 0 0 0 0,0 0 0 0 0,-1 1 0 0 0,1-1 0 0 0,0 0 0 0 0,0 1 0 0 0,0-1 0 0 0,0 0 0 0 0,0 1 0 0 0,0-1 0 0 0,0 0 0 0 0,0 0 0 0 0,0 1 0 0 0,1-1 0 0 0,-1 0 0 0 0,0 1 0 0 0,0-1 0 0 0,0 0 0 0 0,0 0 0 0 0,0 1 0 0 0,0-1 0 0 0,1 0 0 0 0,-1 1 0 0 0,0-1 0 0 0,0 0 0 0 0,0 0 0 0 0,1 0 0 0 0,-1 1 0 0 0,0-1 0 0 0,0 0 0 0 0,0 0 0 0 0,1 0 0 0 0,-1 0 0 0 0,0 1 0 0 0,1-1 0 0 0,-1 0 0 0 0,0 0 0 0 0,0 0 0 0 0,1 0 0 0 0,-1 0 0 0 0,11 4 0 0 0,-9-4 0 0 0,2 1-9 0 0,1 0-1 0 0,0 0 1 0 0,0 0-1 0 0,0-1 1 0 0,0 0-1 0 0,0 0 1 0 0,1 0 0 0 0,-1-1-1 0 0,0 1 1 0 0,6-3-1 0 0,4-2-625 0 0,0 0 0 0 0,26-15 1 0 0,-34 17 330 0 0,-1-1 0 0 0,0 0 0 0 0,0 0 0 0 0,0-1 0 0 0,-1 0 0 0 0,1 0 0 0 0,-1 0 0 0 0,7-10 0 0 0,-4 1 658 0 0,-4 8-58 0 0,-1 0-1 0 0,1 1 1 0 0,7-8-1 0 0,-11 13-278 0 0,0 0-1 0 0,0 0 1 0 0,0 0-1 0 0,0 0 0 0 0,0 0 1 0 0,0 0-1 0 0,0-1 1 0 0,0 1-1 0 0,0 0 1 0 0,0 0-1 0 0,0 0 1 0 0,0 0-1 0 0,0 0 0 0 0,0 0 1 0 0,0 0-1 0 0,0 0 1 0 0,0 0-1 0 0,0 0 1 0 0,0 0-1 0 0,0 0 0 0 0,0 0 1 0 0,0-1-1 0 0,0 1 1 0 0,1 0-1 0 0,-1 0 1 0 0,0 0-1 0 0,0 0 1 0 0,0 0-1 0 0,0 0 0 0 0,0 0 1 0 0,0 0-1 0 0,0 0 1 0 0,0 0-1 0 0,0 0 1 0 0,0 0-1 0 0,0 0 0 0 0,1 0 1 0 0,-1 0-1 0 0,0 0 1 0 0,0 0-1 0 0,0 0 1 0 0,0 0-1 0 0,0 0 0 0 0,0 0 1 0 0,0 0-1 0 0,0 0 1 0 0,0 0-1 0 0,0 0 1 0 0,0 0-1 0 0,1 0 1 0 0,-1 0-1 0 0,0 0 0 0 0,0 1 1 0 0,0-1-1 0 0,0 0 1 0 0,0 0-1 0 0,0 0 1 0 0,0 0-1 0 0,0 0 0 0 0,0 0 1 0 0,0 0-1 0 0,0 0 1 0 0,0 0-1 0 0,0 0 1 0 0,-1 8 150 0 0,-5 9-267 0 0,-16 18 945 0 0,16-28-594 0 0,1 0 0 0 0,1 1 1 0 0,-5 7-1 0 0,8-12-178 0 0,0 0 0 0 0,0-1 0 0 0,0 1 1 0 0,1 0-1 0 0,-1 0 0 0 0,1 0 0 0 0,-1 0 1 0 0,1-1-1 0 0,0 1 0 0 0,0 0 0 0 0,1 0 0 0 0,-1 0 1 0 0,1 4-1 0 0,0-6-48 0 0,-1-1 1 0 0,1 1-1 0 0,0 0 0 0 0,-1 0 1 0 0,1 0-1 0 0,0-1 0 0 0,-1 1 1 0 0,1 0-1 0 0,0-1 0 0 0,0 1 1 0 0,0-1-1 0 0,0 1 0 0 0,0-1 1 0 0,0 1-1 0 0,0-1 0 0 0,0 1 1 0 0,0-1-1 0 0,0 0 0 0 0,0 0 1 0 0,0 0-1 0 0,0 1 0 0 0,0-1 1 0 0,0 0-1 0 0,0 0 0 0 0,0 0 1 0 0,0-1-1 0 0,0 1 0 0 0,1 0 1 0 0,3-1 77 0 0,0 1 1 0 0,0-1 0 0 0,0 0-1 0 0,10-3 1 0 0,-6-1-233 0 0,0 0-1 0 0,0 0 1 0 0,0-1-1 0 0,0 0 0 0 0,-1 0 1 0 0,0-1-1 0 0,0 0 1 0 0,8-11-1 0 0,51-69-1227 0 0,-62 80 1336 0 0,47-73-1855 0 0,42-87-1 0 0,-64 104 1756 0 0,10-19 363 0 0,-35 74-242 0 0,-2 4 0 0 0,-1 0 0 0 0,1-1 0 0 0,-1 1 0 0 0,0 0 0 0 0,0-1 0 0 0,0 0 0 0 0,-1 1 0 0 0,0-1 0 0 0,2-5 0 0 0,-17 29 458 0 0,6-3 354 0 0,-11 31 1 0 0,1-1-505 0 0,-51 117 1452 0 0,64-152-1720 0 0,-39 88 1074 0 0,36-78-824 0 0,1 0 1 0 0,-7 41-1 0 0,13-54-522 0 0,0-1 1 0 0,0 0-1 0 0,1 1 0 0 0,1-1 0 0 0,0 8 1 0 0,0-12-89 0 0,-1 1 1 0 0,1-1 0 0 0,0 1-1 0 0,0-1 1 0 0,0 1 0 0 0,1-1 0 0 0,-1 0-1 0 0,1 0 1 0 0,0 0 0 0 0,0 0 0 0 0,0 0-1 0 0,3 3 1 0 0,2 1-7867 0 0</inkml:trace>
  <inkml:trace contextRef="#ctx0" brushRef="#br0" timeOffset="3022.31">3527 468 23039 0 0,'0'0'528'0'0,"0"0"70"0"0,0 0 36 0 0,10-3 134 0 0,13-2 20 0 0,1 2-1 0 0,44-1 0 0 0,23-3 854 0 0,-49 1-1791 0 0,-19 3-1999 0 0,0 0-3620 0 0,7-3-3461 0 0</inkml:trace>
  <inkml:trace contextRef="#ctx0" brushRef="#br0" timeOffset="5872.09">3916 683 17279 0 0,'-19'-9'1880'0'0,"19"8"-1736"0"0,-1 1-1 0 0,1-1 0 0 0,-1 1 0 0 0,1-1 0 0 0,-1 1 0 0 0,0 0 0 0 0,1-1 0 0 0,-1 1 1 0 0,0 0-1 0 0,0-1 0 0 0,1 1 0 0 0,-1 0 0 0 0,0 0 0 0 0,0 0 0 0 0,1 0 1 0 0,-1 0-1 0 0,0 0 0 0 0,0 0 0 0 0,1 0 0 0 0,-1 0 0 0 0,0 0 0 0 0,-1 0 0 0 0,2 1-29 0 0,-1-1 0 0 0,0 1-1 0 0,1-1 1 0 0,0 1 0 0 0,-1 0-1 0 0,1-1 1 0 0,-1 1-1 0 0,1 0 1 0 0,0-1 0 0 0,-1 1-1 0 0,1 0 1 0 0,0-1 0 0 0,0 1-1 0 0,0 0 1 0 0,-1 0-1 0 0,1-1 1 0 0,0 1 0 0 0,0 0-1 0 0,0 0 1 0 0,0-1 0 0 0,0 2-1 0 0,0 0-44 0 0,0 0-1 0 0,0 0 0 0 0,0 0 0 0 0,1 0 1 0 0,-1 0-1 0 0,0 0 0 0 0,1 0 1 0 0,-1 0-1 0 0,1 0 0 0 0,0 0 1 0 0,-1 0-1 0 0,1 0 0 0 0,0-1 1 0 0,0 1-1 0 0,0 0 0 0 0,1-1 0 0 0,-1 1 1 0 0,0-1-1 0 0,1 1 0 0 0,-1-1 1 0 0,1 1-1 0 0,-1-1 0 0 0,1 0 1 0 0,-1 0-1 0 0,1 0 0 0 0,0 0 1 0 0,0 0-1 0 0,0 0 0 0 0,-1 0 0 0 0,1-1 1 0 0,0 1-1 0 0,0 0 0 0 0,0-1 1 0 0,0 0-1 0 0,0 1 0 0 0,0-1 1 0 0,0 0-1 0 0,4-1 0 0 0,0 0-104 0 0,1-1-1 0 0,0 0 1 0 0,0 0-1 0 0,0 0 1 0 0,-1-1-1 0 0,1 0 1 0 0,-1-1 0 0 0,10-6-1 0 0,16-10-157 0 0,29-19-696 0 0,-53 33 782 0 0,0 0-1 0 0,0 0 0 0 0,-1-1 1 0 0,0 0-1 0 0,5-8 0 0 0,-8 10-1 0 0,-2 0 1 0 0,1 0-1 0 0,0-1 0 0 0,-1 1 0 0 0,0-1 1 0 0,-1 1-1 0 0,1-1 0 0 0,-1 0 0 0 0,0 1 0 0 0,0-1 1 0 0,-1 0-1 0 0,0 0 0 0 0,0 0 0 0 0,0 0 1 0 0,-1 1-1 0 0,1-1 0 0 0,-4-8 0 0 0,4 1 422 0 0,5 16 372 0 0,4 15 312 0 0,-6-5-996 0 0,0 1 0 0 0,-1 0 0 0 0,-1 1 0 0 0,0-1 0 0 0,-1 0 0 0 0,-1 0 0 0 0,0 0 0 0 0,-1 0 0 0 0,0 0 0 0 0,-1 0 0 0 0,-1 0 0 0 0,-7 18 0 0 0,6-19 0 0 0,3-9 0 0 0,1 1 0 0 0,-2-1 0 0 0,1 0 0 0 0,0 1 0 0 0,-6 6 0 0 0,8-11 0 0 0,0 0 0 0 0,0 0-1 0 0,0 0 1 0 0,0 1-1 0 0,0-1 1 0 0,-1 0 0 0 0,1 0-1 0 0,0 0 1 0 0,0 0 0 0 0,0 0-1 0 0,0 0 1 0 0,0 0 0 0 0,0 0-1 0 0,0 1 1 0 0,-1-1 0 0 0,1 0-1 0 0,0 0 1 0 0,0 0 0 0 0,0 0-1 0 0,0 0 1 0 0,0 0 0 0 0,-1 0-1 0 0,1 0 1 0 0,0 0 0 0 0,0 0-1 0 0,0 0 1 0 0,0 0-1 0 0,0 0 1 0 0,-1 0 0 0 0,1 0-1 0 0,0 0 1 0 0,0 0 0 0 0,0 0-1 0 0,0 0 1 0 0,0 0 0 0 0,-1 0-1 0 0,1 0 1 0 0,0 0 0 0 0,0 0-1 0 0,0-1 1 0 0,0 1 0 0 0,0 0-1 0 0,-1 0 1 0 0,-3-8 16 0 0,0 3 55 0 0,4 4 300 0 0,0 1 117 0 0,0 0 21 0 0,0-1-66 0 0,0 0-438 0 0,0 1 0 0 0,0-1-1 0 0,0 0 1 0 0,0 0 0 0 0,0 1 0 0 0,0-1 0 0 0,0 0 0 0 0,0 0 0 0 0,1 1 0 0 0,-1-1-1 0 0,0 0 1 0 0,1 1 0 0 0,-1-1 0 0 0,0 0 0 0 0,1 1 0 0 0,-1-1 0 0 0,1 0-1 0 0,-1 1 1 0 0,1-1 0 0 0,-1 1 0 0 0,1-1 0 0 0,-1 1 0 0 0,1-1 0 0 0,0 1 0 0 0,-1 0-1 0 0,1-1 1 0 0,0 1 0 0 0,0-1 0 0 0,2 0-1 0 0,0 1 1 0 0,0-1-1 0 0,0 1 1 0 0,-1-1-1 0 0,7 1 1 0 0,3-1-8 0 0,31-13 3 0 0,53-24 0 0 0,-91 35 0 0 0,16-7-175 0 0,-2 0 0 0 0,1-2 0 0 0,-2 0-1 0 0,27-23 1 0 0,-5 6-1274 0 0,-25 19 591 0 0,22-19 1 0 0,-25 21 415 0 0,-11 7-46 0 0,-1 1-22 0 0,0 0 109 0 0,-2 11 1028 0 0,-5 5-465 0 0,1 1 0 0 0,1 0 0 0 0,1 0 0 0 0,0 0 0 0 0,1 0 0 0 0,-1 25 0 0 0,4-38-162 0 0,0-4 0 0 0,0 0 0 0 0,0 0 0 0 0,0 0 0 0 0,0 0 0 0 0,0 0 0 0 0,-1 0 0 0 0,1 1 0 0 0,0-1 0 0 0,0 0 0 0 0,0 0 0 0 0,0 0 0 0 0,0 0 0 0 0,0 0 0 0 0,0 0 0 0 0,0 0 0 0 0,0 0 0 0 0,0 0 0 0 0,0 0 0 0 0,0 0 0 0 0,0 0 0 0 0,-1 0 0 0 0,1 0 0 0 0,0 0 0 0 0,0 0 0 0 0,0 0 0 0 0,0 0 0 0 0,0 0 0 0 0,0 0 0 0 0,0 1 0 0 0,0-1 0 0 0,0 0 0 0 0,0-1 0 0 0,-1 1 0 0 0,1 0 0 0 0,0 0 0 0 0,0 0 0 0 0,0 0 0 0 0,0 0 0 0 0,0 0 0 0 0,0 0 0 0 0,0 0 0 0 0,0 0 0 0 0,0 0 0 0 0,-1 0 0 0 0,1 0 0 0 0,0 0 0 0 0,0 0 0 0 0,0 0 0 0 0,0 0 0 0 0,0 0 0 0 0,0 0 0 0 0,0 0 0 0 0,0 0 0 0 0,0-1 0 0 0,0 1 0 0 0,0 0 0 0 0,0 0 0 0 0,-4-4 0 0 0,4 3 0 0 0,-5-10 0 0 0,1 0 0 0 0,-4-21 0 0 0,1 2 0 0 0,6 29 1 0 0,1 0-1 0 0,0 0 0 0 0,0 0 0 0 0,-1 0 1 0 0,1 0-1 0 0,-1 0 0 0 0,1 0 0 0 0,-1 1 0 0 0,1-1 1 0 0,-1 0-1 0 0,0 0 0 0 0,1 0 0 0 0,-1 1 1 0 0,0-1-1 0 0,1 0 0 0 0,-1 1 0 0 0,-1-2 1 0 0,1 2-2 0 0,1 0 1 0 0,-1 0-1 0 0,0 0 0 0 0,1-1 1 0 0,-1 1-1 0 0,0 0 1 0 0,0 0-1 0 0,1 0 1 0 0,-1 0-1 0 0,0 0 0 0 0,0 0 1 0 0,1 0-1 0 0,-1 1 1 0 0,0-1-1 0 0,1 0 0 0 0,-1 0 1 0 0,0 0-1 0 0,0 1 1 0 0,-2 1 11 0 0,0 0 1 0 0,0 0 0 0 0,0 0-1 0 0,0 0 1 0 0,0 1-1 0 0,-2 3 1 0 0,0 1 191 0 0,0-1 1 0 0,1 1-1 0 0,0 1 0 0 0,0-1 1 0 0,0 1-1 0 0,1-1 0 0 0,1 1 1 0 0,-1 0-1 0 0,1 0 0 0 0,1 0 1 0 0,-2 13-1 0 0,3-18-166 0 0,-1-1-1 0 0,1 1 1 0 0,0-1 0 0 0,0 1 0 0 0,0 0-1 0 0,1-1 1 0 0,-1 1 0 0 0,0 0 0 0 0,1-1-1 0 0,0 1 1 0 0,0-1 0 0 0,0 1 0 0 0,0-1-1 0 0,0 1 1 0 0,0-1 0 0 0,0 0 0 0 0,1 0-1 0 0,-1 1 1 0 0,1-1 0 0 0,0 0 0 0 0,-1 0-1 0 0,1-1 1 0 0,0 1 0 0 0,4 3 0 0 0,-2-4 5 0 0,-1 1 1 0 0,1 0 0 0 0,0-1 0 0 0,0 0 0 0 0,0 0 0 0 0,0 0 0 0 0,-1-1 0 0 0,1 1 0 0 0,0-1 0 0 0,0 0 0 0 0,0 0-1 0 0,0 0 1 0 0,0 0 0 0 0,0-1 0 0 0,7-2 0 0 0,17-3-215 0 0,-11 2-159 0 0,1 0 1 0 0,-1-1-1 0 0,0-1 0 0 0,21-10 0 0 0,98-69-2479 0 0,-71 42-690 0 0,-63 42 3378 0 0,2-2-338 0 0,0 1 0 0 0,0-1 0 0 0,1 1-1 0 0,-1 0 1 0 0,0 0 0 0 0,1 0 0 0 0,7-1 0 0 0,-12 3 514 0 0,1 0 0 0 0,-1 0 0 0 0,0 1 0 0 0,0-1 1 0 0,1 0-1 0 0,-1 0 0 0 0,0 1 0 0 0,0-1 0 0 0,1 0 1 0 0,-1 1-1 0 0,0-1 0 0 0,0 0 0 0 0,0 1 0 0 0,0-1 1 0 0,0 1-1 0 0,0-1 0 0 0,1 0 0 0 0,-1 1 1 0 0,0-1-1 0 0,0 0 0 0 0,0 1 0 0 0,0-1 0 0 0,0 1 1 0 0,0-1-1 0 0,-1 0 0 0 0,1 1 0 0 0,0-1 0 0 0,0 0 1 0 0,0 1-1 0 0,-2 13 1691 0 0,1-14-1591 0 0,-1 12 949 0 0,-2 2-646 0 0,2 0 1 0 0,0-1-1 0 0,-1 20 1 0 0,3-32-899 0 0,1 2 266 0 0,-1 1 186 0 0,4-10-13 0 0,2-9-305 0 0,-1 0 1 0 0,5-21-1 0 0,-9 31 223 0 0,0 0 0 0 0,0 0 0 0 0,-1 0-1 0 0,1 0 1 0 0,-1 0 0 0 0,0 0 0 0 0,-1 0 0 0 0,1 0 0 0 0,-1 0 0 0 0,0 1 0 0 0,-3-9 0 0 0,4 12 107 0 0,0 1 0 0 0,-1-1 0 0 0,1 1 0 0 0,0-1-1 0 0,0 1 1 0 0,-1-1 0 0 0,1 1 0 0 0,-1-1 0 0 0,1 1 0 0 0,0-1 0 0 0,-1 1 0 0 0,1-1-1 0 0,-1 1 1 0 0,1 0 0 0 0,-1-1 0 0 0,1 1 0 0 0,-1 0 0 0 0,1-1 0 0 0,-1 1-1 0 0,0 0 1 0 0,1 0 0 0 0,-1-1 0 0 0,1 1 0 0 0,-1 0 0 0 0,0 0 0 0 0,-1 0 25 0 0,1 0 0 0 0,0 0 0 0 0,-1 1-1 0 0,1-1 1 0 0,0 0 0 0 0,-1 1 0 0 0,1-1 0 0 0,0 1 0 0 0,-1-1 0 0 0,1 1 0 0 0,-1 1 0 0 0,-4 2 276 0 0,0 0 1 0 0,0 1-1 0 0,-6 7 1 0 0,10-10-152 0 0,-4 3 174 0 0,0 2 0 0 0,1-1 0 0 0,0 1 0 0 0,0-1 0 0 0,0 2 0 0 0,1-1 0 0 0,0 0 0 0 0,0 1 0 0 0,1-1 0 0 0,0 1-1 0 0,1 0 1 0 0,-1 0 0 0 0,1 1 0 0 0,0 9 0 0 0,1-16-343 0 0,2 1-1 0 0,-1-1 1 0 0,0 0 0 0 0,0 1-1 0 0,1-1 1 0 0,-1 0-1 0 0,1 0 1 0 0,0 1-1 0 0,-1-1 1 0 0,1 0 0 0 0,0 0-1 0 0,0 0 1 0 0,1 0-1 0 0,-1 0 1 0 0,0 0 0 0 0,1 0-1 0 0,-1 0 1 0 0,1 0-1 0 0,0-1 1 0 0,-1 1-1 0 0,1-1 1 0 0,0 1 0 0 0,0-1-1 0 0,0 0 1 0 0,0 0-1 0 0,0 0 1 0 0,0 0 0 0 0,1 0-1 0 0,-1 0 1 0 0,0 0-1 0 0,0-1 1 0 0,1 1-1 0 0,-1-1 1 0 0,0 0 0 0 0,1 1-1 0 0,-1-1 1 0 0,0 0-1 0 0,1-1 1 0 0,-1 1 0 0 0,0 0-1 0 0,1-1 1 0 0,-1 1-1 0 0,0-1 1 0 0,0 1-1 0 0,1-1 1 0 0,-1 0 0 0 0,3-2-1 0 0,-2 2-153 0 0,1-1 0 0 0,-1 0 0 0 0,1 0 0 0 0,-1-1 1 0 0,0 1-1 0 0,0-1 0 0 0,0 1 0 0 0,0-1 0 0 0,0 0 0 0 0,0 0 0 0 0,-1 0 0 0 0,0-1 0 0 0,1 1 0 0 0,-1 0 0 0 0,0-1 0 0 0,-1 0 0 0 0,1 1 1 0 0,-1-1-1 0 0,1 0 0 0 0,-1 0 0 0 0,0 0 0 0 0,-1 0 0 0 0,1 0 0 0 0,-1 0 0 0 0,0 0 0 0 0,0-4 0 0 0,-7-57 1985 0 0,7 64-1801 0 0,1 0 0 0 0,-1 0-1 0 0,0 0 1 0 0,1 0 0 0 0,-1 0 0 0 0,1 0 0 0 0,-1 0 0 0 0,1 0-1 0 0,-1 0 1 0 0,1 1 0 0 0,0-1 0 0 0,-1 0 0 0 0,1 0 0 0 0,0 1-1 0 0,0-1 1 0 0,0 0 0 0 0,-1 1 0 0 0,1-1 0 0 0,0 1 0 0 0,0-1-1 0 0,1 0 1 0 0,21-7 1011 0 0,-17 8-1219 0 0,1-1 0 0 0,-1 1 0 0 0,1 0-1 0 0,-1 0 1 0 0,0 1 0 0 0,1 0 0 0 0,-1 0-1 0 0,10 3 1 0 0,-2 0-503 0 0,0-2-1 0 0,28 2 0 0 0,9 2-777 0 0,-44-5 1176 0 0,-5-1 169 0 0,0 0 0 0 0,1 1 0 0 0,-1-1 1 0 0,0 1-1 0 0,0-1 0 0 0,1 1 1 0 0,-1 0-1 0 0,0-1 0 0 0,0 1 0 0 0,0 0 1 0 0,0 1-1 0 0,0-1 0 0 0,0 0 1 0 0,0 0-1 0 0,-1 1 0 0 0,1-1 0 0 0,2 4 1 0 0,-4-4 300 0 0,1 0 0 0 0,-1 0 0 0 0,0 0 0 0 0,0 0 0 0 0,0 0 0 0 0,0 0 0 0 0,1 0 0 0 0,-2 0 0 0 0,1 0 0 0 0,0 1 0 0 0,0-1 0 0 0,0 0 0 0 0,0 0 0 0 0,-1 0 0 0 0,1 0 0 0 0,0 0 0 0 0,-1 0 0 0 0,1 0 0 0 0,-1 0 0 0 0,1 0 0 0 0,-1 0 0 0 0,0 0 0 0 0,1 0 0 0 0,-1-1 0 0 0,0 1 0 0 0,0 0 0 0 0,1 0 0 0 0,-2 0 0 0 0,-2 3-337 0 0,0-1 0 0 0,0 1 1 0 0,0-1-1 0 0,-8 5 0 0 0,1-2 164 0 0,2-3 300 0 0,1 2-1 0 0,0-1 1 0 0,0 1-1 0 0,-10 9 1 0 0,17-13-273 0 0,-1 0 1 0 0,1 1-1 0 0,0-1 0 0 0,0 0 1 0 0,-1 1-1 0 0,1-1 1 0 0,0 1-1 0 0,0-1 1 0 0,1 1-1 0 0,-1 0 1 0 0,0-1-1 0 0,0 1 1 0 0,1 0-1 0 0,-1-1 1 0 0,1 1-1 0 0,-1 0 1 0 0,1 0-1 0 0,0 0 0 0 0,0-1 1 0 0,0 1-1 0 0,0 0 1 0 0,0 0-1 0 0,0 0 1 0 0,1 0-1 0 0,-1-1 1 0 0,0 1-1 0 0,1 0 1 0 0,1 2-1 0 0,-2-2-83 0 0,1-1-1 0 0,0 1 1 0 0,0-1-1 0 0,1 0 0 0 0,-1 0 1 0 0,0 1-1 0 0,0-1 1 0 0,1 0-1 0 0,-1 0 1 0 0,0 0-1 0 0,1 0 1 0 0,-1-1-1 0 0,1 1 1 0 0,-1 0-1 0 0,1 0 0 0 0,-1-1 1 0 0,1 1-1 0 0,0-1 1 0 0,-1 0-1 0 0,1 1 1 0 0,0-1-1 0 0,-1 0 1 0 0,1 0-1 0 0,0 0 1 0 0,0 0-1 0 0,-1 0 0 0 0,3-1 1 0 0,6 0-295 0 0,-1-1 0 0 0,1 0 0 0 0,11-4 1 0 0,1-2-552 0 0,31-16 1 0 0,-33 14 952 0 0,37-12-1 0 0,-52 20-68 0 0,1 0 0 0 0,-1 0 0 0 0,0 0 0 0 0,1-1 0 0 0,-1 0 0 0 0,0 0 0 0 0,6-5 0 0 0,-2 1-504 0 0,0 0 0 0 0,-1-1 0 0 0,0 0 0 0 0,0-1 0 0 0,-1 1 0 0 0,9-15 0 0 0,-15 22 455 0 0,-1 0 0 0 0,1 1 0 0 0,-1-1 0 0 0,1 0 0 0 0,-1 0 0 0 0,1 0 0 0 0,-1 0 0 0 0,0 1 0 0 0,1-1 0 0 0,-1 0-1 0 0,0 0 1 0 0,0 0 0 0 0,0 0 0 0 0,1 0 0 0 0,-1 0 0 0 0,0 0 0 0 0,0 0 0 0 0,-1 0 0 0 0,1 0 0 0 0,0 0 0 0 0,0 0 0 0 0,0 1-1 0 0,0-1 1 0 0,-1 0 0 0 0,1 0 0 0 0,-1 0 0 0 0,0-1 0 0 0,0 1 179 0 0,0 0 0 0 0,0 1 1 0 0,-1-1-1 0 0,1 1 0 0 0,0-1 0 0 0,0 1 0 0 0,0-1 1 0 0,-1 1-1 0 0,1 0 0 0 0,0 0 0 0 0,-1 0 0 0 0,1 0 1 0 0,0 0-1 0 0,-1 0 0 0 0,1 0 0 0 0,0 0 1 0 0,0 0-1 0 0,-1 1 0 0 0,1-1 0 0 0,-2 1 0 0 0,-12 3 1274 0 0,0 1 0 0 0,0 0 0 0 0,-23 13 0 0 0,33-15-1208 0 0,-1 0 0 0 0,1 0-1 0 0,0 1 1 0 0,0 0 0 0 0,0 0-1 0 0,0 0 1 0 0,1 0 0 0 0,0 1-1 0 0,0 0 1 0 0,0 0 0 0 0,1 0-1 0 0,-4 7 1 0 0,6-11-171 0 0,0 1 1 0 0,0-1-1 0 0,1 1 0 0 0,-1 0 0 0 0,1-1 0 0 0,0 1 1 0 0,-1 0-1 0 0,1 0 0 0 0,0-1 0 0 0,0 1 0 0 0,0 0 1 0 0,0 0-1 0 0,0-1 0 0 0,0 1 0 0 0,1 0 0 0 0,-1-1 1 0 0,0 1-1 0 0,2 3 0 0 0,-1-3 41 0 0,1 0-1 0 0,-1 1 1 0 0,1-1-1 0 0,0 0 1 0 0,-1 0-1 0 0,1 0 1 0 0,0 0-1 0 0,0 0 1 0 0,0 0 0 0 0,5 2-1 0 0,0 0 53 0 0,0 0 0 0 0,0-1 0 0 0,0 0 0 0 0,0 0 0 0 0,1-1 0 0 0,-1 0 0 0 0,11 1 0 0 0,-4-1-613 0 0,0-2 0 0 0,1 1 0 0 0,-1-2 0 0 0,0 0 0 0 0,0 0 0 0 0,27-8 0 0 0,-10 0-1403 0 0,55-26 0 0 0,-74 29 415 0 0,-9 4-3751 0 0,-3 2 3333 0 0</inkml:trace>
  <inkml:trace contextRef="#ctx0" brushRef="#br0" timeOffset="29608.65">5436 754 18719 0 0,'0'0'548'0'0,"0"0"-6"0"0,0 0-349 0 0,-1 0 326 0 0,0-1 1 0 0,1 1-1 0 0,-1 0 1 0 0,1-1-1 0 0,-1 1 1 0 0,1-1-1 0 0,-1 0 0 0 0,1 1 1 0 0,-1-1-1 0 0,1 1 1 0 0,-1-1-1 0 0,1 0 1 0 0,-1-1-1 0 0,1 2-387 0 0,0 0-1 0 0,0-1 1 0 0,0 1 0 0 0,0 0 0 0 0,0-1-1 0 0,0 1 1 0 0,0-1 0 0 0,0 1 0 0 0,0 0-1 0 0,0-1 1 0 0,0 1 0 0 0,0 0-1 0 0,0-1 1 0 0,0 1 0 0 0,0 0 0 0 0,1-1-1 0 0,-1 1 1 0 0,0 0 0 0 0,0-1-1 0 0,1 1 1 0 0,1-2-249 0 0,0 0 1 0 0,1 0-1 0 0,-1 0 0 0 0,1 1 1 0 0,-1-1-1 0 0,4 0 0 0 0,6-6 546 0 0,18-17-788 0 0,39-43 0 0 0,-18 16 245 0 0,-16 20 204 0 0,-21 19-6 0 0,-9 8-18 0 0,0 0 0 0 0,0 1 0 0 0,1 0 0 0 0,-1-1 0 0 0,9-3 0 0 0,-12 7-59 0 0,-1 1 0 0 0,0-1 0 0 0,0 1 0 0 0,0-1-1 0 0,0 1 1 0 0,1 0 0 0 0,-1 0 0 0 0,0-1 0 0 0,0 1 0 0 0,1 0 0 0 0,-1 0 0 0 0,0 0 0 0 0,0 0 0 0 0,0 1 0 0 0,1-1 0 0 0,-1 0 0 0 0,0 1-1 0 0,0-1 1 0 0,0 0 0 0 0,0 1 0 0 0,1-1 0 0 0,-1 1 0 0 0,0 0 0 0 0,0-1 0 0 0,0 1 0 0 0,0 0 0 0 0,0 0 0 0 0,0-1 0 0 0,-1 1 0 0 0,1 0-1 0 0,0 0 1 0 0,0 0 0 0 0,0 0 0 0 0,-1 0 0 0 0,2 2 0 0 0,1 3 4 0 0,-1-1 0 0 0,0 1 0 0 0,0-1 0 0 0,0 1 0 0 0,0 0 0 0 0,-1 0 0 0 0,0-1 0 0 0,0 1 0 0 0,-1 0 0 0 0,1 0 0 0 0,-1 0 0 0 0,-1 0 0 0 0,1 0-1 0 0,-3 9 1 0 0,0 1 40 0 0,-1 1 0 0 0,-1-1-1 0 0,-13 29 1 0 0,15-39-45 0 0,-1 0 1 0 0,1 0 0 0 0,-1-1-1 0 0,-1 1 1 0 0,1-1-1 0 0,-1 0 1 0 0,0 0 0 0 0,0 0-1 0 0,0-1 1 0 0,-1 0-1 0 0,0 0 1 0 0,-8 4-1 0 0,11-6-7 0 0,0 0 0 0 0,-1 0 0 0 0,1-1 0 0 0,-1 1 0 0 0,1-1 0 0 0,-1 0 0 0 0,0 0-1 0 0,1 0 1 0 0,-1-1 0 0 0,0 1 0 0 0,0-1 0 0 0,0 0 0 0 0,1 0 0 0 0,-1 0 0 0 0,0-1-1 0 0,0 1 1 0 0,0-1 0 0 0,1 0 0 0 0,-1 0 0 0 0,1 0 0 0 0,-1 0 0 0 0,0-1 0 0 0,-5-3-1 0 0,9 5 35 0 0,-1 0-1 0 0,1-1 1 0 0,-1 1-1 0 0,1 0 0 0 0,-1-1 1 0 0,1 1-1 0 0,0 0 1 0 0,-1-1-1 0 0,1 1 1 0 0,-1-1-1 0 0,1 1 0 0 0,0 0 1 0 0,-1-1-1 0 0,1 1 1 0 0,0-1-1 0 0,0 1 0 0 0,-1-1 1 0 0,1 1-1 0 0,0-1 1 0 0,0 0-1 0 0,0 1 1 0 0,0-1-1 0 0,-1 1 0 0 0,1-1 1 0 0,0 1-1 0 0,0-1 1 0 0,0 0-1 0 0,0 1 0 0 0,0-1 1 0 0,1 1-1 0 0,-1-2 1 0 0,1 1 8 0 0,0 0 1 0 0,0-1 0 0 0,-1 1 0 0 0,1 0 0 0 0,1 0 0 0 0,-1 0-1 0 0,0 0 1 0 0,0 0 0 0 0,0 0 0 0 0,0 0 0 0 0,3-1 0 0 0,5-2-20 0 0,-1 0 1 0 0,1 1 0 0 0,8-3 0 0 0,13 1 107 0 0,-1 0 0 0 0,1 2 0 0 0,0 1 0 0 0,30 2-1 0 0,-43 0-5 0 0,56 5-3364 0 0,-54-3 1971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57:28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266 496 23839 0 0,'-3'0'319'0'0,"0"1"0"0"0,0-1 0 0 0,0 1 0 0 0,0 0 0 0 0,1 0 0 0 0,-6 2 0 0 0,-12 3 179 0 0,20-6-419 0 0,0 0-1 0 0,-1 0 1 0 0,1 1-1 0 0,0-1 1 0 0,-1 0 0 0 0,1 0-1 0 0,-1 0 1 0 0,1 0 0 0 0,0 1-1 0 0,-1-1 1 0 0,1 0 0 0 0,0 0-1 0 0,-1 1 1 0 0,1-1 0 0 0,0 0-1 0 0,0 1 1 0 0,-1-1-1 0 0,1 0 1 0 0,0 1 0 0 0,0-1-1 0 0,-1 0 1 0 0,1 1 0 0 0,0-1-1 0 0,0 0 1 0 0,0 1 0 0 0,0-1-1 0 0,0 1 1 0 0,0-1-1 0 0,0 1 1 0 0,0-1 0 0 0,0 1-1 0 0,0-1-31 0 0,0 0 0 0 0,0 1 0 0 0,0-1 0 0 0,0 0 0 0 0,0 0 0 0 0,0 1 0 0 0,0-1 0 0 0,0 0-1 0 0,0 0 1 0 0,0 1 0 0 0,1-1 0 0 0,-1 0 0 0 0,0 0 0 0 0,0 0 0 0 0,0 1 0 0 0,0-1 0 0 0,1 0-1 0 0,-1 0 1 0 0,0 0 0 0 0,0 0 0 0 0,0 1 0 0 0,1-1 0 0 0,-1 0 0 0 0,0 0 0 0 0,0 0 0 0 0,1 0 0 0 0,-1 0-1 0 0,0 0 1 0 0,0 0 0 0 0,1 0 0 0 0,-1 0 0 0 0,0 1 0 0 0,0-1 0 0 0,1 0 0 0 0,-1 0 0 0 0,0-1-1 0 0,1 1 1 0 0,-1 0 0 0 0,0 0 0 0 0,0 0 0 0 0,1 0 0 0 0,-1 0 0 0 0,0 0 0 0 0,0 0 0 0 0,1 0-1 0 0,-1 0 1 0 0,0-1 0 0 0,0 1 0 0 0,1 0 0 0 0,-1 0-43 0 0,1-1 1 0 0,-1 1-1 0 0,1 0 1 0 0,0-1-1 0 0,-1 1 0 0 0,1 0 1 0 0,0 0-1 0 0,-1-1 1 0 0,1 1-1 0 0,0 0 0 0 0,-1 0 1 0 0,1 0-1 0 0,0 0 0 0 0,-1 0 1 0 0,1 0-1 0 0,0 0 1 0 0,-1 0-1 0 0,1 0 0 0 0,0 0 1 0 0,-1 0-1 0 0,1 1 1 0 0,0-1-1 0 0,-1 0 0 0 0,1 0 1 0 0,-1 1-1 0 0,1-1 0 0 0,0 0 1 0 0,-1 1-1 0 0,1-1 1 0 0,0 1-1 0 0,0 0-188 0 0,-1-1 178 0 0,0 0 1 0 0,0 0-1 0 0,1 0 0 0 0,-1 0 1 0 0,0 0-1 0 0,0-1 0 0 0,0 1 0 0 0,1 0 1 0 0,-1 0-1 0 0,0 0 0 0 0,0 0 1 0 0,0 0-1 0 0,1 0 0 0 0,-1 0 1 0 0,0 0-1 0 0,0 0 0 0 0,0 0 1 0 0,1 0-1 0 0,-1 0 0 0 0,0 1 0 0 0,0-1 1 0 0,0 0-1 0 0,1 0 0 0 0,-1 0 1 0 0,0 0-1 0 0,0 0 0 0 0,0 0 1 0 0,1 0-1 0 0,-1 0 0 0 0,0 1 0 0 0,0-1 1 0 0,0 0-1 0 0,0 0 0 0 0,0 0 1 0 0,0 0-1 0 0,1 1 0 0 0,-1-1 1 0 0,0 0-1 0 0,0 0 0 0 0,0 1 1 0 0,0-1-13 0 0,1 1 0 0 0,-1-1 0 0 0,0 0 1 0 0,0 1-1 0 0,1-1 0 0 0,-1 1 0 0 0,0-1 1 0 0,0 1-1 0 0,0-1 0 0 0,0 1 1 0 0,0-1-1 0 0,0 1 0 0 0,0-1 0 0 0,0 1 1 0 0,0-1-1 0 0,0 0 0 0 0,0 1 0 0 0,0-1 1 0 0,0 2-1 0 0,-2 1-26 0 0,2-3 46 0 0,-1 0 0 0 0,1 0 0 0 0,0 0 0 0 0,0 0 0 0 0,0 0 0 0 0,-1 0 1 0 0,1 0-1 0 0,0 0 0 0 0,0 0 0 0 0,0 0 0 0 0,-1 0 0 0 0,1 0 0 0 0,0 0 0 0 0,0 0 0 0 0,0 0 0 0 0,-1 0 0 0 0,1 0 0 0 0,0 0 0 0 0,0 0 0 0 0,0 0 1 0 0,-1-1-1 0 0,1 1 0 0 0,0 0 0 0 0,0 0 0 0 0,0 0 0 0 0,0 0 0 0 0,0 0 0 0 0,-1 0 0 0 0,1-1 0 0 0,0 1 0 0 0,0 0 0 0 0,0 0 0 0 0,0 0 0 0 0,0-1 1 0 0,0 1-1 0 0,0 0 0 0 0,0 0 0 0 0,-1-1 0 0 0,0-3 34 0 0,2-15 352 0 0,-1 22-342 0 0,0-1 0 0 0,-1 1-1 0 0,1-1 1 0 0,-1 1-1 0 0,1-1 1 0 0,-1 1-1 0 0,0-1 1 0 0,0 0 0 0 0,0 1-1 0 0,0-1 1 0 0,-2 2-1 0 0,-8 22 332 0 0,11-24-531 0 0,-2 6-2673 0 0,2-8 1739 0 0</inkml:trace>
  <inkml:trace contextRef="#ctx0" brushRef="#br0" timeOffset="1112.62">633 318 15664 0 0,'1'-12'943'0'0,"-1"1"1"0"0,-1-1 0 0 0,0 0 0 0 0,-1 1 0 0 0,0-1 0 0 0,-6-17 0 0 0,5 20 173 0 0,1 1 0 0 0,0-1 1 0 0,1 0-1 0 0,0 1 0 0 0,0-15 0 0 0,-2 76-833 0 0,-19 106 0 0 0,1-20 125 0 0,18-111-379 0 0,-2 16 182 0 0,2 73 1 0 0,3-113-193 0 0,1 1-1 0 0,-1-1 1 0 0,1 1 0 0 0,0-1 0 0 0,1 1-1 0 0,-1-1 1 0 0,4 6 0 0 0,-5-9 0 0 0,0 0 1 0 0,1 0-1 0 0,-1 0 0 0 0,1-1 1 0 0,-1 1-1 0 0,1 0 1 0 0,-1 0-1 0 0,1-1 0 0 0,0 1 1 0 0,-1 0-1 0 0,1-1 0 0 0,0 1 1 0 0,-1-1-1 0 0,1 1 0 0 0,0 0 1 0 0,0-1-1 0 0,0 0 1 0 0,0 1-1 0 0,-1-1 0 0 0,1 0 1 0 0,0 1-1 0 0,0-1 0 0 0,0 0 1 0 0,0 0-1 0 0,0 0 1 0 0,0 0-1 0 0,0 0 0 0 0,0 0 1 0 0,0 0-1 0 0,0 0 0 0 0,0 0 1 0 0,0 0-1 0 0,0 0 0 0 0,-1-1 1 0 0,1 1-1 0 0,0 0 1 0 0,0-1-1 0 0,0 1 0 0 0,0 0 1 0 0,1-2-1 0 0,7-5-179 0 0,0 0 0 0 0,0-1 1 0 0,-1 0-1 0 0,0 0 0 0 0,-1-1 0 0 0,10-14 1 0 0,3-3-872 0 0,60-80-3863 0 0,-67 89 4462 0 0,-12 20 333 0 0,-3 9-20 0 0,-3 16-25 0 0,-21 85 2196 0 0,23-91-1501 0 0,1-1 1 0 0,0 1-1 0 0,2 28 1 0 0,0-48-509 0 0,1 0 1 0 0,-1 0-1 0 0,0 0 0 0 0,0 0 1 0 0,1 0-1 0 0,-1 0 0 0 0,1-1 1 0 0,-1 1-1 0 0,1 0 1 0 0,0 0-1 0 0,0-1 0 0 0,0 1 1 0 0,0 0-1 0 0,0-1 0 0 0,0 1 1 0 0,0-1-1 0 0,0 1 1 0 0,1-1-1 0 0,2 2 0 0 0,-3-2-27 0 0,0-1 0 0 0,0 1 0 0 0,1-1-1 0 0,-1 0 1 0 0,0 1 0 0 0,0-1 0 0 0,1 0 0 0 0,-1 0-1 0 0,0 0 1 0 0,1 0 0 0 0,-1 0 0 0 0,0 0 0 0 0,1-1-1 0 0,-1 1 1 0 0,0 0 0 0 0,0-1 0 0 0,1 1 0 0 0,-1-1-1 0 0,0 1 1 0 0,0-1 0 0 0,0 1 0 0 0,0-1 0 0 0,1 0-1 0 0,-1 0 1 0 0,0 0 0 0 0,0 1 0 0 0,-1-1 0 0 0,3-2-1 0 0,9-10 36 0 0,-1 0 0 0 0,0 0 0 0 0,-1-1 0 0 0,0 0 0 0 0,13-29 0 0 0,29-82 223 0 0,14-81 458 0 0,-57 169-528 0 0,-2-1 0 0 0,-1 1 0 0 0,2-63 0 0 0,-11 75-238 0 0,-2 15-493 0 0,4 10 464 0 0,1 0-1 0 0,0 0 1 0 0,0 0 0 0 0,-1 0 0 0 0,1 0 0 0 0,0 0-1 0 0,-1 0 1 0 0,1 0 0 0 0,0 0 0 0 0,0 0 0 0 0,-1 0 0 0 0,1 0-1 0 0,0 0 1 0 0,-1 0 0 0 0,1 0 0 0 0,0 0 0 0 0,0 0-1 0 0,-1 0 1 0 0,1 0 0 0 0,0 1 0 0 0,0-1 0 0 0,-1 0 0 0 0,1 0-1 0 0,0 0 1 0 0,0 0 0 0 0,0 1 0 0 0,-1-1 0 0 0,1 0 0 0 0,0 0-1 0 0,0 1 1 0 0,0-1 0 0 0,0 0 0 0 0,-1 0 0 0 0,1 1-1 0 0,-7 8-2891 0 0,0 1-6476 0 0</inkml:trace>
  <inkml:trace contextRef="#ctx0" brushRef="#br0" timeOffset="2441.62">923 864 25647 0 0,'-12'14'1498'0'0,"12"-14"-1484"0"0,0 0 1 0 0,0 0-1 0 0,0 0 1 0 0,-1 0-1 0 0,1 0 1 0 0,0 0-1 0 0,0 0 1 0 0,0 0 0 0 0,0 0-1 0 0,0 0 1 0 0,-1 0-1 0 0,1 0 1 0 0,0 0-1 0 0,0 0 1 0 0,0 0-1 0 0,0 0 1 0 0,0 0 0 0 0,-1 0-1 0 0,1 0 1 0 0,0 0-1 0 0,0 0 1 0 0,0-1-1 0 0,0 1 1 0 0,0 0-1 0 0,0 0 1 0 0,-1 0 0 0 0,1 0-1 0 0,0 0 1 0 0,0 0-1 0 0,0 0 1 0 0,0 0-1 0 0,0-1 1 0 0,0 1-1 0 0,0 0 1 0 0,0 0 0 0 0,0 0-1 0 0,0 0 1 0 0,0 0-1 0 0,0 0 1 0 0,-1-1-1 0 0,1 1 1 0 0,0 0-1 0 0,0 0 1 0 0,0 0 0 0 0,0 0-1 0 0,0 0 1 0 0,0-1-1 0 0,0 1 1 0 0,0 0-1 0 0,0 0 1 0 0,0 0-1 0 0,1 0 1 0 0,-1 0 0 0 0,0-1-1 0 0,0 1 1 0 0,0 0-1 0 0,0 0 1 0 0,0 0-1 0 0,0-9 578 0 0,3-3-45 0 0,0 0 1 0 0,1 0-1 0 0,0 0 0 0 0,1 1 1 0 0,13-22-1 0 0,-9 15-542 0 0,65-98-479 0 0,-10 18-269 0 0,-39 51 672 0 0,-3-1 1 0 0,31-91-1 0 0,16-59 71 0 0,-27 103-723 0 0,-39 86 521 0 0,-2 5-121 0 0,-1 9 44 0 0,-4 17-129 0 0,-2 0-1 0 0,-14 41 0 0 0,1-10 426 0 0,-109 370 1063 0 0,92-315-611 0 0,19-59-3 0 0,-20 86 0 0 0,34-108 46 0 0,3-26-465 0 0,0 1 0 0 0,0-1 0 0 0,0 0 0 0 0,0 1 0 0 0,0-1 1 0 0,0 0-1 0 0,1 0 0 0 0,-1 1 0 0 0,0-1 0 0 0,1 0 0 0 0,-1 0 0 0 0,1 0 1 0 0,-1 1-1 0 0,1-1 0 0 0,0 0 0 0 0,-1 0 0 0 0,3 2 0 0 0,-2-3-68 0 0,-1 1 0 0 0,1-1 0 0 0,0 0-1 0 0,0 0 1 0 0,0 1 0 0 0,0-1 0 0 0,0 0-1 0 0,0 0 1 0 0,0 0 0 0 0,0 0 0 0 0,-1 0 0 0 0,1 0-1 0 0,0 0 1 0 0,0 0 0 0 0,0 0 0 0 0,0-1-1 0 0,0 1 1 0 0,0 0 0 0 0,0-1 0 0 0,-1 1-1 0 0,1 0 1 0 0,0-1 0 0 0,0 1 0 0 0,0-1-1 0 0,-1 1 1 0 0,1-1 0 0 0,0 0 0 0 0,1-1-1 0 0,18-19-426 0 0,20-35 201 0 0,41-76 0 0 0,28-40-3301 0 0,-100 159 2609 0 0,-6 9 636 0 0,-1 0 0 0 0,1 0 0 0 0,0 1 0 0 0,4-6 1 0 0,-8 29-698 0 0,-4-4 904 0 0,-1-1 1 0 0,-8 17 0 0 0,-3 6 543 0 0,13-26-228 0 0,-4 8 924 0 0,-9 36 0 0 0,16-51-984 0 0,0 0 1 0 0,0 1-1 0 0,1-1 1 0 0,-1 1 0 0 0,1-1-1 0 0,1 1 1 0 0,-1-1-1 0 0,1 1 1 0 0,0-1 0 0 0,0 1-1 0 0,3 8 1 0 0,-4-13-159 0 0,1-1-1 0 0,-1 1 1 0 0,1-1 0 0 0,-1 1-1 0 0,1-1 1 0 0,-1 1 0 0 0,1-1 0 0 0,0 0-1 0 0,-1 1 1 0 0,1-1 0 0 0,0 0-1 0 0,-1 1 1 0 0,1-1 0 0 0,0 0 0 0 0,-1 0-1 0 0,1 0 1 0 0,0 0 0 0 0,-1 1-1 0 0,1-1 1 0 0,0 0 0 0 0,-1 0 0 0 0,1 0-1 0 0,1-1 1 0 0,20-1 143 0 0,-18 1-90 0 0,9-3-421 0 0,0 0-1 0 0,0 0 1 0 0,0-1-1 0 0,-1-1 0 0 0,0-1 1 0 0,0 1-1 0 0,22-17 1 0 0,-18 11-325 0 0,0 2 0 0 0,1 0 0 0 0,20-8 0 0 0,-32 16 650 0 0,2-1-393 0 0,1 0 0 0 0,0 0 0 0 0,0 1 0 0 0,-1 0 0 0 0,16-2 1 0 0,-21 4 363 0 0,-1 0 0 0 0,1 0 1 0 0,-1 1-1 0 0,1-1 0 0 0,-1 0 0 0 0,1 0 1 0 0,-1 1-1 0 0,1-1 0 0 0,-1 1 1 0 0,0-1-1 0 0,1 1 0 0 0,-1 0 1 0 0,0-1-1 0 0,1 1 0 0 0,-1 0 1 0 0,2 1-1 0 0,-2 0 83 0 0,0-1 1 0 0,0 1-1 0 0,0-1 1 0 0,0 1-1 0 0,0 0 0 0 0,0 0 1 0 0,-1-1-1 0 0,1 1 1 0 0,-1 0-1 0 0,1 0 1 0 0,-1 0-1 0 0,1 0 0 0 0,-1-1 1 0 0,0 1-1 0 0,0 0 1 0 0,0 3-1 0 0,-1 7 1034 0 0,-1 1 0 0 0,-1 0 0 0 0,0-1 0 0 0,0 1 0 0 0,-1-1 0 0 0,-8 18 0 0 0,5-14 445 0 0,3-5-382 0 0,3-10-345 0 0,3-3-302 0 0,2-6-580 0 0,4-6-834 0 0,0-1 0 0 0,-1 0 0 0 0,-1-1 0 0 0,-1 1-1 0 0,0-1 1 0 0,-1 0 0 0 0,0 0 0 0 0,-2-1 0 0 0,0 1-1 0 0,0-1 1 0 0,-2-26 0 0 0,0 42 897 0 0,0 0-1 0 0,0 0 1 0 0,0 0 0 0 0,0 0-1 0 0,-1 0 1 0 0,1 0-1 0 0,0 0 1 0 0,0 0 0 0 0,-1 0-1 0 0,1 0 1 0 0,0 0 0 0 0,-1 0-1 0 0,1 0 1 0 0,-1 0-1 0 0,0 1 1 0 0,1-1 0 0 0,-1 0-1 0 0,1 0 1 0 0,-1 0-1 0 0,0 1 1 0 0,0-1 0 0 0,0 0-1 0 0,1 1 1 0 0,-1-1 0 0 0,0 1-1 0 0,0-1 1 0 0,0 1-1 0 0,0-1 1 0 0,0 1 0 0 0,0 0-1 0 0,0-1 1 0 0,0 1-1 0 0,0 0 1 0 0,0 0 0 0 0,0 0-1 0 0,0 0 1 0 0,0 0 0 0 0,0 0-1 0 0,-1 0 1 0 0,-1 0 220 0 0,1 1 1 0 0,-1 0 0 0 0,1 0 0 0 0,-1 0-1 0 0,1 0 1 0 0,-1 0 0 0 0,1 0-1 0 0,0 0 1 0 0,-1 1 0 0 0,1 0 0 0 0,0-1-1 0 0,0 1 1 0 0,0 0 0 0 0,-1 2-1 0 0,-7 8 324 0 0,1 0 0 0 0,1 1 0 0 0,0 0-1 0 0,1 1 1 0 0,0-1 0 0 0,1 1 0 0 0,0 1 0 0 0,-4 21-1 0 0,3-11 205 0 0,5-19-432 0 0,-1 0 0 0 0,2 0-1 0 0,-1 0 1 0 0,1 0 0 0 0,0 1-1 0 0,0-1 1 0 0,1 0 0 0 0,0 1-1 0 0,0-1 1 0 0,0 0 0 0 0,1 1 0 0 0,2 7-1 0 0,-3-14-239 0 0,0 1 0 0 0,0 0 0 0 0,0 0 0 0 0,1-1 0 0 0,-1 1 0 0 0,0 0 0 0 0,1 0 0 0 0,-1-1 0 0 0,0 1 0 0 0,1 0 0 0 0,-1-1 0 0 0,1 1 0 0 0,0-1 0 0 0,-1 1 0 0 0,1 0 0 0 0,-1-1 0 0 0,1 1 0 0 0,0-1 0 0 0,-1 0 0 0 0,1 1 0 0 0,0-1 0 0 0,-1 1 0 0 0,1-1 0 0 0,0 0 0 0 0,1 1 0 0 0,-1-1-15 0 0,0-1 0 0 0,0 1 0 0 0,1 0-1 0 0,-1 0 1 0 0,0-1 0 0 0,0 1 0 0 0,0 0-1 0 0,0-1 1 0 0,1 1 0 0 0,-1-1 0 0 0,0 0-1 0 0,0 1 1 0 0,0-1 0 0 0,1-1 0 0 0,4-4-29 0 0,0 0 0 0 0,0 0 0 0 0,7-12 1 0 0,-12 17 34 0 0,9-12-377 0 0,0-1 0 0 0,-1-1 0 0 0,9-21 0 0 0,-7 11-137 0 0,-5 12 136 0 0,0 0 1 0 0,-1 0-1 0 0,4-18 0 0 0,-2 11 371 0 0,-7 19 342 0 0,-5 10 916 0 0,0 7-488 0 0,-6 28 0 0 0,2-5-81 0 0,6-30-355 0 0,1 0-1 0 0,1-1 1 0 0,-1 1-1 0 0,1 0 0 0 0,1 0 1 0 0,-1-1-1 0 0,2 1 1 0 0,1 13-1 0 0,-2-20-315 0 0,0-1-1 0 0,1 0 1 0 0,-1 0-1 0 0,1 1 1 0 0,-1-1-1 0 0,1 0 1 0 0,-1 0-1 0 0,1 0 1 0 0,0 1-1 0 0,-1-1 1 0 0,1 0-1 0 0,0 0 1 0 0,0 0-1 0 0,0 0 1 0 0,0-1-1 0 0,0 1 1 0 0,0 0-1 0 0,0 0 1 0 0,0 0-1 0 0,0-1 1 0 0,1 1-1 0 0,-1-1 1 0 0,0 1-1 0 0,0-1 1 0 0,1 1-1 0 0,-1-1 1 0 0,2 1-1 0 0,-1-1-26 0 0,1 0 0 0 0,-1 0 0 0 0,0 0 0 0 0,0 0 0 0 0,0 0 0 0 0,0-1 1 0 0,0 1-1 0 0,0-1 0 0 0,0 1 0 0 0,0-1 0 0 0,0 0 0 0 0,0 0 0 0 0,0 1 0 0 0,0-2 0 0 0,0 1 0 0 0,2-1 0 0 0,3-4-198 0 0,0 0 0 0 0,-1 0 1 0 0,1-1-1 0 0,-1 0 0 0 0,-1 0 0 0 0,1 0 0 0 0,-1-1 0 0 0,-1 0 0 0 0,1 0 1 0 0,4-11-1 0 0,7-29-377 0 0,-2 0-1 0 0,12-69 1 0 0,-15 63 50 0 0,8-65-368 0 0,2-8 176 0 0,-11 77 1042 0 0,-2 12 513 0 0,22-70 0 0 0,-27 101-835 0 0,-3 7 0 0 0,0 0 0 0 0,0 0 0 0 0,0 0 0 0 0,0 0 0 0 0,0 0 0 0 0,0 0 0 0 0,0 1 0 0 0,0-1 0 0 0,0 0 0 0 0,0 0 0 0 0,0 0 0 0 0,0 0 0 0 0,0 0 0 0 0,0 0 0 0 0,0 0 0 0 0,0 0 0 0 0,0 1 0 0 0,0-1 0 0 0,0 0 0 0 0,0 0 0 0 0,0 0 0 0 0,0 0 0 0 0,0 0 0 0 0,0 0 0 0 0,0 0 0 0 0,1 0 0 0 0,-1 0 0 0 0,0 0 0 0 0,0 1 0 0 0,0-1 0 0 0,0 0 0 0 0,0 0 0 0 0,0 0 0 0 0,0 0 0 0 0,0 0 0 0 0,0 0 0 0 0,1 0 0 0 0,-1 0 0 0 0,0 0 0 0 0,0 0 0 0 0,0 0 0 0 0,0 0 0 0 0,0 0 0 0 0,0 0 0 0 0,0 0 0 0 0,0 0 0 0 0,1 0 0 0 0,-1 0 0 0 0,0 0 0 0 0,0 0 0 0 0,0 0 0 0 0,0 0 0 0 0,0 0 0 0 0,0 0 0 0 0,0 0 0 0 0,0 0 0 0 0,1 0 0 0 0,-1 0 0 0 0,0 0 0 0 0,0-1 0 0 0,0 1 0 0 0,0 0 0 0 0,0 0 0 0 0,0 0 0 0 0,0 0 0 0 0,0 0 0 0 0,0 0 0 0 0,0 0 0 0 0,3 9 0 0 0,-2 16 45 0 0,-4 47-1 0 0,0-40 310 0 0,-18 225 2383 0 0,-4 86-1821 0 0,25-332-992 0 0,-1 34-347 0 0,6-17-3281 0 0,-4-27 2171 0 0</inkml:trace>
  <inkml:trace contextRef="#ctx0" brushRef="#br0" timeOffset="2841.57">1651 414 28567 0 0,'0'0'632'0'0,"2"7"128"0"0,5 1 24 0 0,2 0 16 0 0,3-1-640 0 0,0-2-160 0 0,4 2 0 0 0,1-1 0 0 0,1-2 0 0 0,5-2 0 0 0,0-2 0 0 0,8-2 0 0 0,1-2 0 0 0,3-4 0 0 0,4-6 0 0 0,6-3-8440 0 0,-4 0-1711 0 0</inkml:trace>
  <inkml:trace contextRef="#ctx0" brushRef="#br0" timeOffset="4053.95">2317 861 21391 0 0,'-5'14'1628'0'0,"4"-13"-1552"0"0,1 1-1 0 0,0-1 1 0 0,-1 1-1 0 0,1-1 0 0 0,0 0 1 0 0,0 1-1 0 0,0-1 1 0 0,0 1-1 0 0,0-1 1 0 0,0 1-1 0 0,1-1 1 0 0,-1 1-1 0 0,0-1 0 0 0,1 0 1 0 0,0 3-1 0 0,0-3 39 0 0,-1-1-1 0 0,1 1 0 0 0,-1 0 1 0 0,1-1-1 0 0,-1 1 1 0 0,1 0-1 0 0,0-1 0 0 0,0 1 1 0 0,-1-1-1 0 0,1 1 1 0 0,0-1-1 0 0,0 1 0 0 0,-1-1 1 0 0,1 0-1 0 0,0 1 1 0 0,0-1-1 0 0,0 0 0 0 0,0 1 1 0 0,1-1-1 0 0,0 0 54 0 0,1 0 1 0 0,-1 0-1 0 0,0 0 0 0 0,1-1 0 0 0,-1 1 0 0 0,0 0 1 0 0,1-1-1 0 0,-1 0 0 0 0,0 0 0 0 0,1 1 0 0 0,-1-1 1 0 0,0-1-1 0 0,0 1 0 0 0,0 0 0 0 0,0 0 0 0 0,0-1 1 0 0,0 1-1 0 0,2-3 0 0 0,37-39 260 0 0,33-31 301 0 0,-54 55-1485 0 0,-2-1 0 0 0,20-27 0 0 0,-22 26 416 0 0,1 0-1 0 0,29-27 1 0 0,-40 43-40 0 0,-4 3 99 0 0,-1 1 0 0 0,1-1 0 0 0,-1 1 0 0 0,1-1 0 0 0,0 1 0 0 0,-1 0 0 0 0,1-1 1 0 0,0 1-1 0 0,0 0 0 0 0,0 1 0 0 0,0-1 0 0 0,0 0 0 0 0,4-1 0 0 0,-5 4 157 0 0,-1 0 0 0 0,1-1-1 0 0,-1 1 1 0 0,0-1 0 0 0,1 1-1 0 0,-1 0 1 0 0,0-1 0 0 0,0 1-1 0 0,0 0 1 0 0,0-1 0 0 0,0 3-1 0 0,-3 14 288 0 0,-1 1 0 0 0,-1-1 1 0 0,0 1-1 0 0,-11 23 0 0 0,-1 6 1685 0 0,-5 13 1387 0 0,34-171-4594 0 0,-11 83 302 0 0,-1 0 1 0 0,0-1-1 0 0,-6-29 0 0 0,1 5 615 0 0,5 45 415 0 0,-1 1 25 0 0,1 0-1 0 0,-1 0 0 0 0,0 0 1 0 0,0 0-1 0 0,0 1 0 0 0,-3-7 0 0 0,4 12 18 0 0,0 0 0 0 0,0-1 0 0 0,0 1 0 0 0,0 0 0 0 0,0 0 0 0 0,-1 0 0 0 0,1-1 0 0 0,0 1 0 0 0,0 0 0 0 0,0 0 0 0 0,0 0 0 0 0,0-1 0 0 0,-1 1 0 0 0,1 0 0 0 0,0 0 0 0 0,0 0 0 0 0,0 0 0 0 0,-1 0 0 0 0,1-1 0 0 0,0 1 0 0 0,0 0 0 0 0,-1 0 0 0 0,1 0 0 0 0,0 0 0 0 0,0 0 0 0 0,-1 0 0 0 0,1 0 0 0 0,0 0-1 0 0,0 0 1 0 0,-1 0 0 0 0,1 0 0 0 0,0 0 0 0 0,0 0 0 0 0,-1 0 0 0 0,1 0 0 0 0,0 0 0 0 0,-1 0 0 0 0,-8 9 775 0 0,-4 13 323 0 0,-2 12-565 0 0,2 1 0 0 0,-8 38 0 0 0,19-67-556 0 0,-7 23 591 0 0,2 1-1 0 0,0-1 0 0 0,2 2 0 0 0,2-1 1 0 0,-1 39-1 0 0,5-64-522 0 0,-1-1-1 0 0,1 1 1 0 0,0-1-1 0 0,0 1 1 0 0,0-1-1 0 0,1 0 1 0 0,-1 0-1 0 0,1 1 1 0 0,0-1 0 0 0,5 6-1 0 0,-7-9-59 0 0,1 0 0 0 0,0 0 0 0 0,0 0 0 0 0,0 0 1 0 0,0 0-1 0 0,0 0 0 0 0,0 0 0 0 0,0 0 0 0 0,0 0 0 0 0,0-1 0 0 0,0 1 0 0 0,0-1 0 0 0,0 1 0 0 0,1 0 0 0 0,-1-1 0 0 0,0 0 0 0 0,0 1 0 0 0,1-1 1 0 0,-1 0-1 0 0,0 0 0 0 0,1 0 0 0 0,-1 1 0 0 0,0-1 0 0 0,1-1 0 0 0,-1 1 0 0 0,0 0 0 0 0,1 0 0 0 0,-1 0 0 0 0,0-1 0 0 0,0 1 0 0 0,1-1 1 0 0,-1 1-1 0 0,0-1 0 0 0,0 1 0 0 0,0-1 0 0 0,1 0 0 0 0,-1 1 0 0 0,1-3 0 0 0,13-8-524 0 0,-1 0-1 0 0,-1-2 0 0 0,0 1 1 0 0,-1-2-1 0 0,0 0 1 0 0,18-29-1 0 0,-16 21-357 0 0,-2-1 1 0 0,-1-1-1 0 0,-1 0 0 0 0,8-30 0 0 0,-14 43 865 0 0,4-23 8 0 0,-7 32 10 0 0,-1-1 0 0 0,0 1 0 0 0,1 0 0 0 0,-1-1 1 0 0,0 1-1 0 0,-1-1 0 0 0,1 1 0 0 0,0-1 0 0 0,-1 1 0 0 0,1 0 0 0 0,-2-4 0 0 0,1 5 42 0 0,1 1 0 0 0,0 0 0 0 0,0-1 0 0 0,0 1 1 0 0,-1 0-1 0 0,1-1 0 0 0,0 1 0 0 0,-1 0 0 0 0,1-1 0 0 0,0 1 0 0 0,0 0 0 0 0,-1-1 0 0 0,1 1 0 0 0,-1 0 0 0 0,1 0 0 0 0,0-1 0 0 0,-1 1 0 0 0,1 0 0 0 0,0 0 0 0 0,-1 0 0 0 0,1 0 0 0 0,-1 0 0 0 0,1 0 0 0 0,-1 0 0 0 0,1-1 0 0 0,0 1 0 0 0,-2 0 0 0 0,-12 6 1322 0 0,11-4-979 0 0,-1 1-1 0 0,1 0 0 0 0,0 0 1 0 0,-6 6-1 0 0,-2 7 293 0 0,0 1 1 0 0,2-1-1 0 0,0 2 1 0 0,1-1 0 0 0,-7 23-1 0 0,14-35-506 0 0,-1 1 0 0 0,1-1 0 0 0,0 1 0 0 0,0 0 0 0 0,0 0 0 0 0,1 0 0 0 0,0 0 0 0 0,1 7 0 0 0,-1-12-168 0 0,0 1 0 0 0,1 0 1 0 0,-1 0-1 0 0,1-1 0 0 0,-1 1 0 0 0,1 0 0 0 0,-1-1 0 0 0,1 1 0 0 0,0-1 1 0 0,0 1-1 0 0,0-1 0 0 0,0 1 0 0 0,0-1 0 0 0,0 0 0 0 0,0 1 1 0 0,1-1-1 0 0,-1 0 0 0 0,0 0 0 0 0,1 0 0 0 0,-1 0 0 0 0,1 0 0 0 0,-1 0 1 0 0,1 0-1 0 0,0-1 0 0 0,-1 1 0 0 0,1-1 0 0 0,0 1 0 0 0,-1-1 1 0 0,1 1-1 0 0,0-1 0 0 0,2 0 0 0 0,-1 0-60 0 0,0 0 0 0 0,0 0 0 0 0,0-1 0 0 0,0 1 0 0 0,0-1 0 0 0,0 0-1 0 0,-1 0 1 0 0,1 0 0 0 0,0 0 0 0 0,0 0 0 0 0,2-3 0 0 0,32-20-1097 0 0,-19 10 585 0 0,-1 2-129 0 0,-1-1 0 0 0,17-17 0 0 0,-8 7-280 0 0,-13 11 907 0 0,0-1 0 0 0,-1-1 0 0 0,16-25 0 0 0,-17 23 627 0 0,2 1 0 0 0,23-27 0 0 0,-22 29-559 0 0,-10 9 229 0 0,0 1 0 0 0,0-1 0 0 0,0 1 1 0 0,1 0-1 0 0,0 0 0 0 0,-1 1 0 0 0,1-1 0 0 0,5-2 0 0 0,-9 4-217 0 0,1 1-9 0 0,-1 0 0 0 0,0 0 1 0 0,0-1-1 0 0,0 1 0 0 0,1 0 0 0 0,-1 0 1 0 0,0-1-1 0 0,0 1 0 0 0,1 0 1 0 0,-1 0-1 0 0,0 0 0 0 0,1-1 0 0 0,-1 1 1 0 0,0 0-1 0 0,1 0 0 0 0,-1 0 0 0 0,0 0 1 0 0,1 0-1 0 0,-1 0 0 0 0,0 0 0 0 0,1 0 1 0 0,-1 0-1 0 0,0 0 0 0 0,1 0 0 0 0,-1 0 1 0 0,0 0-1 0 0,1 0 0 0 0,0 0 0 0 0,-1 0 0 0 0,1 0 0 0 0,-1 0 0 0 0,0 0 0 0 0,1 0 0 0 0,-1 1 0 0 0,1-1 0 0 0,-1 0 0 0 0,0 0 0 0 0,1 0 0 0 0,-1 0 0 0 0,0 1 0 0 0,1-1 0 0 0,-1 0 0 0 0,0 0 0 0 0,1 1 0 0 0,-1-1 0 0 0,0 0 0 0 0,0 1 0 0 0,1-1 0 0 0,-1 0 0 0 0,0 1 0 0 0,0-1 0 0 0,1 0 0 0 0,-1 1 0 0 0,0-1 0 0 0,0 1 0 0 0,0-1 0 0 0,0 0 0 0 0,0 1 0 0 0,0-1 0 0 0,0 1 0 0 0,0-1 0 0 0,0 1 0 0 0,0 13 0 0 0,0-13 0 0 0,-2 6 1 0 0,-1 0 1 0 0,1 0-1 0 0,-1 0 1 0 0,0 0-1 0 0,-7 9 0 0 0,3-3 63 0 0,-82 127 2413 0 0,76-121-2055 0 0,11-16-509 0 0,0 0 1 0 0,0 0-1 0 0,0 0 0 0 0,1 1 1 0 0,-1-1-1 0 0,1 0 1 0 0,0 1-1 0 0,-1 5 0 0 0,2-8 109 0 0,0 0 0 0 0,-1 0 0 0 0,1 1 0 0 0,0-1 0 0 0,0 0 0 0 0,1 1 0 0 0,-1-1 0 0 0,0 0 0 0 0,0 0 0 0 0,1 0 0 0 0,-1 1 0 0 0,1-1 0 0 0,-1 0 0 0 0,1 0 0 0 0,-1 0 0 0 0,1 0 0 0 0,0 1-1 0 0,-1-1 1 0 0,1 0 0 0 0,0 0 0 0 0,0-1 0 0 0,0 1 0 0 0,0 0 0 0 0,0 0 0 0 0,0 0 0 0 0,2 1 0 0 0,1-1-41 0 0,-1 1 1 0 0,1-1-1 0 0,0 1 1 0 0,0-1-1 0 0,0 0 1 0 0,1-1-1 0 0,-1 1 0 0 0,0-1 1 0 0,0 0-1 0 0,0 0 1 0 0,0 0-1 0 0,1 0 1 0 0,7-2-1 0 0,3-2-110 0 0,-1 0-1 0 0,22-8 1 0 0,-20 6 88 0 0,0-1 0 0 0,0 0 0 0 0,-1-2 0 0 0,0 1 0 0 0,0-2 0 0 0,-1 0 1 0 0,0-1-1 0 0,-1 0 0 0 0,13-14 0 0 0,-8 3 211 0 0,22-34 1 0 0,-33 45-174 0 0,-1 0-1 0 0,-1 0 1 0 0,1-1 0 0 0,-2 0-1 0 0,5-18 1 0 0,-8 25 3 0 0,3-17 0 0 0,-3 21 0 0 0,-1 1 0 0 0,0-1 0 0 0,0 0 0 0 0,0 0 0 0 0,0 1 0 0 0,0-1 0 0 0,-1 0 0 0 0,1 0 0 0 0,0 1 0 0 0,0-1 0 0 0,0 0 0 0 0,-1 1 0 0 0,1-1 0 0 0,0 0 0 0 0,-1 1 0 0 0,1-1 0 0 0,0 0 0 0 0,-1 1 0 0 0,1-1 0 0 0,-1 1 0 0 0,1-1 0 0 0,-1 0 0 0 0,1 1 0 0 0,-2-1 0 0 0,-26 6 0 0 0,25-4 0 0 0,0 0 0 0 0,0 1 0 0 0,1 0 0 0 0,-1 0 0 0 0,1 0 0 0 0,-1 0 0 0 0,1 0 0 0 0,0 0 0 0 0,-3 3 0 0 0,-17 27 0 0 0,14-20 0 0 0,-10 16 92 0 0,-24 49 0 0 0,35-63 14 0 0,1 1 0 0 0,1 0 0 0 0,0 1 0 0 0,1-1 0 0 0,-4 25 0 0 0,8-35-129 0 0,0 0 0 0 0,0-1 0 0 0,0 1 0 0 0,0 0 0 0 0,1-1 0 0 0,0 1 0 0 0,0 0 0 0 0,0-1 0 0 0,0 1-1 0 0,1-1 1 0 0,-1 0 0 0 0,1 1 0 0 0,0-1 0 0 0,1 0 0 0 0,-1 0 0 0 0,1 0 0 0 0,4 5 0 0 0,-4-6 8 0 0,0-1 0 0 0,0 1 0 0 0,0 0 0 0 0,0-1 0 0 0,1 0-1 0 0,-1 0 1 0 0,1 0 0 0 0,-1 0 0 0 0,1 0 0 0 0,0-1 0 0 0,0 0 0 0 0,0 1 0 0 0,0-2 0 0 0,0 1 0 0 0,0 0-1 0 0,0-1 1 0 0,0 0 0 0 0,0 1 0 0 0,0-2 0 0 0,6 0 0 0 0,1-1 130 0 0,0 0-1 0 0,0-1 1 0 0,20-9 0 0 0,8-7-2698 0 0,-15 6-8037 0 0</inkml:trace>
  <inkml:trace contextRef="#ctx0" brushRef="#br0" timeOffset="5739.3">20 1825 19407 0 0,'-3'1'169'0'0,"3"-2"-128"0"0,-1 1 1 0 0,0 0 0 0 0,1 0-1 0 0,-1 0 1 0 0,0 1 0 0 0,1-1-1 0 0,-1 0 1 0 0,0 0 0 0 0,1 0-1 0 0,-1 0 1 0 0,1 1 0 0 0,-1-1-1 0 0,0 0 1 0 0,1 0 0 0 0,-1 1-1 0 0,1-1 1 0 0,-1 1 0 0 0,1-1-1 0 0,-1 0 1 0 0,1 1 0 0 0,-1-1-1 0 0,1 1 1 0 0,-1-1 0 0 0,1 1-1 0 0,0-1 1 0 0,-1 1 0 0 0,1 0-1 0 0,0-1 1 0 0,-1 1 0 0 0,1-1-1 0 0,0 1 1 0 0,0 0-1 0 0,0-1 1 0 0,0 1 0 0 0,0-1-1 0 0,-1 1 1 0 0,1 0 0 0 0,0-1-1 0 0,0 1 1 0 0,0 0 0 0 0,1-1-1 0 0,-1 1 1 0 0,0 0 0 0 0,0-1-1 0 0,0 1 1 0 0,0 0 0 0 0,1 0-1 0 0,-1-1-30 0 0,0 1 0 0 0,1-1 0 0 0,-1 0 0 0 0,0 1 0 0 0,1-1 0 0 0,-1 0 0 0 0,0 1 0 0 0,0-1 0 0 0,1 0 0 0 0,-1 0 0 0 0,0 0 0 0 0,1 1 0 0 0,-1-1 0 0 0,1 0 0 0 0,-1 0 0 0 0,0 0 0 0 0,1 0 0 0 0,-1 1 0 0 0,1-1 0 0 0,-1 0 0 0 0,0 0 0 0 0,1 0 0 0 0,-1 0-1 0 0,1 0 1 0 0,-1 0 0 0 0,0 0 0 0 0,1 0 0 0 0,-1-1 0 0 0,1 1 0 0 0,-1 0 0 0 0,0 0 0 0 0,1 0 0 0 0,-1 0 0 0 0,0 0 0 0 0,1-1 0 0 0,-1 1 0 0 0,1 0 0 0 0,-1 0 0 0 0,1-1 0 0 0,14-10 632 0 0,19-26-241 0 0,47-70 1 0 0,-64 84-370 0 0,62-109-30 0 0,-42 65-27 0 0,2-2-325 0 0,33-84-1 0 0,-68 146 350 0 0,-4 6 0 0 0,1 0 0 0 0,-1 0 0 0 0,1 0 0 0 0,-1 0 0 0 0,0 0 0 0 0,1 0 0 0 0,-1-1 0 0 0,0 1 0 0 0,0 0 0 0 0,1 0 0 0 0,-1 0 0 0 0,0-1 0 0 0,0 1 0 0 0,-1-2 0 0 0,-13 22-277 0 0,-57 103 692 0 0,-15 42 191 0 0,75-145-716 0 0,-62 118 636 0 0,59-108 18 0 0,2 1 0 0 0,-15 54 0 0 0,26-80-545 0 0,0 0 0 0 0,0 0 0 0 0,1 1 0 0 0,-1-1 0 0 0,1 0-1 0 0,0 0 1 0 0,0 0 0 0 0,2 7 0 0 0,-2-11 3 0 0,0 1 0 0 0,0 0-1 0 0,0-1 1 0 0,1 1 0 0 0,-1 0 0 0 0,0-1 0 0 0,1 1 0 0 0,-1 0-1 0 0,0-1 1 0 0,1 1 0 0 0,-1-1 0 0 0,1 1 0 0 0,-1-1-1 0 0,1 1 1 0 0,-1-1 0 0 0,1 1 0 0 0,-1-1 0 0 0,1 0 0 0 0,-1 1-1 0 0,1-1 1 0 0,1 1 0 0 0,-1-1 9 0 0,1 0-1 0 0,-1 0 0 0 0,0 0 1 0 0,0 0-1 0 0,1 0 1 0 0,-1 0-1 0 0,0-1 1 0 0,1 1-1 0 0,-1 0 1 0 0,0-1-1 0 0,0 1 1 0 0,1-1-1 0 0,-1 1 1 0 0,0-1-1 0 0,0 1 1 0 0,1-2-1 0 0,20-12 42 0 0,0-1 1 0 0,-2-1-1 0 0,30-29 0 0 0,50-63 15 0 0,-79 86-45 0 0,7-10 126 0 0,111-132-3654 0 0,-116 133 2456 0 0,-2 0-1 0 0,-1-1 0 0 0,27-58 1 0 0,-41 76 1699 0 0,-1-1 0 0 0,7-26-1 0 0,-13 38 1581 0 0,-3 8-1684 0 0,-5 10-481 0 0,-52 128 33 0 0,-54 112 36 0 0,53-114-133 0 0,48-108 0 0 0,9-22 0 0 0,2-4 0 0 0,0 1 0 0 0,0 0 0 0 0,0-1 0 0 0,1 1 0 0 0,0 0 0 0 0,-1 11 0 0 0,5-16 0 0 0,4-6 0 0 0,2-5 0 0 0,30-33-21 0 0,31-34-376 0 0,126-107-1 0 0,-189 177 154 0 0,21-14-961 0 0,-26 18 1049 0 0,1 0 1 0 0,-1 0 0 0 0,1 0-1 0 0,0 0 1 0 0,0 0 0 0 0,-1 1 0 0 0,1-1-1 0 0,0 1 1 0 0,0-1 0 0 0,0 1-1 0 0,-1 0 1 0 0,1 0 0 0 0,4 0-1 0 0,-6 0 128 0 0,0 0-1 0 0,0 0 0 0 0,1 0 0 0 0,-1 0 0 0 0,0 0 0 0 0,0 1 1 0 0,1-1-1 0 0,-1 0 0 0 0,0 0 0 0 0,0 0 0 0 0,0 0 0 0 0,1 1 1 0 0,-1-1-1 0 0,0 0 0 0 0,0 0 0 0 0,0 0 0 0 0,1 1 1 0 0,-1-1-1 0 0,0 0 0 0 0,0 0 0 0 0,0 1 0 0 0,0-1 0 0 0,0 0 1 0 0,0 0-1 0 0,0 1 0 0 0,0-1 0 0 0,0 0 0 0 0,0 0 0 0 0,0 1 1 0 0,0-1-1 0 0,0 0 0 0 0,0 1 0 0 0,0-1 0 0 0,0 0 0 0 0,0 0 1 0 0,0 1-1 0 0,0-1 0 0 0,0 1 0 0 0,-5 12-491 0 0,3-9 526 0 0,-6 16 509 0 0,-2-1 0 0 0,-22 34-1 0 0,20-34 858 0 0,0 0-1 0 0,-14 34 0 0 0,25-51-1335 0 0,-5 19 724 0 0,6-20-741 0 0,0-1-1 0 0,0 1 1 0 0,0-1-1 0 0,0 1 1 0 0,0 0 0 0 0,0-1-1 0 0,0 1 1 0 0,1 0-1 0 0,-1-1 1 0 0,0 1 0 0 0,0-1-1 0 0,0 1 1 0 0,1 0-1 0 0,-1-1 1 0 0,0 1-1 0 0,1-1 1 0 0,-1 1 0 0 0,0-1-1 0 0,1 1 1 0 0,-1-1-1 0 0,1 1 1 0 0,-1-1 0 0 0,1 1-1 0 0,-1-1 1 0 0,1 0-1 0 0,-1 1 1 0 0,1-1-1 0 0,-1 0 1 0 0,1 1 0 0 0,1-1-1 0 0,-1 1-18 0 0,1 0 0 0 0,0 0 0 0 0,0-1 0 0 0,0 1 0 0 0,0-1 0 0 0,0 0 0 0 0,0 1 0 0 0,0-1 0 0 0,0 0 0 0 0,0 0 0 0 0,0 0 0 0 0,0 0 0 0 0,0-1 0 0 0,0 1 0 0 0,0 0 0 0 0,-1-1 0 0 0,1 0 0 0 0,0 1 0 0 0,0-1 0 0 0,0 0 0 0 0,2-1 0 0 0,15-7-3 0 0,1-1 0 0 0,-1-1 0 0 0,-1-1-1 0 0,33-26 1 0 0,-37 26-94 0 0,-9 9-22 0 0,0-1 1 0 0,0 0 0 0 0,-1 0 0 0 0,1 0-1 0 0,-1-1 1 0 0,0 0 0 0 0,0 0 0 0 0,-1 0 0 0 0,6-10-1 0 0,-34 40 1519 0 0,20-20-1245 0 0,-2 3 115 0 0,1 0 1 0 0,0 1-1 0 0,-6 10 0 0 0,11-16-195 0 0,-1-1 0 0 0,1 1 0 0 0,0 0 0 0 0,0 0 0 0 0,0 0 0 0 0,0 1 0 0 0,1-1 0 0 0,-1 0 0 0 0,1 0 0 0 0,0 0-1 0 0,0 0 1 0 0,0 1 0 0 0,0-1 0 0 0,2 6 0 0 0,-2-7-70 0 0,0-1 0 0 0,1 1 0 0 0,0 0-1 0 0,-1-1 1 0 0,1 1 0 0 0,0 0 0 0 0,0-1-1 0 0,0 1 1 0 0,0-1 0 0 0,0 1 0 0 0,0-1 0 0 0,0 0-1 0 0,1 1 1 0 0,-1-1 0 0 0,0 0 0 0 0,1 0 0 0 0,-1 0-1 0 0,1 0 1 0 0,-1 0 0 0 0,1 0 0 0 0,0 0-1 0 0,-1 0 1 0 0,1-1 0 0 0,0 1 0 0 0,-1-1 0 0 0,1 1-1 0 0,0-1 1 0 0,0 0 0 0 0,0 0 0 0 0,-1 0 0 0 0,1 0-1 0 0,3 0 1 0 0,5-1 8 0 0,-1 0 0 0 0,1-1 0 0 0,0 0 0 0 0,15-6 0 0 0,-15 4-12 0 0,8-2-226 0 0,0-2 0 0 0,-1 0-1 0 0,0-2 1 0 0,-1 1 0 0 0,27-23-1 0 0,-31 23-457 0 0,-1 0 0 0 0,15-19 0 0 0,-23 25 434 0 0,0 0-1 0 0,0-1 1 0 0,-1 1 0 0 0,1-1 0 0 0,-1 0 0 0 0,0 0 0 0 0,0 1 0 0 0,-1-1 0 0 0,1 0 0 0 0,-1-1 0 0 0,0 1 0 0 0,0 0 0 0 0,1-6 0 0 0,-2 10 209 0 0,0-1-1 0 0,0 0 0 0 0,0 0 1 0 0,0 1-1 0 0,0-1 1 0 0,0 0-1 0 0,0 1 0 0 0,-1-1 1 0 0,1 0-1 0 0,0 1 0 0 0,0-1 1 0 0,-1 0-1 0 0,1 1 0 0 0,0-1 1 0 0,-1 0-1 0 0,1 1 0 0 0,0-1 1 0 0,-1 1-1 0 0,1-1 0 0 0,-1 1 1 0 0,1-1-1 0 0,-1 1 1 0 0,1-1-1 0 0,-1 1 0 0 0,0-1 1 0 0,0 0-1 0 0,0 1 36 0 0,-1 0 1 0 0,1-1-1 0 0,0 1 1 0 0,0 0-1 0 0,-1 0 1 0 0,1 0-1 0 0,0 0 0 0 0,-1 0 1 0 0,1 0-1 0 0,0 0 1 0 0,0 1-1 0 0,-1-1 1 0 0,-1 1-1 0 0,1-1 16 0 0,1 1 0 0 0,-1-1 0 0 0,0 1 1 0 0,1 0-1 0 0,-1-1 0 0 0,1 1 0 0 0,-1 0 0 0 0,1 0 0 0 0,-1 0 0 0 0,1 0 0 0 0,0 0 0 0 0,-1 1 1 0 0,1-1-1 0 0,0 0 0 0 0,0 1 0 0 0,0-1 0 0 0,0 0 0 0 0,0 1 0 0 0,0-1 0 0 0,-1 4 0 0 0,0 3-1323 0 0,2-7 800 0 0</inkml:trace>
  <inkml:trace contextRef="#ctx0" brushRef="#br0" timeOffset="6206.46">52 1644 24127 0 0,'-39'8'2430'0'0,"37"-6"-2223"0"0,7-1-138 0 0,7 1 65 0 0,62-6 707 0 0,90-15-1 0 0,222-59-2994 0 0,-335 65 1099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1:14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52 736 15232 0 0,'-4'0'224'0'0,"-1"1"1"0"0,1 0 0 0 0,-1 0-1 0 0,1 0 1 0 0,0 1 0 0 0,-1-1 0 0 0,-5 4-1 0 0,1-1-207 0 0,8-3 722 0 0,1-1 249 0 0,0 0 48 0 0,0 0-48 0 0,0 0-246 0 0,0 0-108 0 0,0 0-24 0 0,14 0 70 0 0,5-7-673 0 0,0-1-1 0 0,24-13 0 0 0,-20 9-25 0 0,-14 7 25 0 0,-1 0 0 0 0,0-1 0 0 0,-1 0 0 0 0,1 0 0 0 0,-1 0 0 0 0,0-1 0 0 0,8-12-1 0 0,-2 3 1 0 0,-1-1 0 0 0,13-26-1 0 0,5-23-5 0 0,-25 51-7 0 0,-4 13 1 0 0,-2 11 3 0 0,-41 178 3 0 0,37-169 0 0 0,-1 0 0 0 0,-1 0 0 0 0,-10 19 0 0 0,16-33 29 0 0,-2-1-1 0 0,1 1 1 0 0,0 0-1 0 0,-1-1 1 0 0,0 0-1 0 0,1 1 1 0 0,-5 2-1 0 0,6-6-32 0 0,1 0 0 0 0,-1 0 0 0 0,1 1 0 0 0,0-1-1 0 0,-1 0 1 0 0,1 0 0 0 0,-1 0 0 0 0,1 0 0 0 0,-1 0-1 0 0,1 0 1 0 0,-1-1 0 0 0,1 1 0 0 0,0 0 0 0 0,-1 0-1 0 0,1 0 1 0 0,-1 0 0 0 0,1 0 0 0 0,-1-1 0 0 0,1 1 0 0 0,0 0-1 0 0,-1 0 1 0 0,1-1 0 0 0,0 1 0 0 0,-1 0 0 0 0,1-1-1 0 0,0 1 1 0 0,-1 0 0 0 0,1-1 0 0 0,0 1 0 0 0,0-1-1 0 0,-1 1 1 0 0,1 0 0 0 0,0-1 0 0 0,0 1 0 0 0,0-1 0 0 0,0 1-1 0 0,-1 0 1 0 0,1-1 0 0 0,0 0 3 0 0,-27-87 1 0 0,26 95 143 0 0,1-5-106 0 0,0 0-1 0 0,-1 0 0 0 0,1 0 1 0 0,0 0-1 0 0,0 1 0 0 0,1-1 1 0 0,-1 0-1 0 0,0 0 0 0 0,1 0 1 0 0,0 3-1 0 0,0-4-49 0 0,0 0 1 0 0,0 0-1 0 0,-1 1 1 0 0,1-1-1 0 0,0 0 0 0 0,0-1 1 0 0,0 1-1 0 0,0 0 1 0 0,0 0-1 0 0,0 0 1 0 0,0-1-1 0 0,0 1 0 0 0,1 0 1 0 0,-1-1-1 0 0,0 1 1 0 0,0-1-1 0 0,2 1 1 0 0,24 1 691 0 0,-8-1-799 0 0,-11-1 162 0 0,1-1-1 0 0,0 0 0 0 0,-1 0 1 0 0,1-1-1 0 0,-1 0 1 0 0,1 0-1 0 0,8-5 0 0 0,-4 3 550 0 0,-4 0-650 0 0,0 0 0 0 0,0 0 1 0 0,-1-1-1 0 0,1 0 1 0 0,-1 0-1 0 0,0-1 1 0 0,0 0-1 0 0,-1-1 0 0 0,0 0 1 0 0,0 0-1 0 0,-1 0 1 0 0,0-1-1 0 0,0 0 1 0 0,0 0-1 0 0,6-15 0 0 0,1-3-166 0 0,-1-1 0 0 0,-2-1 0 0 0,13-56 0 0 0,15-99-663 0 0,-26 137 333 0 0,24-54 1 0 0,-31 87 559 0 0,-2 5 21 0 0,3-9 1240 0 0,-4 15-879 0 0,-4 8-696 0 0,-52 173 618 0 0,8-36-73 0 0,11-36 754 0 0,-4 13 17 0 0,21-63-691 0 0,12-42-293 0 0,1-1 1 0 0,0 1-1 0 0,1 0 0 0 0,1 0 1 0 0,-2 28-1 0 0,5-42-30 0 0,0-1 0 0 0,-1 1 0 0 0,1 0-1 0 0,0 0 1 0 0,0-1 0 0 0,0 1 0 0 0,0 0 0 0 0,0 0-1 0 0,1 0 1 0 0,-1-1 0 0 0,0 1 0 0 0,0 0 0 0 0,0 0-1 0 0,1-1 1 0 0,-1 1 0 0 0,0 0 0 0 0,1-1 0 0 0,-1 1-1 0 0,1 0 1 0 0,-1-1 0 0 0,0 1 0 0 0,1 0 0 0 0,0-1-1 0 0,-1 1 1 0 0,1-1 0 0 0,-1 1 0 0 0,1-1 0 0 0,0 1-1 0 0,-1-1 1 0 0,1 0 0 0 0,0 1 0 0 0,-1-1 0 0 0,1 0-1 0 0,0 1 1 0 0,0-1 0 0 0,-1 0 0 0 0,1 0-1 0 0,0 0 1 0 0,1 0 0 0 0,0 0-76 0 0,0 0 0 0 0,1-1 0 0 0,-1 1 0 0 0,0-1 0 0 0,1 0 0 0 0,-1 0 0 0 0,0 0 0 0 0,0 0 0 0 0,0 0 0 0 0,0 0 0 0 0,4-3 0 0 0,15-15-1077 0 0,-1 0 0 0 0,0-1 0 0 0,-2-2 0 0 0,0 1 0 0 0,21-36 0 0 0,-28 42 926 0 0,-8 11 124 0 0,0 0 0 0 0,0 0 0 0 0,0-1 0 0 0,0 0 0 0 0,2-7 0 0 0,-5 11 102 0 0,1 0 7 0 0,-1 0 1 0 0,0 0 0 0 0,1 0 0 0 0,-1 0-1 0 0,0 1 1 0 0,1-1 0 0 0,-1 0-1 0 0,1 0 1 0 0,0 0 0 0 0,-1 0 0 0 0,1 1-1 0 0,0-1 1 0 0,0-1 0 0 0,0 2 84 0 0,-6 13 238 0 0,-57 118 3557 0 0,49-100-2623 0 0,12-29-1155 0 0,0 0 1 0 0,0 0-1 0 0,1 1 1 0 0,-1-1-1 0 0,1 0 1 0 0,0 1-1 0 0,-1-1 0 0 0,1 0 1 0 0,0 1-1 0 0,1-1 1 0 0,0 5-1 0 0,-1-7-100 0 0,0 1 0 0 0,0 0-1 0 0,1-1 1 0 0,-1 1 0 0 0,0-1 0 0 0,1 1-1 0 0,-1-1 1 0 0,1 1 0 0 0,-1-1-1 0 0,1 1 1 0 0,-1-1 0 0 0,1 1-1 0 0,-1-1 1 0 0,1 0 0 0 0,-1 1 0 0 0,1-1-1 0 0,-1 0 1 0 0,1 1 0 0 0,0-1-1 0 0,-1 0 1 0 0,1 0 0 0 0,-1 1 0 0 0,1-1-1 0 0,0 0 1 0 0,-1 0 0 0 0,1 0-1 0 0,0 0 1 0 0,-1 0 0 0 0,1 0-1 0 0,0 0 1 0 0,-1 0 0 0 0,1 0 0 0 0,0 0-1 0 0,-1-1 1 0 0,1 1 0 0 0,0 0-1 0 0,-1 0 1 0 0,1-1 0 0 0,-1 1 0 0 0,1 0-1 0 0,-1-1 1 0 0,1 1 0 0 0,0 0-1 0 0,0-1 1 0 0,3-2-109 0 0,1 0 0 0 0,0-1-1 0 0,6-5 1 0 0,-4 2-366 0 0,-1-1 0 0 0,0 0 0 0 0,0 1 0 0 0,7-15 0 0 0,9-12-848 0 0,18-24-2780 0 0,-46 66 4898 0 0,0-1-261 0 0,1 0 0 0 0,0 0 0 0 0,0 0 0 0 0,0 1 0 0 0,1 0 0 0 0,-6 16 0 0 0,7-12-33 0 0,2-5-141 0 0,-1 1 0 0 0,1-1 0 0 0,0 1 0 0 0,1 9-1 0 0,0-15-362 0 0,0 1 0 0 0,0-1 0 0 0,1 1 0 0 0,0-1-1 0 0,-1 1 1 0 0,1-1 0 0 0,0 1 0 0 0,0-1 0 0 0,0 0-1 0 0,1 1 1 0 0,-1-1 0 0 0,0 0 0 0 0,1 0 0 0 0,0 0-1 0 0,-1 0 1 0 0,4 2 0 0 0,-4-3-26 0 0,0 0 1 0 0,1 0-1 0 0,-1-1 1 0 0,0 1-1 0 0,1-1 1 0 0,-1 1-1 0 0,0-1 0 0 0,1 1 1 0 0,-1-1-1 0 0,1 0 1 0 0,-1 0-1 0 0,1 0 1 0 0,-1 1-1 0 0,1-2 1 0 0,-1 1-1 0 0,1 0 0 0 0,-1 0 1 0 0,1 0-1 0 0,-1-1 1 0 0,0 1-1 0 0,1-1 1 0 0,2 0-1 0 0,1-1 99 0 0,0-1 0 0 0,0 1 0 0 0,0-1 0 0 0,7-5 0 0 0,29-26-1046 0 0,-28 22 162 0 0,2 0-1 0 0,-1 1 1 0 0,1 1-1 0 0,1 0 1 0 0,18-8 0 0 0,-28 15 574 0 0,17-5-986 0 0,-22 8 1180 0 0,0 0 1 0 0,-1-1-1 0 0,1 1 1 0 0,0 0 0 0 0,0 0-1 0 0,0 0 1 0 0,-1 0-1 0 0,1 0 1 0 0,0 0-1 0 0,0 0 1 0 0,0 1-1 0 0,-1-1 1 0 0,1 0-1 0 0,0 0 1 0 0,0 1 0 0 0,-1-1-1 0 0,1 0 1 0 0,0 1-1 0 0,0-1 1 0 0,-1 0-1 0 0,1 1 1 0 0,0-1-1 0 0,-1 1 1 0 0,1 0 0 0 0,-1-1-1 0 0,1 1 1 0 0,0 1 109 0 0,-1-1 0 0 0,0 0 0 0 0,0 0 0 0 0,0 0 0 0 0,0 0 1 0 0,0 1-1 0 0,0-1 0 0 0,0 0 0 0 0,0 0 0 0 0,-1 0 0 0 0,1 0 0 0 0,0 1 1 0 0,-1-1-1 0 0,1 0 0 0 0,-1 0 0 0 0,1 0 0 0 0,-1 0 0 0 0,1 0 1 0 0,-1 0-1 0 0,0 0 0 0 0,-1 1 0 0 0,-16 21 2965 0 0,13-17-2115 0 0,-2 0 1294 0 0,7-6-2181 0 0,-1-1 1 0 0,1 1-1 0 0,0-1 1 0 0,0 0-1 0 0,-1 1 1 0 0,1-1-1 0 0,0 1 0 0 0,0-1 1 0 0,0 1-1 0 0,0-1 1 0 0,0 0-1 0 0,-1 1 1 0 0,1-1-1 0 0,0 1 1 0 0,0-1-1 0 0,1 0 0 0 0,-1 1 1 0 0,0-2-1 0 0,4-48-28 0 0,-2 39 0 0 0,-1-1 0 0 0,0 1 0 0 0,-1 0 0 0 0,-1-21 0 0 0,1 32 0 0 0,-1 0 0 0 0,1-1 0 0 0,0 1 0 0 0,0 0 0 0 0,0 0 0 0 0,0-1 0 0 0,0 1 0 0 0,0 0 0 0 0,0 0 0 0 0,-1-1 0 0 0,1 1 0 0 0,0 0 0 0 0,0 0 0 0 0,0 0 0 0 0,-1-1 0 0 0,1 1 0 0 0,0 0 0 0 0,0 0 0 0 0,-1 0 0 0 0,1 0 0 0 0,0-1 0 0 0,0 1 0 0 0,-1 0 0 0 0,1 0 0 0 0,0 0 0 0 0,0 0 0 0 0,-1 0 0 0 0,1 0 0 0 0,0 0 0 0 0,0 0 0 0 0,-1 0 0 0 0,1 0 0 0 0,0 0 0 0 0,-1 0 0 0 0,1 0 0 0 0,0 0 0 0 0,-1 0 0 0 0,-6 3 0 0 0,2 1 50 0 0,0 1-1 0 0,1-1 1 0 0,0 1 0 0 0,0 0-1 0 0,0 0 1 0 0,1 1-1 0 0,-1-1 1 0 0,1 1-1 0 0,-3 8 1 0 0,1-3 361 0 0,5-11-403 0 0,-33 71 2344 0 0,30-63-2235 0 0,0 1 0 0 0,0 0 1 0 0,1 1-1 0 0,0-1 1 0 0,1 0-1 0 0,-1 13 0 0 0,2-21-112 0 0,0 0 0 0 0,0 0 0 0 0,0 1 0 0 0,0-1-1 0 0,0 0 1 0 0,1 1 0 0 0,-1-1 0 0 0,0 0 0 0 0,1 0 0 0 0,-1 1-1 0 0,1-1 1 0 0,-1 0 0 0 0,1 0 0 0 0,0 0 0 0 0,0 1 0 0 0,-1-1-6 0 0,1-1 1 0 0,-1 0-1 0 0,0 0 1 0 0,0 0 0 0 0,1 1-1 0 0,-1-1 1 0 0,0 0 0 0 0,1 0-1 0 0,-1 0 1 0 0,0 0-1 0 0,0 0 1 0 0,1 0 0 0 0,-1 0-1 0 0,0 0 1 0 0,1 0-1 0 0,-1 0 1 0 0,0 0 0 0 0,1 0-1 0 0,-1 0 1 0 0,0 0 0 0 0,0 0-1 0 0,1 0 1 0 0,-1 0-1 0 0,1 0 1 0 0,9-9-74 0 0,5-11-316 0 0,-1-1 0 0 0,-1 0 0 0 0,0-1 0 0 0,-2 0 0 0 0,-1-1 0 0 0,0 0 0 0 0,-2-1 0 0 0,7-31 0 0 0,50-153-4600 0 0,-33 131 3480 0 0,-19 45 1402 0 0,18-57 1 0 0,-26 76 333 0 0,-4 12-143 0 0,0-1-1 0 0,-1 0 1 0 0,1 1 0 0 0,-1-1-1 0 0,1 0 1 0 0,-1 0 0 0 0,0 0-1 0 0,1-2 1 0 0,0 0 2521 0 0,-3 10-2067 0 0,-71 164 1155 0 0,30-70 2 0 0,22-51-833 0 0,1 0 1 0 0,-19 80 0 0 0,35-113-838 0 0,1 1-1 0 0,1-1 1 0 0,0 0-1 0 0,1 1 1 0 0,1-1 0 0 0,2 21-1 0 0,-2-36-102 0 0,1 1-1 0 0,-1-1 1 0 0,0 1 0 0 0,1-1-1 0 0,-1 1 1 0 0,1-1-1 0 0,0 0 1 0 0,-1 1 0 0 0,1-1-1 0 0,0 0 1 0 0,0 1-1 0 0,0-1 1 0 0,0 0 0 0 0,0 0-1 0 0,0 0 1 0 0,0 0-1 0 0,0 0 1 0 0,0 0 0 0 0,2 1-1 0 0,-2-1 17 0 0,0-1-1 0 0,0 0 1 0 0,0 0-1 0 0,0 1 0 0 0,1-1 1 0 0,-1 0-1 0 0,0 0 1 0 0,0 0-1 0 0,0 0 0 0 0,0 0 1 0 0,0 0-1 0 0,0 0 1 0 0,0-1-1 0 0,0 1 1 0 0,0 0-1 0 0,0 0 0 0 0,0-1 1 0 0,0 1-1 0 0,0-1 1 0 0,0 1-1 0 0,0-1 0 0 0,0 1 1 0 0,-1-1-1 0 0,1 0 1 0 0,0 1-1 0 0,0-1 0 0 0,0 0 1 0 0,0-1-1 0 0,23-26-1029 0 0,-2-1-1 0 0,-1-1 0 0 0,31-56 1 0 0,-29 41 1465 0 0,-21 38 3014 0 0,-8 9-2439 0 0,-9 11-623 0 0,7-2-46 0 0,1 1-1 0 0,0 1 1 0 0,0-1 0 0 0,1 1 0 0 0,1 1-1 0 0,0-1 1 0 0,1 1 0 0 0,0 0 0 0 0,-2 23-1 0 0,6-36-277 0 0,-1 0 0 0 0,1 0 0 0 0,0 0 0 0 0,0 0 0 0 0,0 0 0 0 0,0 0 0 0 0,0 0 0 0 0,0 0 0 0 0,0 0 0 0 0,0 0 0 0 0,0 0 0 0 0,1 0 0 0 0,-1 0 0 0 0,0 0 0 0 0,1 0 0 0 0,-1 0 0 0 0,0 0 0 0 0,1 0 0 0 0,0 0 0 0 0,-1 0 0 0 0,1 0 0 0 0,-1 0 0 0 0,1 0 0 0 0,0-1 0 0 0,0 1 0 0 0,-1 0 0 0 0,1-1 0 0 0,0 1 0 0 0,0 0 0 0 0,0-1 0 0 0,0 1 0 0 0,0-1 0 0 0,0 1 0 0 0,0-1 0 0 0,0 0 0 0 0,0 1 0 0 0,0-1 0 0 0,0 0 0 0 0,0 0 0 0 0,0 0 0 0 0,0 1 0 0 0,0-1 0 0 0,0 0 0 0 0,0 0 0 0 0,0-1 0 0 0,0 1 0 0 0,1 0 0 0 0,-1 0 0 0 0,0-1 0 0 0,0 1 0 0 0,0 0 0 0 0,0-1 0 0 0,0 1 0 0 0,-1-1 0 0 0,1 1 0 0 0,0-1 0 0 0,0 1 0 0 0,0-1 0 0 0,0 0 0 0 0,0 0 0 0 0,-1 1 0 0 0,2-2 0 0 0,21-21-1491 0 0,0 0 0 0 0,-1-2 1 0 0,-2 0-1 0 0,22-35 0 0 0,-31 47 1111 0 0,-11 13 1577 0 0,-11 4 584 0 0,7-3-1177 0 0,0 1-1 0 0,0 0 0 0 0,0 0 0 0 0,1 0 0 0 0,-1 0 0 0 0,1 1 0 0 0,-5 3 1 0 0,8-6-660 0 0,0 0-59 0 0,0 0-12 0 0,0 0 34 0 0,0 0 145 0 0,0 0 63 0 0,0 0 11 0 0,0 0-135 0 0,0 0 1 0 0,0-1-1 0 0,0 1 0 0 0,0 0 0 0 0,1-1 1 0 0,-1 1-1 0 0,0-1 0 0 0,0 1 0 0 0,0 0 1 0 0,1 0-1 0 0,-1-1 0 0 0,0 1 0 0 0,1 0 1 0 0,-1-1-1 0 0,0 1 0 0 0,0 0 0 0 0,1 0 1 0 0,-1 0-1 0 0,1-1 0 0 0,-1 1 0 0 0,1 0 1 0 0,11-9 307 0 0,-12 8-412 0 0,0 1-51 0 0,0 0-18 0 0,0 0-20 0 0,0 0-80 0 0,0 0-35 0 0,0 0-10 0 0,0 0-26 0 0,0 0-106 0 0,0 0-42 0 0,0 0-10 0 0,0 0-205 0 0,0 0-857 0 0,2-5-2411 0 0,-2 4 1938 0 0</inkml:trace>
  <inkml:trace contextRef="#ctx0" brushRef="#br0" timeOffset="1566.69">954 704 18631 0 0,'-11'3'1404'0'0,"8"-3"-1302"0"0,1 1-1 0 0,-1-1 0 0 0,0 1 1 0 0,1 0-1 0 0,0 0 0 0 0,-1 0 1 0 0,1 0-1 0 0,0 1 0 0 0,-5 2 1 0 0,-12 12 2203 0 0,19-16-2301 0 0,0 0 0 0 0,0 1 0 0 0,-1-1 0 0 0,1 0 0 0 0,0 0 0 0 0,0 1 0 0 0,0-1 0 0 0,0 0 0 0 0,0 0 0 0 0,0 1 0 0 0,0-1 0 0 0,0 0 0 0 0,0 1 0 0 0,0-1 0 0 0,0 0 0 0 0,0 0 0 0 0,0 1 0 0 0,0-1 0 0 0,0 0 0 0 0,0 0 0 0 0,0 1 0 0 0,0-1 0 0 0,0 0 0 0 0,0 0 0 0 0,0 1 0 0 0,0-1 0 0 0,1 0 0 0 0,-1 0 0 0 0,0 1 0 0 0,0-1 0 0 0,0 0 0 0 0,0 0 0 0 0,1 1 0 0 0,-1-1 0 0 0,0 0 0 0 0,0 0 0 0 0,0 0 0 0 0,1 0 0 0 0,-1 1 0 0 0,0-1 0 0 0,0 0 0 0 0,1 0 0 0 0,-1 0 0 0 0,1 0 0 0 0,10 4-19 0 0,-2-3 44 0 0,-1-1 1 0 0,1 0-1 0 0,0-1 0 0 0,-1 0 0 0 0,1-1 0 0 0,0 1 1 0 0,-1-2-1 0 0,0 1 0 0 0,14-7 0 0 0,9-1 543 0 0,-18 5-914 0 0,23-12 0 0 0,-18 9 250 0 0,-11 4 92 0 0,-1 1 0 0 0,1-1 0 0 0,-1-1 0 0 0,0 1 0 0 0,0-1 0 0 0,-1 0 0 0 0,1 0 0 0 0,-1-1 0 0 0,0 0 0 0 0,7-11 0 0 0,-11 16-11 0 0,0 0 0 0 0,-1 0-1 0 0,1 0 1 0 0,-1-1 0 0 0,1 1 0 0 0,-1 0-1 0 0,1-1 1 0 0,-1 1 0 0 0,0 0 0 0 0,0-1-1 0 0,0 1 1 0 0,0 0 0 0 0,0-1-1 0 0,0 1 1 0 0,0-1 0 0 0,0 1 0 0 0,0 0-1 0 0,-1-1 1 0 0,1 1 0 0 0,-1 0 0 0 0,1 0-1 0 0,-1-1 1 0 0,1 1 0 0 0,-1 0 0 0 0,0 0-1 0 0,1 0 1 0 0,-1-1 0 0 0,0 1-1 0 0,-2-1 1 0 0,1-1-161 0 0,-1 1-1 0 0,0-1 0 0 0,0 1 1 0 0,0 0-1 0 0,0 0 1 0 0,0 0-1 0 0,0 1 1 0 0,-1-1-1 0 0,-5-1 0 0 0,5 2 186 0 0,0 0 0 0 0,0 1 1 0 0,0 0-1 0 0,0 0 0 0 0,0 0 0 0 0,0 0 0 0 0,0 0 0 0 0,0 1 0 0 0,0 0 0 0 0,0 0 0 0 0,0 0 0 0 0,0 0 0 0 0,0 1 0 0 0,1-1 0 0 0,-1 1 0 0 0,1 0 1 0 0,-1 0-1 0 0,1 1 0 0 0,-6 4 0 0 0,2-1 310 0 0,0 0 0 0 0,0 1 1 0 0,1-1-1 0 0,0 1 0 0 0,0 1 1 0 0,1-1-1 0 0,-8 15 0 0 0,11-19-244 0 0,-6 14 1037 0 0,-9 23 1 0 0,15-35-1008 0 0,0 1 1 0 0,1 0-1 0 0,0 0 0 0 0,0 1 1 0 0,0-1-1 0 0,1 0 0 0 0,0 0 1 0 0,0 7-1 0 0,1-11-41 0 0,-1 1 0 0 0,1-1 0 0 0,-1 0 0 0 0,1 0 0 0 0,0 0 0 0 0,0 0 0 0 0,0 0 0 0 0,0 0 0 0 0,0 0 0 0 0,0 0 0 0 0,0 0 0 0 0,1 0 0 0 0,-1 0 0 0 0,1-1 0 0 0,-1 1 0 0 0,1 0 0 0 0,0-1 0 0 0,-1 0 0 0 0,1 1 0 0 0,0-1 0 0 0,0 0 0 0 0,0 0 0 0 0,0 0 0 0 0,3 1 0 0 0,-1-1-54 0 0,0 0 0 0 0,0 0 0 0 0,0 0 0 0 0,1 0 0 0 0,-1-1 0 0 0,0 0 0 0 0,0 0 0 0 0,0 0-1 0 0,0 0 1 0 0,1-1 0 0 0,-1 1 0 0 0,5-2 0 0 0,8-4-516 0 0,0 0-1 0 0,-1-1 1 0 0,1-1-1 0 0,-1 0 1 0 0,-1-2-1 0 0,0 1 0 0 0,0-2 1 0 0,-1 0-1 0 0,0 0 1 0 0,-1-2-1 0 0,-1 0 1 0 0,0 0-1 0 0,0-1 0 0 0,-1 0 1 0 0,12-22-1 0 0,1 3-197 0 0,-24 33 891 0 0,0 0 22 0 0,0 0 15 0 0,0 12 648 0 0,-5 7-235 0 0,-1 0-1 0 0,-1 0 0 0 0,-15 30 1 0 0,-6 16 960 0 0,26-57-994 0 0,3-7-243 0 0,6-8-292 0 0,-2 2-399 0 0,45-49-686 0 0,-31 32 361 0 0,2 1-1 0 0,0 1 1 0 0,29-22-1 0 0,-49 41 653 0 0,-1 1 0 0 0,1-1 0 0 0,-1 1 0 0 0,1-1 0 0 0,0 1 0 0 0,-1-1 0 0 0,1 1 0 0 0,0 0 0 0 0,-1-1 0 0 0,1 1 0 0 0,0 0 0 0 0,0 0 0 0 0,-1-1 0 0 0,1 1 0 0 0,0 0 0 0 0,0 0 0 0 0,0 0 0 0 0,-1 0 0 0 0,1 0 0 0 0,0 0 0 0 0,0 0 0 0 0,1 0 0 0 0,-2 1 0 0 0,1 0 0 0 0,-1-1 0 0 0,0 1 0 0 0,1 0 0 0 0,-1-1 0 0 0,0 1 0 0 0,0 0 0 0 0,1 0 0 0 0,-1-1 0 0 0,0 1 0 0 0,0 0 0 0 0,0 0 0 0 0,0-1 0 0 0,0 1 0 0 0,0 0 0 0 0,0 0 0 0 0,0-1 0 0 0,-1 1 0 0 0,1 0 0 0 0,0-1 0 0 0,0 1 0 0 0,-1 1 0 0 0,-3 9 281 0 0,0-1 0 0 0,0 0 0 0 0,-1 0 1 0 0,-1 0-1 0 0,-7 10 0 0 0,7-12-10 0 0,1 1 1 0 0,0-1-1 0 0,0 1 1 0 0,1 0-1 0 0,0 1 1 0 0,1-1-1 0 0,-3 10 1 0 0,6-18-268 0 0,-1 0 1 0 0,1 0-1 0 0,0 0 1 0 0,0 0-1 0 0,0 0 1 0 0,0 0-1 0 0,0 0 0 0 0,0 0 1 0 0,0 0-1 0 0,1 0 1 0 0,-1 0-1 0 0,0 0 1 0 0,0 0-1 0 0,1-1 1 0 0,-1 1-1 0 0,0 0 1 0 0,1 0-1 0 0,-1 0 0 0 0,1 0 1 0 0,-1-1-1 0 0,1 1 1 0 0,0 0-1 0 0,-1 0 1 0 0,2 0-1 0 0,0 1 0 0 0,0-1 0 0 0,0-1 0 0 0,-1 1 0 0 0,1 0 0 0 0,0 0 0 0 0,0-1 0 0 0,0 1 0 0 0,0-1 0 0 0,0 0 0 0 0,0 1 0 0 0,3-1-1 0 0,1 0-2 0 0,0-1 0 0 0,0 1 0 0 0,0-1 0 0 0,0 0 0 0 0,0 0-1 0 0,0-1 1 0 0,7-2 0 0 0,-5 0-311 0 0,0 0 1 0 0,1 0-1 0 0,-1 0 0 0 0,-1-1 1 0 0,1-1-1 0 0,-1 1 0 0 0,0-1 0 0 0,0-1 1 0 0,7-8-1 0 0,-3 1-798 0 0,-1 0-1 0 0,-1-1 1 0 0,0 0 0 0 0,-1-1-1 0 0,8-21 1 0 0,23-85-3505 0 0,-15 41 3262 0 0,1 0 53 0 0,7-25-988 0 0,-29 99 2183 0 0,-1 0 0 0 0,2-15-1 0 0,-3 19 561 0 0,-1 1-1 0 0,0-1 1 0 0,0 0-1 0 0,0 0 1 0 0,0 1-1 0 0,0-1 1 0 0,-1 0-1 0 0,1 1 1 0 0,-1-1-1 0 0,-1-4 1 0 0,2 6 575 0 0,0 1-2 0 0,-2 1-815 0 0,1-1-1 0 0,0 1 1 0 0,0-1-1 0 0,0 1 1 0 0,0 0-1 0 0,0 0 1 0 0,0 0-1 0 0,0-1 1 0 0,0 1-1 0 0,1 0 1 0 0,-1 0-1 0 0,0 0 0 0 0,0 0 1 0 0,1 1-1 0 0,-1-1 1 0 0,1 0-1 0 0,-1 0 1 0 0,0 2-1 0 0,-2 2-18 0 0,-9 21 319 0 0,0 0 0 0 0,2 1 1 0 0,-10 38-1 0 0,12-40-327 0 0,-21 77 1725 0 0,-23 152 1 0 0,51-241-1866 0 0,-1 1 0 0 0,2 15 0 0 0,0-25-49 0 0,0 0 0 0 0,0 0 0 0 0,1 0 1 0 0,0 0-1 0 0,-1-1 0 0 0,1 1 0 0 0,1 0 0 0 0,-1 0 1 0 0,1 0-1 0 0,-1-1 0 0 0,5 7 0 0 0,-6-10 1 0 0,1 1 0 0 0,0 0 0 0 0,-1-1 0 0 0,1 1-1 0 0,0 0 1 0 0,-1-1 0 0 0,1 1 0 0 0,0-1 0 0 0,0 1 0 0 0,-1-1-1 0 0,1 1 1 0 0,0-1 0 0 0,0 0 0 0 0,0 1 0 0 0,0-1 0 0 0,-1 0-1 0 0,1 0 1 0 0,0 0 0 0 0,0 0 0 0 0,0 0 0 0 0,0 0 0 0 0,1 0-1 0 0,0 0 2 0 0,0 0 0 0 0,1-1 1 0 0,-1 0-1 0 0,0 1 0 0 0,0-1 0 0 0,0 0 0 0 0,0 0 0 0 0,4-2 0 0 0,0-2-15 0 0,0 0 0 0 0,1 0-1 0 0,-1-1 1 0 0,5-6 0 0 0,5-8-653 0 0,22-39 0 0 0,-5 8 66 0 0,-13 20 385 0 0,-11 17-9 0 0,0 0 1 0 0,1 0-1 0 0,1 1 0 0 0,0 0 0 0 0,0 1 1 0 0,15-11-1 0 0,-26 22 213 0 0,1 0 0 0 0,0 0 0 0 0,0 1 0 0 0,0-1 0 0 0,0 0 0 0 0,1 1 0 0 0,-1-1 0 0 0,0 0-1 0 0,0 1 1 0 0,0-1 0 0 0,0 1 0 0 0,1 0 0 0 0,-1-1 0 0 0,0 1 0 0 0,0 0 0 0 0,1 0 0 0 0,-1 0 0 0 0,0 0 0 0 0,0 0 0 0 0,1 0 0 0 0,-1 0 0 0 0,0 0 0 0 0,1 1 0 0 0,-1-1-1 0 0,1 1 1 0 0,-1 0-18 0 0,1 0 0 0 0,-1 0 0 0 0,0 0 0 0 0,0 1 0 0 0,0-1-1 0 0,0 0 1 0 0,0 1 0 0 0,0-1 0 0 0,-1 0 0 0 0,1 1 0 0 0,0-1-1 0 0,-1 1 1 0 0,1-1 0 0 0,-1 1 0 0 0,1 0 0 0 0,-1-1 0 0 0,0 1 0 0 0,1 3-1 0 0,-1 4 133 0 0,0 0-1 0 0,0 0 0 0 0,-1 0 0 0 0,0 0 1 0 0,-1 0-1 0 0,0 0 0 0 0,0 0 0 0 0,-1 0 1 0 0,0 0-1 0 0,-1-1 0 0 0,1 0 0 0 0,-2 1 1 0 0,1-1-1 0 0,-1-1 0 0 0,0 1 1 0 0,-1-1-1 0 0,0 0 0 0 0,-8 7 0 0 0,4-4-326 0 0,-1 0-1 0 0,-14 9 1 0 0,21-17 174 0 0,0 1 0 0 0,0-1 0 0 0,0 0 0 0 0,-1 0 0 0 0,1 0 0 0 0,0-1 0 0 0,-1 0 0 0 0,1 1 0 0 0,-1-2 0 0 0,1 1 0 0 0,-6 0 0 0 0,9-1 28 0 0,0 0 1 0 0,0 0-1 0 0,0 0 0 0 0,0 0 0 0 0,0 0 0 0 0,1 0 0 0 0,-1 0 1 0 0,0 0-1 0 0,0-1 0 0 0,0 1 0 0 0,0 0 0 0 0,0-1 0 0 0,1 1 1 0 0,-1 0-1 0 0,0-1 0 0 0,0 1 0 0 0,0-1 0 0 0,1 1 0 0 0,-1-1 0 0 0,0 0 1 0 0,1 1-1 0 0,-1-1 0 0 0,1 0 0 0 0,-1 1 0 0 0,0-1 0 0 0,1 0 1 0 0,0 0-1 0 0,-1 1 0 0 0,1-1 0 0 0,-1 0 0 0 0,1 0 0 0 0,0 0 1 0 0,0 0-1 0 0,-1 0 0 0 0,1 1 0 0 0,0-1 0 0 0,0 0 0 0 0,0 0 0 0 0,0 0 1 0 0,0 0-1 0 0,0 0 0 0 0,0 0 0 0 0,0 0 0 0 0,1-1 0 0 0,-1 0-41 0 0,1-1 0 0 0,0 1 0 0 0,0-1-1 0 0,0 1 1 0 0,0 0 0 0 0,0-1 0 0 0,0 1-1 0 0,0 0 1 0 0,1 0 0 0 0,-1 0 0 0 0,1 0-1 0 0,-1 0 1 0 0,1 0 0 0 0,0 0 0 0 0,3-2-1 0 0,11-4 466 0 0,0 1 0 0 0,0 1 0 0 0,0 0 0 0 0,21-4 0 0 0,10-4 314 0 0,24-11-2840 0 0,-54 19-5125 0 0</inkml:trace>
  <inkml:trace contextRef="#ctx0" brushRef="#br0" timeOffset="1945.41">1531 528 23039 0 0,'6'-2'1126'0'0,"19"-5"-618"0"0,27-2 0 0 0,2 0-122 0 0,127-26-2292 0 0,-125 29-1209 0 0,-42 6-4343 0 0</inkml:trace>
  <inkml:trace contextRef="#ctx0" brushRef="#br0" timeOffset="2302.07">282 435 19351 0 0,'-2'0'424'0'0,"2"0"88"0"0,0 0 24 0 0,0 0 8 0 0,5-4-440 0 0,4 1-104 0 0,0-2 0 0 0,8-1 0 0 0,-1 2-120 0 0,5 0-40 0 0,2-1-16 0 0,5 1 0 0 0,2 1 176 0 0,3-1 0 0 0,4-1 0 0 0,5 1-5543 0 0,0 2-1137 0 0</inkml:trace>
  <inkml:trace contextRef="#ctx0" brushRef="#br0" timeOffset="4864.11">2185 837 13792 0 0,'0'0'314'0'0,"0"0"46"0"0,0 0 22 0 0,0 0-50 0 0,0 0-175 0 0,0 0 88 0 0,0 0 62 0 0,14-6 955 0 0,8-3 663 0 0,-19 8-1845 0 0,1 0 1 0 0,0-1-1 0 0,-1 1 1 0 0,1-1-1 0 0,-1 0 0 0 0,0 0 1 0 0,5-3-1 0 0,12-13-16 0 0,-1 0-1 0 0,0-2 0 0 0,20-27 1 0 0,-7 9-617 0 0,-23 28 2 0 0,0-1 0 0 0,15-23 0 0 0,-22 29 472 0 0,-4 5 3 0 0,-7 11-57 0 0,-13 18 5 0 0,13-11 206 0 0,-27 54 1060 0 0,31-62-995 0 0,2 0 0 0 0,-1 1-1 0 0,1 0 1 0 0,1 0 0 0 0,-2 11-1 0 0,4-20-142 0 0,0-1 0 0 0,-1 1 0 0 0,1-1 0 0 0,0 1 0 0 0,0-1 0 0 0,1 1 0 0 0,-1-1 0 0 0,0 1 0 0 0,0-1 0 0 0,1 1 0 0 0,-1-1 0 0 0,1 1 0 0 0,-1-1 0 0 0,1 0 0 0 0,-1 1 0 0 0,1-1 0 0 0,0 0 0 0 0,0 1 0 0 0,0-1 0 0 0,0 0 0 0 0,0 0 0 0 0,0 0 0 0 0,0 0 0 0 0,0 0 0 0 0,0 0 0 0 0,1 0 0 0 0,1 1 0 0 0,-2-1 0 0 0,1-1 0 0 0,0 1 0 0 0,0-1 0 0 0,0 0 0 0 0,0 1 0 0 0,0-1 0 0 0,-1 0 0 0 0,1 0 0 0 0,0 0 0 0 0,0 0 0 0 0,0-1 0 0 0,0 1 0 0 0,0 0 0 0 0,0-1 0 0 0,-1 0 0 0 0,1 1 0 0 0,0-1 0 0 0,0 0 0 0 0,-1 0 0 0 0,1 0 0 0 0,2-2 0 0 0,15-9-276 0 0,-1-1-1 0 0,-1-1 0 0 0,0-1 0 0 0,21-23 0 0 0,-36 35 176 0 0,1 0 0 0 0,-1 0-1 0 0,0-1 1 0 0,0 1 0 0 0,0-1-1 0 0,0 1 1 0 0,1-7 0 0 0,-5 16 535 0 0,1-4-334 0 0,0 0 0 0 0,0 1 0 0 0,0-1 0 0 0,0 0 0 0 0,1 0 0 0 0,-1 1 0 0 0,1-1-1 0 0,0 1 1 0 0,-1-1 0 0 0,1 1 0 0 0,1 4 0 0 0,-1-4-35 0 0,2 8 55 0 0,0-1 0 0 0,1 0-1 0 0,4 12 1 0 0,-6-20-119 0 0,-1 0 0 0 0,1 0 0 0 0,0 0 1 0 0,0 0-1 0 0,1 0 0 0 0,-1 0 0 0 0,0 0 0 0 0,1-1 0 0 0,-1 1 0 0 0,1 0 1 0 0,-1-1-1 0 0,1 1 0 0 0,0-1 0 0 0,0 1 0 0 0,-1-1 0 0 0,1 0 1 0 0,0 0-1 0 0,0 0 0 0 0,0 0 0 0 0,1 0 0 0 0,1 0 0 0 0,-2-1 0 0 0,0 0-1 0 0,-1 0 0 0 0,1 0 1 0 0,0-1-1 0 0,0 1 0 0 0,-1 0 0 0 0,1-1 1 0 0,-1 0-1 0 0,1 1 0 0 0,0-1 1 0 0,-1 0-1 0 0,1 0 0 0 0,-1 0 1 0 0,0 0-1 0 0,1 0 0 0 0,-1 0 0 0 0,0 0 1 0 0,1 0-1 0 0,0-3 0 0 0,22-27-73 0 0,-24 31 67 0 0,10-15-235 0 0,-1 1 0 0 0,-1-2 1 0 0,0 1-1 0 0,-1-1 0 0 0,-1 0 0 0 0,0 0 0 0 0,5-26 0 0 0,-11 41 308 0 0,0 0-1 0 0,0 0 0 0 0,0 1 0 0 0,0-1 0 0 0,0 0 0 0 0,0 0 0 0 0,0 1 1 0 0,0-1-1 0 0,-1 0 0 0 0,1 1 0 0 0,0-1 0 0 0,0 0 0 0 0,-1 0 0 0 0,1 0 0 0 0,-4 0 616 0 0,1 7-372 0 0,3-6-310 0 0,0 1 0 0 0,0-1 0 0 0,0 1 0 0 0,0-1 0 0 0,1 1 0 0 0,-1 0 0 0 0,0-1 0 0 0,0 1 0 0 0,0-1 0 0 0,1 1 0 0 0,-1-1 0 0 0,0 1 0 0 0,0-1 0 0 0,1 1 0 0 0,-1-1 0 0 0,0 0 0 0 0,1 1 0 0 0,-1-1 0 0 0,1 1 0 0 0,-1-1 0 0 0,0 0 0 0 0,1 1 0 0 0,-1-1 0 0 0,1 0 0 0 0,-1 0 0 0 0,1 1 0 0 0,-1-1 0 0 0,1 0 0 0 0,-1 0 0 0 0,1 0 0 0 0,0 1 0 0 0,19 4 0 0 0,-12-5 9 0 0,0 0-1 0 0,0 0 0 0 0,1-1 0 0 0,-1 0 1 0 0,0-1-1 0 0,0 0 0 0 0,10-3 0 0 0,17-4-1450 0 0,-31 7 1371 0 0,0 0-1 0 0,0 0 1 0 0,0-1-1 0 0,0 1 1 0 0,-1-1-1 0 0,0 1 1 0 0,6-6-1 0 0,-9 7 263 0 0,0 1 80 0 0,0 0 17 0 0,0 0-4 0 0,0 0-43 0 0,0 0-17 0 0,0 0-7 0 0,0 1-37 0 0,0 2-144 0 0,0-1-36 0 0,-1 0 0 0 0,0-1 0 0 0,1 1 0 0 0,-1-1 0 0 0,0 1 0 0 0,0-1 0 0 0,0 0 0 0 0,0 1 0 0 0,0-1 0 0 0,0 0 0 0 0,-2 2 0 0 0,-1 1 0 0 0,-14 21-14 0 0,6-11 103 0 0,3-2 985 0 0,2-2-730 0 0,0-1 0 0 0,-10 21 1 0 0,15-26-353 0 0,1-1 0 0 0,0 0 0 0 0,0 1 0 0 0,0 0 1 0 0,0-1-1 0 0,0 1 0 0 0,1-1 0 0 0,0 1 0 0 0,0 0 1 0 0,0-1-1 0 0,0 1 0 0 0,0 0 0 0 0,2 6 0 0 0,-2-9 8 0 0,1 0 0 0 0,-1 0 0 0 0,1 0 0 0 0,-1-1 0 0 0,1 1 0 0 0,-1 0 0 0 0,1 0 0 0 0,0 0 0 0 0,-1-1 0 0 0,1 1 0 0 0,0 0 0 0 0,0-1 0 0 0,-1 1 0 0 0,1 0 0 0 0,0-1 0 0 0,0 1 0 0 0,0-1 0 0 0,0 0 0 0 0,0 1 0 0 0,0-1 0 0 0,0 0 0 0 0,0 1 0 0 0,0-1 0 0 0,0 0 0 0 0,0 0 0 0 0,0 0 0 0 0,0 0 0 0 0,0 0 0 0 0,0 0 0 0 0,0 0 0 0 0,0 0 0 0 0,0 0 0 0 0,0-1 0 0 0,0 1 0 0 0,1-1 0 0 0,2 1 0 0 0,-1-1 0 0 0,0 0 0 0 0,0 0 0 0 0,0 0 0 0 0,-1-1 0 0 0,1 1 0 0 0,0-1 0 0 0,0 0 0 0 0,-1 1 0 0 0,5-4 0 0 0,58-57 0 0 0,-35 25-498 0 0,-1-1 0 0 0,-2-1 0 0 0,24-48 0 0 0,-23 33 498 0 0,-12 23 0 0 0,19-30 0 0 0,-15 28 0 0 0,18-39 0 0 0,-26 43 0 0 0,-12 29 0 0 0,0-1 0 0 0,0 1 0 0 0,0 0 0 0 0,0 0 0 0 0,0 0 0 0 0,0 0 0 0 0,0-1 0 0 0,0 1 0 0 0,0 0 0 0 0,0 0 0 0 0,0 0 0 0 0,0 0 0 0 0,0-1 0 0 0,0 1 0 0 0,0 0 0 0 0,0 0 0 0 0,0 0 0 0 0,0 0 0 0 0,0-1 0 0 0,0 1 0 0 0,0 0 0 0 0,0 0 0 0 0,0 0 0 0 0,-1 0 0 0 0,1-1 0 0 0,0 1 0 0 0,0 0 0 0 0,0 0 0 0 0,0 0 0 0 0,0 0 0 0 0,0 0 0 0 0,0 0 0 0 0,-1 0 0 0 0,1-1 0 0 0,0 1 0 0 0,0 0 0 0 0,0 0 0 0 0,0 0 0 0 0,0 0 0 0 0,-1 0 0 0 0,1 0 0 0 0,0 0 0 0 0,0 0 0 0 0,0 0 0 0 0,0 0 0 0 0,-1 0 0 0 0,1 0 0 0 0,0 0 0 0 0,0 0 0 0 0,0 0 0 0 0,0 0 0 0 0,-1 0 0 0 0,1 0 0 0 0,0 0 0 0 0,0 0 0 0 0,-7 1 0 0 0,5 1 0 0 0,-1-1 0 0 0,0 1 0 0 0,0-1 0 0 0,1 1 0 0 0,-1 0 0 0 0,1 0 0 0 0,-1 0 0 0 0,1 0 0 0 0,0 1 0 0 0,0-1 0 0 0,0 0 0 0 0,-3 6 0 0 0,-2 3 0 0 0,-8 21 0 0 0,10-22 0 0 0,-33 77 356 0 0,-16 34 344 0 0,-32 83 1676 0 0,83-198-2153 0 0,1 1-141 0 0,-1 0 1 0 0,1 0 0 0 0,0 0-1 0 0,-2 11 1 0 0,4-17-84 0 0,0 0 0 0 0,0 0 0 0 0,0 0 1 0 0,0 1-1 0 0,0-1 0 0 0,0 0 0 0 0,0 0 1 0 0,0 0-1 0 0,0 1 0 0 0,0-1 0 0 0,1 0 0 0 0,-1 0 1 0 0,1 0-1 0 0,-1 0 0 0 0,1 0 0 0 0,-1 0 0 0 0,1 0 1 0 0,-1 0-1 0 0,1 0 0 0 0,0 0 0 0 0,0 0 1 0 0,0 0-1 0 0,-1 0 0 0 0,1 0 0 0 0,0 0 0 0 0,0-1 1 0 0,0 1-1 0 0,0 0 0 0 0,0-1 0 0 0,0 1 0 0 0,1-1 1 0 0,-1 1-1 0 0,0-1 0 0 0,1 1 0 0 0,3 0-60 0 0,0-1-1 0 0,0 1 0 0 0,-1-1 1 0 0,1 1-1 0 0,0-1 0 0 0,0-1 1 0 0,0 1-1 0 0,0-1 1 0 0,-1 0-1 0 0,1 0 0 0 0,0 0 1 0 0,0-1-1 0 0,-1 1 0 0 0,1-1 1 0 0,-1 0-1 0 0,0 0 0 0 0,0-1 1 0 0,1 0-1 0 0,-1 1 0 0 0,-1-1 1 0 0,1-1-1 0 0,3-3 1 0 0,8-8-666 0 0,-1-1 1 0 0,-1 0 0 0 0,20-33 0 0 0,-27 39 527 0 0,55-90-2825 0 0,52-113 0 0 0,-16 25-2718 0 0,-119 243 14693 0 0,1 8-6658 0 0,4-12-2347 0 0,-27 57-1 0 0,-14-5 1619 0 0,-79 109 0 0 0,135-210-1534 0 0,0 0 0 0 0,0 1 0 0 0,1-1 0 0 0,-1 1 0 0 0,1 0 0 0 0,-1-1 0 0 0,1 1 0 0 0,0 0 0 0 0,0 0 0 0 0,0 0 0 0 0,0-1 0 0 0,1 1 0 0 0,-1 0 0 0 0,1 0 0 0 0,0 0 0 0 0,0 4 0 0 0,0-7-40 0 0,0 0 0 0 0,1 1 1 0 0,-1-1-1 0 0,1 0 0 0 0,-1 1 0 0 0,1-1 1 0 0,-1 0-1 0 0,0 0 0 0 0,1 0 0 0 0,-1 0 1 0 0,1 1-1 0 0,-1-1 0 0 0,1 0 1 0 0,-1 0-1 0 0,1 0 0 0 0,0 0 0 0 0,-1 0 1 0 0,1 0-1 0 0,-1 0 0 0 0,1 0 1 0 0,-1 0-1 0 0,1-1 0 0 0,-1 1 0 0 0,1 0 1 0 0,-1 0-1 0 0,0 0 0 0 0,1 0 0 0 0,-1-1 1 0 0,1 1-1 0 0,-1 0 0 0 0,1-1 1 0 0,0 1-1 0 0,18-11 269 0 0,17-15-1350 0 0,43-42-1 0 0,-12 10 555 0 0,-43 40-259 0 0,45-28 0 0 0,-68 46 778 0 0,-1-1 0 0 0,1 1 0 0 0,-1-1 0 0 0,1 1-1 0 0,-1 0 1 0 0,1 0 0 0 0,-1-1 0 0 0,1 1-1 0 0,0 0 1 0 0,-1 0 0 0 0,1 0 0 0 0,-1-1 0 0 0,1 1-1 0 0,0 0 1 0 0,-1 0 0 0 0,1 0 0 0 0,0 0-1 0 0,-1 0 1 0 0,1 0 0 0 0,-1 0 0 0 0,1 1 0 0 0,0-1-1 0 0,-1 0 1 0 0,1 0 0 0 0,-1 0 0 0 0,2 1-1 0 0,-2 0 19 0 0,1-1-1 0 0,-1 1 0 0 0,1 0 0 0 0,-1-1 0 0 0,0 1 0 0 0,1 0 0 0 0,-1 0 0 0 0,0-1 1 0 0,0 1-1 0 0,0 0 0 0 0,1 0 0 0 0,-1 0 0 0 0,0-1 0 0 0,0 1 0 0 0,0 0 0 0 0,0 0 0 0 0,0 0 1 0 0,-1 4 87 0 0,1-1 1 0 0,-1 1 0 0 0,0-1 0 0 0,0 1-1 0 0,-4 7 1 0 0,-27 61 2773 0 0,27-64-2629 0 0,2 1-1 0 0,0 0 1 0 0,0 0-1 0 0,-2 11 1 0 0,5-20-206 0 0,-1 1 0 0 0,1-1 0 0 0,0 1 0 0 0,0-1 1 0 0,0 1-1 0 0,0-1 0 0 0,0 1 0 0 0,0-1 1 0 0,0 1-1 0 0,0-1 0 0 0,1 1 0 0 0,-1-1 0 0 0,1 1 1 0 0,-1-1-1 0 0,1 1 0 0 0,-1-1 0 0 0,1 0 0 0 0,0 1 1 0 0,0-1-1 0 0,0 0 0 0 0,0 0 0 0 0,0 1 0 0 0,0-1 1 0 0,0 0-1 0 0,0 0 0 0 0,0 0 0 0 0,0 0 0 0 0,1 0 1 0 0,-1 0-1 0 0,0-1 0 0 0,1 1 0 0 0,-1 0 0 0 0,0-1 1 0 0,1 1-1 0 0,-1-1 0 0 0,1 1 0 0 0,-1-1 0 0 0,1 0 1 0 0,-1 0-1 0 0,3 1 0 0 0,2-1-198 0 0,-1 0 1 0 0,1 0-1 0 0,0 0 0 0 0,-1 0 1 0 0,1-1-1 0 0,0 0 0 0 0,-1 0 0 0 0,1-1 1 0 0,9-4-1 0 0,1-2-4977 0 0,1 0-1672 0 0</inkml:trace>
  <inkml:trace contextRef="#ctx0" brushRef="#br0" timeOffset="5241.85">2850 562 21191 0 0,'0'0'480'0'0,"0"0"67"0"0,0 0 32 0 0,8 0 123 0 0,19-2-691 0 0,43 1 0 0 0,16 0-13 0 0,93-29-1564 0 0,-142 21-6267 0 0</inkml:trace>
  <inkml:trace contextRef="#ctx0" brushRef="#br0" timeOffset="5242.85">2881 360 27359 0 0,'-12'8'608'0'0,"7"-8"120"0"0,-4 2 24 0 0,4-2 8 0 0,5 0-608 0 0,0 0-152 0 0,3 0 0 0 0,4 0-12128 0 0</inkml:trace>
  <inkml:trace contextRef="#ctx0" brushRef="#br0" timeOffset="8322.5">3742 913 15664 0 0,'0'0'356'0'0,"-6"-3"1054"0"0,7 2-1254 0 0,0-1 0 0 0,0 1-1 0 0,1-1 1 0 0,-1 1 0 0 0,0 0-1 0 0,0 0 1 0 0,1-1 0 0 0,-1 1-1 0 0,1 0 1 0 0,-1 0 0 0 0,1 1 0 0 0,2-2-1 0 0,25-9 371 0 0,-13 5 357 0 0,-4 1-817 0 0,0-2 1 0 0,-1 1-1 0 0,1-2 0 0 0,-1 1 0 0 0,-1-1 0 0 0,0-1 0 0 0,0 0 0 0 0,0-1 1 0 0,13-18-1 0 0,1-5-93 0 0,37-68 0 0 0,94-225-925 0 0,-149 314 835 0 0,-1-1 0 0 0,-1 1 0 0 0,0-1 0 0 0,-1 0 0 0 0,-1 0 0 0 0,0 0 0 0 0,1-20 0 0 0,-3 33 117 0 0,0 0-1 0 0,0 0 1 0 0,0 0-1 0 0,0 0 1 0 0,0 0-1 0 0,0 0 0 0 0,0 0 1 0 0,0-1-1 0 0,0 1 1 0 0,0 0-1 0 0,0 0 1 0 0,0 0-1 0 0,0 0 0 0 0,0 0 1 0 0,0 0-1 0 0,0 0 1 0 0,0 0-1 0 0,0-1 0 0 0,0 1 1 0 0,0 0-1 0 0,-1 0 1 0 0,1 0-1 0 0,0 0 1 0 0,0 0-1 0 0,0 0 0 0 0,0 0 1 0 0,0 0-1 0 0,0 0 1 0 0,0 0-1 0 0,0 0 1 0 0,0 0-1 0 0,0 0 0 0 0,0 0 1 0 0,-1 0-1 0 0,1 0 1 0 0,0-1-1 0 0,0 1 1 0 0,0 0-1 0 0,0 0 0 0 0,0 0 1 0 0,0 0-1 0 0,0 0 1 0 0,0 0-1 0 0,-1 0 1 0 0,1 0-1 0 0,0 0 0 0 0,0 0 1 0 0,0 1-1 0 0,0-1 1 0 0,0 0-1 0 0,0 0 1 0 0,0 0-1 0 0,0 0 0 0 0,-1 0 1 0 0,1 0-1 0 0,0 0 1 0 0,0 0-1 0 0,0 0 1 0 0,0 0-1 0 0,0 0 0 0 0,0 0 1 0 0,0 0-1 0 0,0 0 1 0 0,0 0-1 0 0,0 1 1 0 0,0-1-1 0 0,0 0 0 0 0,0 0 1 0 0,0 0-1 0 0,-6 5-66 0 0,6-5 61 0 0,-3 4-26 0 0,1 0-1 0 0,-1 0 1 0 0,1 0-1 0 0,0 0 1 0 0,0 1 0 0 0,-2 5-1 0 0,-3 7-27 0 0,-111 238 1864 0 0,60-124 120 0 0,54-123-1797 0 0,-48 116 2237 0 0,49-117-2299 0 0,0 0-52 0 0,1-1-1 0 0,0 1 1 0 0,0-1-1 0 0,1 1 1 0 0,0 0-1 0 0,0-1 1 0 0,0 8-1 0 0,1-13-12 0 0,0-1 1 0 0,0 1-1 0 0,0-1 0 0 0,0 0 1 0 0,0 1-1 0 0,0-1 0 0 0,0 0 0 0 0,1 1 1 0 0,-1-1-1 0 0,0 0 0 0 0,0 1 1 0 0,0-1-1 0 0,1 0 0 0 0,-1 1 0 0 0,0-1 1 0 0,0 0-1 0 0,1 1 0 0 0,-1-1 0 0 0,0 0 1 0 0,0 0-1 0 0,1 1 0 0 0,-1-1 1 0 0,0 0-1 0 0,1 0 0 0 0,-1 0 0 0 0,1 1 1 0 0,-1-1-1 0 0,1 0 0 0 0,12-2 8 0 0,11-12-88 0 0,122-114-1848 0 0,-124 107 1221 0 0,-17 16 359 0 0,0 0 1 0 0,0 1-1 0 0,0-1 1 0 0,1 1-1 0 0,-1 0 0 0 0,1 0 1 0 0,12-5-1 0 0,-18 9 301 0 0,1 0 0 0 0,-1-1 0 0 0,0 1 0 0 0,0 0 0 0 0,1 0 0 0 0,-1 0 0 0 0,0 0 0 0 0,1 0 0 0 0,-1 0 0 0 0,0 0 0 0 0,1 0 0 0 0,-1 0 0 0 0,0 0 0 0 0,0 0 0 0 0,1 0-1 0 0,-1 0 1 0 0,0 0 0 0 0,1 0 0 0 0,-1 0 0 0 0,0 0 0 0 0,0 0 0 0 0,1 1 0 0 0,-1-1 0 0 0,0 0 0 0 0,1 0 0 0 0,-1 0 0 0 0,0 0 0 0 0,0 1 0 0 0,0-1 0 0 0,1 0 0 0 0,-1 0 0 0 0,0 1-1 0 0,0-1 1 0 0,0 0 0 0 0,1 0 0 0 0,-1 1 0 0 0,0-1 0 0 0,0 0 0 0 0,0 1 0 0 0,1 16-720 0 0,-2-11 866 0 0,0 0-1 0 0,-1 0 1 0 0,-3 10 0 0 0,-1-4 540 0 0,-2 3 471 0 0,2 0 0 0 0,-1 0 0 0 0,-3 16-1 0 0,10-30-1111 0 0,-1 0-1 0 0,1 0 0 0 0,0 0 1 0 0,0 0-1 0 0,0 0 0 0 0,0 0 1 0 0,-1 0-1 0 0,1 0 0 0 0,1 0 1 0 0,-1 0-1 0 0,0 0 0 0 0,0 0 1 0 0,0 0-1 0 0,0 0 0 0 0,1 0 1 0 0,-1 0-1 0 0,0 0 0 0 0,1 0 1 0 0,-1 0-1 0 0,1 0 0 0 0,-1-1 1 0 0,1 1-1 0 0,0 0 0 0 0,-1 0 1 0 0,1 0-1 0 0,0-1 0 0 0,-1 1 1 0 0,1 0-1 0 0,0-1 0 0 0,0 1 1 0 0,0-1-1 0 0,-1 1 0 0 0,1-1 1 0 0,0 1-1 0 0,0-1 0 0 0,0 0 1 0 0,0 1-1 0 0,0-1 0 0 0,0 0 1 0 0,0 0-1 0 0,0 0 0 0 0,0 1 1 0 0,0-1-1 0 0,0 0 0 0 0,0 0 1 0 0,0-1-1 0 0,0 1 0 0 0,0 0 1 0 0,0 0-1 0 0,0 0 0 0 0,0-1 1 0 0,0 1-1 0 0,0 0 0 0 0,0-1 1 0 0,-1 1-1 0 0,1-1 0 0 0,0 1 1 0 0,0-1-1 0 0,0 1 0 0 0,0-1 1 0 0,-1 0-1 0 0,2-1 0 0 0,4-3-185 0 0,13-12-312 0 0,0 0 0 0 0,-1-2 0 0 0,24-32 0 0 0,30-48-904 0 0,-64 90 1523 0 0,-7 8-53 0 0,-3 3-11 0 0,-2 2-28 0 0,-6 7 280 0 0,1 1 1 0 0,-1 0-1 0 0,2 0 0 0 0,-10 18 1 0 0,15-24-265 0 0,0 0 0 0 0,0 1 0 0 0,1-1 0 0 0,0 1 0 0 0,0-1 0 0 0,1 1 0 0 0,-1 0 0 0 0,1 0 0 0 0,1-1 0 0 0,-1 1 0 0 0,2 13 0 0 0,-1-19 17 0 0,1 1 1 0 0,-1-1-1 0 0,1 1 0 0 0,-1-1 0 0 0,1 0 0 0 0,-1 1 0 0 0,1-1 0 0 0,0 1 0 0 0,0-1 0 0 0,-1 0 0 0 0,1 0 0 0 0,0 1 0 0 0,0-1 0 0 0,0 0 0 0 0,1 0 1 0 0,-1 0-1 0 0,0 0 0 0 0,0 0 0 0 0,1 0 0 0 0,-1-1 0 0 0,0 1 0 0 0,1 0 0 0 0,-1-1 0 0 0,1 1 0 0 0,-1-1 0 0 0,1 1 0 0 0,-1-1 0 0 0,1 1 1 0 0,-1-1-1 0 0,1 0 0 0 0,-1 0 0 0 0,1 0 0 0 0,2 0 0 0 0,2-1-157 0 0,-1 1 0 0 0,1-1 1 0 0,0 0-1 0 0,-1 0 0 0 0,0 0 1 0 0,1-1-1 0 0,-1 0 0 0 0,6-3 0 0 0,0-1-231 0 0,0-1 0 0 0,-1 0-1 0 0,0 0 1 0 0,14-14 0 0 0,34-41-899 0 0,-3 3-349 0 0,-37 40 1058 0 0,-7 9 193 0 0,22-20 0 0 0,-32 30 323 0 0,-1 0-1 0 0,0-1 0 0 0,1 1 0 0 0,-1 0 0 0 0,0-1 0 0 0,1 1 0 0 0,-1 0 0 0 0,0 0 0 0 0,1-1 0 0 0,-1 1 0 0 0,1 0 0 0 0,-1 0 0 0 0,0 0 0 0 0,1 0 1 0 0,-1 0-1 0 0,1 0 0 0 0,-1-1 0 0 0,1 1 0 0 0,-1 0 0 0 0,1 0 0 0 0,-1 0 0 0 0,0 1 0 0 0,1-1 0 0 0,-1 0 0 0 0,1 0 0 0 0,-1 0 0 0 0,1 0 0 0 0,0 1 11 0 0,-1-1-1 0 0,0 1 0 0 0,0-1 0 0 0,1 1 0 0 0,-1-1 0 0 0,0 1 0 0 0,0 0 0 0 0,1-1 0 0 0,-1 1 0 0 0,0-1 0 0 0,0 1 0 0 0,0 0 0 0 0,0-1 0 0 0,0 1 0 0 0,0 0 0 0 0,0-1 0 0 0,0 2 0 0 0,-8 33 642 0 0,6-28-356 0 0,1 2-183 0 0,-2 1 258 0 0,1-1 1 0 0,0 1 0 0 0,1 0 0 0 0,0 0 0 0 0,1-1 0 0 0,0 1 0 0 0,0 0-1 0 0,4 19 1 0 0,-4-29-368 0 0,0 1 0 0 0,1 0 0 0 0,-1-1 0 0 0,0 1-1 0 0,1-1 1 0 0,-1 1 0 0 0,1-1 0 0 0,-1 1 0 0 0,0-1-1 0 0,1 1 1 0 0,-1-1 0 0 0,1 0 0 0 0,-1 1 0 0 0,1-1-1 0 0,0 1 1 0 0,-1-1 0 0 0,1 0 0 0 0,0 1-1 0 0,14 10-76 0 0,-14-11-249 0 0,-1 0-142 0 0,0 0-40 0 0,5-8-101 0 0,-3-9 608 0 0,0 0 0 0 0,-1 0 0 0 0,-3-26 0 0 0,1 3 0 0 0,1 19-140 0 0,0-1-510 0 0,-3-30 0 0 0,3 52 627 0 0,0-1-1 0 0,0 0 0 0 0,0 1 0 0 0,0-1 0 0 0,0 0 0 0 0,0 0 1 0 0,0 1-1 0 0,-1-1 0 0 0,1 0 0 0 0,0 1 0 0 0,0-1 0 0 0,-1 0 1 0 0,1 1-1 0 0,0-1 0 0 0,-1 1 0 0 0,1-1 0 0 0,-1 0 0 0 0,1 1 0 0 0,-1-1 1 0 0,1 1-1 0 0,-1-1 0 0 0,1 1 0 0 0,-1 0 0 0 0,0-1 0 0 0,0 1 1 0 0,0-1 34 0 0,0 1 1 0 0,0 0 0 0 0,0 0 0 0 0,1 0 0 0 0,-1 1 0 0 0,0-1-1 0 0,0 0 1 0 0,0 0 0 0 0,0 0 0 0 0,0 1 0 0 0,0-1 0 0 0,1 0-1 0 0,-1 1 1 0 0,0-1 0 0 0,0 1 0 0 0,-1 0 0 0 0,-3 3 227 0 0,0 1 0 0 0,0-1 0 0 0,1 1-1 0 0,-5 5 1 0 0,-1 4 189 0 0,0 0 0 0 0,2 1-1 0 0,-1 0 1 0 0,2 1 0 0 0,0 0-1 0 0,1 0 1 0 0,0 0-1 0 0,1 1 1 0 0,1 0 0 0 0,-3 27-1 0 0,7-40-418 0 0,0-1 0 0 0,0 1-1 0 0,0 0 1 0 0,1 0 0 0 0,-1 0-1 0 0,1-1 1 0 0,0 1 0 0 0,0 0-1 0 0,0-1 1 0 0,1 1 0 0 0,-1-1 0 0 0,1 1-1 0 0,0-1 1 0 0,4 6 0 0 0,-5-7-60 0 0,0-1 0 0 0,0 0 1 0 0,0 0-1 0 0,0 0 0 0 0,1 0 1 0 0,-1 0-1 0 0,0-1 0 0 0,0 1 1 0 0,1 0-1 0 0,-1 0 0 0 0,0-1 1 0 0,1 1-1 0 0,-1-1 0 0 0,1 1 1 0 0,-1-1-1 0 0,1 0 0 0 0,-1 1 1 0 0,1-1-1 0 0,-1 0 1 0 0,1 0-1 0 0,-1 0 0 0 0,1 0 1 0 0,-1 0-1 0 0,1 0 0 0 0,-1-1 1 0 0,1 1-1 0 0,-1-1 0 0 0,0 1 1 0 0,1-1-1 0 0,-1 1 0 0 0,1-1 1 0 0,-1 0-1 0 0,0 1 0 0 0,0-1 1 0 0,1 0-1 0 0,-1 0 0 0 0,0 0 1 0 0,0 0-1 0 0,2-2 0 0 0,1-2-273 0 0,1 0-1 0 0,0-1 0 0 0,-1 1 1 0 0,0-1-1 0 0,-1 0 1 0 0,6-11-1 0 0,-6 11 51 0 0,0-1 0 0 0,0 1-1 0 0,1 0 1 0 0,0 1 0 0 0,0-1 0 0 0,7-6-1 0 0,-11 12 275 0 0,0 0 0 0 0,1 0-1 0 0,-1 0 1 0 0,0 0-1 0 0,0 0 1 0 0,0 1-1 0 0,1-1 1 0 0,-1 0-1 0 0,0 0 1 0 0,0 0-1 0 0,0 0 1 0 0,1 0-1 0 0,-1 1 1 0 0,0-1-1 0 0,0 0 1 0 0,0 0-1 0 0,0 0 1 0 0,1 1-1 0 0,-1-1 1 0 0,0 0-1 0 0,0 0 1 0 0,0 0-1 0 0,0 1 1 0 0,0-1-1 0 0,0 0 1 0 0,0 0-1 0 0,0 1 1 0 0,0-1-1 0 0,0 0 1 0 0,0 0-1 0 0,0 1 1 0 0,0-1-1 0 0,3 10 81 0 0,-1 23 1118 0 0,-2-1 0 0 0,-4 44-1 0 0,-14 63-814 0 0,11-101-383 0 0,-20 65 0 0 0,21-85 0 0 0,0-1 0 0 0,-2 0 0 0 0,0-1 0 0 0,-1 0 0 0 0,-20 28 0 0 0,4-18 0 0 0,23-25 0 0 0,1 1 0 0 0,-1-1 0 0 0,0 1 0 0 0,0-1 0 0 0,0 0 0 0 0,0 0 0 0 0,-1 0 0 0 0,1 0 0 0 0,0 0 0 0 0,0 0 0 0 0,-1 0 0 0 0,-3 0 0 0 0,5-1-1 0 0,0 0 0 0 0,0 0 0 0 0,1 0 0 0 0,-1 0 0 0 0,0 0 0 0 0,0-1 0 0 0,1 1 0 0 0,-1 0 0 0 0,0 0 0 0 0,0-1 0 0 0,1 1 0 0 0,-1 0 0 0 0,0-1 0 0 0,1 1 0 0 0,-1 0 0 0 0,0-1 0 0 0,1 1-1 0 0,-1-1 1 0 0,1 1 0 0 0,-1-1 0 0 0,1 0 0 0 0,-1 1 0 0 0,1-1 0 0 0,-1-1 0 0 0,0 1 11 0 0,0-1 1 0 0,1 0-1 0 0,-1 0 1 0 0,1 0-1 0 0,0 1 0 0 0,-1-1 1 0 0,1 0-1 0 0,0 0 0 0 0,0-3 1 0 0,1-3 63 0 0,0 1 0 0 0,0 0 0 0 0,1 0 0 0 0,2-7 0 0 0,8-18-170 0 0,1 1 0 0 0,2 1 0 0 0,25-41 0 0 0,22-25 96 0 0,-5-4 0 0 0,72-169 0 0 0,10-52 470 0 0,-128 293-877 0 0,0-2 1 0 0,-2 1-1 0 0,-1-1 1 0 0,-2-1 0 0 0,5-50-1 0 0,-11 78 485 0 0,0-1 0 0 0,0 1-1 0 0,0 0 1 0 0,0-1 0 0 0,-1 1 0 0 0,-1-6-1 0 0,2 8-63 0 0,0 1-1 0 0,0 0 0 0 0,0-1 0 0 0,-1 1 1 0 0,1-1-1 0 0,0 1 0 0 0,0 0 1 0 0,-1-1-1 0 0,1 1 0 0 0,0-1 0 0 0,0 1 1 0 0,-1 0-1 0 0,1-1 0 0 0,0 1 1 0 0,-1 0-1 0 0,1 0 0 0 0,-1-1 0 0 0,1 1 1 0 0,0 0-1 0 0,-1 0 0 0 0,0-1 1 0 0,0 1-20 0 0,1 0 1 0 0,-1 0 0 0 0,0 0 0 0 0,0 1 0 0 0,1-1 0 0 0,-1 0 0 0 0,0 0 0 0 0,1 0 0 0 0,-1 1 0 0 0,0-1 0 0 0,1 0 0 0 0,-1 1 0 0 0,0-1-1 0 0,1 0 1 0 0,-1 1 0 0 0,1-1 0 0 0,-1 1 0 0 0,0 0 0 0 0,-6 7-55 0 0,1 0-1 0 0,0 0 1 0 0,1 0 0 0 0,0 1-1 0 0,0-1 1 0 0,1 1 0 0 0,0 0-1 0 0,-3 13 1 0 0,0-5-72 0 0,-11 37 186 0 0,2 0 0 0 0,-8 59-1 0 0,10-46 420 0 0,-38 244 2216 0 0,49-290-2265 0 0,-2 35 212 0 0,5-50-667 0 0,0 0 0 0 0,0-1 0 0 0,1 1 0 0 0,0-1 1 0 0,0 1-1 0 0,0-1 0 0 0,4 10 0 0 0,-5-14 29 0 0,0-1-1 0 0,0 0 1 0 0,1 1 0 0 0,-1-1-1 0 0,0 1 1 0 0,0-1-1 0 0,1 0 1 0 0,-1 1 0 0 0,0-1-1 0 0,1 0 1 0 0,-1 1-1 0 0,0-1 1 0 0,1 0 0 0 0,-1 0-1 0 0,0 1 1 0 0,1-1-1 0 0,-1 0 1 0 0,1 0 0 0 0,-1 1-1 0 0,0-1 1 0 0,1 0-1 0 0,-1 0 1 0 0,1 0-1 0 0,-1 0 1 0 0,1 0 0 0 0,-1 0-1 0 0,1 0 1 0 0,-1 0-1 0 0,0 0 1 0 0,1 0 0 0 0,-1 0-1 0 0,1 0 1 0 0,-1 0-1 0 0,1 0 1 0 0,-1 0 0 0 0,1 0-1 0 0,-1-1 1 0 0,0 1-1 0 0,1 0 1 0 0,-1 0 0 0 0,1-1-1 0 0,-1 1 1 0 0,0 0-1 0 0,1 0 1 0 0,-1-1 0 0 0,0 1-1 0 0,1 0 1 0 0,-1-1-1 0 0,0 1 1 0 0,0 0-1 0 0,1-1 1 0 0,16-21-48 0 0,-16 19 49 0 0,9-12-29 0 0,130-181-2228 0 0,-125 181 2186 0 0,-15 15 72 0 0,0 0 0 0 0,1 0 0 0 0,-1 0-1 0 0,0 0 1 0 0,0 0 0 0 0,0 0 0 0 0,0-1-1 0 0,0 1 1 0 0,0 0 0 0 0,0 0 0 0 0,0 0-1 0 0,0 0 1 0 0,0 0 0 0 0,0 0 0 0 0,0 0-1 0 0,1 0 1 0 0,-1 0 0 0 0,0 0 0 0 0,0 0-1 0 0,0 0 1 0 0,0 0 0 0 0,0 0 0 0 0,0 0-1 0 0,0 0 1 0 0,0 0 0 0 0,1 0 0 0 0,-1 0 0 0 0,0 0-1 0 0,0 0 1 0 0,0 0 0 0 0,0 0 0 0 0,0 0-1 0 0,0 0 1 0 0,0 0 0 0 0,0 0 0 0 0,0 0-1 0 0,1 0 1 0 0,-1 0 0 0 0,0 0 0 0 0,0 0-1 0 0,0 0 1 0 0,0 0 0 0 0,0 0 0 0 0,0 1-1 0 0,0-1 1 0 0,0 0 0 0 0,0 0 0 0 0,0 0-1 0 0,0 0 1 0 0,0 0 0 0 0,1 0 0 0 0,-1 0-1 0 0,0 0 1 0 0,0 0 0 0 0,0 1 0 0 0,0-1-1 0 0,0 0 1 0 0,0 0 0 0 0,0 0 0 0 0,0 0-1 0 0,0 0 1 0 0,0 0 0 0 0,0 0 0 0 0,0 1-1 0 0,-1 5-30 0 0,1-6 25 0 0,-6 27-5 0 0,1-11 75 0 0,-2 21 0 0 0,7-33-53 0 0,1-1-1 0 0,-1 0 0 0 0,1 1 0 0 0,-1-1 0 0 0,1 0 1 0 0,0 0-1 0 0,0 0 0 0 0,1 1 0 0 0,-1-1 0 0 0,1 0 1 0 0,-1 0-1 0 0,5 4 0 0 0,-4-3 0 0 0,1 1 0 0 0,-1-1 0 0 0,0 0 0 0 0,0 1-1 0 0,2 5 1 0 0,2 8-16 0 0,-5-17 7 0 0,-1-1 0 0 0,0 1 0 0 0,1-1-1 0 0,-1 0 1 0 0,0 1 0 0 0,1-1 0 0 0,-1 1 0 0 0,0-1 0 0 0,1 0 0 0 0,-1 1 0 0 0,1-1 0 0 0,-1 0 0 0 0,1 1 0 0 0,-1-1 0 0 0,1 0 0 0 0,-1 0 0 0 0,1 0 0 0 0,-1 1 0 0 0,1-1 0 0 0,-1 0 0 0 0,1 0 0 0 0,-1 0 0 0 0,1 0 0 0 0,-1 0 0 0 0,1 0-1 0 0,-1 0 1 0 0,1 0 0 0 0,-1 0 0 0 0,1 0 0 0 0,0 0 0 0 0,-1 0 0 0 0,1 0 0 0 0,-1-1 0 0 0,2 1 0 0 0,2-3 46 0 0,0 1 0 0 0,0-1 0 0 0,0 0 0 0 0,-1 0 0 0 0,1 0 0 0 0,-1 0-1 0 0,1 0 1 0 0,4-8 0 0 0,22-36-589 0 0,-17 26 691 0 0,-8 14-149 0 0,-1 0 0 0 0,1-1 0 0 0,-1 0 0 0 0,-1 0 0 0 0,0 0 0 0 0,0 0 0 0 0,0 0 0 0 0,-1-1 0 0 0,0 1 0 0 0,1-18 0 0 0,-3 26 1 0 0,0-1 0 0 0,0 1 0 0 0,0-1-1 0 0,0 1 1 0 0,0-1 0 0 0,0 1-1 0 0,0-1 1 0 0,0 1 0 0 0,0 0 0 0 0,0-1-1 0 0,0 1 1 0 0,0-1 0 0 0,0 1 0 0 0,-1-1-1 0 0,1 1 1 0 0,0 0 0 0 0,0-1 0 0 0,0 1-1 0 0,-1 0 1 0 0,1-1 0 0 0,0 1-1 0 0,-1 0 1 0 0,1-1 0 0 0,0 1 0 0 0,-1 0-1 0 0,1-1 1 0 0,0 1 0 0 0,-1 0 0 0 0,1 0-1 0 0,-1 0 1 0 0,1-1 0 0 0,0 1 0 0 0,-1 0-1 0 0,1 0 1 0 0,-1 0 0 0 0,1 0-1 0 0,-1 0 1 0 0,1 0 0 0 0,0 0 0 0 0,-1 0-1 0 0,1 0 1 0 0,-1 0 0 0 0,1 0 0 0 0,-1 0-1 0 0,-14 6 419 0 0,6 0-271 0 0,1 2 0 0 0,1-1 0 0 0,0 1 0 0 0,0 0-1 0 0,-7 10 1 0 0,-26 47 415 0 0,38-61-513 0 0,0 0 30 0 0,-1 0 0 0 0,1 1-1 0 0,0 0 1 0 0,1-1 0 0 0,-1 1-1 0 0,1 0 1 0 0,0 0 0 0 0,0 0-1 0 0,0 0 1 0 0,1 0 0 0 0,-1 0 0 0 0,2 7-1 0 0,-1-9-39 0 0,1 0 0 0 0,-1-1 0 0 0,1 1 0 0 0,0-1-1 0 0,0 0 1 0 0,0 1 0 0 0,0-1 0 0 0,0 0 0 0 0,0 1 0 0 0,1-1 0 0 0,-1 0-1 0 0,1 0 1 0 0,0 0 0 0 0,-1 0 0 0 0,1 0 0 0 0,0-1 0 0 0,0 1-1 0 0,0 0 1 0 0,0-1 0 0 0,0 0 0 0 0,1 1 0 0 0,-1-1 0 0 0,0 0 0 0 0,1 0-1 0 0,4 1 1 0 0,-1 0-187 0 0,-1-1 0 0 0,1 0 0 0 0,0 0 0 0 0,0-1-1 0 0,0 1 1 0 0,0-1 0 0 0,0 0 0 0 0,0-1 0 0 0,12-2 0 0 0,-8 0-398 0 0,0 0 1 0 0,0 0 0 0 0,0-1-1 0 0,0-1 1 0 0,10-6-1 0 0,0-2-461 0 0,-1-1 0 0 0,0 0 0 0 0,0-2 0 0 0,20-22 1 0 0,26-37-74 0 0,-68 85 5900 0 0,2-4-4493 0 0,0 0 0 0 0,0 0-1 0 0,0 1 1 0 0,1-1 0 0 0,1 9 0 0 0,-1-14-267 0 0,0 1 0 0 0,1 0 0 0 0,-1 0 0 0 0,1 0 1 0 0,-1-1-1 0 0,1 1 0 0 0,0 0 0 0 0,0-1 0 0 0,0 1 0 0 0,0-1 1 0 0,0 1-1 0 0,0-1 0 0 0,0 1 0 0 0,0-1 0 0 0,1 0 0 0 0,-1 0 1 0 0,0 0-1 0 0,1 1 0 0 0,-1-1 0 0 0,1 0 0 0 0,-1-1 0 0 0,1 1 1 0 0,3 1-1 0 0,-2-1-125 0 0,-1-1 0 0 0,1 1-1 0 0,-1-1 1 0 0,1 0 0 0 0,-1 0 0 0 0,1 0 0 0 0,0 0 0 0 0,-1-1 0 0 0,1 1 0 0 0,-1-1 0 0 0,1 1 0 0 0,-1-1 0 0 0,1 0 0 0 0,-1 0-1 0 0,0 0 1 0 0,3-2 0 0 0,32-18-2392 0 0,-56 40 2323 0 0,-21 25-1 0 0,26-27 1511 0 0,2 1 0 0 0,-11 19 0 0 0,21-34-1060 0 0,0 1 0 0 0,0 0 1 0 0,0 0-1 0 0,1 0 0 0 0,0-1 0 0 0,0 2 0 0 0,0-1 0 0 0,0 0 0 0 0,1 0 0 0 0,-1 0 0 0 0,1 6 0 0 0,0-9-273 0 0,0 1 0 0 0,1-1 0 0 0,-1 0 0 0 0,0 0 0 0 0,1 1 0 0 0,-1-1 0 0 0,1 0 0 0 0,-1 0 0 0 0,1 0 0 0 0,-1 0 0 0 0,1 0 0 0 0,0 0 0 0 0,0 0 0 0 0,-1 0 0 0 0,1 0 0 0 0,2 1 0 0 0,-2-1-61 0 0,1 0 0 0 0,-1 0-1 0 0,1 0 1 0 0,0-1 0 0 0,-1 1 0 0 0,1-1 0 0 0,0 1 0 0 0,-1-1 0 0 0,1 1 0 0 0,0-1 0 0 0,0 0-1 0 0,0 0 1 0 0,-1 0 0 0 0,5 0 0 0 0,4-2-694 0 0,1 0 0 0 0,-1 0 0 0 0,0-1 1 0 0,13-5-1 0 0,-5 0-8022 0 0</inkml:trace>
  <inkml:trace contextRef="#ctx0" brushRef="#br0" timeOffset="8723.91">4397 293 23887 0 0,'0'0'672'0'0,"0"0"160"0"0,0 0-672 0 0,0 0-160 0 0,0 0 0 0 0</inkml:trace>
  <inkml:trace contextRef="#ctx0" brushRef="#br0" timeOffset="10760.09">5789 852 21191 0 0,'-13'-5'2110'0'0,"38"-6"-2256"0"0,-1-2 1 0 0,0-1 0 0 0,0 0-1 0 0,-2-2 1 0 0,33-29 0 0 0,65-52-722 0 0,13 0-1110 0 0,-127 93 2074 0 0,1 0 0 0 0,-1 1-1 0 0,10-5 1 0 0,-13 7-106 0 0,-1 0-1 0 0,0 0 1 0 0,1 1-1 0 0,-1-1 1 0 0,1 1-1 0 0,-1-1 1 0 0,1 1-1 0 0,-1 0 1 0 0,1 0-1 0 0,-1 0 1 0 0,1 0-1 0 0,0 0 1 0 0,2 1-1 0 0,-4-1-2 0 0,0 1-1 0 0,-1-1 1 0 0,1 0-1 0 0,0 1 1 0 0,-1-1-1 0 0,1 1 1 0 0,-1-1-1 0 0,1 0 1 0 0,0 1-1 0 0,-1-1 1 0 0,1 1-1 0 0,-1 0 0 0 0,0-1 1 0 0,1 1-1 0 0,-1-1 1 0 0,1 1-1 0 0,-1 0 1 0 0,0-1-1 0 0,1 1 1 0 0,-1 0-1 0 0,0-1 1 0 0,0 1-1 0 0,1 0 1 0 0,-1 1-3 0 0,0 0 0 0 0,0 0 1 0 0,0 0-1 0 0,0 0 1 0 0,-1 0-1 0 0,1 0 0 0 0,0 0 1 0 0,-2 3-1 0 0,0 1 34 0 0,0 0 0 0 0,-1 0 0 0 0,0-1 0 0 0,-5 8 0 0 0,2-5 177 0 0,0 0 0 0 0,-1-1 0 0 0,0 1 1 0 0,-1-2-1 0 0,1 1 0 0 0,-1-1 0 0 0,-1 0 0 0 0,-9 5 0 0 0,17-11-175 0 0,1 1 0 0 0,-1 0 0 0 0,0 0 0 0 0,0 0 0 0 0,1-1-1 0 0,-1 1 1 0 0,0 0 0 0 0,1 0 0 0 0,-1 0 0 0 0,1 0 0 0 0,-1 0-1 0 0,1 0 1 0 0,0 0 0 0 0,-1 0 0 0 0,1 0 0 0 0,0 2 0 0 0,0-2-26 0 0,-1 0 1 0 0,1 0-1 0 0,0-1 1 0 0,0 1 0 0 0,0 0-1 0 0,0 0 1 0 0,0 0 0 0 0,1-1-1 0 0,-1 1 1 0 0,0 0 0 0 0,0 0-1 0 0,0-1 1 0 0,1 1-1 0 0,-1 0 1 0 0,0-1 0 0 0,1 1-1 0 0,-1 0 1 0 0,1-1 0 0 0,-1 1-1 0 0,0 0 1 0 0,1-1 0 0 0,0 1-1 0 0,-1-1 1 0 0,1 1-1 0 0,-1-1 1 0 0,1 1 0 0 0,1 0-1 0 0,-2-1-10 0 0,1 1-1 0 0,-1-1 1 0 0,1 0 0 0 0,-1 1-1 0 0,1-1 1 0 0,-1 1-1 0 0,1-1 1 0 0,-1 1-1 0 0,1-1 1 0 0,-1 1-1 0 0,0-1 1 0 0,1 1-1 0 0,-1 0 1 0 0,0-1-1 0 0,1 1 1 0 0,-1-1 0 0 0,0 1-1 0 0,0 0 1 0 0,0-1-1 0 0,0 1 1 0 0,0 0-1 0 0,1-1 1 0 0,-1 1-1 0 0,0 0 1 0 0,0-1-1 0 0,-1 1 1 0 0,1 0 0 0 0,0-1-1 0 0,0 1 1 0 0,0 0-1 0 0,0-1 1 0 0,-1 1-1 0 0,1-1 1 0 0,0 1-1 0 0,0 0 1 0 0,-1-1-1 0 0,1 1 1 0 0,0-1-1 0 0,-1 1 1 0 0,0 0 0 0 0,-1 3 80 0 0,0-1 0 0 0,-1 0 0 0 0,0 1 0 0 0,-4 3 0 0 0,-17 15 1021 0 0,1 1-1 0 0,-30 40 0 0 0,52-63-1039 0 0,1 1 0 0 0,-1 0-1 0 0,0 0 1 0 0,1-1-1 0 0,-1 1 1 0 0,1 0 0 0 0,-1 0-1 0 0,1 0 1 0 0,0 0 0 0 0,-1 0-1 0 0,1 0 1 0 0,0 0-1 0 0,-1 0 1 0 0,1 0 0 0 0,0 0-1 0 0,0 0 1 0 0,0 0 0 0 0,0 0-1 0 0,0 0 1 0 0,0 0 0 0 0,0 0-1 0 0,1 2 1 0 0,0-2-37 0 0,-1 0 1 0 0,1-1 0 0 0,0 1 0 0 0,-1 0-1 0 0,1 0 1 0 0,0 0 0 0 0,0-1-1 0 0,0 1 1 0 0,0-1 0 0 0,-1 1-1 0 0,1-1 1 0 0,0 1 0 0 0,0-1-1 0 0,0 1 1 0 0,0-1 0 0 0,0 0-1 0 0,2 1 1 0 0,4 0-34 0 0,-1 0 0 0 0,0-1 0 0 0,1 1 0 0 0,-1-1 0 0 0,1-1 0 0 0,6 0 0 0 0,4-3-476 0 0,0 0-1 0 0,-1-1 0 0 0,1 0 1 0 0,26-14-1 0 0,58-40-1293 0 0,-76 42 631 0 0,38-38-1 0 0,-59 52 1042 0 0,0 0 38 0 0,1-1 1 0 0,-1 0-1 0 0,0 0 0 0 0,0 0 0 0 0,-1-1 1 0 0,1 1-1 0 0,-1-1 0 0 0,0 0 0 0 0,3-7 0 0 0,-5 8 103 0 0,-1 3 55 0 0,0 0-22 0 0,0 0 0 0 0,0 0 0 0 0,0 0 0 0 0,0 0 0 0 0,0 0 0 0 0,0 0 0 0 0,-1 0 0 0 0,1 0 0 0 0,0 0 0 0 0,-1 0 0 0 0,1 0 0 0 0,0 0 0 0 0,-1 0 0 0 0,1 0 0 0 0,-1 0 0 0 0,1 0 0 0 0,-1 0 0 0 0,0 1 0 0 0,1-1 0 0 0,-1 0 0 0 0,0 0 0 0 0,0 1-1 0 0,0-1 1 0 0,1 0 0 0 0,-3 0 0 0 0,2 1-14 0 0,0-1 0 0 0,0 1-1 0 0,0 0 1 0 0,0 0 0 0 0,0-1-1 0 0,0 1 1 0 0,0 0 0 0 0,-1 0-1 0 0,1 0 1 0 0,0 0 0 0 0,0 1-1 0 0,0-1 1 0 0,0 0-1 0 0,0 0 1 0 0,-1 1 0 0 0,1-1-1 0 0,0 1 1 0 0,0-1 0 0 0,0 1-1 0 0,-1 0 1 0 0,-20 14 898 0 0,12-4-880 0 0,0 0-1 0 0,0 1 1 0 0,1 0-1 0 0,0 0 1 0 0,1 1 0 0 0,-10 22-1 0 0,17-33-56 0 0,0 1 0 0 0,0 0 0 0 0,0 0 0 0 0,0 0 0 0 0,0 0 0 0 0,1 0 0 0 0,-1-1 0 0 0,1 1 0 0 0,0 0 0 0 0,0 0 0 0 0,0 0 0 0 0,0 0 0 0 0,0 0 0 0 0,1 0 0 0 0,-1 0 0 0 0,1 0 0 0 0,0 0 0 0 0,2 4 0 0 0,-2-5 23 0 0,0 0 0 0 0,1 0 0 0 0,-1 0 0 0 0,1 1-1 0 0,0-1 1 0 0,0-1 0 0 0,0 1 0 0 0,0 0 0 0 0,0 0 0 0 0,0-1 0 0 0,0 1 0 0 0,1-1-1 0 0,-1 0 1 0 0,0 0 0 0 0,1 0 0 0 0,-1 0 0 0 0,1 0 0 0 0,-1 0 0 0 0,1 0-1 0 0,4 0 1 0 0,0-1-88 0 0,0 1-1 0 0,1-1 0 0 0,-1 0 1 0 0,1-1-1 0 0,-1 0 1 0 0,0 0-1 0 0,0 0 0 0 0,1-1 1 0 0,-1 0-1 0 0,0-1 1 0 0,10-5-1 0 0,6-4-634 0 0,42-29 1 0 0,-39 23 596 0 0,-3 3-556 0 0,-1-2 0 0 0,33-30-1 0 0,-11 8 1358 0 0,-43 38-658 0 0,0 0-1 0 0,-1 0 0 0 0,1 1 0 0 0,0-1 0 0 0,0 0 1 0 0,0 0-1 0 0,0 1 0 0 0,0-1 0 0 0,0 0 0 0 0,0 1 1 0 0,0-1-1 0 0,0 1 0 0 0,0 0 0 0 0,0-1 0 0 0,0 1 1 0 0,0 0-1 0 0,1 0 0 0 0,-1-1 0 0 0,1 1 0 0 0,-1 1 4 0 0,-1-1 0 0 0,0 1-1 0 0,0-1 1 0 0,1 1 0 0 0,-1 0-1 0 0,0-1 1 0 0,0 1 0 0 0,1-1-1 0 0,-1 1 1 0 0,0 0 0 0 0,0-1-1 0 0,0 1 1 0 0,0-1 0 0 0,0 1-1 0 0,0 0 1 0 0,0-1 0 0 0,0 1-1 0 0,0 0 1 0 0,-1 0 0 0 0,-1 14 162 0 0,-1-5-172 0 0,-1 0 0 0 0,-1 0 1 0 0,0 0-1 0 0,0 0 0 0 0,0-1 0 0 0,-1 0 1 0 0,-1 0-1 0 0,-9 11 0 0 0,-3-1 89 0 0,12-11 25 0 0,-1 0 1 0 0,-14 10-1 0 0,8-9 59 0 0,-1 0 0 0 0,0-1 0 0 0,-1-1 0 0 0,-25 9-1 0 0,41-16-199 0 0,0 0-1 0 0,0 0 1 0 0,0 0-1 0 0,0 0 1 0 0,0 0-1 0 0,0 0 1 0 0,0 0-1 0 0,0 0 1 0 0,0 0-1 0 0,0 0 1 0 0,0 0-1 0 0,0 0 1 0 0,0 0-1 0 0,1 0 1 0 0,-1 0-1 0 0,0 1 1 0 0,0-1-1 0 0,0 0 0 0 0,0 0 1 0 0,0 0-1 0 0,0 0 1 0 0,0 0-1 0 0,0 0 1 0 0,0 0-1 0 0,0 0 1 0 0,0 0-1 0 0,0 0 1 0 0,0 0-1 0 0,0 0 1 0 0,0 0-1 0 0,0 0 1 0 0,0 0-1 0 0,0 0 1 0 0,0 0-1 0 0,0 0 1 0 0,0 0-1 0 0,0 0 1 0 0,0 0-1 0 0,0 0 1 0 0,0 0-1 0 0,0 0 1 0 0,0 0-1 0 0,0 0 1 0 0,0 1-1 0 0,0-1 1 0 0,0 0-1 0 0,-1 0 0 0 0,1 0 1 0 0,0 0-1 0 0,0 0 1 0 0,0 0-1 0 0,0 0 1 0 0,0 0-1 0 0,7 1 31 0 0,9 1-116 0 0,-3-4-8 0 0,1 0 0 0 0,0 0-1 0 0,0-1 1 0 0,-1-1-1 0 0,0 0 1 0 0,21-10 0 0 0,8-3 318 0 0,-19 9-174 0 0,35-21 0 0 0,-22 10-53 0 0,2-1-74 0 0,0-3 0 0 0,-1-1 0 0 0,46-39 0 0 0,-65 47 61 0 0,-2-1-1 0 0,0-1 1 0 0,-1 0 0 0 0,0-1-1 0 0,-2-1 1 0 0,11-21-1 0 0,-10 15-73 0 0,-2-1 0 0 0,-1 0 0 0 0,-1-1 0 0 0,-1 0 0 0 0,-2 0 0 0 0,-1-1 0 0 0,4-37 0 0 0,-10 63 89 0 0,1 0-1 0 0,-1 0 1 0 0,0 0-1 0 0,0 0 1 0 0,0 0-1 0 0,0 1 1 0 0,-1-1-1 0 0,1 0 1 0 0,-1 0-1 0 0,0 0 1 0 0,0 0-1 0 0,0 1 1 0 0,0-1-1 0 0,0 0 1 0 0,-1 1-1 0 0,1-1 0 0 0,-1 1 1 0 0,1-1-1 0 0,-1 1 1 0 0,0 0-1 0 0,0 0 1 0 0,-3-3-1 0 0,4 5-3 0 0,0-1 0 0 0,0 1 0 0 0,0 0 0 0 0,0 0 0 0 0,0-1 0 0 0,0 1 0 0 0,0 0 0 0 0,0 0 0 0 0,0 0 0 0 0,0 0 0 0 0,0 0 0 0 0,0 1 0 0 0,0-1 0 0 0,0 0 0 0 0,0 0 0 0 0,0 1 0 0 0,1-1 0 0 0,-1 1 0 0 0,0-1 0 0 0,0 0 0 0 0,0 1 0 0 0,0 0 0 0 0,0-1 0 0 0,0 1 0 0 0,-2 2 0 0 0,0-1 0 0 0,0 0 0 0 0,0 1 0 0 0,0 0 0 0 0,-3 4 0 0 0,0 2 4 0 0,0 1 0 0 0,1 0-1 0 0,0 1 1 0 0,0-1-1 0 0,-3 15 1 0 0,-13 59 268 0 0,10-34-23 0 0,-5 16 417 0 0,-35 122 760 0 0,43-162-1106 0 0,-2 5 228 0 0,1-1 1 0 0,-5 37-1 0 0,13-66-543 0 0,1 0 1 0 0,0 1-1 0 0,0-1 0 0 0,0 0 0 0 0,0 0 1 0 0,0 0-1 0 0,0 1 0 0 0,0-1 0 0 0,0 0 0 0 0,0 0 1 0 0,1 0-1 0 0,0 2 0 0 0,-1-3-10 0 0,0 0 0 0 0,0 1 1 0 0,0-1-1 0 0,0 0 0 0 0,1 0 0 0 0,-1 0 0 0 0,0 0 0 0 0,0 0 1 0 0,0 0-1 0 0,1 0 0 0 0,-1 1 0 0 0,0-1 0 0 0,0 0 1 0 0,0 0-1 0 0,1 0 0 0 0,-1 0 0 0 0,0 0 0 0 0,0 0 0 0 0,1 0 1 0 0,-1 0-1 0 0,0 0 0 0 0,0 0 0 0 0,0 0 0 0 0,1 0 1 0 0,-1 0-1 0 0,0 0 0 0 0,0-1 0 0 0,1 1 0 0 0,-1 0 0 0 0,0 0 1 0 0,0 0-1 0 0,0 0 0 0 0,1 0 0 0 0,-1 0 0 0 0,0 0 0 0 0,0-1 1 0 0,3-1-140 0 0,-1 0 1 0 0,1-1 0 0 0,-1 1-1 0 0,0-1 1 0 0,0 1 0 0 0,0-1-1 0 0,2-3 1 0 0,35-71-1863 0 0,0 1 1352 0 0,-33 64 711 0 0,2 1 0 0 0,0 0 0 0 0,0 1 0 0 0,13-13 0 0 0,-17 18-36 0 0,1 1 0 0 0,1 0 0 0 0,-1 0 0 0 0,1 0-1 0 0,-1 1 1 0 0,1-1 0 0 0,0 1 0 0 0,0 1 0 0 0,11-4-1 0 0,-15 5-14 0 0,0 1 0 0 0,0 0 0 0 0,0-1 0 0 0,0 1 0 0 0,0 0 0 0 0,0 0 0 0 0,0 0 0 0 0,0 0 0 0 0,0 0 0 0 0,0 1 0 0 0,0-1 0 0 0,0 0 0 0 0,0 1 0 0 0,0 0-1 0 0,0-1 1 0 0,0 1 0 0 0,0 0 0 0 0,-1 0 0 0 0,1 0 0 0 0,0 0 0 0 0,0 1 0 0 0,-1-1 0 0 0,1 0 0 0 0,-1 1 0 0 0,1-1 0 0 0,-1 1 0 0 0,0-1 0 0 0,0 1 0 0 0,1 0 0 0 0,-1-1 0 0 0,0 1 0 0 0,0 0-1 0 0,-1 0 1 0 0,2 3 0 0 0,-1-2-2 0 0,0 1-1 0 0,-1-1 1 0 0,0 0-1 0 0,1 0 1 0 0,-1 1-1 0 0,0-1 1 0 0,-1 0-1 0 0,1 0 1 0 0,0 0-1 0 0,-1 1 1 0 0,0-1-1 0 0,0 0 1 0 0,0 0-1 0 0,0 0 1 0 0,-3 5-1 0 0,-2 9 47 0 0,3-10 65 0 0,0 0 0 0 0,0-1 1 0 0,-1 1-1 0 0,1-1 1 0 0,-2 1-1 0 0,1-1 0 0 0,-1 0 1 0 0,-7 7-1 0 0,3-4-256 0 0,0-1 1 0 0,-1 0-1 0 0,1-1 0 0 0,-17 9 0 0 0,23-14 406 0 0,0-1 0 0 0,0 1 0 0 0,0-1 0 0 0,0 0 0 0 0,0 0 0 0 0,-1 0-1 0 0,1-1 1 0 0,-5 1 0 0 0,22 10 1145 0 0,-6-4-1072 0 0,4 0-168 0 0,0 0 1 0 0,1-1-1 0 0,0 0 0 0 0,13 4 1 0 0,-18-8-601 0 0,0 1 1 0 0,-1-2-1 0 0,1 1 0 0 0,0-1 1 0 0,0 0-1 0 0,0-1 1 0 0,0 0-1 0 0,12-1 1 0 0,-18 0 57 0 0,0 1 0 0 0,0-1 1 0 0,0 1-1 0 0,0-1 0 0 0,0 0 1 0 0,0 0-1 0 0,0 1 1 0 0,-1-1-1 0 0,1-1 0 0 0,2-1 1 0 0,6-7-1731 0 0</inkml:trace>
  <inkml:trace contextRef="#ctx0" brushRef="#br0" timeOffset="11131.63">6735 340 25799 0 0,'-21'0'736'0'0,"14"3"152"0"0,0 1-712 0 0,4 0-176 0 0,3-4 0 0 0,3 2-7336 0 0,6-2-1503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1:50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135 505 17503 0 0,'-7'2'267'0'0,"0"0"0"0"0,0 0 0 0 0,1 1-1 0 0,-1 0 1 0 0,1 0 0 0 0,0 1-1 0 0,-11 7 1 0 0,-38 36 3597 0 0,41-33-998 0 0,13-14-2840 0 0,1 0-1 0 0,0 0 1 0 0,0 0-1 0 0,0 0 1 0 0,0 0-1 0 0,0 1 1 0 0,0-1-1 0 0,0 0 1 0 0,-1 0-1 0 0,1 0 1 0 0,0 0-1 0 0,0 0 1 0 0,0 0-1 0 0,0 0 1 0 0,0 1 0 0 0,0-1-1 0 0,0 0 1 0 0,0 0-1 0 0,0 0 1 0 0,0 0-1 0 0,0 0 1 0 0,0 0-1 0 0,0 1 1 0 0,0-1-1 0 0,0 0 1 0 0,0 0-1 0 0,0 0 1 0 0,0 0-1 0 0,0 0 1 0 0,0 1-1 0 0,0-1 1 0 0,0 0-1 0 0,0 0 1 0 0,0 0-1 0 0,0 0 1 0 0,0 0-1 0 0,0 1 1 0 0,0-1-1 0 0,0 0 1 0 0,0 0-1 0 0,0 0 1 0 0,8 2 243 0 0,14-1-475 0 0,-18-1 342 0 0,5-1 77 0 0,-1 0 1 0 0,0 0-1 0 0,1 0 1 0 0,-1-1-1 0 0,0-1 1 0 0,0 1-1 0 0,-1-1 0 0 0,16-8 1 0 0,4-5-273 0 0,26-20 1 0 0,-22 15 143 0 0,0 0-635 0 0,1 2 0 0 0,0 1 0 0 0,46-18 0 0 0,-78 35 533 0 0,1 1 0 0 0,0 0 0 0 0,0-1 0 0 0,-1 1 0 0 0,1 0 0 0 0,0 0 0 0 0,0-1 0 0 0,0 1 0 0 0,-1 0 0 0 0,1 0 0 0 0,0 0 0 0 0,0 0 0 0 0,0 0 0 0 0,-1 0-1 0 0,1 0 1 0 0,0 0 0 0 0,0 0 0 0 0,0 0 0 0 0,0 1 0 0 0,-1-1 0 0 0,1 0 0 0 0,0 0 0 0 0,0 1 0 0 0,0 0 0 0 0,-1 0 35 0 0,1-1 1 0 0,-1 1-1 0 0,0 0 1 0 0,0-1-1 0 0,0 1 1 0 0,0 0-1 0 0,0 0 1 0 0,0-1-1 0 0,0 1 1 0 0,0 0-1 0 0,-1 0 0 0 0,1-1 1 0 0,0 1-1 0 0,0 0 1 0 0,-1-1-1 0 0,1 1 1 0 0,0 0-1 0 0,-1-1 1 0 0,1 1-1 0 0,-1 0 0 0 0,1-1 1 0 0,0 1-1 0 0,-1-1 1 0 0,0 1-1 0 0,1-1 1 0 0,-1 1-1 0 0,-3 3 9 0 0,1 0 0 0 0,0-1 1 0 0,-1 0-1 0 0,1 1 0 0 0,-1-1 0 0 0,0-1 0 0 0,0 1 0 0 0,0-1 1 0 0,-1 1-1 0 0,1-1 0 0 0,0 0 0 0 0,-1-1 0 0 0,0 1 0 0 0,1-1 1 0 0,-1 0-1 0 0,0 0 0 0 0,0 0 0 0 0,-4-1 0 0 0,8 0-4 0 0,1 0-1 0 0,-1 0 0 0 0,1 0 1 0 0,0 0-1 0 0,-1 0 1 0 0,1-1-1 0 0,-1 1 1 0 0,1 0-1 0 0,0 0 0 0 0,-1 0 1 0 0,1-1-1 0 0,0 1 1 0 0,-1 0-1 0 0,1 0 0 0 0,0-1 1 0 0,-1 1-1 0 0,1 0 1 0 0,0-1-1 0 0,-1 1 1 0 0,1 0-1 0 0,0-1 0 0 0,0 1 1 0 0,0-1-1 0 0,-1 1 1 0 0,1 0-1 0 0,0-1 0 0 0,0 1 1 0 0,0-1-1 0 0,0 1 1 0 0,0-1-1 0 0,0 1 1 0 0,0 0-1 0 0,0-1 0 0 0,0 1 1 0 0,0-1-1 0 0,0 1 1 0 0,0-1-1 0 0,0 1 0 0 0,0-1 1 0 0,5-17-473 0 0,-3 13 352 0 0,0 1 1 0 0,1-1 0 0 0,0 1 0 0 0,5-6-1 0 0,6-8-82 0 0,-38 29 87 0 0,5 2 366 0 0,1 1 1 0 0,0 1-1 0 0,0 0 1 0 0,2 2-1 0 0,0 0 1 0 0,-17 24-1 0 0,23-29-61 0 0,-14 25 0 0 0,22-34-193 0 0,0 1 1 0 0,1-1-1 0 0,-1 0 0 0 0,1 1 1 0 0,0-1-1 0 0,-1 0 1 0 0,2 1-1 0 0,-1 0 1 0 0,0-1-1 0 0,1 1 0 0 0,0-1 1 0 0,-1 1-1 0 0,1 0 1 0 0,1 3-1 0 0,-1-6-23 0 0,1 0-1 0 0,-1 0 0 0 0,0 0 1 0 0,1 0-1 0 0,-1 0 1 0 0,1-1-1 0 0,0 1 1 0 0,-1 0-1 0 0,1 0 0 0 0,0-1 1 0 0,-1 1-1 0 0,1 0 1 0 0,0-1-1 0 0,0 1 1 0 0,-1 0-1 0 0,1-1 0 0 0,0 1 1 0 0,0-1-1 0 0,0 0 1 0 0,0 1-1 0 0,0-1 1 0 0,0 0-1 0 0,0 1 1 0 0,0-1-1 0 0,0 0 0 0 0,-1 0 1 0 0,1 0-1 0 0,0 0 1 0 0,0 0-1 0 0,0 0 1 0 0,0 0-1 0 0,0 0 0 0 0,0 0 1 0 0,2-1-1 0 0,4 0-52 0 0,1-1-1 0 0,-1 0 0 0 0,11-4 0 0 0,-14 4 41 0 0,3-1-38 0 0,70-25-1385 0 0,84-46-1 0 0,-131 60 1193 0 0,0 1 0 0 0,0 1 0 0 0,54-13 0 0 0,-81 24 202 0 0,0 1-1 0 0,-1-1 1 0 0,1 1-1 0 0,0 0 1 0 0,0-1-1 0 0,0 1 1 0 0,0 0-1 0 0,-1 1 0 0 0,1-1 1 0 0,0 0-1 0 0,3 2 1 0 0,-5-2 49 0 0,0 1 0 0 0,-1-1 1 0 0,1 1-1 0 0,0-1 0 0 0,0 1 1 0 0,-1-1-1 0 0,1 1 0 0 0,0 0 0 0 0,-1-1 1 0 0,1 1-1 0 0,0 0 0 0 0,-1 0 0 0 0,1-1 1 0 0,-1 1-1 0 0,1 0 0 0 0,-1 0 1 0 0,0 0-1 0 0,1 0 0 0 0,-1 0 0 0 0,0 0 1 0 0,0 0-1 0 0,0-1 0 0 0,1 1 0 0 0,-1 0 1 0 0,0 0-1 0 0,0 0 0 0 0,0 0 0 0 0,0 0 1 0 0,-1 0-1 0 0,1 0 0 0 0,0 0 1 0 0,0 0-1 0 0,-1 0 0 0 0,1 0 0 0 0,0 0 1 0 0,-1 1-1 0 0,-1 4 151 0 0,-1 0 1 0 0,1 1-1 0 0,-1-1 1 0 0,-1 0-1 0 0,1 0 1 0 0,-1 0-1 0 0,0-1 1 0 0,-5 7 0 0 0,8-12 237 0 0,1 0-326 0 0,0 0-374 0 0,0 0-110 0 0,1-2 281 0 0,0-1 0 0 0,0 1 1 0 0,0-1-1 0 0,0 1 0 0 0,0-1 0 0 0,2-2 1 0 0,2-4 127 0 0,12-26 25 0 0,-12 27-150 0 0,0-1 0 0 0,-1 1-1 0 0,0-1 1 0 0,0 0 0 0 0,-1-1 0 0 0,0 1 0 0 0,-1 0-1 0 0,2-17 1 0 0,-4 26 119 0 0,0-1 0 0 0,0 1-1 0 0,0-1 1 0 0,0 0 0 0 0,0 1 0 0 0,0-1-1 0 0,0 0 1 0 0,-1 1 0 0 0,1-1-1 0 0,0 1 1 0 0,0-1 0 0 0,-1 1 0 0 0,1-1-1 0 0,0 1 1 0 0,-1-1 0 0 0,1 1-1 0 0,0-1 1 0 0,-1 1 0 0 0,1-1 0 0 0,-1 1-1 0 0,1-1 1 0 0,-1 1 0 0 0,1 0-1 0 0,-1-1 1 0 0,1 1 0 0 0,-1 0 0 0 0,1-1-1 0 0,-1 1 1 0 0,1 0 0 0 0,-1 0-1 0 0,0-1 1 0 0,1 1 0 0 0,-1 0-1 0 0,1 0 1 0 0,-1 0 0 0 0,0 0 0 0 0,1 0-1 0 0,-1 0 1 0 0,1 0 0 0 0,-1 0-1 0 0,0 0 1 0 0,1 0 0 0 0,-1 0 0 0 0,1 1-1 0 0,-1-1 1 0 0,0 0 0 0 0,0 1 0 0 0,-5 0 255 0 0,0 1 0 0 0,0 1 1 0 0,-9 4-1 0 0,10-5 68 0 0,-8 5 314 0 0,0 0-1 0 0,0 1 1 0 0,1 0-1 0 0,-12 12 1 0 0,17-14-291 0 0,0 0-1 0 0,0 1 1 0 0,1 0-1 0 0,0 0 1 0 0,0 1-1 0 0,1 0 1 0 0,-7 13-1 0 0,10-18-235 0 0,1 1 0 0 0,-1 0 0 0 0,1-1 0 0 0,0 1 0 0 0,0 0 0 0 0,1 0 0 0 0,-1-1 0 0 0,1 1 0 0 0,0 0 0 0 0,0 8 0 0 0,1-11-120 0 0,-1 1-1 0 0,0-1 1 0 0,1 1-1 0 0,-1-1 0 0 0,1 1 1 0 0,-1-1-1 0 0,1 0 0 0 0,0 1 1 0 0,-1-1-1 0 0,1 1 1 0 0,0-1-1 0 0,0 0 0 0 0,0 0 1 0 0,0 0-1 0 0,0 0 1 0 0,1 1-1 0 0,-1-1 0 0 0,0-1 1 0 0,0 1-1 0 0,1 0 1 0 0,-1 0-1 0 0,0 0 0 0 0,1-1 1 0 0,-1 1-1 0 0,1-1 1 0 0,-1 1-1 0 0,1-1 0 0 0,2 1 1 0 0,2 0-512 0 0,1-1 0 0 0,0 1 0 0 0,0-1-1 0 0,0-1 1 0 0,-1 1 0 0 0,1-1 0 0 0,0 0 0 0 0,-1-1 0 0 0,1 1 0 0 0,-1-2 0 0 0,1 1 0 0 0,11-6 0 0 0,-13 5 163 0 0,0 0-1 0 0,0 0 1 0 0,0-1 0 0 0,0 1 0 0 0,-1-1 0 0 0,1 0-1 0 0,-1 0 1 0 0,0 0 0 0 0,-1-1 0 0 0,1 0 0 0 0,-1 1 0 0 0,1-1-1 0 0,-2 0 1 0 0,1-1 0 0 0,2-6 0 0 0,-4 10 471 0 0,0-1 1 0 0,-1 0 0 0 0,1 0-1 0 0,-1 1 1 0 0,0-1 0 0 0,0 0-1 0 0,0 0 1 0 0,0 1-1 0 0,0-1 1 0 0,-1 0 0 0 0,1 1-1 0 0,-1-1 1 0 0,0 0 0 0 0,0 1-1 0 0,0-1 1 0 0,0 0-1 0 0,0 1 1 0 0,0 0 0 0 0,-1-1-1 0 0,-1-2 1 0 0,-4-3 1885 0 0,0 0 1 0 0,0 1-1 0 0,-15-13 1 0 0,20 19-1598 0 0,2-1 501 0 0,0 1-874 0 0,0 0 0 0 0,0 0 0 0 0,0 1 0 0 0,0-1 0 0 0,0 0 0 0 0,1 0 0 0 0,-1 0 0 0 0,0 0 0 0 0,1 0 1 0 0,-1 0-1 0 0,1 1 0 0 0,-1-1 0 0 0,1 0 0 0 0,-1 0 0 0 0,1 1 0 0 0,-1-1 0 0 0,1 0 0 0 0,0 1 0 0 0,-1-1 0 0 0,1 1 0 0 0,0-1 0 0 0,0 1 1 0 0,-1-1-1 0 0,1 1 0 0 0,0-1 0 0 0,0 1 0 0 0,0 0 0 0 0,1-1 0 0 0,3 0 20 0 0,0-1-1 0 0,0 2 1 0 0,0-1-1 0 0,6 0 1 0 0,0 0 162 0 0,0-1-330 0 0,0 0 1 0 0,1 1-1 0 0,-1 1 0 0 0,0-1 1 0 0,0 2-1 0 0,1-1 0 0 0,-1 2 1 0 0,0 0-1 0 0,0 0 0 0 0,18 6 1 0 0,-25-6 55 0 0,-1 0 0 0 0,0 0 0 0 0,0 0 1 0 0,0 0-1 0 0,0 0 0 0 0,-1 1 0 0 0,1-1 1 0 0,0 1-1 0 0,-1-1 0 0 0,0 1 0 0 0,3 4 1 0 0,-4-5 79 0 0,0 0 1 0 0,0-1-1 0 0,0 1 1 0 0,0 0-1 0 0,-1 0 1 0 0,1 0 0 0 0,0 0-1 0 0,-1 0 1 0 0,1 0-1 0 0,-1 0 1 0 0,0 0-1 0 0,0 0 1 0 0,0 0 0 0 0,0 0-1 0 0,0 0 1 0 0,0 0-1 0 0,0 0 1 0 0,-1 0-1 0 0,1 0 1 0 0,-1 0 0 0 0,-1 2-1 0 0,-4 10 2 0 0,-2 0 0 0 0,0-1 0 0 0,0 0 0 0 0,-15 16 0 0 0,8-12 1348 0 0,-19 26 0 0 0,34-43-1233 0 0,0 0-49 0 0,1-1-130 0 0,0-1-1 0 0,1 1 1 0 0,-1-1 0 0 0,1 1-1 0 0,-1-1 1 0 0,1 1 0 0 0,0 0-1 0 0,3-2 1 0 0,47-34-648 0 0,-11 6-270 0 0,3-2-566 0 0,-32 23 1129 0 0,1 0 1 0 0,0 1-1 0 0,0 1 0 0 0,1 0 0 0 0,0 1 0 0 0,27-11 0 0 0,-39 18 412 0 0,-1-1-1 0 0,1 1 0 0 0,-1-1 1 0 0,1 1-1 0 0,-1 0 0 0 0,1 0 0 0 0,0 0 1 0 0,-1 0-1 0 0,1 0 0 0 0,-1 0 1 0 0,1 0-1 0 0,0 1 0 0 0,-1-1 1 0 0,1 0-1 0 0,2 2 0 0 0,-3-1 2 0 0,-1-1 1 0 0,1 1-1 0 0,-1-1 0 0 0,1 1 1 0 0,-1 0-1 0 0,1-1 0 0 0,-1 1 0 0 0,0 0 1 0 0,1 0-1 0 0,-1-1 0 0 0,0 1 0 0 0,0 0 1 0 0,1 0-1 0 0,-1-1 0 0 0,0 1 0 0 0,0 0 1 0 0,0 0-1 0 0,0 0 0 0 0,0 0 1 0 0,0-1-1 0 0,0 1 0 0 0,0 0 0 0 0,0 0 1 0 0,-1-1-1 0 0,1 1 0 0 0,0 0 0 0 0,0 0 1 0 0,-1 0-1 0 0,1-1 0 0 0,0 1 0 0 0,-1 0 1 0 0,1-1-1 0 0,-2 2 0 0 0,-8 16 657 0 0,0-1 0 0 0,-2 0 1 0 0,0 0-1 0 0,-1-1 0 0 0,-24 22 0 0 0,35-36-651 0 0,-21 29 1437 0 0,22-31-997 0 0,5-1-511 0 0,-1 0 1 0 0,0 0-1 0 0,0 0 1 0 0,0-1-1 0 0,0 1 0 0 0,-1-1 1 0 0,1 0-1 0 0,0 0 1 0 0,-1 0-1 0 0,1 0 1 0 0,-1 0-1 0 0,4-5 1 0 0,4-2-98 0 0,22-17-392 0 0,2 1 1 0 0,0 2-1 0 0,2 2 0 0 0,38-18 0 0 0,-72 38 487 0 0,0 0-1 0 0,0 1 1 0 0,-1-1 0 0 0,1 0-1 0 0,0 1 1 0 0,0-1 0 0 0,0 1-1 0 0,0 0 1 0 0,0-1-1 0 0,0 1 1 0 0,0 0 0 0 0,0 0-1 0 0,0 0 1 0 0,2 1 0 0 0,-3-1 37 0 0,-1 0 1 0 0,1 0-1 0 0,-1 1 1 0 0,1-1 0 0 0,-1 0-1 0 0,1 0 1 0 0,-1 1-1 0 0,1-1 1 0 0,-1 0 0 0 0,0 1-1 0 0,1-1 1 0 0,-1 0-1 0 0,0 1 1 0 0,1-1 0 0 0,-1 1-1 0 0,0-1 1 0 0,1 1-1 0 0,-1-1 1 0 0,0 1 0 0 0,0-1-1 0 0,1 1 1 0 0,-1 0 7 0 0,0 1 0 0 0,0-1 1 0 0,0 0-1 0 0,0 1 0 0 0,0-1 0 0 0,0 0 1 0 0,0 1-1 0 0,0-1 0 0 0,-1 0 0 0 0,1 1 1 0 0,-1 1-1 0 0,-2 4 223 0 0,-1-1-1 0 0,0 1 1 0 0,0-1 0 0 0,0 0 0 0 0,-1 0-1 0 0,1-1 1 0 0,-12 10 0 0 0,-8 11 779 0 0,13-12-90 0 0,4-6-354 0 0,1-1 1 0 0,0 2-1 0 0,0-1 1 0 0,1 0-1 0 0,0 1 0 0 0,0 0 1 0 0,-4 12-1 0 0,9-20-539 0 0,0 0-1 0 0,0-1 1 0 0,-1 1-1 0 0,1 0 1 0 0,0 0-1 0 0,0 0 1 0 0,0 0-1 0 0,0 0 1 0 0,0 0-1 0 0,1 0 1 0 0,-1 0-1 0 0,0 0 1 0 0,0-1-1 0 0,1 1 1 0 0,-1 0-1 0 0,0 0 1 0 0,1 0-1 0 0,-1 0 1 0 0,1-1-1 0 0,-1 1 1 0 0,1 0-1 0 0,0 1 1 0 0,1-1-49 0 0,0 1 0 0 0,-1-1 1 0 0,1 0-1 0 0,0 0 0 0 0,0 0 1 0 0,0 0-1 0 0,0 0 0 0 0,-1 0 1 0 0,5 1-1 0 0,-1-1-41 0 0,0 0 0 0 0,-1 0 0 0 0,1-1 0 0 0,0 1 0 0 0,0-1 0 0 0,0 0 0 0 0,0 0 0 0 0,6-2 0 0 0,8-4-414 0 0,0-1 0 0 0,0-1 1 0 0,-1-1-1 0 0,0 0 0 0 0,17-14 0 0 0,13-5-341 0 0,-5 10 1452 0 0,-34 15-368 0 0,0-1 0 0 0,0 0 0 0 0,0 0 0 0 0,10-7 0 0 0,-12 6-372 0 0,0 0-1 0 0,-1 0 1 0 0,0-1-1 0 0,0 0 1 0 0,0 0 0 0 0,5-9-1 0 0,-9 13 97 0 0,-1 0-1 0 0,1-1 1 0 0,-1 1-1 0 0,0-1 1 0 0,0 1-1 0 0,1-1 1 0 0,-2 0-1 0 0,1 1 1 0 0,0-1-1 0 0,0 0 1 0 0,-1 0-1 0 0,0 1 1 0 0,0-1 0 0 0,1 0-1 0 0,-1 0 1 0 0,-1 0-1 0 0,1 1 1 0 0,0-1-1 0 0,-1 0 1 0 0,0 0-1 0 0,1 1 1 0 0,-3-5-1 0 0,3 6 80 0 0,0 0 0 0 0,-1 1 0 0 0,1-1 0 0 0,-1 0 0 0 0,0 0-1 0 0,1 0 1 0 0,-1 1 0 0 0,1-1 0 0 0,-1 0 0 0 0,0 1 0 0 0,0-1 0 0 0,1 0 0 0 0,-1 1-1 0 0,0-1 1 0 0,0 1 0 0 0,0-1 0 0 0,0 1 0 0 0,0 0 0 0 0,1-1 0 0 0,-1 1-1 0 0,0 0 1 0 0,-2 0 0 0 0,1-1 43 0 0,0 1-1 0 0,-1 0 0 0 0,1 1 0 0 0,0-1 1 0 0,-1 0-1 0 0,1 1 0 0 0,0-1 1 0 0,0 1-1 0 0,-3 1 0 0 0,-3 2 84 0 0,0 0 0 0 0,1 0 1 0 0,0 0-1 0 0,-8 7 0 0 0,9-6-105 0 0,-11 8 581 0 0,1 1 0 0 0,0 0-1 0 0,-14 18 1 0 0,26-28-533 0 0,1 0 0 0 0,0 0 0 0 0,0 0 0 0 0,1 0 0 0 0,-1 0 1 0 0,1 0-1 0 0,0 1 0 0 0,0-1 0 0 0,0 1 0 0 0,1 0 0 0 0,0 0 0 0 0,0-1 0 0 0,0 1 0 0 0,0 0 0 0 0,1 0 0 0 0,0 0 0 0 0,0 0 0 0 0,0 0 0 0 0,1 7 0 0 0,0-10-145 0 0,0 1 0 0 0,0-1 0 0 0,0 0 0 0 0,0 0 0 0 0,0 1-1 0 0,1-1 1 0 0,-1 0 0 0 0,0 0 0 0 0,1 0 0 0 0,0 0 0 0 0,0-1 0 0 0,-1 1 0 0 0,1 0 0 0 0,0-1 0 0 0,0 1 0 0 0,0-1-1 0 0,1 0 1 0 0,-1 1 0 0 0,0-1 0 0 0,0 0 0 0 0,1 0 0 0 0,-1-1 0 0 0,1 1 0 0 0,-1 0 0 0 0,0-1 0 0 0,1 0 0 0 0,-1 1-1 0 0,5-1 1 0 0,4 0-237 0 0,-1 0-1 0 0,1-1 0 0 0,-1 0 0 0 0,0-1 1 0 0,17-4-1 0 0,-2-1-741 0 0,3-2-5 0 0</inkml:trace>
  <inkml:trace contextRef="#ctx0" brushRef="#br0" timeOffset="1511.02">2075 689 21191 0 0,'-7'-2'118'0'0,"6"1"3"0"0,0 0-1 0 0,-1 1 0 0 0,1-1 0 0 0,-1 1 0 0 0,1 0 0 0 0,-1-1 0 0 0,1 1 0 0 0,-1 0 0 0 0,1 0 0 0 0,-1 0 1 0 0,1 0-1 0 0,-1 0 0 0 0,1 0 0 0 0,-1 1 0 0 0,1-1 0 0 0,-1 0 0 0 0,1 1 0 0 0,-3 0 0 0 0,3 0 251 0 0,1-1 117 0 0,0 0 21 0 0,15-1-67 0 0,-1 0 0 0 0,1-1 0 0 0,-1 0 0 0 0,1-1-1 0 0,21-8 1 0 0,-33 10-437 0 0,10-4-179 0 0,0-1 0 0 0,-1-1 0 0 0,1 0 0 0 0,-1 0 0 0 0,-1-2 0 0 0,0 1 0 0 0,16-16 0 0 0,72-76-386 0 0,-73 75 560 0 0,-77 68 1856 0 0,25-17-563 0 0,-39 53 1 0 0,63-75-1140 0 0,-1 0 1 0 0,1 1 0 0 0,0-1 0 0 0,0 1-1 0 0,0-1 1 0 0,1 1 0 0 0,0-1-1 0 0,-1 1 1 0 0,1 5 0 0 0,1-9-155 0 0,-1 0-1 0 0,1 1 1 0 0,0-1 0 0 0,0 0 0 0 0,0 0 0 0 0,0 0 0 0 0,0 0 0 0 0,0 0-1 0 0,0 1 1 0 0,1-1 0 0 0,-1 0 0 0 0,0 0 0 0 0,0 0 0 0 0,1 0 0 0 0,-1 0 0 0 0,1 0-1 0 0,-1 0 1 0 0,1 0 0 0 0,0 0 0 0 0,-1 0 0 0 0,1 0 0 0 0,0 0 0 0 0,0 0-1 0 0,-1-1 1 0 0,1 1 0 0 0,0 0 0 0 0,0 0 0 0 0,0-1 0 0 0,0 1 0 0 0,0-1 0 0 0,0 1-1 0 0,0-1 1 0 0,0 1 0 0 0,0-1 0 0 0,0 0 0 0 0,0 1 0 0 0,0-1 0 0 0,1 0 0 0 0,-1 0-1 0 0,0 0 1 0 0,0 0 0 0 0,1 0 0 0 0,9 0-185 0 0,0-1 0 0 0,-1-1 0 0 0,1 0 0 0 0,-1 0 0 0 0,0-1 0 0 0,0-1-1 0 0,0 0 1 0 0,0 0 0 0 0,-1 0 0 0 0,15-10 0 0 0,-7 2-203 0 0,0 0 0 0 0,-1-1 0 0 0,-1 0 0 0 0,22-24 0 0 0,-33 31 262 0 0,-1 1 0 0 0,1 0 0 0 0,-1-1 0 0 0,0 0 0 0 0,3-7 0 0 0,1-2-31 0 0,-7 14 226 0 0,0 1 15 0 0,0 0 63 0 0,0 0 28 0 0,0 0 7 0 0,-11 19 949 0 0,9-13-1038 0 0,0 0 0 0 0,0 0 0 0 0,1 0 0 0 0,0 0 0 0 0,0 1 0 0 0,1-1 1 0 0,0 0-1 0 0,0 0 0 0 0,0 1 0 0 0,1-1 0 0 0,2 10 0 0 0,-3-15-149 0 0,1 0 0 0 0,-1 1 0 0 0,0-1 0 0 0,1 0 0 0 0,-1 0 0 0 0,1 0-1 0 0,0 0 1 0 0,-1 0 0 0 0,1 0 0 0 0,0 0 0 0 0,-1 0 0 0 0,1 0 0 0 0,0 0 0 0 0,0 0 0 0 0,0 0 0 0 0,0-1-1 0 0,0 1 1 0 0,0 0 0 0 0,0-1 0 0 0,0 1 0 0 0,0-1 0 0 0,0 1 0 0 0,0-1 0 0 0,0 1 0 0 0,1-1 0 0 0,-1 0 0 0 0,0 1-1 0 0,0-1 1 0 0,0 0 0 0 0,1 0 0 0 0,-1 0 0 0 0,0 0 0 0 0,0 0 0 0 0,0 0 0 0 0,1 0 0 0 0,-1-1 0 0 0,0 1 0 0 0,0 0-1 0 0,0-1 1 0 0,1 1 0 0 0,0-2 0 0 0,4 0-270 0 0,-1 0-1 0 0,0-1 1 0 0,0 0-1 0 0,0 0 1 0 0,0-1-1 0 0,0 1 1 0 0,4-6-1 0 0,98-86-729 0 0,-104 93 1225 0 0,0 0 0 0 0,0 0-1 0 0,0 1 1 0 0,0-1 0 0 0,6-1-1 0 0,-9 3-136 0 0,1 0 0 0 0,-1-1-1 0 0,1 1 1 0 0,-1 0-1 0 0,1 0 1 0 0,-1 0 0 0 0,1 0-1 0 0,-1 0 1 0 0,1 0 0 0 0,-1 0-1 0 0,1 0 1 0 0,-1 0 0 0 0,0 0-1 0 0,1 0 1 0 0,-1 0-1 0 0,1 1 1 0 0,-1-1 0 0 0,1 0-1 0 0,0 1 1 0 0,-1-1-20 0 0,0 0 0 0 0,1 1-1 0 0,-1-1 1 0 0,0 1 0 0 0,0-1 0 0 0,0 1 0 0 0,1-1-1 0 0,-1 1 1 0 0,0-1 0 0 0,0 1 0 0 0,0-1 0 0 0,0 1-1 0 0,0-1 1 0 0,0 1 0 0 0,0-1 0 0 0,0 1 0 0 0,0-1-1 0 0,0 1 1 0 0,0-1 0 0 0,-1 1 0 0 0,1-1 0 0 0,0 1-1 0 0,-1 0 1 0 0,-10 32 295 0 0,-2 0-1 0 0,-27 51 0 0 0,-45 57 1304 0 0,17-30-983 0 0,-39 57-515 0 0,83-132-76 0 0,5-11-30 0 0,13-18-60 0 0,0 0 1 0 0,1 0 0 0 0,-5 9-1 0 0,10-16-38 0 0,0-2 12 0 0,1-1 0 0 0,0 1 0 0 0,0 0 0 0 0,0-1 0 0 0,1 1 0 0 0,-1 0-1 0 0,0-1 1 0 0,1 1 0 0 0,-1 0 0 0 0,3-2 0 0 0,4-7-157 0 0,335-475-4598 0 0,-316 452 4463 0 0,31-37-127 0 0,-48 60 698 0 0,1 0 1 0 0,0 1-1 0 0,1 0 0 0 0,13-8 0 0 0,-22 16-63 0 0,0 0 0 0 0,0 1-1 0 0,1-1 1 0 0,-1 1-1 0 0,0 0 1 0 0,1 0 0 0 0,5-1-1 0 0,-9 2-105 0 0,1-1 0 0 0,0 1 0 0 0,-1 0 0 0 0,1 0 0 0 0,0 0 0 0 0,-1 0-1 0 0,1 0 1 0 0,0 0 0 0 0,0 1 0 0 0,-1-1 0 0 0,1 0 0 0 0,0 0 0 0 0,-1 0 0 0 0,1 1 0 0 0,0-1-1 0 0,-1 0 1 0 0,1 0 0 0 0,-1 1 0 0 0,1-1 0 0 0,0 1 0 0 0,-1-1 0 0 0,1 1 0 0 0,-1-1 0 0 0,1 1-1 0 0,-1-1 1 0 0,1 1 0 0 0,-1-1 0 0 0,0 1 0 0 0,1-1 0 0 0,-1 1 0 0 0,0 0 0 0 0,1-1 0 0 0,-1 1-1 0 0,0 0 1 0 0,0-1 0 0 0,0 1 0 0 0,1 0 0 0 0,-1-1 0 0 0,0 1 0 0 0,0 0 0 0 0,0 0-1 0 0,0-1 1 0 0,0 2 0 0 0,-1 4 1 0 0,1 0 0 0 0,-1 1 1 0 0,-1-1-1 0 0,1 0 0 0 0,-1-1 0 0 0,0 1 0 0 0,0 0 0 0 0,-1 0 0 0 0,1-1 1 0 0,-1 0-1 0 0,0 1 0 0 0,-6 5 0 0 0,-2 3 183 0 0,0 0 1 0 0,-28 23-1 0 0,31-30-13 0 0,0-1 0 0 0,-1 0 1 0 0,1-1-1 0 0,-2 0 0 0 0,1 0 0 0 0,0 0 0 0 0,-1-2 0 0 0,0 1 0 0 0,0-1 1 0 0,0 0-1 0 0,0-1 0 0 0,0 0 0 0 0,-16 0 0 0 0,25-2 299 0 0,1 0 17 0 0,0 0 10 0 0,19-3 625 0 0,85-2-1035 0 0,0-12 79 0 0,-59 8-9173 0 0,-22 4-918 0 0</inkml:trace>
  <inkml:trace contextRef="#ctx0" brushRef="#br0" timeOffset="3736.75">3416 658 14656 0 0,'-4'-1'289'0'0,"-1"0"0"0"0,0 0 0 0 0,1 1 0 0 0,-1 0 0 0 0,0 0 1 0 0,0 0-1 0 0,1 1 0 0 0,-1-1 0 0 0,0 1 0 0 0,-5 2 0 0 0,7-2 267 0 0,0 0 0 0 0,1 0 0 0 0,-1 0 0 0 0,1 0 0 0 0,-1 1-1 0 0,-2 1 1 0 0,4-3-493 0 0,1 1 0 0 0,-1-1-1 0 0,1 1 1 0 0,-1-1 0 0 0,0 1-1 0 0,1-1 1 0 0,-1 1 0 0 0,1-1-1 0 0,-1 1 1 0 0,1-1-1 0 0,-1 1 1 0 0,1 0 0 0 0,0-1-1 0 0,-1 1 1 0 0,1 0 0 0 0,0 0-1 0 0,-1-1 1 0 0,1 1 0 0 0,0 1-1 0 0,0-2 15 0 0,0 0-1 0 0,0 1 1 0 0,0-1-1 0 0,1 0 0 0 0,-1 1 1 0 0,0-1-1 0 0,0 0 1 0 0,1 0-1 0 0,-1 1 1 0 0,0-1-1 0 0,1 0 0 0 0,-1 0 1 0 0,0 1-1 0 0,1-1 1 0 0,-1 0-1 0 0,0 0 0 0 0,1 0 1 0 0,-1 0-1 0 0,0 1 1 0 0,1-1-1 0 0,-1 0 1 0 0,0 0-1 0 0,1 0 0 0 0,-1 0 1 0 0,1 0-1 0 0,3 0 366 0 0,1 1-1 0 0,-1-1 0 0 0,0-1 1 0 0,0 1-1 0 0,6-1 0 0 0,10-6-318 0 0,0 0 0 0 0,-1-1 0 0 0,1-1-1 0 0,-1 0 1 0 0,21-16 0 0 0,-36 23-124 0 0,31-20-341 0 0,0-2 1 0 0,-1-1-1 0 0,44-42 1 0 0,-74 64 295 0 0,2-3 22 0 0,0 0 0 0 0,0-1-1 0 0,-1 1 1 0 0,1-1 0 0 0,5-11 0 0 0,-11 18 30 0 0,0 0 1 0 0,0 0 0 0 0,0 0-1 0 0,0 0 1 0 0,0 0 0 0 0,0 0-1 0 0,0 0 1 0 0,0 0-1 0 0,0 0 1 0 0,0 0 0 0 0,0 0-1 0 0,0 1 1 0 0,0-1-1 0 0,0 0 1 0 0,0 0 0 0 0,0 0-1 0 0,-1 0 1 0 0,1 0-1 0 0,0 0 1 0 0,0 0 0 0 0,0 0-1 0 0,0 0 1 0 0,0 0 0 0 0,0 0-1 0 0,0 0 1 0 0,0 0-1 0 0,0 0 1 0 0,0 0 0 0 0,0 0-1 0 0,0 0 1 0 0,0 0-1 0 0,0 0 1 0 0,0 0 0 0 0,-1 0-1 0 0,1 0 1 0 0,0 0 0 0 0,0 0-1 0 0,0 0 1 0 0,0 0-1 0 0,0 0 1 0 0,0 0 0 0 0,0 0-1 0 0,0 0 1 0 0,0 0-1 0 0,0-1 1 0 0,0 1 0 0 0,0 0-1 0 0,0 0 1 0 0,0 0 0 0 0,0 0-1 0 0,0 0 1 0 0,0 0-1 0 0,0 0 1 0 0,0 0 0 0 0,0 0-1 0 0,0 0 1 0 0,0 0-1 0 0,0 0 1 0 0,0 0 0 0 0,0 0-1 0 0,0 0 1 0 0,0 0-1 0 0,0 0 1 0 0,0-1 0 0 0,0 1-1 0 0,0 0 1 0 0,0 0 0 0 0,0 0-1 0 0,-9 5 164 0 0,-10 8 46 0 0,-9 12 395 0 0,1 2-1 0 0,2 1 0 0 0,-33 46 1 0 0,51-65-659 0 0,1 0 1 0 0,-8 20-1 0 0,12-27 38 0 0,1 0-1 0 0,0 1 0 0 0,0-1 1 0 0,1 1-1 0 0,-1-1 0 0 0,1 1 1 0 0,-1-1-1 0 0,1 1 0 0 0,0-1 1 0 0,-1 1-1 0 0,1 0 0 0 0,1-1 1 0 0,-1 1-1 0 0,0-1 0 0 0,1 1 0 0 0,-1-1 1 0 0,3 5-1 0 0,-3-5-23 0 0,1-1 0 0 0,0 0 0 0 0,1 0 0 0 0,-1 0-1 0 0,0 1 1 0 0,0-1 0 0 0,0 0 0 0 0,1-1 0 0 0,-1 1 0 0 0,0 0-1 0 0,1 0 1 0 0,-1-1 0 0 0,1 1 0 0 0,-1 0 0 0 0,1-1 0 0 0,-1 0 0 0 0,1 1-1 0 0,-1-1 1 0 0,1 0 0 0 0,0 0 0 0 0,-1 0 0 0 0,1 0 0 0 0,-1 0 0 0 0,1 0-1 0 0,0 0 1 0 0,-1 0 0 0 0,1-1 0 0 0,-1 1 0 0 0,3-1 0 0 0,5-2-228 0 0,0 0 0 0 0,0 0 0 0 0,11-7 1 0 0,-19 10 260 0 0,27-17-392 0 0,0 0 0 0 0,50-43 1 0 0,-26 20 98 0 0,-31 27 944 0 0,-22 20-356 0 0,0 1 0 0 0,0-1 0 0 0,-1 1 1 0 0,-3 8-1 0 0,-5 26-104 0 0,10-39-210 0 0,0 0 0 0 0,0 0 0 0 0,0 0 0 0 0,0 0 0 0 0,0 0-1 0 0,0 0 1 0 0,1 0 0 0 0,0 0 0 0 0,-1 0 0 0 0,1 0 0 0 0,2 4-1 0 0,-2-5-1 0 0,0-1 0 0 0,-1 0-1 0 0,1 0 1 0 0,0 1 0 0 0,0-1-1 0 0,0 0 1 0 0,0 0 0 0 0,0 0-1 0 0,0 0 1 0 0,0 0 0 0 0,0 0 0 0 0,0 0-1 0 0,1-1 1 0 0,-1 1 0 0 0,0 0-1 0 0,1-1 1 0 0,-1 1 0 0 0,0-1-1 0 0,3 1 1 0 0,-1 0-78 0 0,-1-1 1 0 0,1 0-1 0 0,0 0 1 0 0,0 0 0 0 0,-1 0-1 0 0,1 0 1 0 0,0-1-1 0 0,-1 1 1 0 0,6-3-1 0 0,-1 0-154 0 0,0 0 0 0 0,0 0-1 0 0,0-1 1 0 0,-1 0 0 0 0,1 0 0 0 0,10-9-1 0 0,-3-2 423 0 0,0 0-1 0 0,-1 0 0 0 0,-1-1 1 0 0,0-1-1 0 0,-2 0 0 0 0,1 0 1 0 0,9-26-1 0 0,-19 41 5 0 0,0 0 1 0 0,-1 0 0 0 0,1 0-1 0 0,-1 0 1 0 0,1 0 0 0 0,-1-1-1 0 0,0 1 1 0 0,1 0-1 0 0,-1 0 1 0 0,-1 0 0 0 0,1 0-1 0 0,0-1 1 0 0,0 1 0 0 0,-1 0-1 0 0,1 0 1 0 0,-2-3-1 0 0,2 5-22 0 0,-1-1-137 0 0,0 2 1 0 0,0-1-1 0 0,0 0 1 0 0,0 0-1 0 0,1 0 0 0 0,-1 0 1 0 0,0 0-1 0 0,0 1 1 0 0,0-1-1 0 0,1 0 1 0 0,-1 1-1 0 0,0-1 1 0 0,0 1-1 0 0,1-1 1 0 0,-1 0-1 0 0,0 1 0 0 0,1 0 1 0 0,-1-1-1 0 0,1 1 1 0 0,-1-1-1 0 0,1 1 1 0 0,-1 0-1 0 0,1-1 1 0 0,-1 1-1 0 0,1 0 0 0 0,-1 0 1 0 0,1-1-1 0 0,0 1 1 0 0,-1 0-1 0 0,1 0 1 0 0,0 0-1 0 0,0-1 1 0 0,0 1-1 0 0,0 0 1 0 0,0 0-1 0 0,0 0 0 0 0,0 0 1 0 0,0-1-1 0 0,0 1 1 0 0,0 0-1 0 0,0 0 1 0 0,0 0-1 0 0,1-1 1 0 0,-1 1-1 0 0,0 0 1 0 0,0 0-1 0 0,1 0 0 0 0,-1-1 1 0 0,1 1-1 0 0,-1 0 1 0 0,1-1-1 0 0,-1 1 1 0 0,1 0-1 0 0,-1-1 1 0 0,1 1-1 0 0,1 0 0 0 0,3 3-10 0 0,1-1 0 0 0,0 0-1 0 0,0-1 1 0 0,0 1-1 0 0,0-1 1 0 0,1-1 0 0 0,-1 1-1 0 0,13 1 1 0 0,55-1 30 0 0,-59-2-50 0 0,-3 0-162 0 0,0-1 1 0 0,0 0-1 0 0,21-6 0 0 0,-26 5-2 0 0,0 0 0 0 0,-1 0 0 0 0,1-1 1 0 0,-1 0-1 0 0,0 0 0 0 0,0 0 0 0 0,0-1 1 0 0,6-4-1 0 0,-9 4-14 0 0,1 0 1 0 0,0 0 0 0 0,-1 0-1 0 0,4-6 1 0 0,-7 9 311 0 0,0 1 67 0 0,0 0 9 0 0,0 0 27 0 0,0 0 91 0 0,0 0 38 0 0,0 0 10 0 0,0 0-16 0 0,0 0-75 0 0,0 0-39 0 0,-4 2-132 0 0,0 0 0 0 0,0 0 0 0 0,1 1 0 0 0,-1-1 0 0 0,0 1 1 0 0,1 0-1 0 0,0 0 0 0 0,0 0 0 0 0,0 1 0 0 0,-4 3 0 0 0,-9 11-37 0 0,-30 17 125 0 0,25-20 116 0 0,-20 19-1 0 0,37-30-181 0 0,-1 1 1 0 0,0 0 0 0 0,1 0 0 0 0,0 0 0 0 0,1 1 0 0 0,-1-1 0 0 0,1 1-1 0 0,0 0 1 0 0,-3 7 0 0 0,6-12-139 0 0,-1 0-1 0 0,1 1 0 0 0,-1-1 1 0 0,1 0-1 0 0,0 0 1 0 0,-1 0-1 0 0,1 1 1 0 0,0-1-1 0 0,0 0 1 0 0,0 0-1 0 0,0 1 1 0 0,0-1-1 0 0,0 0 1 0 0,0 0-1 0 0,1 1 1 0 0,-1-1-1 0 0,0 0 1 0 0,1 0-1 0 0,-1 0 1 0 0,1 1-1 0 0,-1-1 1 0 0,1 0-1 0 0,-1 0 1 0 0,1 0-1 0 0,0 0 1 0 0,0 0-1 0 0,0 0 1 0 0,-1 0-1 0 0,1 0 1 0 0,0 0-1 0 0,0-1 1 0 0,0 1-1 0 0,0 0 1 0 0,0-1-1 0 0,1 1 1 0 0,-1 0-1 0 0,0-1 1 0 0,0 1-1 0 0,0-1 1 0 0,0 0-1 0 0,1 1 1 0 0,0-1-1 0 0,3 1 14 0 0,0 0 0 0 0,0-1 0 0 0,0 0 0 0 0,0 1 0 0 0,1-2-1 0 0,-1 1 1 0 0,0-1 0 0 0,0 1 0 0 0,6-3 0 0 0,8-4-456 0 0,0 0-1 0 0,0-1 1 0 0,27-17-1 0 0,48-38-422 0 0,-79 53 856 0 0,108-91-731 0 0,-72 57 504 0 0,16-16-756 0 0,79-92 0 0 0,-140 146 994 0 0,35-45-1466 0 0,-36 44 1350 0 0,0 0 0 0 0,-1 0 1 0 0,0 0-1 0 0,0 0 1 0 0,4-15-1 0 0,-7 20 179 0 0,2-13 1012 0 0,-4 15-482 0 0,-4 8-324 0 0,-10 18 91 0 0,-2 0-1 0 0,0 0 0 0 0,-2-2 1 0 0,0 0-1 0 0,-41 37 0 0 0,-215 176 3738 0 0,260-224-4067 0 0,-33 31-8 0 0,44-39-1 0 0,-1 1-1 0 0,1-1 1 0 0,0 1 0 0 0,1-1-1 0 0,-1 1 1 0 0,1 0-1 0 0,-3 9 1 0 0,6-14 10 0 0,-1 0 1 0 0,1 0-1 0 0,0-1 1 0 0,0 1-1 0 0,-1 0 1 0 0,1 0-1 0 0,0 0 0 0 0,0 0 1 0 0,0 0-1 0 0,0-1 1 0 0,0 1-1 0 0,0 0 0 0 0,0 0 1 0 0,1 0-1 0 0,-1 0 1 0 0,0 0-1 0 0,0-1 1 0 0,1 1-1 0 0,-1 0 0 0 0,0 0 1 0 0,1 0-1 0 0,-1-1 1 0 0,1 2-1 0 0,0-1-14 0 0,1 0-1 0 0,-1 0 1 0 0,0-1-1 0 0,0 1 1 0 0,0 0 0 0 0,1 0-1 0 0,-1-1 1 0 0,0 1-1 0 0,0-1 1 0 0,1 1 0 0 0,-1-1-1 0 0,1 0 1 0 0,1 1-1 0 0,2-1-69 0 0,1 1 1 0 0,-1-1-1 0 0,1 0 0 0 0,-1-1 0 0 0,1 1 1 0 0,6-2-1 0 0,21-8-535 0 0,-2-1 0 0 0,1-1 0 0 0,-1-1 0 0 0,-1-2 1 0 0,-1-2-1 0 0,0 0 0 0 0,-1-2 0 0 0,28-24 0 0 0,13-18-2861 0 0,104-118-1 0 0,-65 41-851 0 0,-42 50 5249 0 0,-40 60 2159 0 0,-45 51 402 0 0,-2 2-3025 0 0,-159 181 1574 0 0,65-80-80 0 0,-37 47 776 0 0,142-162-2322 0 0,1 1-1 0 0,1 0 1 0 0,0 0-1 0 0,-11 22 1 0 0,19-33-411 0 0,0-1 1 0 0,-1 0-1 0 0,1 1 0 0 0,0-1 0 0 0,0 1 1 0 0,0-1-1 0 0,-1 1 0 0 0,1-1 0 0 0,0 1 1 0 0,0-1-1 0 0,0 1 0 0 0,0-1 0 0 0,0 1 1 0 0,0-1-1 0 0,0 1 0 0 0,0-1 0 0 0,0 1 1 0 0,0-1-1 0 0,0 1 0 0 0,0-1 0 0 0,1 1 0 0 0,-1-1 1 0 0,0 1-1 0 0,0-1 0 0 0,0 1 0 0 0,1-1 1 0 0,-1 0-1 0 0,0 1 0 0 0,1 0 0 0 0,0-1-24 0 0,0 1 0 0 0,0-1 0 0 0,0 1 0 0 0,0-1 0 0 0,-1 0-1 0 0,1 0 1 0 0,0 1 0 0 0,0-1 0 0 0,0 0 0 0 0,0 0 0 0 0,0 0-1 0 0,0 0 1 0 0,2 0 0 0 0,3-1-131 0 0,-1 0 0 0 0,0 0-1 0 0,1 0 1 0 0,7-4 0 0 0,104-55-624 0 0,-20 8-820 0 0,-12 11-1988 0 0,-84 40 3072 0 0,-1 1 70 0 0,-8 9 276 0 0,-22 14 1442 0 0,22-18-558 0 0,-1 1 1 0 0,-13 13 0 0 0,17-14-406 0 0,-18 19 793 0 0,0 1 1 0 0,-25 38-1 0 0,43-56-820 0 0,-11 17 196 0 0,16-23-454 0 0,-1 1 1 0 0,1-1 0 0 0,-1 0-1 0 0,1 0 1 0 0,-1 0 0 0 0,1 1-1 0 0,0-1 1 0 0,-1 0 0 0 0,1 0-1 0 0,0 1 1 0 0,0-1-1 0 0,0 0 1 0 0,0 0 0 0 0,0 1-1 0 0,0-1 1 0 0,1 0 0 0 0,-1 1-1 0 0,1 0 1 0 0,-1-1-20 0 0,1 0 0 0 0,0 0-1 0 0,0 0 1 0 0,0 0 0 0 0,0 0-1 0 0,0-1 1 0 0,0 1 0 0 0,0 0 0 0 0,0-1-1 0 0,1 1 1 0 0,-1-1 0 0 0,0 1 0 0 0,0-1-1 0 0,0 1 1 0 0,1-1 0 0 0,1 0 0 0 0,21 4-27 0 0,-22-4 23 0 0,13 0-47 0 0,0 0-1 0 0,0-1 1 0 0,0 0-1 0 0,0-1 1 0 0,19-6-1 0 0,-4 0-631 0 0,44-19-1 0 0,-17 0-2172 0 0,-51 23 242 0 0,-2 0-6530 0 0</inkml:trace>
  <inkml:trace contextRef="#ctx0" brushRef="#br0" timeOffset="4141.63">4456 337 30151 0 0,'0'-1'31'0'0,"1"1"0"0"0,-1-1 0 0 0,0 1-1 0 0,0-1 1 0 0,1 1 0 0 0,-1-1 0 0 0,0 1 0 0 0,1-1 0 0 0,-1 1-1 0 0,1-1 1 0 0,-1 1 0 0 0,0-1 0 0 0,1 1 0 0 0,-1-1-1 0 0,1 1 1 0 0,-1 0 0 0 0,1 0 0 0 0,-1-1 0 0 0,1 1 0 0 0,0 0-1 0 0,-1 0 1 0 0,1-1 0 0 0,-1 1 0 0 0,1 0 0 0 0,-1 0 0 0 0,1 0-1 0 0,0 0 1 0 0,-1 0 0 0 0,1 0 0 0 0,-1 0 0 0 0,1 0 0 0 0,1 0-1 0 0,23 2 470 0 0,-22-2-489 0 0,91 14-11 0 0,30 2 0 0 0,-18-3-763 0 0,55 3-1235 0 0,-124-14 975 0 0</inkml:trace>
  <inkml:trace contextRef="#ctx0" brushRef="#br0" timeOffset="4643.22">4439 218 29487 0 0,'-4'-2'648'0'0,"-1"0"136"0"0,1-2 24 0 0,-1 0 24 0 0,5 4-672 0 0,0 0-112 0 0,0 0-48 0 0,5-2 0 0 0,-1 0 0 0 0,1-1 0 0 0,-1 3 0 0 0,1 0 0 0 0,2 3-616 0 0,0 1-120 0 0,4 0-32 0 0,1 0 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1:42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8 637 29623 0 0,'-7'2'840'0'0,"7"-2"184"0"0,0 0-824 0 0,0 0-200 0 0,0-4 0 0 0,0-3 0 0 0,4 2-96 0 0,1-2-56 0 0,0-1-8 0 0,1-3-8 0 0,-1 1-520 0 0,2 2-104 0 0,0-1-16 0 0,0 3-10808 0 0</inkml:trace>
  <inkml:trace contextRef="#ctx0" brushRef="#br0" timeOffset="419.27">255 162 21023 0 0,'-1'0'93'0'0,"0"0"0"0"0,0 0 0 0 0,0 0 0 0 0,0 0-1 0 0,0 0 1 0 0,0 0 0 0 0,0 0 0 0 0,0 0 0 0 0,0 0 0 0 0,0 0-1 0 0,1-1 1 0 0,-1 1 0 0 0,0 0 0 0 0,0-1 0 0 0,0 1-1 0 0,0-1 1 0 0,0 1 0 0 0,1-1 0 0 0,-2 0 0 0 0,2 0-33 0 0,0 1 1 0 0,-1-1 0 0 0,1 1 0 0 0,0-1-1 0 0,0 1 1 0 0,0-1 0 0 0,1 1 0 0 0,-1-1-1 0 0,0 1 1 0 0,0-1 0 0 0,0 0 0 0 0,0 1-1 0 0,0 0 1 0 0,1-1 0 0 0,-1 1 0 0 0,0-1-1 0 0,0 1 1 0 0,1-1 0 0 0,-1 1 0 0 0,0-1-1 0 0,1 1 1 0 0,-1 0 0 0 0,0-1 0 0 0,1 0-1 0 0,4-3 476 0 0,0 0 0 0 0,0 0 0 0 0,0 0 0 0 0,8-4 0 0 0,1 2-33 0 0,1 0 1 0 0,-1 1-1 0 0,1 0 1 0 0,0 1-1 0 0,20-2 0 0 0,2-2-189 0 0,113-12-514 0 0,-105 16-849 0 0,36-3-1757 0 0,-42 3 1352 0 0</inkml:trace>
  <inkml:trace contextRef="#ctx0" brushRef="#br0" timeOffset="420.27">617 164 27271 0 0,'-18'15'528'0'0,"0"1"-1"0"0,1 1 1 0 0,0 0 0 0 0,2 1-1 0 0,-21 30 1 0 0,-15 19 746 0 0,21-31-1144 0 0,-47 71 1 0 0,66-86-1659 0 0,-13 27 0 0 0,17-32-319 0 0,1-1-23 0 0</inkml:trace>
  <inkml:trace contextRef="#ctx0" brushRef="#br0" timeOffset="1249.36">393 736 28567 0 0,'5'-11'2179'0'0,"28"-23"-1434"0"0,-8 8-533 0 0,21-22-315 0 0,3 2 0 0 0,61-45 0 0 0,33-29-285 0 0,-108 88-787 0 0,74-77-2025 0 0,-95 94 2678 0 0,-1-1 1 0 0,-1-1 0 0 0,-1 0 0 0 0,0-1 0 0 0,12-27-1 0 0,-15 27 30 0 0,8-16-309 0 0,-16 32 807 0 0,1-1 0 0 0,0 1-1 0 0,0-1 1 0 0,-1 0 0 0 0,1 1-1 0 0,-1-1 1 0 0,0 0 0 0 0,0 0-1 0 0,0 1 1 0 0,-1-5 0 0 0,1 7 39 0 0,0 0 1 0 0,0 0 0 0 0,0-1-1 0 0,0 1 1 0 0,0 0-1 0 0,0 0 1 0 0,0 0 0 0 0,0-1-1 0 0,0 1 1 0 0,0 0 0 0 0,0 0-1 0 0,0 0 1 0 0,0-1 0 0 0,0 1-1 0 0,0 0 1 0 0,-1 0 0 0 0,1 0-1 0 0,0-1 1 0 0,0 1-1 0 0,0 0 1 0 0,0 0 0 0 0,-1 0-1 0 0,1 0 1 0 0,0 0 0 0 0,0-1-1 0 0,0 1 1 0 0,0 0 0 0 0,-1 0-1 0 0,1 0 1 0 0,0 0-1 0 0,0 0 1 0 0,0 0 0 0 0,-1 0-1 0 0,1 0 1 0 0,0 0 0 0 0,0 0-1 0 0,-1 0 1 0 0,1 0 0 0 0,0 0-1 0 0,0 0 1 0 0,0 0 0 0 0,-1 0-1 0 0,1 0 1 0 0,0 0-1 0 0,0 0 1 0 0,0 0 0 0 0,-1 0-1 0 0,-11 11 1090 0 0,-8 17-86 0 0,-57 100 624 0 0,-162 245 2131 0 0,187-301-3242 0 0,50-70-614 0 0,1 0 0 0 0,-1 0-1 0 0,1 1 1 0 0,0-1 0 0 0,0 1 0 0 0,-1 2 0 0 0,-1 3-214 0 0,3-8 262 0 0,0 0-1 0 0,0 0 1 0 0,0 0-1 0 0,0 0 1 0 0,0 1 0 0 0,0-1-1 0 0,0 0 1 0 0,0 0 0 0 0,0 0-1 0 0,0 0 1 0 0,0 0-1 0 0,0 1 1 0 0,0-1 0 0 0,0 0-1 0 0,0 0 1 0 0,0 0-1 0 0,0 0 1 0 0,0 1 0 0 0,0-1-1 0 0,0 0 1 0 0,0 0-1 0 0,0 0 1 0 0,0 0 0 0 0,0 0-1 0 0,0 1 1 0 0,0-1 0 0 0,0 0-1 0 0,1 0 1 0 0,-1 0-1 0 0,0 0 1 0 0,0 0 0 0 0,0 0-1 0 0,0 1 1 0 0,0-1-1 0 0,0 0 1 0 0,1 0 0 0 0,-1 0-1 0 0,0 0 1 0 0,0 0-1 0 0,0 0 1 0 0,0 0 0 0 0,0 0-1 0 0,1 0 1 0 0,-1 0 0 0 0,0 0-1 0 0,0 0 1 0 0,0 0-1 0 0,0 0 1 0 0,1 0 0 0 0,-1 0-1 0 0,0 0 1 0 0,0 0-1 0 0,0 0 1 0 0,0 0 0 0 0,1 0-1 0 0,-1 0 1 0 0,0 0-1 0 0,0 0 1 0 0,0 0 0 0 0,0 0-1 0 0,0 0 1 0 0,1-1 0 0 0,-1 1-1 0 0,12-4 49 0 0,-11 4-63 0 0,13-8-107 0 0,0 1 1 0 0,0-2-1 0 0,0 0 1 0 0,20-19-1 0 0,-25 21-16 0 0,14-13-510 0 0,0 1-1 0 0,1 2 1 0 0,1 0 0 0 0,34-16-1 0 0,-30 23 77 0 0,-28 10 565 0 0,0 0 0 0 0,-1 0 0 0 0,1 0 0 0 0,0 0 0 0 0,0 0 0 0 0,0 0 0 0 0,0 0 0 0 0,0 0 0 0 0,-1 0 0 0 0,1 0 1 0 0,0 0-1 0 0,0 1 0 0 0,1-1 0 0 0,-1 1 11 0 0,-1-1 0 0 0,0 0 0 0 0,0 1 1 0 0,1-1-1 0 0,-1 0 0 0 0,0 1 0 0 0,0-1 0 0 0,0 1 1 0 0,1-1-1 0 0,-1 0 0 0 0,0 1 0 0 0,0-1 1 0 0,0 1-1 0 0,0-1 0 0 0,0 0 0 0 0,0 1 0 0 0,0-1 1 0 0,0 1-1 0 0,0-1 0 0 0,0 0 0 0 0,0 1 1 0 0,0-1-1 0 0,0 1 0 0 0,0-1 0 0 0,0 1 0 0 0,0-1 1 0 0,-1 0-1 0 0,1 1 0 0 0,0-1 0 0 0,0 1 1 0 0,-5 8 173 0 0,0 1 1 0 0,0-2 0 0 0,-1 1 0 0 0,0 0-1 0 0,-1-1 1 0 0,1 0 0 0 0,-9 7 0 0 0,-16 19 720 0 0,14-14-266 0 0,10-12-245 0 0,1 0 0 0 0,-1 1 0 0 0,1-1 0 0 0,1 1 0 0 0,-9 18 0 0 0,13-26-369 0 0,1-1 0 0 0,0 1 0 0 0,-1 0 1 0 0,1 0-1 0 0,0-1 0 0 0,0 1 0 0 0,-1 0 0 0 0,1 0 0 0 0,0 0 1 0 0,0 0-1 0 0,0-1 0 0 0,0 1 0 0 0,0 0 0 0 0,0 0 0 0 0,0 0 1 0 0,0-1-1 0 0,0 1 0 0 0,1 0 0 0 0,-1 0 0 0 0,0 0 0 0 0,0-1 1 0 0,1 1-1 0 0,-1 0 0 0 0,0 0 0 0 0,2 1 0 0 0,-1-2-8 0 0,-1 1-1 0 0,1-1 1 0 0,0 1 0 0 0,0-1-1 0 0,0 0 1 0 0,0 1-1 0 0,0-1 1 0 0,1 0 0 0 0,-1 0-1 0 0,0 1 1 0 0,0-1-1 0 0,0 0 1 0 0,0 0 0 0 0,0 0-1 0 0,0-1 1 0 0,2 1 0 0 0,4-1-93 0 0,0-1 1 0 0,0 0 0 0 0,0-1-1 0 0,10-4 1 0 0,15-8-354 0 0,0 0-727 0 0,-1-1-1 0 0,0-2 0 0 0,37-28 1 0 0,-57 38 818 0 0,3-3 40 0 0,0-1 1 0 0,-1 0-1 0 0,19-23 0 0 0,-32 35 347 0 0,1 0 0 0 0,-1 0 0 0 0,0 0 1 0 0,0-1-1 0 0,0 1 0 0 0,0 0 0 0 0,1 0 0 0 0,-1 0 0 0 0,0 0 0 0 0,0 0 0 0 0,0 0 0 0 0,0-1 0 0 0,0 1 0 0 0,0 0 0 0 0,0 0 0 0 0,1 0 1 0 0,-1 0-1 0 0,0-1 0 0 0,0 1 0 0 0,0 0 0 0 0,0 0 0 0 0,0 0 0 0 0,0 0 0 0 0,0-1 0 0 0,0 1 0 0 0,0 0 0 0 0,0 0 0 0 0,0 0 0 0 0,0-1 1 0 0,0 1-1 0 0,0 0 0 0 0,0 0 0 0 0,0 0 0 0 0,0 0 0 0 0,0-1 0 0 0,0 1 0 0 0,-1 0 0 0 0,1 0 0 0 0,0 0 0 0 0,0 0 0 0 0,0-1 1 0 0,0 1-1 0 0,0 0 0 0 0,-10 1 821 0 0,-10 6-229 0 0,11-1-337 0 0,-1 0 0 0 0,1 1 0 0 0,1 0 0 0 0,-1 0 1 0 0,-7 10-1 0 0,-1 2 622 0 0,-16 24 0 0 0,30-38-892 0 0,0-1-1 0 0,0 1 1 0 0,1-1 0 0 0,-1 1-1 0 0,1 0 1 0 0,0 0 0 0 0,1 0-1 0 0,-2 7 1 0 0,3-11-22 0 0,-1 0 0 0 0,1 1 0 0 0,0-1 0 0 0,0 0 0 0 0,0 0 0 0 0,0 1 0 0 0,0-1 0 0 0,1 0 0 0 0,-1 1 0 0 0,0-1 0 0 0,0 0 0 0 0,1 0 0 0 0,-1 1 0 0 0,1-1 0 0 0,-1 0 0 0 0,1 0 0 0 0,0 0 0 0 0,0 0 0 0 0,-1 0 1 0 0,1 0-1 0 0,0 0 0 0 0,0 0 0 0 0,0 0 0 0 0,0 0 0 0 0,0 0 0 0 0,0-1 0 0 0,0 1 0 0 0,0 0 0 0 0,0-1 0 0 0,0 1 0 0 0,0-1 0 0 0,1 1 0 0 0,-1-1 0 0 0,0 1 0 0 0,0-1 0 0 0,1 0 0 0 0,-1 0 0 0 0,2 1 0 0 0,6 0-73 0 0,-1-1 1 0 0,1 0-1 0 0,-1 0 1 0 0,1 0-1 0 0,0-1 1 0 0,-1 0-1 0 0,0-1 1 0 0,1 0-1 0 0,-1-1 1 0 0,14-5-1 0 0,6-5-547 0 0,44-29-1 0 0,-23 13 336 0 0,68-43-5 0 0,-102 66 320 0 0,-14 6-25 0 0,-1 0 1 0 0,0 0 0 0 0,1 0-1 0 0,-1 0 1 0 0,0 0 0 0 0,1 0-1 0 0,-1 0 1 0 0,0 0 0 0 0,1 0-1 0 0,-1 0 1 0 0,0 0 0 0 0,1 0-1 0 0,-1 0 1 0 0,0 0 0 0 0,1 0-1 0 0,-1 1 1 0 0,0-1 0 0 0,0 0 0 0 0,1 0-1 0 0,-1 0 1 0 0,0 1 0 0 0,1-1-1 0 0,-1 0 1 0 0,0 0 0 0 0,0 1-1 0 0,0-1 1 0 0,1 0 0 0 0,-1 0-1 0 0,0 1 1 0 0,0-1 0 0 0,0 0-1 0 0,0 1 1 0 0,1-1 0 0 0,-1 0-1 0 0,0 1 1 0 0,0-1 0 0 0,0 0-1 0 0,0 1 1 0 0,0-1 0 0 0,0 0-1 0 0,0 1 1 0 0,0-1 0 0 0,0 1-1 0 0,-1 0 38 0 0,1 0 0 0 0,0 0 0 0 0,-1 0 0 0 0,1 0 0 0 0,-1 0 0 0 0,0 0 0 0 0,1 0 0 0 0,-1 0 0 0 0,0 0 0 0 0,0-1 0 0 0,-1 2 0 0 0,0 1 54 0 0,-86 101 1237 0 0,81-95-1295 0 0,0 1 0 0 0,1-1 0 0 0,0 1 0 0 0,-6 16 0 0 0,12-25-42 0 0,-1 0 0 0 0,1 0 0 0 0,-1 0 0 0 0,1 0 0 0 0,0 0 0 0 0,-1 0 0 0 0,1 0 0 0 0,0 0 0 0 0,0 0-1 0 0,0 0 1 0 0,0 0 0 0 0,0 0 0 0 0,0 0 0 0 0,0 0 0 0 0,0 0 0 0 0,0 0 0 0 0,0 0 0 0 0,1 0 0 0 0,-1 0 0 0 0,0 0 0 0 0,1 2-1 0 0,0-3 3 0 0,0 0 0 0 0,-1 1 0 0 0,1-1-1 0 0,0 1 1 0 0,0-1 0 0 0,-1 0 0 0 0,1 1-1 0 0,0-1 1 0 0,0 0 0 0 0,-1 0-1 0 0,1 0 1 0 0,0 0 0 0 0,0 0 0 0 0,-1 0-1 0 0,1 0 1 0 0,0 0 0 0 0,0 0 0 0 0,0 0-1 0 0,-1 0 1 0 0,3-1 0 0 0,4-1 10 0 0,1 0-1 0 0,-1-1 1 0 0,14-7 0 0 0,43-30-258 0 0,3-1-245 0 0,-58 36 447 0 0,1 1 0 0 0,-1 0 0 0 0,1 1 1 0 0,0-1-1 0 0,16-1 0 0 0,-25 4 45 0 0,1 1 0 0 0,0 0 0 0 0,-1 0 0 0 0,1 0 0 0 0,0 0 0 0 0,-1 0 0 0 0,1 0 0 0 0,0 0 0 0 0,-1 1 0 0 0,1-1 0 0 0,-1 0 0 0 0,1 1 0 0 0,0 0 0 0 0,-1-1 0 0 0,1 1 0 0 0,-1 0 0 0 0,0 0 0 0 0,2 0 0 0 0,-2 0 0 0 0,0 1 0 0 0,0-1 0 0 0,0 0 0 0 0,0 0 0 0 0,-1 0 0 0 0,1 0 0 0 0,0 1 0 0 0,-1-1 0 0 0,1 0 0 0 0,-1 1 0 0 0,0-1 0 0 0,1 0 0 0 0,-1 1 0 0 0,0-1 0 0 0,0 1 0 0 0,0-1 0 0 0,0 1 0 0 0,0-1 0 0 0,0 0 0 0 0,0 1 0 0 0,-1 2 0 0 0,-20 84 840 0 0,13-57-2976 0 0,1 1-5329 0 0,6-22-2421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0:15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12 17503 0 0,'0'-1'51'0'0,"0"1"0"0"0,0-1 0 0 0,0 1 0 0 0,0 0 0 0 0,0-1 0 0 0,0 1-1 0 0,0-1 1 0 0,-1 1 0 0 0,1-1 0 0 0,0 1 0 0 0,0 0 0 0 0,0-1-1 0 0,0 1 1 0 0,-1-1 0 0 0,1 1 0 0 0,0 0 0 0 0,0-1 0 0 0,-1 1-1 0 0,1 0 1 0 0,0-1 0 0 0,-1 1 0 0 0,1 0 0 0 0,0 0 0 0 0,-1-1-1 0 0,1 1 1 0 0,0 0 0 0 0,-1 0 0 0 0,1 0 0 0 0,-1-1 0 0 0,1 1 0 0 0,0 0-1 0 0,-1 0 1 0 0,1 0 0 0 0,-1 0 0 0 0,1 0 0 0 0,-1 0 0 0 0,1 0-1 0 0,0 0 1 0 0,-1 0 0 0 0,1 0 0 0 0,-1 0 0 0 0,1 0 0 0 0,-1 0-1 0 0,1 0 1 0 0,0 0 0 0 0,-1 1 0 0 0,1-1 0 0 0,-1 0 0 0 0,1 0-1 0 0,0 0 1 0 0,-1 1 0 0 0,0-1 0 0 0,-1 2 295 0 0,-1-1 0 0 0,0 0-1 0 0,1 1 1 0 0,-1-1 0 0 0,-4 5 0 0 0,-6 8 853 0 0,-45 49 1509 0 0,49-53-2657 0 0,1 1 0 0 0,0 1-1 0 0,1 0 1 0 0,-6 12 0 0 0,10-11-3511 0 0,3-13-4898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2:10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158 885 12152 0 0,'-6'2'387'0'0,"-3"0"138"0"0,0-3-87 0 0,8 0-322 0 0,1 1 34 0 0,0 0 2 0 0,0 0 54 0 0,0-1-49 0 0,0 0 0 0 0,1 0 1 0 0,0-1-1 0 0,-1 1 0 0 0,1 0 0 0 0,0 0 0 0 0,0 0 0 0 0,-1 0 0 0 0,1 0 0 0 0,0 0 1 0 0,0 0-1 0 0,0 0 0 0 0,0 0 0 0 0,0 0 0 0 0,3-1 0 0 0,4-5 306 0 0,94-99 1343 0 0,-70 76-1780 0 0,-1-2 1 0 0,-2-2 0 0 0,34-48-1 0 0,-40 44-26 0 0,-2-2 0 0 0,29-78 0 0 0,15-88 100 0 0,-26 74-40 0 0,-37 126-57 0 0,-1 0-1 0 0,0 0 0 0 0,0 0 0 0 0,0 0 1 0 0,0-7-1 0 0,-11 25 240 0 0,-3 9-60 0 0,2 0 0 0 0,-15 41-1 0 0,20-48-108 0 0,-102 261 884 0 0,-27 66-170 0 0,-71 191 291 0 0,172-439-670 0 0,-33 147 0 0 0,67-239-420 0 0,0 0 0 0 0,-1 0-1 0 0,1-1 1 0 0,0 1 0 0 0,0 0 0 0 0,0 1-1 0 0,0-1 1 0 0,0 0 0 0 0,0 0-1 0 0,0 0 1 0 0,0 0 0 0 0,0 0 0 0 0,0 0-1 0 0,0 0 1 0 0,1 0 0 0 0,-1 0-1 0 0,0-1 1 0 0,1 1 0 0 0,0 1 0 0 0,5-3-256 0 0,2-8 261 0 0,12-26-166 0 0,31-72 1 0 0,-25 47-29 0 0,175-346-2426 0 0,-109 226 848 0 0,-78 143 1619 0 0,-14 33 160 0 0,-5 6 0 0 0,-4 5 0 0 0,-1 5 3 0 0,0 0-1 0 0,1 1 1 0 0,-14 26-1 0 0,0-1-14 0 0,18-30 231 0 0,1 0 0 0 0,0 0 0 0 0,0 0 0 0 0,1 1 0 0 0,-3 12 0 0 0,6-21-208 0 0,-1 1-1 0 0,1-1 0 0 0,0 1 0 0 0,0-1 0 0 0,0 1 0 0 0,0-1 1 0 0,0 1-1 0 0,0-1 0 0 0,0 1 0 0 0,0 0 0 0 0,0-1 1 0 0,0 1-1 0 0,0-1 0 0 0,0 1 0 0 0,1-1 0 0 0,-1 1 0 0 0,0-1 1 0 0,0 1-1 0 0,0-1 0 0 0,1 0 0 0 0,-1 1 0 0 0,0-1 1 0 0,1 1-1 0 0,-1-1 0 0 0,0 1 0 0 0,1-1 0 0 0,-1 0 0 0 0,0 1 1 0 0,1-1-1 0 0,-1 0 0 0 0,1 0 0 0 0,-1 1 0 0 0,1-1 1 0 0,-1 0-1 0 0,1 0 0 0 0,-1 1 0 0 0,1-1 0 0 0,-1 0 0 0 0,1 0 1 0 0,-1 0-1 0 0,1 0 0 0 0,-1 0 0 0 0,1 0 0 0 0,-1 0 1 0 0,1 0-1 0 0,-1 0 0 0 0,2 0 0 0 0,25-3 418 0 0,-26 3-425 0 0,12-3-3 0 0,0 0 0 0 0,-1-1 0 0 0,1 0 0 0 0,-1 0 0 0 0,0-2 0 0 0,15-8 0 0 0,16-15 29 0 0,67-60-1 0 0,-71 57-21 0 0,79-69-687 0 0,-74 60 40 0 0,-43 40 560 0 0,-18 14-16 0 0,9-5 293 0 0,0 0 0 0 0,1 0 0 0 0,0 1 0 0 0,-9 13-1 0 0,16-22-101 0 0,1 0-97 0 0,-1-1-1 0 0,1 1 1 0 0,-1-1-1 0 0,1 1 1 0 0,-1-1-1 0 0,0 1 1 0 0,1-1 0 0 0,-1 0-1 0 0,1 1 1 0 0,-1-1-1 0 0,0 0 1 0 0,0 1-1 0 0,1-1 1 0 0,-1 0 0 0 0,0 1-1 0 0,0-1 1 0 0,0-1-1 0 0,4-14 80 0 0,-4 16-65 0 0,2-12-238 0 0,1 1-1 0 0,9-20 1 0 0,-2 5-43 0 0,-26 37 269 0 0,-13 18 342 0 0,1 1 0 0 0,1 1 0 0 0,-30 46 0 0 0,54-72-225 0 0,0 0-1 0 0,0-1 0 0 0,1 1 1 0 0,-1 0-1 0 0,1 1 1 0 0,0-1-1 0 0,1 0 0 0 0,-1 0 1 0 0,1 1-1 0 0,-1 9 0 0 0,2-14-98 0 0,0 0-1 0 0,0 0 1 0 0,0 0-1 0 0,1-1 1 0 0,-1 1-1 0 0,0 0 0 0 0,1 0 1 0 0,-1 0-1 0 0,0-1 1 0 0,1 1-1 0 0,-1 0 1 0 0,1 0-1 0 0,-1-1 1 0 0,1 1-1 0 0,0 0 1 0 0,-1-1-1 0 0,1 1 0 0 0,0-1 1 0 0,-1 1-1 0 0,1-1 1 0 0,0 1-1 0 0,0-1 1 0 0,-1 1-1 0 0,1-1 1 0 0,0 0-1 0 0,0 1 1 0 0,0-1-1 0 0,0 0 0 0 0,-1 0 1 0 0,1 0-1 0 0,0 1 1 0 0,0-1-1 0 0,0 0 1 0 0,0 0-1 0 0,0 0 1 0 0,0-1-1 0 0,1 1 0 0 0,2 0-35 0 0,1-1-1 0 0,-1 1 0 0 0,1-1 1 0 0,-1 0-1 0 0,0 0 0 0 0,5-2 0 0 0,6-4-155 0 0,-1-1-1 0 0,0 0 1 0 0,0-1-1 0 0,22-20 0 0 0,43-48-2266 0 0,-77 75 2333 0 0,1-1-24 0 0,-1 0 1 0 0,1 1-1 0 0,-1-1 0 0 0,0 0 1 0 0,0 0-1 0 0,-1 0 0 0 0,1-1 1 0 0,2-5-1 0 0,-4 8 106 0 0,0 0 1 0 0,1 0-1 0 0,-1 0 1 0 0,0 0-1 0 0,0 0 0 0 0,0 0 1 0 0,0 0-1 0 0,0 0 0 0 0,0 0 1 0 0,0 0-1 0 0,0 0 0 0 0,0 0 1 0 0,-1 0-1 0 0,1 1 1 0 0,0-1-1 0 0,-1 0 0 0 0,1 0 1 0 0,0 0-1 0 0,-1 0 0 0 0,1 0 1 0 0,-1 1-1 0 0,0-1 0 0 0,1 0 1 0 0,-1 0-1 0 0,1 1 0 0 0,-1-1 1 0 0,0 0-1 0 0,0 1 1 0 0,1-1-1 0 0,-1 1 0 0 0,0-1 1 0 0,0 1-1 0 0,0-1 0 0 0,0 1 1 0 0,0-1-1 0 0,-1 1 0 0 0,-23-10 593 0 0,25 9-254 0 0,0 1 9 0 0,0 0-30 0 0,0 0-146 0 0,1-1-137 0 0,0-1 0 0 0,0 1 0 0 0,0 0 0 0 0,1 0 0 0 0,-1-1 0 0 0,0 1 0 0 0,1 0 0 0 0,-1 0 0 0 0,1 0 0 0 0,-1 0 0 0 0,1 1 0 0 0,0-1 0 0 0,-1 0 0 0 0,3 0 0 0 0,13-3-20 0 0,0 1 0 0 0,0 0-1 0 0,1 1 1 0 0,-1 1 0 0 0,1 0 0 0 0,29 4-1 0 0,-16-1 29 0 0,-12-1-55 0 0,0 1 1 0 0,30 6-1 0 0,-48-8 38 0 0,1 1-1 0 0,-1-1 1 0 0,0 0-1 0 0,0 0 0 0 0,0 1 1 0 0,0-1-1 0 0,0 1 0 0 0,0-1 1 0 0,0 1-1 0 0,0 0 0 0 0,0-1 1 0 0,0 1-1 0 0,0 0 1 0 0,-1-1-1 0 0,1 1 0 0 0,0 0 1 0 0,0 0-1 0 0,-1 0 0 0 0,1 0 1 0 0,1 1-1 0 0,-2-1 11 0 0,0 0 0 0 0,0 1 0 0 0,0-1 0 0 0,0 0 0 0 0,0 0 0 0 0,0 0 0 0 0,0 0 0 0 0,0 0 0 0 0,0 0 0 0 0,0 0 0 0 0,-1 0 0 0 0,1 0 0 0 0,0 0 0 0 0,-1 0 0 0 0,1 0-1 0 0,-1 0 1 0 0,0 1 0 0 0,-4 5 135 0 0,1-1 0 0 0,-1 1-1 0 0,-1-1 1 0 0,-9 8-1 0 0,10-9 29 0 0,-28 25 1307 0 0,-47 32 1 0 0,61-48-922 0 0,10-9-194 0 0,1 0 1 0 0,0 1-1 0 0,1 0 1 0 0,-1 1 0 0 0,1 0-1 0 0,1 0 1 0 0,-1 0 0 0 0,-7 12-1 0 0,14-18-336 0 0,-1-1 1 0 0,1 0-1 0 0,0 1 0 0 0,-1-1 0 0 0,1 1 0 0 0,0-1 1 0 0,0 1-1 0 0,0-1 0 0 0,0 1 0 0 0,0-1 0 0 0,-1 1 1 0 0,1-1-1 0 0,0 1 0 0 0,0 0 0 0 0,0-1 1 0 0,0 1-1 0 0,0-1 0 0 0,1 1 0 0 0,-1-1 0 0 0,0 1 1 0 0,0-1-1 0 0,0 1 0 0 0,0-1 0 0 0,1 1 0 0 0,-1-1 1 0 0,0 1-1 0 0,0-1 0 0 0,1 0 0 0 0,-1 1 0 0 0,0-1 1 0 0,1 1-1 0 0,-1 0 0 0 0,2 0 8 0 0,-1 0-1 0 0,1-1 1 0 0,0 1-1 0 0,-1 0 1 0 0,1 0-1 0 0,0-1 1 0 0,-1 1-1 0 0,1-1 1 0 0,3 1-1 0 0,6 1-8 0 0,-1-2 0 0 0,16 0 1 0 0,44-7-1381 0 0,-21 1-5038 0 0,5 2-2121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2:04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63 819 13824 0 0,'0'0'18'0'0,"0"-1"0"0"0,0 1 1 0 0,0 0-1 0 0,0 0 0 0 0,0 0 1 0 0,0 0-1 0 0,0-1 0 0 0,0 1 1 0 0,0 0-1 0 0,0 0 0 0 0,-1 0 1 0 0,1 0-1 0 0,0 0 0 0 0,0-1 0 0 0,0 1 1 0 0,0 0-1 0 0,0 0 0 0 0,0 0 1 0 0,0 0-1 0 0,-1 0 0 0 0,1 0 1 0 0,0-1-1 0 0,0 1 0 0 0,0 0 1 0 0,0 0-1 0 0,0 0 0 0 0,-1 0 1 0 0,1 0-1 0 0,0 0 0 0 0,0 0 1 0 0,0 0-1 0 0,0 0 0 0 0,-1 0 1 0 0,1 0-1 0 0,0 0 0 0 0,0 0 1 0 0,-5 6 1411 0 0,5-5-1336 0 0,0 0 0 0 0,-1 0-1 0 0,1 0 1 0 0,-1-1 0 0 0,1 1-1 0 0,-1 0 1 0 0,1 0 0 0 0,-1 0 0 0 0,1 0-1 0 0,-1-1 1 0 0,0 1 0 0 0,0 0-1 0 0,1-1 1 0 0,-1 1 0 0 0,0-1-1 0 0,0 1 1 0 0,0 0 0 0 0,0-1 0 0 0,0 0-1 0 0,0 1 1 0 0,0-1 0 0 0,0 0-1 0 0,1 1 1 0 0,-1-1 0 0 0,0 0 0 0 0,0 0-1 0 0,-1 0 1 0 0,1 0 0 0 0,0 0-1 0 0,0 0 1 0 0,0 0 0 0 0,0 0 0 0 0,0 0-1 0 0,0 0 1 0 0,0-1 0 0 0,-1 1-1 0 0,1-1-17 0 0,-1 0-1 0 0,1 0 1 0 0,0 1-1 0 0,-1-1 0 0 0,1 0 1 0 0,0 0-1 0 0,0 0 0 0 0,-1 0 1 0 0,1-1-1 0 0,0 1 1 0 0,0 0-1 0 0,0 0 0 0 0,0-1 1 0 0,0 1-1 0 0,1-1 1 0 0,-1 1-1 0 0,0 0 0 0 0,1-1 1 0 0,-1 1-1 0 0,1-1 0 0 0,-1 0 1 0 0,1 1-1 0 0,0-1 1 0 0,0 1-1 0 0,0-1 0 0 0,-1 0 1 0 0,2 1-1 0 0,-1-1 0 0 0,0 1 1 0 0,0-1-1 0 0,0 0 1 0 0,1 1-1 0 0,0-2 0 0 0,1-8 769 0 0,2 0 0 0 0,-1 1 0 0 0,10-18 0 0 0,-8 17-631 0 0,0-1-266 0 0,0 1-166 0 0,-1 0-1 0 0,2 1 0 0 0,-1-1 0 0 0,1 1 1 0 0,1 0-1 0 0,0 1 0 0 0,11-13 1 0 0,-11 18 204 0 0,0-1 0 0 0,0 1 0 0 0,0 0 0 0 0,1 0 0 0 0,-1 1 0 0 0,1 0 0 0 0,0 0 0 0 0,0 1 0 0 0,13-2 0 0 0,-20 4 37 0 0,0-1 0 0 0,-1 1-1 0 0,1 0 1 0 0,0 0 0 0 0,0 0-1 0 0,0 0 1 0 0,0 0 0 0 0,0 0-1 0 0,0 0 1 0 0,0 0 0 0 0,0 0 0 0 0,0 1-1 0 0,0-1 1 0 0,0 0 0 0 0,0 0-1 0 0,-1 1 1 0 0,1-1 0 0 0,0 1-1 0 0,0-1 1 0 0,0 1 0 0 0,-1-1-1 0 0,1 1 1 0 0,0-1 0 0 0,0 1 0 0 0,-1 0-1 0 0,1 0 1 0 0,-1-1 0 0 0,1 1-1 0 0,0 0 1 0 0,-1 0 0 0 0,0-1-1 0 0,1 1 1 0 0,-1 0 0 0 0,1 0-1 0 0,-1 0 1 0 0,0 0 0 0 0,0 0-1 0 0,1 0 1 0 0,-1 0 0 0 0,0 0 0 0 0,0 0-1 0 0,0-1 1 0 0,0 1 0 0 0,0 2-1 0 0,0 0 70 0 0,-1 1 0 0 0,1 0 0 0 0,0 0 0 0 0,-1-1 0 0 0,0 1 0 0 0,0 0 0 0 0,0-1-1 0 0,-1 1 1 0 0,1-1 0 0 0,-3 4 0 0 0,-37 52 2301 0 0,38-56-2202 0 0,0 1 0 0 0,1 0 0 0 0,0 0 0 0 0,0 1 0 0 0,0-1 0 0 0,0 0 0 0 0,-1 8 0 0 0,3-12-110 0 0,1 1-79 0 0,0 0 1 0 0,1 0-1 0 0,-1-1 0 0 0,0 1 1 0 0,0-1-1 0 0,1 1 0 0 0,-1-1 0 0 0,0 1 1 0 0,0-1-1 0 0,1 0 0 0 0,-1 0 1 0 0,0 0-1 0 0,3 0 0 0 0,8 3-143 0 0,-10-3 132 0 0,-1 0 0 0 0,1 1 0 0 0,-1-1 0 0 0,1 0-1 0 0,-1 0 1 0 0,1 0 0 0 0,0 0 0 0 0,-1 0 0 0 0,1-1 0 0 0,-1 1-1 0 0,1 0 1 0 0,-1-1 0 0 0,2 0 0 0 0,12-2-63 0 0,-12 3 49 0 0,1-1-1 0 0,-1 0 0 0 0,0 0 0 0 0,1 0 1 0 0,-1-1-1 0 0,0 1 0 0 0,0-1 1 0 0,0 0-1 0 0,0 1 0 0 0,0-2 0 0 0,0 1 1 0 0,-1 0-1 0 0,4-3 0 0 0,11-9-622 0 0,4-1 359 0 0,32-30-1 0 0,-41 33 302 0 0,0 1-1 0 0,1 0 0 0 0,0 1 1 0 0,0 0-1 0 0,1 2 0 0 0,29-15 0 0 0,-41 23-25 0 0,3-3 1 0 0,0 2 0 0 0,0-1 1 0 0,1 1-1 0 0,9-2 0 0 0,-15 3 10 0 0,1 0 1 0 0,0 0 0 0 0,0 0-1 0 0,-1 0 1 0 0,1 0-1 0 0,0 0 1 0 0,0 0-1 0 0,0 0 1 0 0,-1 0-1 0 0,1 1 1 0 0,0-1 0 0 0,0 0-1 0 0,-1 0 1 0 0,1 1-1 0 0,0-1 1 0 0,-1 0-1 0 0,1 1 1 0 0,0-1-1 0 0,-1 1 1 0 0,1-1 0 0 0,-1 1-1 0 0,1-1 1 0 0,0 1-1 0 0,-1-1 1 0 0,1 1-1 0 0,-1 0 1 0 0,0-1-1 0 0,1 1 1 0 0,-1 0 0 0 0,1-1-1 0 0,-1 1 1 0 0,0 0-1 0 0,0 0 1 0 0,1-1-1 0 0,-1 1 1 0 0,0 0-1 0 0,0 0 1 0 0,0-1-1 0 0,0 1 1 0 0,0 0 0 0 0,0 1-1 0 0,-1 8 1 0 0,0-1-1 0 0,0 0 1 0 0,-1 1 0 0 0,0-1-1 0 0,-1 0 1 0 0,0 0 0 0 0,-5 9-1 0 0,3-4 1 0 0,0-5 1 0 0,-3 11 0 0 0,14-41 103 0 0,-3 12-514 0 0,0-1 0 0 0,0 1 0 0 0,-1-1 0 0 0,1-18 0 0 0,-3 13 399 0 0,1 4 12 0 0,-1 1-1 0 0,0 0 1 0 0,-1 0-1 0 0,0 0 0 0 0,-1 0 1 0 0,-4-16-1 0 0,6 25 1 0 0,-1 1 0 0 0,1-1 0 0 0,0 0 0 0 0,0 1 0 0 0,-1 0 0 0 0,1-1 0 0 0,0 1 0 0 0,-1-1 0 0 0,1 1 0 0 0,0-1 0 0 0,-1 1 0 0 0,1 0 0 0 0,-1-1 0 0 0,1 1 0 0 0,0 0 0 0 0,-1-1 0 0 0,1 1 0 0 0,-1 0 0 0 0,1-1 0 0 0,-1 1 0 0 0,1 0 0 0 0,-1 0 0 0 0,0 0 0 0 0,1 0 0 0 0,-1 0 0 0 0,1-1 0 0 0,-1 1 0 0 0,0 0 0 0 0,-1 1 0 0 0,1-1 0 0 0,-1 0 0 0 0,1 1 0 0 0,-1-1 0 0 0,1 1 0 0 0,-1 0 0 0 0,1-1 0 0 0,-1 1 0 0 0,1 0 0 0 0,-2 1 0 0 0,-3 3 0 0 0,-1 1 0 0 0,-9 11 0 0 0,15-17 0 0 0,-15 18 295 0 0,2 0 0 0 0,0 1 0 0 0,1 1 0 0 0,0 0-1 0 0,2 0 1 0 0,-9 24 0 0 0,18-39-179 0 0,1-1 0 0 0,-1 1-1 0 0,1-1 1 0 0,0 1 0 0 0,1 0 0 0 0,-1 0 0 0 0,1-1-1 0 0,1 10 1 0 0,-1-13-93 0 0,0 0 0 0 0,0 1-1 0 0,0-1 1 0 0,0 0 0 0 0,1 0 0 0 0,-1 0 0 0 0,0 0-1 0 0,1 0 1 0 0,-1 0 0 0 0,1 0 0 0 0,0 1-1 0 0,-1-2 1 0 0,1 1 0 0 0,0 0 0 0 0,-1 0 0 0 0,1 0-1 0 0,0 0 1 0 0,0 0 0 0 0,0-1 0 0 0,0 1-1 0 0,0 0 1 0 0,0-1 0 0 0,0 1 0 0 0,0 0 0 0 0,0-1-1 0 0,0 0 1 0 0,0 1 0 0 0,0-1 0 0 0,0 1-1 0 0,1-1 1 0 0,-1 0 0 0 0,0 0 0 0 0,0 0 0 0 0,0 0-1 0 0,0 0 1 0 0,1 0 0 0 0,-1 0 0 0 0,0 0-1 0 0,0 0 1 0 0,2-1 0 0 0,2 0-68 0 0,0-1 1 0 0,0 1-1 0 0,0-1 0 0 0,-1 0 1 0 0,1 0-1 0 0,0-1 0 0 0,-1 1 0 0 0,8-7 1 0 0,33-31-689 0 0,-27 23 484 0 0,14-13-1328 0 0,-2-2-1 0 0,-2-1 0 0 0,-1-2 1 0 0,-1 0-1 0 0,31-59 1 0 0,-28 38 124 0 0,-3-1-1 0 0,-2-1 1 0 0,20-76 0 0 0,-12 28 3438 0 0,-31 105-1754 0 0,-1-1 1 0 0,1 1-1 0 0,-1 0 0 0 0,0-1 1 0 0,0 1-1 0 0,0 0 0 0 0,0-1 0 0 0,0 1 1 0 0,0-1-1 0 0,0 1 0 0 0,-1-2 1 0 0,1 3-180 0 0,0 0 1 0 0,0 0 0 0 0,0 0 0 0 0,0 0 0 0 0,0-1 0 0 0,0 1 0 0 0,0 0-1 0 0,0 0 1 0 0,0 0 0 0 0,0 0 0 0 0,0 0 0 0 0,0 0 0 0 0,0 0-1 0 0,0 0 1 0 0,0 0 0 0 0,0 0 0 0 0,0 0 0 0 0,-1 0 0 0 0,1 0 0 0 0,0 0-1 0 0,0 0 1 0 0,0 0 0 0 0,0 0 0 0 0,0 0 0 0 0,0 0 0 0 0,0 0-1 0 0,0 0 1 0 0,0 0 0 0 0,0 0 0 0 0,0 0 0 0 0,0 0 0 0 0,-1 0-1 0 0,1 0 1 0 0,0 0 0 0 0,0 0 0 0 0,0 0 0 0 0,0 0 0 0 0,0 0 0 0 0,0 0-1 0 0,0 0 1 0 0,0 0 0 0 0,0 0 0 0 0,0 0 0 0 0,0 0 0 0 0,0 0-1 0 0,0 0 1 0 0,0 0 0 0 0,-1 0 0 0 0,1 0 0 0 0,0 0 0 0 0,0 0 0 0 0,0 0-1 0 0,0 0 1 0 0,0 1 0 0 0,-5 8 682 0 0,-37 109-1161 0 0,-18 27 1990 0 0,21-59-52 0 0,-55 95 2171 0 0,58-118-2588 0 0,1 11-212 0 0,23-49-766 0 0,-3 15-184 0 0,14-37 201 0 0,0 0 0 0 0,1 1 0 0 0,-1-1 0 0 0,1 1 0 0 0,-1-1 0 0 0,1 0 0 0 0,0 1 0 0 0,0-1 0 0 0,1 7 0 0 0,0-9-115 0 0,-1-1 0 0 0,0 1 0 0 0,1 0-1 0 0,-1-1 1 0 0,1 1 0 0 0,-1-1 0 0 0,1 1-1 0 0,-1-1 1 0 0,1 1 0 0 0,-1-1-1 0 0,1 1 1 0 0,0-1 0 0 0,-1 0 0 0 0,1 1-1 0 0,-1-1 1 0 0,1 0 0 0 0,0 0 0 0 0,-1 1-1 0 0,1-1 1 0 0,0 0 0 0 0,0 0 0 0 0,-1 0-1 0 0,1 0 1 0 0,0 0 0 0 0,-1 0 0 0 0,1 0-1 0 0,0 0 1 0 0,-1 0 0 0 0,1 0-1 0 0,0 0 1 0 0,0 0 0 0 0,-1-1 0 0 0,1 1-1 0 0,0-1 1 0 0,25-8-137 0 0,0-3-731 0 0,-1-2 0 0 0,-1-1 1 0 0,37-28-1 0 0,140-100-3823 0 0,-200 142 4669 0 0,0 1-1 0 0,0-1 1 0 0,0 0-1 0 0,1 1 0 0 0,-1-1 1 0 0,0 0-1 0 0,1 1 1 0 0,-1 0-1 0 0,1-1 1 0 0,-1 1-1 0 0,0 0 0 0 0,1 0 1 0 0,-1-1-1 0 0,1 1 1 0 0,-1 0-1 0 0,2 1 1 0 0,-2-1 1 0 0,-1 0 1 0 0,1 1 0 0 0,0-1 0 0 0,-1 1 0 0 0,1-1 0 0 0,-1 1-1 0 0,1-1 1 0 0,-1 1 0 0 0,0-1 0 0 0,1 1 0 0 0,-1-1 0 0 0,0 1 0 0 0,1 0-1 0 0,-1-1 1 0 0,0 1 0 0 0,1 0 0 0 0,-1-1 0 0 0,0 1 0 0 0,0 0-1 0 0,0-1 1 0 0,0 1 0 0 0,0 0 0 0 0,0-1 0 0 0,0 1 0 0 0,0 0-1 0 0,0-1 1 0 0,0 1 0 0 0,0 0 0 0 0,0-1 0 0 0,0 1 0 0 0,-1 0-1 0 0,1-1 1 0 0,0 1 0 0 0,-1 0 0 0 0,-4 13 590 0 0,0-1 1 0 0,-1 1-1 0 0,-1-1 0 0 0,0-1 1 0 0,-1 0-1 0 0,-10 13 0 0 0,-1 4-573 0 0,25-40-370 0 0,0 1-1 0 0,-1-1 1 0 0,0 0-1 0 0,5-21 1 0 0,-4 12 134 0 0,-3 14 182 0 0,-1 0 1 0 0,0 0-1 0 0,0-1 0 0 0,-1 1 1 0 0,0-1-1 0 0,0 0 0 0 0,0 1 0 0 0,-1-1 1 0 0,-1-11-1 0 0,1 17 33 0 0,0 1 0 0 0,0 0 0 0 0,0-1-1 0 0,0 1 1 0 0,0-1 0 0 0,0 1 0 0 0,-1 0 0 0 0,1-1 0 0 0,0 1 0 0 0,0 0 0 0 0,0-1-1 0 0,-1 1 1 0 0,1 0 0 0 0,0-1 0 0 0,0 1 0 0 0,-1 0 0 0 0,1-1 0 0 0,0 1-1 0 0,-1 0 1 0 0,1 0 0 0 0,0 0 0 0 0,-1-1 0 0 0,1 1 0 0 0,0 0 0 0 0,-1 0 0 0 0,1 0-1 0 0,0 0 1 0 0,-1 0 0 0 0,1-1 0 0 0,-1 1 0 0 0,0 0 24 0 0,0 1 0 0 0,-1-1 0 0 0,1 0 0 0 0,0 0-1 0 0,0 1 1 0 0,0-1 0 0 0,0 1 0 0 0,0-1 0 0 0,0 1 0 0 0,-2 0 0 0 0,-23 21 302 0 0,24-20-394 0 0,-10 11 437 0 0,0 1-1 0 0,0 0 1 0 0,1 1-1 0 0,1 0 1 0 0,1 0-1 0 0,0 1 0 0 0,1 1 1 0 0,0-1-1 0 0,-7 27 1 0 0,14-40-336 0 0,1 0 0 0 0,-1-1 0 0 0,1 1 0 0 0,-1 0 0 0 0,1 0 0 0 0,0 0-1 0 0,0 0 1 0 0,0 0 0 0 0,0 0 0 0 0,1 0 0 0 0,-1 0 0 0 0,1 0 0 0 0,0-1 0 0 0,0 1 0 0 0,0 0 0 0 0,2 4 0 0 0,-2-6-35 0 0,0 0 0 0 0,-1 0-1 0 0,1 0 1 0 0,0 0 0 0 0,0 0 0 0 0,-1-1 0 0 0,1 1-1 0 0,0 0 1 0 0,0-1 0 0 0,0 1 0 0 0,0 0 0 0 0,0-1 0 0 0,0 1-1 0 0,0-1 1 0 0,0 0 0 0 0,0 1 0 0 0,2-1 0 0 0,-1 0-20 0 0,0 0 0 0 0,0 0 1 0 0,0 0-1 0 0,0 0 1 0 0,0 0-1 0 0,0-1 0 0 0,-1 1 1 0 0,1-1-1 0 0,0 1 1 0 0,0-1-1 0 0,-1 0 0 0 0,1 0 1 0 0,3-1-1 0 0,6-6-329 0 0,0 0 1 0 0,0-1-1 0 0,0 0 0 0 0,-1 0 0 0 0,0-1 1 0 0,-1-1-1 0 0,15-20 0 0 0,-10 8-326 0 0,0-1-1 0 0,-2 0 1 0 0,10-27-1 0 0,-43 78 2579 0 0,16-19-1529 0 0,-9 12 975 0 0,-11 24-1 0 0,22-38-1099 0 0,0 1 1 0 0,1-1-1 0 0,-1 1 1 0 0,1 0-1 0 0,1-1 1 0 0,-1 1-1 0 0,1 0 1 0 0,0 10-1 0 0,1-15-243 0 0,-1-1 0 0 0,1 1 0 0 0,0 0-1 0 0,1-1 1 0 0,-1 1 0 0 0,0 0 0 0 0,0-1 0 0 0,1 1-1 0 0,-1-1 1 0 0,1 1 0 0 0,-1-1 0 0 0,1 1 0 0 0,-1-1-1 0 0,1 1 1 0 0,0-1 0 0 0,0 1 0 0 0,0-1 0 0 0,0 0 0 0 0,0 1-1 0 0,0-1 1 0 0,0 0 0 0 0,0 0 0 0 0,1 0 0 0 0,-1 0-1 0 0,0 0 1 0 0,1 0 0 0 0,-1 0 0 0 0,1-1 0 0 0,-1 1 0 0 0,1 0-1 0 0,-1-1 1 0 0,1 1 0 0 0,-1-1 0 0 0,1 0 0 0 0,0 1-1 0 0,-1-1 1 0 0,1 0 0 0 0,2 0 0 0 0,0 0-138 0 0,0-1 0 0 0,0 1-1 0 0,0-1 1 0 0,-1 0 0 0 0,1 0 0 0 0,0 0 0 0 0,-1 0 0 0 0,1-1 0 0 0,0 1 0 0 0,-1-1 0 0 0,0 0 0 0 0,1 0-1 0 0,-1 0 1 0 0,0-1 0 0 0,4-4 0 0 0,25-28-1725 0 0,45-66 0 0 0,-38 39 276 0 0,55-123 0 0 0,23-58 1626 0 0,-116 242-15 0 0,1-3 152 0 0,0 0 1 0 0,0 0-1 0 0,0-1 1 0 0,-1 1-1 0 0,2-7 1 0 0,-3 10-24 0 0,0 1-59 0 0,-8 9 306 0 0,-6 13 80 0 0,1 0 0 0 0,-15 35-1 0 0,2-1-56 0 0,-171 362 5059 0 0,193-407-5356 0 0,0 0 0 0 0,1 0 0 0 0,1 0 0 0 0,0 1 0 0 0,0-1 0 0 0,0 17 0 0 0,2-27-139 0 0,0-1 0 0 0,0 1 1 0 0,0 0-1 0 0,0 0 0 0 0,0 0 0 0 0,0-1 1 0 0,0 1-1 0 0,0 0 0 0 0,0 0 0 0 0,0 0 1 0 0,0-1-1 0 0,1 1 0 0 0,-1 0 0 0 0,0 0 0 0 0,1-1 1 0 0,-1 1-1 0 0,0 0 0 0 0,1-1 0 0 0,-1 1 1 0 0,1 0-1 0 0,-1-1 0 0 0,1 1 0 0 0,-1-1 1 0 0,1 1-1 0 0,0 0 0 0 0,-1-1 0 0 0,1 0 0 0 0,-1 1 1 0 0,1-1-1 0 0,0 1 0 0 0,0-1 0 0 0,-1 0 1 0 0,1 1-1 0 0,0-1 0 0 0,0 0 0 0 0,-1 0 1 0 0,1 0-1 0 0,0 0 0 0 0,1 1 0 0 0,1-2-38 0 0,-1 1-1 0 0,1-1 1 0 0,-1 1-1 0 0,1-1 0 0 0,-1 0 1 0 0,0 0-1 0 0,1 0 1 0 0,-1 0-1 0 0,0 0 1 0 0,0 0-1 0 0,3-2 1 0 0,11-9-106 0 0,-5 5 57 0 0,-2 0 1 0 0,1-1 0 0 0,9-10 0 0 0,-6 5 0 0 0,14-16-1190 0 0,-1-2 0 0 0,24-36 0 0 0,-17 19 1124 0 0,-59 82 568 0 0,-5 14 1180 0 0,18-29-917 0 0,0 2 0 0 0,1-1 0 0 0,1 2 0 0 0,-9 24 0 0 0,19-41-579 0 0,0-1-1 0 0,0 1 0 0 0,0-1 0 0 0,0 1 0 0 0,1-1 1 0 0,0 6-1 0 0,0-9-93 0 0,0 0 1 0 0,0 0 0 0 0,0 0-1 0 0,0 0 1 0 0,0 0-1 0 0,0 0 1 0 0,0 0-1 0 0,1 0 1 0 0,-1 0-1 0 0,0 0 1 0 0,1 0 0 0 0,-1 0-1 0 0,0-1 1 0 0,1 1-1 0 0,-1 0 1 0 0,1 0-1 0 0,-1 0 1 0 0,1-1 0 0 0,0 1-1 0 0,-1 0 1 0 0,1-1-1 0 0,0 1 1 0 0,0 0-1 0 0,-1-1 1 0 0,1 1 0 0 0,0-1-1 0 0,0 1 1 0 0,0-1-1 0 0,0 0 1 0 0,0 1-1 0 0,-1-1 1 0 0,1 0-1 0 0,0 1 1 0 0,0-1 0 0 0,0 0-1 0 0,2 0 1 0 0,3-1-130 0 0,1-1 1 0 0,0 0 0 0 0,-1 0 0 0 0,1-1 0 0 0,11-5-1 0 0,5-5-512 0 0,-1-1 0 0 0,25-21-1 0 0,7-4-584 0 0,-10 7 260 0 0,-31 21 523 0 0,1 1 0 0 0,0 0 1 0 0,1 1-1 0 0,0 1 0 0 0,21-9 0 0 0,-36 17 462 0 0,1 0-1 0 0,0-1 1 0 0,0 1-1 0 0,-1 0 0 0 0,1 0 1 0 0,0 0-1 0 0,0-1 1 0 0,-1 1-1 0 0,1 0 1 0 0,0 0-1 0 0,0 0 0 0 0,0 0 1 0 0,-1 0-1 0 0,1 0 1 0 0,0 1-1 0 0,0-1 1 0 0,-1 0-1 0 0,1 0 1 0 0,0 1-1 0 0,1-1 0 0 0,-2 1 15 0 0,1-1 0 0 0,-1 1-1 0 0,1 0 1 0 0,-1-1-1 0 0,0 1 1 0 0,0-1-1 0 0,1 1 1 0 0,-1-1 0 0 0,0 1-1 0 0,0 0 1 0 0,0-1-1 0 0,0 1 1 0 0,1-1 0 0 0,-1 1-1 0 0,0 0 1 0 0,0-1-1 0 0,0 1 1 0 0,0 0-1 0 0,-1-1 1 0 0,1 1 0 0 0,-1 5 190 0 0,-1 0 1 0 0,1 0-1 0 0,-2 0 1 0 0,-2 6 0 0 0,4-9-134 0 0,-6 14 1113 0 0,1-1-1 0 0,-4 21 1 0 0,9-35-979 0 0,1-2-196 0 0,-1 1 1 0 0,1 0-1 0 0,0 0 1 0 0,0 0-1 0 0,-1-1 1 0 0,1 1-1 0 0,0 0 1 0 0,0 0-1 0 0,0 0 1 0 0,0 0-1 0 0,0 0 1 0 0,0-1 0 0 0,0 1-1 0 0,0 0 1 0 0,1 1-1 0 0,-1-2-47 0 0,0 1 1 0 0,0-1-1 0 0,0 1 0 0 0,0-1 0 0 0,0 0 1 0 0,0 1-1 0 0,0-1 0 0 0,0 0 0 0 0,1 1 1 0 0,-1-1-1 0 0,0 0 0 0 0,0 1 0 0 0,0-1 1 0 0,1 0-1 0 0,-1 0 0 0 0,0 1 0 0 0,0-1 1 0 0,1 0-1 0 0,-1 1 0 0 0,0-1 0 0 0,1 0 1 0 0,-1 0-1 0 0,0 0 0 0 0,0 0 0 0 0,1 1 1 0 0,-1-1-1 0 0,0 0 0 0 0,1 0 0 0 0,-1 0 1 0 0,1 0-1 0 0,-1 0 0 0 0,0 0 0 0 0,1 0 1 0 0,-1 0-1 0 0,0 0 0 0 0,1 0 0 0 0,-1 0 1 0 0,0 0-1 0 0,1 0 0 0 0,-1 0 0 0 0,1 0 1 0 0,-1 0-1 0 0,0 0 0 0 0,1 0 0 0 0,-1-1 1 0 0,0 1-1 0 0,1 0 0 0 0,-1 0 0 0 0,0 0 1 0 0,0-1-1 0 0,1 1 0 0 0,-1 0 0 0 0,0 0 1 0 0,1-1-1 0 0,-1 1 0 0 0,0 0 0 0 0,0 0 1 0 0,0-1-1 0 0,1 0 0 0 0,14-22-2117 0 0,-12 18 1917 0 0,4-9-181 0 0,0 0-1 0 0,-1-1 0 0 0,0 0 1 0 0,4-20-1 0 0,-9 32 404 0 0,6-28 5 0 0,-7 29 0 0 0,0 0 0 0 0,0 0 0 0 0,0 0 0 0 0,0 0 0 0 0,-1 0 0 0 0,1 0 0 0 0,0 0 0 0 0,-1 1 0 0 0,1-1 0 0 0,-1 0 0 0 0,0 0 0 0 0,0 0 0 0 0,-1-2 0 0 0,1 3 15 0 0,1 1-1 0 0,-1-1 1 0 0,0 1-1 0 0,1-1 1 0 0,-1 1-1 0 0,0-1 1 0 0,0 1-1 0 0,1-1 0 0 0,-1 1 1 0 0,0 0-1 0 0,0-1 1 0 0,0 1-1 0 0,1 0 1 0 0,-1 0-1 0 0,0 0 1 0 0,0 0-1 0 0,0 0 1 0 0,0 0-1 0 0,0 0 1 0 0,1 0-1 0 0,-1 0 0 0 0,0 0 1 0 0,0 0-1 0 0,0 0 1 0 0,0 1-1 0 0,1-1 1 0 0,-2 1-1 0 0,-21 9 545 0 0,14-5-274 0 0,1 1 0 0 0,-1 0-1 0 0,1 1 1 0 0,0 0 0 0 0,1 0-1 0 0,0 1 1 0 0,0 0 0 0 0,0 0-1 0 0,1 1 1 0 0,1-1-1 0 0,-1 1 1 0 0,1 1 0 0 0,1-1-1 0 0,0 1 1 0 0,0 0 0 0 0,1-1-1 0 0,-4 18 1 0 0,7-25-286 0 0,0 0 0 0 0,-1-1 0 0 0,1 1 0 0 0,0 0 0 0 0,0 0 0 0 0,0 0 0 0 0,0 0 0 0 0,1 0 0 0 0,-1-1 0 0 0,0 1 0 0 0,1 0 0 0 0,-1 0 0 0 0,1-1 0 0 0,0 1 0 0 0,0 0 0 0 0,-1-1 0 0 0,1 1 0 0 0,2 2 0 0 0,-1-3-2 0 0,-1 1 0 0 0,0-1 0 0 0,1 0 0 0 0,-1 0 0 0 0,1 0 0 0 0,0-1 0 0 0,-1 1 0 0 0,1 0 0 0 0,0-1 1 0 0,-1 1-1 0 0,1-1 0 0 0,0 1 0 0 0,0-1 0 0 0,-1 0 0 0 0,5 0 0 0 0,0 0-6 0 0,0 0 0 0 0,-1-1-1 0 0,1 0 1 0 0,0 0 0 0 0,0-1-1 0 0,-1 0 1 0 0,1 0 0 0 0,0 0 0 0 0,-1 0-1 0 0,7-5 1 0 0,22-14-532 0 0,25-16-735 0 0,-31 16 1286 0 0,-7 6-738 0 0,20-20-1 0 0,-26 22 376 0 0,0 0 0 0 0,1 0 0 0 0,1 2 0 0 0,0 0 0 0 0,0 1-1 0 0,30-13 1 0 0,-46 23 395 0 0,-1-1 1 0 0,1 1-1 0 0,0 0 0 0 0,-1-1 0 0 0,1 1 1 0 0,0 0-1 0 0,-1 0 0 0 0,1-1 0 0 0,0 1 0 0 0,0 0 1 0 0,-1 0-1 0 0,1 0 0 0 0,0 0 0 0 0,0 0 0 0 0,-1 0 1 0 0,1 0-1 0 0,0 0 0 0 0,-1 1 0 0 0,1-1 0 0 0,0 0 1 0 0,0 0-1 0 0,-1 0 0 0 0,1 1 0 0 0,1 0 1 0 0,-2-1 20 0 0,0 1 0 0 0,1 0 1 0 0,-1-1-1 0 0,0 1 0 0 0,0 0 1 0 0,1 0-1 0 0,-1-1 0 0 0,0 1 1 0 0,0 0-1 0 0,0 0 1 0 0,0-1-1 0 0,0 1 0 0 0,0 0 1 0 0,0 0-1 0 0,0-1 0 0 0,0 1 1 0 0,0 0-1 0 0,-1 1 1 0 0,-1 5 338 0 0,0 0 1 0 0,-1-1 0 0 0,-5 11 0 0 0,-31 48 1309 0 0,18-31-1207 0 0,18-28-503 0 0,-1 0 0 0 0,1 1 0 0 0,0-1 0 0 0,1 1 0 0 0,-1-1 0 0 0,1 1 0 0 0,-1 13 0 0 0,3-20 94 0 0,3 0-161 0 0,0-1 0 0 0,0 1 0 0 0,0-1 0 0 0,0 0 0 0 0,-1 0-1 0 0,1 0 1 0 0,0-1 0 0 0,0 1 0 0 0,-1-1 0 0 0,1 1 0 0 0,-1-1 0 0 0,4-3 0 0 0,27-28-1821 0 0,-15 13 1050 0 0,2 0 619 0 0,59-53-4167 0 0,-67 64 3015 0 0,-1 1 0 0 0,1 0 0 0 0,1 0 0 0 0,-1 1 0 0 0,19-7 0 0 0,-31 14 1390 0 0,1 0 0 0 0,-1 0 0 0 0,0 0 0 0 0,1 0 0 0 0,-1-1 0 0 0,0 1 0 0 0,0 0 0 0 0,1 0 0 0 0,-1 0 0 0 0,0 0 0 0 0,1 0 0 0 0,-1 0 0 0 0,0 0 1 0 0,1 0-1 0 0,-1 0 0 0 0,1 0 0 0 0,-1 0 0 0 0,0 0 0 0 0,0 1 0 0 0,1-1 0 0 0,-1 0 0 0 0,0 0 0 0 0,1 0 0 0 0,-1 0 0 0 0,0 0 0 0 0,1 1 0 0 0,-1-1 1 0 0,0 0-1 0 0,0 0 0 0 0,1 0 0 0 0,-1 1 0 0 0,2 11 1644 0 0,-7 13 3699 0 0,-16 21 1017 0 0,15-35-5692 0 0,0 0-1 0 0,2 0 1 0 0,-1 1-1 0 0,-3 14 1 0 0,8-19-607 0 0,0-5-5362 0 0,0-2-4273 0 0</inkml:trace>
  <inkml:trace contextRef="#ctx0" brushRef="#br0" timeOffset="368.01">1899 320 27711 0 0,'-9'0'792'0'0,"9"0"160"0"0,0 0-760 0 0,-2 0-192 0 0,2 0 0 0 0,0 0 0 0 0,0 0-376 0 0,-7 1-104 0 0,5 3-32 0 0,-3-2-7096 0 0,0 5-1415 0 0</inkml:trace>
  <inkml:trace contextRef="#ctx0" brushRef="#br0" timeOffset="720.79">1002 388 26463 0 0,'0'0'584'0'0,"3"-4"120"0"0,4 3 32 0 0,2-4 0 0 0,7 1-592 0 0,5-2-144 0 0,3 2 0 0 0,3-1 0 0 0,3-1 160 0 0,3 2 0 0 0,0 0 0 0 0,6-2 0 0 0,3 2-160 0 0,2-3-112 0 0,4-1 16 0 0,6-2-11840 0 0</inkml:trace>
  <inkml:trace contextRef="#ctx0" brushRef="#br0" timeOffset="1864.84">2052 604 15792 0 0,'-2'1'253'0'0,"1"0"-209"0"0,1-1-1 0 0,-1 0 1 0 0,0 1 0 0 0,1-1 0 0 0,-1 0 0 0 0,0 0-1 0 0,0 0 1 0 0,1 0 0 0 0,-1 1 0 0 0,0-1 0 0 0,1 0-1 0 0,-1 0 1 0 0,0 0 0 0 0,0-1 0 0 0,1 1 0 0 0,-1 0 0 0 0,0 0-1 0 0,0 0 1 0 0,1 0 0 0 0,-1-1 0 0 0,0 1 0 0 0,1 0-1 0 0,-1-1 1 0 0,0 1 0 0 0,1-1 0 0 0,-1 1 0 0 0,0-1-1 0 0,0 0 368 0 0,1 1 18 0 0,0 0-7 0 0,0 0-46 0 0,-1 1 404 0 0,1-1-754 0 0,0 0 1 0 0,0 0 0 0 0,0 0 0 0 0,-1 0 0 0 0,1 0 0 0 0,0 0 0 0 0,0 0-1 0 0,0 0 1 0 0,0 0 0 0 0,0 0 0 0 0,0 0 0 0 0,-1 0 0 0 0,1 0 0 0 0,0 0 0 0 0,0 0-1 0 0,0 0 1 0 0,0 0 0 0 0,0 0 0 0 0,0 0 0 0 0,0 1 0 0 0,0-1 0 0 0,-1 0-1 0 0,1 0 1 0 0,0 0 0 0 0,0 0 0 0 0,0 0 0 0 0,0 0 0 0 0,0 0 0 0 0,0 0-1 0 0,0 1 1 0 0,0-1 0 0 0,0 0 0 0 0,0 0 0 0 0,0 0 0 0 0,0 0 0 0 0,0 0 0 0 0,0 0-1 0 0,0 1 1 0 0,0-1 0 0 0,0 0 0 0 0,0 0 0 0 0,0 0 0 0 0,0 0 0 0 0,0 0-1 0 0,0 0 1 0 0,0 1 0 0 0,0-1 0 0 0,0 0 0 0 0,0 0 0 0 0,0 0 0 0 0,0 0 0 0 0,0 0-1 0 0,0 0 1 0 0,0 0 0 0 0,0 1 0 0 0,1-1 0 0 0,-1 0 0 0 0,0 0 0 0 0,0 0-1 0 0,0 0 1 0 0,0 0 0 0 0,0 0 0 0 0,0 0 0 0 0,0 0 0 0 0,0 0 0 0 0,1 0-1 0 0,-1 0 1 0 0,0 1 21 0 0,1-1 0 0 0,-1 0 0 0 0,0 1 1 0 0,1-1-1 0 0,-1 0 0 0 0,0 1 0 0 0,1-1 0 0 0,-1 0 0 0 0,0 1 0 0 0,0-1 0 0 0,1 1 0 0 0,-1-1 0 0 0,0 0 0 0 0,0 1 0 0 0,0-1 0 0 0,1 1 0 0 0,-1-1 0 0 0,0 1 0 0 0,0-1 0 0 0,0 1 0 0 0,-5 13 907 0 0,4-12-796 0 0,0 0 0 0 0,-1-1-1 0 0,1 1 1 0 0,-1-1 0 0 0,1 1-1 0 0,-1-1 1 0 0,1 1 0 0 0,-1-1-1 0 0,0 0 1 0 0,-3 2 0 0 0,2-2 64 0 0,0 1-1 0 0,1 0 1 0 0,0-1 0 0 0,-1 1 0 0 0,1 0 0 0 0,0 0-1 0 0,-3 3 1 0 0,0 2-115 0 0,0 1 0 0 0,1-1 0 0 0,-6 12 0 0 0,10-18-101 0 0,-1 1 0 0 0,0-1-1 0 0,1 1 1 0 0,-1-1 0 0 0,1 1 0 0 0,-1 0 0 0 0,1-1-1 0 0,0 1 1 0 0,-1-1 0 0 0,1 1 0 0 0,0 0-1 0 0,0-1 1 0 0,0 1 0 0 0,1 0 0 0 0,-1-1-1 0 0,0 1 1 0 0,1 0 0 0 0,-1-1 0 0 0,1 1 0 0 0,-1-1-1 0 0,1 1 1 0 0,0-1 0 0 0,-1 1 0 0 0,1-1-1 0 0,2 3 1 0 0,-1-4-1 0 0,1 1-1 0 0,-1-1 0 0 0,1 0 1 0 0,0 1-1 0 0,-1-1 0 0 0,1 0 0 0 0,0-1 1 0 0,-1 1-1 0 0,1 0 0 0 0,-1-1 1 0 0,4 0-1 0 0,80-22-20 0 0,4-6-986 0 0,-84 27 763 0 0,1 0-1 0 0,-1-1 1 0 0,1 0 0 0 0,-1 0-1 0 0,0 0 1 0 0,0-1 0 0 0,0 0-1 0 0,-1 0 1 0 0,1 0 0 0 0,-1-1-1 0 0,0 0 1 0 0,6-7 0 0 0,-9 9 233 0 0,-1 0 1 0 0,0 0 0 0 0,0 0-1 0 0,1 0 1 0 0,-2 0 0 0 0,1-1 0 0 0,0 1-1 0 0,0-5 1 0 0,-1 6 3 0 0,0-1 0 0 0,0 1 1 0 0,1 0-1 0 0,-1 0 0 0 0,0-1 0 0 0,1 1 1 0 0,0 0-1 0 0,0 0 0 0 0,-1 0 0 0 0,1 0 0 0 0,1 0 1 0 0,-1 0-1 0 0,0 0 0 0 0,0 0 0 0 0,1 0 1 0 0,-1 0-1 0 0,1 1 0 0 0,2-3 0 0 0,13-5 761 0 0,-16 9-743 0 0,-1 0 0 0 0,0 0 0 0 0,1 0 0 0 0,-1 0 0 0 0,1 0 0 0 0,-1 0 0 0 0,0 0 0 0 0,1 0 0 0 0,-1 0 0 0 0,1 0 0 0 0,-1 0 0 0 0,0 0 0 0 0,1 0 0 0 0,-1 0 0 0 0,0 0 0 0 0,1 0 0 0 0,-1 1 0 0 0,1-1 0 0 0,-1 0 0 0 0,0 0 0 0 0,1 0 0 0 0,-1 1 0 0 0,0-1 0 0 0,1 0 0 0 0,-1 0 0 0 0,0 1 0 0 0,0-1 0 0 0,1 0 0 0 0,-1 1 0 0 0,0-1 0 0 0,0 0 0 0 0,0 1 0 0 0,1-1 0 0 0,-1 0 0 0 0,0 1 0 0 0,0-1 0 0 0,0 0 0 0 0,0 1 0 0 0,0-1 0 0 0,1 1 0 0 0,-1-1 0 0 0,0 0 0 0 0,0 1 0 0 0,0-1 1 0 0,0 0-1 0 0,0 1 0 0 0,0-1 0 0 0,-1 1 0 0 0,1 10 15 0 0,1 4 115 0 0,-4 27 0 0 0,2-36-126 0 0,-1-1 1 0 0,1 1-1 0 0,-1 0 0 0 0,0-1 1 0 0,0 1-1 0 0,0-1 0 0 0,-1 0 1 0 0,-3 6-1 0 0,-1-1-21 0 0,1-1 0 0 0,0 0 0 0 0,0-1 0 0 0,-10 10 0 0 0,13-15 0 0 0,1-1 0 0 0,-1 1 0 0 0,-1-1 0 0 0,1 0 0 0 0,0 0 0 0 0,0 0 0 0 0,-1-1 0 0 0,1 1 0 0 0,-1-1 0 0 0,0 0 0 0 0,1 0 0 0 0,-8 2 0 0 0,-7-1 192 0 0,9-2 32 0 0,0 1 0 0 0,0 1 0 0 0,0 0 0 0 0,-10 3 0 0 0,18-4-94 0 0,1-1 4 0 0,0 0 2 0 0,0 0 0 0 0,0 0 17 0 0,23-9 834 0 0,105-9-215 0 0,20 2-460 0 0,-52 7-1221 0 0,-65 6 402 0 0,-6 0-5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2:00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102 335 18055 0 0,'-13'7'440'0'0,"1"0"0"0"0,1 1 0 0 0,-1 1 0 0 0,1 0 0 0 0,-19 20 0 0 0,19-10 576 0 0,9-15-737 0 0,17-17 754 0 0,-6 3-933 0 0,0 1 0 0 0,2 0 0 0 0,-1 1 0 0 0,16-10 0 0 0,-13 9-109 0 0,0 0 0 0 0,-1-1 0 0 0,11-10 0 0 0,18-23 9 0 0,32-34 0 0 0,27-33-508 0 0,-98 108 494 0 0,7-9-32 0 0,0 1 0 0 0,1 0 0 0 0,0 0-1 0 0,1 1 1 0 0,-1 1 0 0 0,15-9 0 0 0,-24 16 21 0 0,0 1 1 0 0,0-1-1 0 0,-1 1 0 0 0,1-1 1 0 0,0 1-1 0 0,0 0 1 0 0,0 0-1 0 0,0-1 0 0 0,0 1 1 0 0,0 0-1 0 0,-1 0 0 0 0,1 0 1 0 0,0 0-1 0 0,0 0 0 0 0,0 0 1 0 0,0 0-1 0 0,0 0 0 0 0,0 0 1 0 0,0 1-1 0 0,0-1 1 0 0,0 0-1 0 0,0 0 0 0 0,1 2 1 0 0,-1-1-4 0 0,0 0 1 0 0,0 0 0 0 0,0 0 0 0 0,0 0-1 0 0,0 0 1 0 0,0 0 0 0 0,0 1-1 0 0,-1-1 1 0 0,1 0 0 0 0,0 1 0 0 0,-1-1-1 0 0,1 0 1 0 0,0 3 0 0 0,0 5-12 0 0,1 0-1 0 0,-1 0 1 0 0,-1 17 0 0 0,0-22 70 0 0,0 3-108 0 0,1-1 333 0 0,-1 0 0 0 0,-1 1-1 0 0,1-1 1 0 0,-1 0-1 0 0,0 0 1 0 0,-4 12-1 0 0,-24 54 897 0 0,29-72-865 0 0,0 0-107 0 0,-3 0-86 0 0,1 1 0 0 0,0-1 1 0 0,0 0-1 0 0,0 1 0 0 0,0-1 1 0 0,0 1-1 0 0,0 0 0 0 0,0 0 0 0 0,0 0 1 0 0,0 0-1 0 0,0 0 0 0 0,0 0 1 0 0,0 0-1 0 0,0 0 0 0 0,1 1 0 0 0,-1-1 1 0 0,1 1-1 0 0,-3 2 0 0 0,-2 3 117 0 0,1 1 1 0 0,0 1-1 0 0,-5 8 0 0 0,-9 15-218 0 0,17-30 12 0 0,1 1 0 0 0,-1-1 0 0 0,1 0-1 0 0,0 1 1 0 0,0-1 0 0 0,0 0 0 0 0,0 1 0 0 0,0-1-1 0 0,1 1 1 0 0,-1 0 0 0 0,1-1 0 0 0,0 1-1 0 0,-1-1 1 0 0,1 1 0 0 0,0 0 0 0 0,1-1 0 0 0,-1 1-1 0 0,0-1 1 0 0,1 1 0 0 0,-1 0 0 0 0,1-1 0 0 0,0 1-1 0 0,0-1 1 0 0,0 0 0 0 0,0 1 0 0 0,3 3 0 0 0,-3-5-8 0 0,0 1-1 0 0,0 0 1 0 0,1-1 0 0 0,-1 1 0 0 0,1-1 0 0 0,-1 1 0 0 0,1-1 0 0 0,0 0 0 0 0,-1 0 0 0 0,1 0 0 0 0,0 0 0 0 0,0 0 0 0 0,0 0 0 0 0,0 0 0 0 0,0-1 0 0 0,0 1 0 0 0,0 0-1 0 0,0-1 1 0 0,0 0 0 0 0,0 0 0 0 0,0 1 0 0 0,0-1 0 0 0,0 0 0 0 0,0-1 0 0 0,0 1 0 0 0,0 0 0 0 0,0-1 0 0 0,0 1 0 0 0,0-1 0 0 0,0 1 0 0 0,0-1 0 0 0,0 0 0 0 0,3-1-1 0 0,24-12-201 0 0,36-11-1 0 0,13-5 113 0 0,-66 25-46 0 0,-1-1-1 0 0,1 0 1 0 0,-2-1 0 0 0,16-13-1 0 0,-19 14-152 0 0,0-1-1 0 0,-1 0 0 0 0,0-1 0 0 0,0 1 1 0 0,-1-1-1 0 0,0 0 0 0 0,7-17 1 0 0,-9 20 136 0 0,-1-1-1 0 0,0 0 1 0 0,0 1 0 0 0,-1-1 0 0 0,0 0 0 0 0,0 0 0 0 0,0 0-1 0 0,0 0 1 0 0,-1 1 0 0 0,0-1 0 0 0,0 0 0 0 0,-1 0 0 0 0,-1-9-1 0 0,1 14 179 0 0,1 0 0 0 0,0 0-1 0 0,0 0 1 0 0,-1 0 0 0 0,1 1 0 0 0,0-1-1 0 0,-1 0 1 0 0,1 0 0 0 0,-1 1-1 0 0,1-1 1 0 0,-1 0 0 0 0,1 1-1 0 0,-1-1 1 0 0,1 0 0 0 0,-1 1 0 0 0,0-1-1 0 0,1 1 1 0 0,-1-1 0 0 0,0 1-1 0 0,1 0 1 0 0,-1-1 0 0 0,0 1 0 0 0,0-1-1 0 0,1 1 1 0 0,-1 0 0 0 0,0 0-1 0 0,0 0 1 0 0,0-1 0 0 0,0 1-1 0 0,1 0 1 0 0,-1 0 0 0 0,0 0 0 0 0,0 0-1 0 0,0 0 1 0 0,0 0 0 0 0,1 1-1 0 0,-1-1 1 0 0,0 0 0 0 0,0 0 0 0 0,0 0-1 0 0,0 1 1 0 0,1-1 0 0 0,-1 1-1 0 0,0-1 1 0 0,1 0 0 0 0,-2 2-1 0 0,-4 1 176 0 0,-1 1 0 0 0,1 1 0 0 0,0 0 0 0 0,-5 5 0 0 0,7-7-114 0 0,-8 8 163 0 0,0 1 1 0 0,1 0-1 0 0,1 1 0 0 0,-10 13 0 0 0,17-20-166 0 0,-1-1-1 0 0,1 1 1 0 0,0 0-1 0 0,0 0 1 0 0,1 0-1 0 0,0 0 1 0 0,0 0-1 0 0,1 0 1 0 0,-1 1-1 0 0,1-1 1 0 0,1 0-1 0 0,-1 1 1 0 0,1 7-1 0 0,0-12-26 0 0,0 0 0 0 0,1 0-1 0 0,-1-1 1 0 0,0 1-1 0 0,1 0 1 0 0,0 0 0 0 0,-1 0-1 0 0,1-1 1 0 0,0 1 0 0 0,0 0-1 0 0,0-1 1 0 0,0 1 0 0 0,0-1-1 0 0,0 1 1 0 0,0-1 0 0 0,1 1-1 0 0,2 1 1 0 0,-2-1-25 0 0,1-1 1 0 0,-1 1-1 0 0,1-1 1 0 0,0 0-1 0 0,-1 0 1 0 0,1 0-1 0 0,0 0 1 0 0,0-1-1 0 0,0 1 1 0 0,4 0-1 0 0,4-1-26 0 0,0 0 0 0 0,-1-1 0 0 0,1 0 0 0 0,0-1-1 0 0,11-3 1 0 0,1-2-210 0 0,0-2 1 0 0,-1 0-1 0 0,0-2 0 0 0,27-16 0 0 0,-37 20 22 0 0,79-51-1613 0 0,-54 33-1364 0 0,63-32 0 0 0,-73 47 1712 0 0,-26 10 1389 0 0,0-1 1 0 0,0 1-1 0 0,1 0 0 0 0,-1-1 0 0 0,0 1 1 0 0,1 0-1 0 0,-1 0 0 0 0,0 0 0 0 0,1 0 1 0 0,-1 0-1 0 0,0 0 0 0 0,1 0 0 0 0,-1 1 1 0 0,0-1-1 0 0,0 0 0 0 0,1 1 0 0 0,-1-1 1 0 0,2 2-1 0 0,-2-2 166 0 0,-1 1 0 0 0,1 0 1 0 0,-1 0-1 0 0,0 0 0 0 0,1 0 0 0 0,-1 0 0 0 0,0 0 1 0 0,1 0-1 0 0,-1 0 0 0 0,0 0 0 0 0,0 0 1 0 0,0 0-1 0 0,0 0 0 0 0,0 0 0 0 0,0 2 0 0 0,-3 19 1978 0 0,2-18-1537 0 0,-13 41 2869 0 0,13-43-2143 0 0,0-6-583 0 0,0-16-594 0 0,1 10-660 0 0,0 0 0 0 0,3-18-1 0 0,-2 23 209 0 0,0 0 0 0 0,0 0 0 0 0,0 0 0 0 0,-1 0 0 0 0,0 0-1 0 0,0 0 1 0 0,-2-7 0 0 0,2 11 317 0 0,0 1 1 0 0,0-1-1 0 0,0 1 0 0 0,0-1 1 0 0,0 1-1 0 0,0 0 1 0 0,-1-1-1 0 0,1 1 0 0 0,0-1 1 0 0,0 1-1 0 0,0-1 0 0 0,-1 1 1 0 0,1 0-1 0 0,0-1 0 0 0,-1 1 1 0 0,1 0-1 0 0,0-1 0 0 0,-1 1 1 0 0,1 0-1 0 0,0-1 1 0 0,-1 1-1 0 0,1 0 0 0 0,0 0 1 0 0,-1-1-1 0 0,1 1 0 0 0,-1 0 1 0 0,0 0-1 0 0,0 0 26 0 0,0 0 0 0 0,0 0 0 0 0,0 0 0 0 0,0 0 0 0 0,0 0 0 0 0,0 0 0 0 0,0 1 0 0 0,0-1 0 0 0,0 0-1 0 0,0 1 1 0 0,0-1 0 0 0,-1 1 0 0 0,-21 18 157 0 0,22-19-173 0 0,-33 34 3213 0 0,-44 56 0 0 0,70-80-2694 0 0,0 2 0 0 0,-12 22-1 0 0,17-29-341 0 0,1 0 0 0 0,0 0 0 0 0,0 0 0 0 0,1 1 0 0 0,0-1 0 0 0,0 0 0 0 0,0 0-1 0 0,0 1 1 0 0,1-1 0 0 0,0 8 0 0 0,0-11-122 0 0,0 1 0 0 0,1-1-1 0 0,-1 0 1 0 0,1 0 0 0 0,-1 0 0 0 0,1 0-1 0 0,0 0 1 0 0,0 0 0 0 0,0 0 0 0 0,0 0-1 0 0,0 0 1 0 0,0-1 0 0 0,1 1 0 0 0,-1 0-1 0 0,0-1 1 0 0,1 1 0 0 0,0-1 0 0 0,1 2-1 0 0,0-1-3 0 0,1 0 0 0 0,-1 0 0 0 0,0 0 0 0 0,1-1 0 0 0,-1 0 0 0 0,1 0 0 0 0,-1 0 0 0 0,1 0 0 0 0,7 1 0 0 0,-1-2-216 0 0,0 0 0 0 0,0 0 0 0 0,1-1 0 0 0,-1 0 0 0 0,0-1 0 0 0,18-5 0 0 0,57-28-1738 0 0,-38 15 17 0 0,39-25-3447 0 0,-40 20 3968 0 0,-30 16 1353 0 0,0 0 0 0 0,-1-1 0 0 0,20-17 0 0 0,-26 20 248 0 0,-1 0 0 0 0,0-1-1 0 0,0 0 1 0 0,-1 0-1 0 0,0-1 1 0 0,10-16-1 0 0,-16 24-78 0 0,4 6 3611 0 0,0 15-3162 0 0,-1 14-938 0 0,-4 28 262 0 0,0-62 108 0 0,0 0 0 0 0,0 0 0 0 0,0 0 0 0 0,0-1 0 0 0,0 1 0 0 0,0 0 0 0 0,0 0 0 0 0,0 0 0 0 0,0 0 0 0 0,0 0 0 0 0,0 0 0 0 0,0 0 0 0 0,0 0 0 0 0,1 0 0 0 0,-1-1 0 0 0,0 1 0 0 0,0 0 0 0 0,0 0 0 0 0,0 0 0 0 0,0 0 0 0 0,0 0 0 0 0,0 0 0 0 0,0 0 0 0 0,1 0 0 0 0,-1 0 0 0 0,0 0 0 0 0,0 0 0 0 0,0 0 0 0 0,0 0 0 0 0,0 0 0 0 0,0 0 0 0 0,1 0 0 0 0,-1 0 0 0 0,0 0 0 0 0,0 0 0 0 0,0 0 0 0 0,0 0 0 0 0,0 0 0 0 0,0 0 0 0 0,0 0 0 0 0,1 0 0 0 0,-1 0 0 0 0,0 0 0 0 0,0 0 0 0 0,0 0 0 0 0,0 0 0 0 0,0 1 0 0 0,0-1 0 0 0,0 0 0 0 0,0 0 0 0 0,0 0 0 0 0,1 0 0 0 0,-1 0 0 0 0,0 0 0 0 0,0 0 0 0 0,0 0 1 0 0,0 0-1 0 0,0 1 0 0 0,0-1 0 0 0,0 0 0 0 0,0 0 0 0 0,0 0 0 0 0,0 0 0 0 0,0 0 0 0 0,6-7-437 0 0,-5-7 366 0 0,0 1 0 0 0,-1 0 0 0 0,0 0 0 0 0,-1 0 0 0 0,-4-22 0 0 0,4 31 17 0 0,0 0 0 0 0,0 0 0 0 0,0 0 0 0 0,0 0 0 0 0,-1 0 0 0 0,0 0 0 0 0,-2-3 0 0 0,4 6 42 0 0,-1 0 0 0 0,0 0 0 0 0,1 1 0 0 0,-1-1 0 0 0,0 0 1 0 0,0 1-1 0 0,1-1 0 0 0,-1 0 0 0 0,0 1 0 0 0,0-1 0 0 0,0 1 1 0 0,0 0-1 0 0,0-1 0 0 0,0 1 0 0 0,0 0 0 0 0,0-1 0 0 0,0 1 0 0 0,0 0 1 0 0,0 0-1 0 0,0 0 0 0 0,0 0 0 0 0,0 0 0 0 0,0 0 0 0 0,0 0 1 0 0,0 0-1 0 0,0 0 0 0 0,0 1 0 0 0,0-1 0 0 0,0 0 0 0 0,0 0 1 0 0,0 1-1 0 0,0-1 0 0 0,-1 2 0 0 0,-7 2 310 0 0,1 1 0 0 0,-1 1 1 0 0,1 0-1 0 0,0 0 0 0 0,0 1 0 0 0,1 0 0 0 0,-1 0 1 0 0,2 0-1 0 0,-1 1 0 0 0,1 0 0 0 0,0 1 0 0 0,-6 12 1 0 0,5-8 119 0 0,0 1 0 0 0,1 0 0 0 0,1 0 0 0 0,0 1 0 0 0,1-1 0 0 0,0 1 0 0 0,-2 25 0 0 0,6-35-265 0 0,0-1 0 0 0,0 0 1 0 0,1 1-1 0 0,-1-1 0 0 0,1 1 1 0 0,0-1-1 0 0,0 0 0 0 0,0 0 0 0 0,2 6 1 0 0,-2-9-155 0 0,-1 0 0 0 0,1 0 0 0 0,-1 0 0 0 0,1 0 0 0 0,-1 0 0 0 0,1 0 0 0 0,0 0 0 0 0,0 0 1 0 0,-1 0-1 0 0,1-1 0 0 0,0 1 0 0 0,0 0 0 0 0,0 0 0 0 0,0-1 0 0 0,0 1 0 0 0,0 0 0 0 0,0-1 0 0 0,0 1 1 0 0,0-1-1 0 0,0 0 0 0 0,0 1 0 0 0,0-1 0 0 0,1 0 0 0 0,-1 1 0 0 0,0-1 0 0 0,0 0 0 0 0,0 0 0 0 0,0 0 0 0 0,1 0 1 0 0,-1 0-1 0 0,0-1 0 0 0,0 1 0 0 0,0 0 0 0 0,0 0 0 0 0,0-1 0 0 0,1 1 0 0 0,0-1 0 0 0,6-3-392 0 0,0 0 0 0 0,0-1 0 0 0,-1 0 0 0 0,0 0 0 0 0,0-1 0 0 0,0 0-1 0 0,0 0 1 0 0,8-11 0 0 0,-5 5-817 0 0,0-1 1 0 0,-1-1-1 0 0,13-25 0 0 0,-20 35 1000 0 0,0 1 0 0 0,-1-1 0 0 0,1 0 0 0 0,-1 0-1 0 0,0 0 1 0 0,0-1 0 0 0,0 1 0 0 0,-1 0 0 0 0,1 0 0 0 0,-1 0 0 0 0,0-1 0 0 0,-1-5 0 0 0,0 8 214 0 0,1 0 1 0 0,-1 0-1 0 0,0 0 1 0 0,1 0-1 0 0,-1 0 1 0 0,0 0-1 0 0,0 0 1 0 0,-1 0 0 0 0,1 1-1 0 0,0-1 1 0 0,-1 0-1 0 0,1 1 1 0 0,-1-1-1 0 0,1 1 1 0 0,-1-1-1 0 0,0 1 1 0 0,1 0 0 0 0,-1 0-1 0 0,0-1 1 0 0,0 1-1 0 0,0 1 1 0 0,0-1-1 0 0,0 0 1 0 0,0 0-1 0 0,-3 0 1 0 0,4 1 91 0 0,1 0 1 0 0,-1 0-1 0 0,1 0 0 0 0,0 0 1 0 0,-1 0-1 0 0,1 0 0 0 0,0 0 1 0 0,-1 0-1 0 0,1 0 0 0 0,0 0 1 0 0,-1 0-1 0 0,1-1 0 0 0,0 1 1 0 0,-1 0-1 0 0,1 0 0 0 0,0 0 1 0 0,-1-1-1 0 0,1 1 0 0 0,0 0 0 0 0,-1 0 1 0 0,1-1-1 0 0,0 1 0 0 0,0 0 1 0 0,-1 0-1 0 0,1-1 0 0 0,0 1 1 0 0,0 0-1 0 0,0-1 0 0 0,0 1 1 0 0,-1 0-1 0 0,1-1 0 0 0,0 1 1 0 0,0 0-1 0 0,0-1 0 0 0,0 1 1 0 0,0-1-1 0 0,0 0 0 0 0,0 0-24 0 0,1 0 0 0 0,0 1 0 0 0,0-1-1 0 0,-1 0 1 0 0,1 0 0 0 0,0 0 0 0 0,0 1 0 0 0,0-1-1 0 0,0 0 1 0 0,-1 1 0 0 0,1-1 0 0 0,0 1-1 0 0,2-1 1 0 0,6-3 77 0 0,0 1 1 0 0,1 0-1 0 0,-1 1 0 0 0,1 0 0 0 0,0 0 1 0 0,16 0-1 0 0,1-1-234 0 0,-15 2-88 0 0,0 0-1 0 0,-1 1 1 0 0,1 0-1 0 0,0 1 1 0 0,12 2-1 0 0,-17-1-240 0 0,0-1-1 0 0,0 1 1 0 0,0 0 0 0 0,-1 1-1 0 0,1-1 1 0 0,-1 1-1 0 0,0 1 1 0 0,0-1-1 0 0,10 8 1 0 0,-15-9 364 0 0,1-1 0 0 0,-1 1 0 0 0,0 0 0 0 0,1 0 0 0 0,-1-1 0 0 0,0 1 0 0 0,0 0 1 0 0,-1 0-1 0 0,1 0 0 0 0,0 0 0 0 0,0 0 0 0 0,-1 1 0 0 0,0-1 0 0 0,1 0 0 0 0,-1 0 0 0 0,0 0 0 0 0,0 0 0 0 0,0 0 0 0 0,0 1 0 0 0,0-1 0 0 0,-1 0 0 0 0,1 0 1 0 0,-1 0-1 0 0,-1 4 0 0 0,-1 4-99 0 0,-1 0 0 0 0,0 0 1 0 0,-8 13-1 0 0,-1-1 1559 0 0,-2 0 0 0 0,1-1 0 0 0,-2-1 0 0 0,-19 19 0 0 0,30-36-631 0 0,4-3-348 0 0,4-9-285 0 0,9-16-515 0 0,-12 25 372 0 0,5-7-298 0 0,0 0 0 0 0,0 0-1 0 0,0 1 1 0 0,1 0 0 0 0,0 0-1 0 0,9-8 1 0 0,45-29-4423 0 0,-35 25 2450 0 0,-6 5 833 0 0,-9 5-40 0 0,0 1-1 0 0,0 0 0 0 0,0 1 0 0 0,1 0 1 0 0,0 0-1 0 0,13-3 0 0 0,-24 8 1521 0 0,0 1 0 0 0,1 0 0 0 0,-1 0 0 0 0,1 0 0 0 0,-1-1 0 0 0,0 1 0 0 0,1 0 0 0 0,-1 0 0 0 0,1 0 0 0 0,-1 0 0 0 0,1 0 0 0 0,-1 0 0 0 0,1 0 0 0 0,-1 0 0 0 0,1 0 0 0 0,-1 0 0 0 0,0 0 0 0 0,1 0 0 0 0,-1 1 0 0 0,1-1-1 0 0,-1 0 1 0 0,1 0 0 0 0,-1 0 0 0 0,0 0 0 0 0,1 1 0 0 0,-1-1 0 0 0,0 0 0 0 0,1 1 0 0 0,-1-1 0 0 0,0 0 0 0 0,1 1 0 0 0,-1 0 120 0 0,1 0 0 0 0,-1 0-1 0 0,0 0 1 0 0,0 0 0 0 0,0 0 0 0 0,0 0-1 0 0,0 0 1 0 0,-1-1 0 0 0,1 1-1 0 0,0 0 1 0 0,0 0 0 0 0,-1 0 0 0 0,1 0-1 0 0,-1 1 1 0 0,-17 30 4092 0 0,-6-3-372 0 0,-43 42 0 0 0,58-63-2485 0 0,9-7-963 0 0,7-12-272 0 0,37-32-3331 0 0,2 2 0 0 0,2 2 1 0 0,86-54-1 0 0,-133 92 3116 0 0,0 0 1 0 0,1 0 0 0 0,-1 0 0 0 0,1 0 0 0 0,-1 0 0 0 0,1 0 0 0 0,0 1-1 0 0,-1-1 1 0 0,1 1 0 0 0,0-1 0 0 0,-1 1 0 0 0,1 0 0 0 0,0-1 0 0 0,-1 1-1 0 0,1 0 1 0 0,0 0 0 0 0,3 1 0 0 0,-5 0 164 0 0,0-1 0 0 0,0 1-1 0 0,0 0 1 0 0,0-1 0 0 0,0 1 0 0 0,0 0 0 0 0,0-1 0 0 0,0 1-1 0 0,0 0 1 0 0,0 0 0 0 0,0-1 0 0 0,0 1 0 0 0,-1 0 0 0 0,1-1-1 0 0,0 1 1 0 0,-1 0 0 0 0,1-1 48 0 0,-4 9 1202 0 0,0-1 1 0 0,0 0-1 0 0,-1 0 0 0 0,0 0 0 0 0,-12 12 0 0 0,2 0-140 0 0,-35 55 1568 0 0,45-66-2358 0 0,0 1 0 0 0,1-1 1 0 0,0 1-1 0 0,1 0 0 0 0,0 0 1 0 0,-3 17-1 0 0,5-26-423 0 0,1 1 0 0 0,0-1 0 0 0,0 1 0 0 0,0 0 0 0 0,0-1 0 0 0,0 1 0 0 0,0 0 0 0 0,1-1 0 0 0,-1 1 0 0 0,1 0 0 0 0,-1-1 0 0 0,1 1 0 0 0,-1-1 0 0 0,1 1 0 0 0,0-1 0 0 0,-1 1 0 0 0,1-1 0 0 0,0 0 0 0 0,0 1 0 0 0,0-1 0 0 0,3 2 0 0 0,-2-1-34 0 0,0-1 0 0 0,0 0 0 0 0,0 1 0 0 0,0-1 0 0 0,0 0 0 0 0,1-1 0 0 0,-1 1 0 0 0,0 0 0 0 0,1 0-1 0 0,-1-1 1 0 0,0 0 0 0 0,1 1 0 0 0,-1-1 0 0 0,3 0 0 0 0,-1 0 0 0 0,-1 0 0 0 0,0 0 0 0 0,1 0 0 0 0,-1-1 0 0 0,1 0 0 0 0,-1 1 1 0 0,0-1-1 0 0,0 0 0 0 0,1 0 0 0 0,-1-1 0 0 0,0 1 0 0 0,0-1 0 0 0,0 1 0 0 0,5-5 0 0 0,4-3-240 0 0,0-1 0 0 0,0-1 1 0 0,15-19-1 0 0,0 2-126 0 0,-11 15 153 0 0,-13 11 196 0 0,-1 0-1 0 0,1 0 1 0 0,-1 0-1 0 0,1 0 1 0 0,-1 0-1 0 0,0 0 1 0 0,0 0 0 0 0,3-5-1 0 0,-2 1 19 0 0,2 1-1 0 0,-1-1 1 0 0,1 1-1 0 0,7-7 1 0 0,5-6-29 0 0,-13 15-1 0 0,-1-1-1 0 0,1 0 0 0 0,0 1 1 0 0,0 0-1 0 0,1 0 0 0 0,-1 0 1 0 0,1 0-1 0 0,0 1 0 0 0,-1-1 0 0 0,1 1 1 0 0,0 1-1 0 0,0-1 0 0 0,0 1 1 0 0,0-1-1 0 0,1 2 0 0 0,7-2 1 0 0,1 1-1021 0 0,-9 1 1033 0 0,0-1 0 0 0,-1 1-1 0 0,1 0 1 0 0,0 0 0 0 0,0 1 0 0 0,5 0 0 0 0,-9 0-16 0 0,0-1 1 0 0,-1 0-1 0 0,1 1 1 0 0,0-1 0 0 0,0 1-1 0 0,-1-1 1 0 0,1 1-1 0 0,0-1 1 0 0,0 1-1 0 0,-1-1 1 0 0,1 1-1 0 0,0 0 1 0 0,-1-1 0 0 0,1 1-1 0 0,-1 0 1 0 0,1 0-1 0 0,-1-1 1 0 0,0 1-1 0 0,1 0 1 0 0,-1 0 0 0 0,1 0-1 0 0,-1 0 1 0 0,0-1-1 0 0,0 1 1 0 0,0 0-1 0 0,0 0 1 0 0,1 0-1 0 0,-1 0 1 0 0,0 0 0 0 0,0 0-1 0 0,-1 0 1 0 0,1 0-1 0 0,0-1 1 0 0,0 1-1 0 0,0 0 1 0 0,-1 0-1 0 0,1 0 1 0 0,-1 1 0 0 0,-5 14 471 0 0,0 1 1 0 0,-2-1 0 0 0,1-1 0 0 0,-19 27 0 0 0,1 0 496 0 0,62-84-3080 0 0,-17 19 683 0 0,1 0 0 0 0,2 1 0 0 0,0 1-1 0 0,40-27 1 0 0,-62 47 1468 0 0,0 0-1 0 0,0 0 1 0 0,0 1-1 0 0,0-1 1 0 0,0 1-1 0 0,0-1 1 0 0,0 1-1 0 0,0 0 1 0 0,0-1-1 0 0,1 1 1 0 0,-1 0-1 0 0,0 0 1 0 0,0 0-1 0 0,0-1 1 0 0,0 1-1 0 0,1 1 1 0 0,-1-1-1 0 0,0 0 1 0 0,0 0-1 0 0,2 1 1 0 0,-2-1 54 0 0,-1 1 1 0 0,1-1 0 0 0,-1 1-1 0 0,1-1 1 0 0,-1 1 0 0 0,1-1-1 0 0,-1 1 1 0 0,1-1 0 0 0,-1 1-1 0 0,0 0 1 0 0,0-1-1 0 0,1 1 1 0 0,-1 0 0 0 0,0-1-1 0 0,0 1 1 0 0,0 0 0 0 0,1-1-1 0 0,-1 1 1 0 0,0 0 0 0 0,0-1-1 0 0,0 1 1 0 0,0 0 0 0 0,0-1-1 0 0,-1 1 1 0 0,1 0 0 0 0,0-1-1 0 0,0 1 1 0 0,0 0 0 0 0,0-1-1 0 0,-1 1 1 0 0,1 0 0 0 0,0-1-1 0 0,-1 1 1 0 0,1-1 0 0 0,-1 2-1 0 0,-31 53 4793 0 0,2-4-1494 0 0,29-49-3268 0 0,0 0 0 0 0,0 0 0 0 0,1 0 0 0 0,-1 0 0 0 0,1 0 0 0 0,-1 0 0 0 0,1 3 0 0 0,0-4-77 0 0,0-1 0 0 0,0 0 0 0 0,1 0 0 0 0,-1 0 0 0 0,0 0 0 0 0,0 1 0 0 0,1-1 0 0 0,-1 0 0 0 0,0 0 0 0 0,0 0 0 0 0,1 0 0 0 0,-1 0 0 0 0,0 0 0 0 0,1 0 0 0 0,-1 0 0 0 0,0 0 0 0 0,0 0 0 0 0,1 0 0 0 0,-1 0 0 0 0,0 0 0 0 0,1 0 0 0 0,-1 0 0 0 0,0 0 0 0 0,0 0 0 0 0,1 0 0 0 0,-1 0 0 0 0,0 0 0 0 0,1 0 0 0 0,-1-1 0 0 0,0 1 0 0 0,0 0 0 0 0,1 0 0 0 0,-1 0 0 0 0,0 0 0 0 0,1-1 0 0 0,10-5 0 0 0,7-8-1254 0 0,33-34-1 0 0,-9 7-202 0 0,-40 39 1395 0 0,4-3-239 0 0,0 0 1 0 0,0 1 0 0 0,8-5 0 0 0,-13 8 277 0 0,-1 0 0 0 0,1 1-1 0 0,0-1 1 0 0,0 1 0 0 0,-1-1 0 0 0,1 1 0 0 0,0 0-1 0 0,0-1 1 0 0,0 1 0 0 0,0 0 0 0 0,-1 0 0 0 0,1-1-1 0 0,0 1 1 0 0,0 0 0 0 0,0 0 0 0 0,0 0 0 0 0,0 0-1 0 0,0 0 1 0 0,0 0 0 0 0,-1 1 0 0 0,1-1-1 0 0,0 0 1 0 0,0 0 0 0 0,0 0 0 0 0,0 1 0 0 0,0-1-1 0 0,-1 1 1 0 0,1-1 0 0 0,0 0 0 0 0,0 1 0 0 0,-1-1-1 0 0,1 1 1 0 0,0 0 0 0 0,-1-1 0 0 0,1 1 0 0 0,1 1-1 0 0,-2-1 75 0 0,1 1-1 0 0,-1-1 1 0 0,0 1 0 0 0,1-1-1 0 0,-1 1 1 0 0,0-1-1 0 0,0 1 1 0 0,0-1 0 0 0,0 1-1 0 0,0 0 1 0 0,0-1-1 0 0,0 1 1 0 0,-1 1-1 0 0,-6 23 1213 0 0,4-16-832 0 0,-1 4 946 0 0,-1-1 1 0 0,-12 23 0 0 0,1-1 223 0 0,2-7-1874 0 0,14-28 345 0 0,0 1-59 0 0,0-1 1 0 0,0 0-1 0 0,-1 0 1 0 0,1 0-1 0 0,0 1 1 0 0,0-1-1 0 0,0 0 1 0 0,0 0-1 0 0,0 1 0 0 0,0-1 1 0 0,0 0-1 0 0,0 0 1 0 0,0 0-1 0 0,0 1 1 0 0,0-1-1 0 0,0 0 1 0 0,0 0-1 0 0,0 1 1 0 0,0-1-1 0 0,0 0 1 0 0,0 0-1 0 0,0 1 1 0 0,0-1-1 0 0,0 0 1 0 0,0 0-1 0 0,0 0 0 0 0,1 1 1 0 0,-1-1-1 0 0,0 0 1 0 0,0 0-1 0 0,0 0 1 0 0,1 1-1 0 0,2 6 168 0 0,-1-6-188 0 0,0-1-1 0 0,0 0 1 0 0,0 0-1 0 0,0 0 1 0 0,0 0-1 0 0,0 0 1 0 0,0-1 0 0 0,-1 1-1 0 0,1 0 1 0 0,0-1-1 0 0,0 1 1 0 0,0-1-1 0 0,-1 0 1 0 0,1 0 0 0 0,0 1-1 0 0,1-3 1 0 0,12-2-218 0 0,32-12 252 0 0,-36 12-6 0 0,0 1 0 0 0,0 0 0 0 0,23-4 0 0 0,-31 7-28 0 0,-1 0-1 0 0,1 0 1 0 0,0 0 0 0 0,0 0-1 0 0,0 0 1 0 0,-1-1 0 0 0,1 1-1 0 0,-1-1 1 0 0,1 0 0 0 0,2-3-1 0 0,25-25-117 0 0,-21 20 102 0 0,12-10-169 0 0,-15 16 179 0 0,-1 0-1 0 0,0-1 1 0 0,-1 0 0 0 0,1 0-1 0 0,-1 0 1 0 0,0-1-1 0 0,5-8 1 0 0,3-3-407 0 0,-11 15 332 0 0,1 0 1 0 0,0 0-1 0 0,-1 0 0 0 0,0 0 0 0 0,1-1 1 0 0,-1 1-1 0 0,0 0 0 0 0,0-1 1 0 0,0 1-1 0 0,0-1 0 0 0,-1 1 1 0 0,1-1-1 0 0,0-3 0 0 0,-1 6 107 0 0,0-1-1 0 0,0 1 0 0 0,0-1 1 0 0,0 1-1 0 0,0-1 0 0 0,0 1 1 0 0,-1-1-1 0 0,1 1 0 0 0,0-1 1 0 0,0 1-1 0 0,0-1 0 0 0,0 1 1 0 0,-1-1-1 0 0,1 1 1 0 0,0-1-1 0 0,-1 1 0 0 0,1-1 1 0 0,0 1-1 0 0,-1 0 0 0 0,1-1 1 0 0,0 1-1 0 0,-1-1 0 0 0,1 1 1 0 0,-1 0-1 0 0,1-1 0 0 0,-1 1 1 0 0,1 0-1 0 0,0 0 1 0 0,-1 0-1 0 0,1-1 0 0 0,-1 1 1 0 0,1 0-1 0 0,-1 0 0 0 0,0 0 1 0 0,1 0-1 0 0,-1 0 0 0 0,1 0 1 0 0,-1 0-1 0 0,1 0 1 0 0,-1 0-1 0 0,1 0 0 0 0,-1 0 1 0 0,0 0-1 0 0,-20 7 985 0 0,20-7-987 0 0,-6 4 14 0 0,0 0 1 0 0,-1 1-1 0 0,1 0 1 0 0,1 0-1 0 0,-1 1 1 0 0,1 0-1 0 0,0 0 1 0 0,0 0-1 0 0,1 1 1 0 0,0-1-1 0 0,-5 9 1 0 0,3-3 253 0 0,0 0 1 0 0,1 1-1 0 0,0-1 1 0 0,1 1-1 0 0,1 0 1 0 0,-4 16-1 0 0,8-26-270 0 0,-1 0 0 0 0,1 0 0 0 0,-1 0 0 0 0,1 0 0 0 0,0 0 0 0 0,0 0 0 0 0,0 0 0 0 0,1 0 0 0 0,-1 0 1 0 0,1 0-1 0 0,1 6 0 0 0,-1-8-23 0 0,0 0 0 0 0,-1 0 1 0 0,1 0-1 0 0,0 1 1 0 0,0-1-1 0 0,0 0 1 0 0,0 0-1 0 0,0-1 1 0 0,0 1-1 0 0,0 0 1 0 0,0 0-1 0 0,0 0 0 0 0,0-1 1 0 0,1 1-1 0 0,-1 0 1 0 0,0-1-1 0 0,0 1 1 0 0,1-1-1 0 0,-1 0 1 0 0,0 1-1 0 0,1-1 0 0 0,-1 0 1 0 0,0 0-1 0 0,1 0 1 0 0,-1 0-1 0 0,1 0 1 0 0,-1 0-1 0 0,0 0 1 0 0,2-1-1 0 0,3 0-24 0 0,0 0 1 0 0,0-1-1 0 0,-1 1 1 0 0,1-1-1 0 0,-1-1 1 0 0,1 1-1 0 0,-1-1 0 0 0,7-4 1 0 0,40-33-1381 0 0,-17 12 1158 0 0,47-43-2735 0 0,-7 6-2172 0 0,-73 64 5062 0 0,-1 0 1 0 0,0 0-1 0 0,0 1 1 0 0,0-1-1 0 0,1 0 1 0 0,-1 1-1 0 0,0-1 1 0 0,1 1-1 0 0,-1 0 1 0 0,1-1-1 0 0,-1 1 1 0 0,0 0-1 0 0,3 0 1 0 0,-4 0 76 0 0,0 0 1 0 0,0 1-1 0 0,1-1 0 0 0,-1 0 1 0 0,0 1-1 0 0,0-1 0 0 0,1 0 1 0 0,-1 1-1 0 0,0-1 1 0 0,0 0-1 0 0,0 1 0 0 0,0-1 1 0 0,1 0-1 0 0,-1 1 1 0 0,0-1-1 0 0,0 1 0 0 0,0-1 1 0 0,0 0-1 0 0,0 1 1 0 0,0-1-1 0 0,0 0 0 0 0,0 1 1 0 0,0-1-1 0 0,0 1 1 0 0,-1-1-1 0 0,1 0 0 0 0,0 1 1 0 0,-2 12 751 0 0,-23 52 2386 0 0,17-47-1737 0 0,0 1 1 0 0,-6 27-1 0 0,14-45-1378 0 0,0-1 0 0 0,0 1 0 0 0,-1-1 0 0 0,1 1 0 0 0,0-1 0 0 0,0 1 0 0 0,0-1 0 0 0,0 1 0 0 0,0 0 0 0 0,0-1 0 0 0,0 1 0 0 0,0-1 0 0 0,0 1 0 0 0,0 0 0 0 0,0-1 0 0 0,0 1 0 0 0,1-1 0 0 0,-1 1 0 0 0,0-1 0 0 0,0 1 0 0 0,1-1 0 0 0,-1 1 0 0 0,1 0 0 0 0,-1-1 0 0 0,1 0 0 0 0,-1 1 0 0 0,1-1 0 0 0,-1 0 0 0 0,1 0 0 0 0,-1 0 0 0 0,1 0 0 0 0,-1 0 0 0 0,1 0 0 0 0,-1 0 0 0 0,1-1 0 0 0,-1 1 0 0 0,1 0 0 0 0,-1 0 0 0 0,1 0 0 0 0,-1 0 0 0 0,1-1 0 0 0,-1 1 0 0 0,1 0 0 0 0,0-1 0 0 0,24-17 0 0 0,-24 16 0 0 0,0 2 69 0 0,-1-1-1 0 0,1 1 1 0 0,0 0-1 0 0,-1-1 1 0 0,1 1-1 0 0,-1-1 0 0 0,1 1 1 0 0,-1-1-1 0 0,0 1 1 0 0,1-1-1 0 0,-1 1 1 0 0,1-1-1 0 0,-1 0 1 0 0,0 1-1 0 0,1-1 1 0 0,-1 1-1 0 0,0-1 1 0 0,0 0-1 0 0,0 1 1 0 0,0-1-1 0 0,1 0 1 0 0,-1 1-1 0 0,0-1 1 0 0,0 0-1 0 0,0 1 1 0 0,0-1-1 0 0,0 0 1 0 0,-1 0-1 0 0,1 0 0 0 0,0 1 9 0 0,-1-1-1 0 0,1 1 1 0 0,-1-1-1 0 0,0 1 1 0 0,1 0-1 0 0,-1-1 0 0 0,0 1 1 0 0,1 0-1 0 0,-1 0 1 0 0,0-1-1 0 0,1 1 1 0 0,-1 0-1 0 0,0 0 0 0 0,1 0 1 0 0,-1 0-1 0 0,0 0 1 0 0,1 0-1 0 0,-1 0 0 0 0,0 0 1 0 0,1 0-1 0 0,-1 0 1 0 0,0 1-1 0 0,1-1 1 0 0,-1 0-1 0 0,0 0 0 0 0,1 1 1 0 0,-1-1-1 0 0,-1 1 1 0 0,-8 3 31 0 0,3-2-37 0 0,2 0 0 0 0,-1 0 0 0 0,0 1 0 0 0,0 0 0 0 0,1 0 0 0 0,0 0 0 0 0,-1 1 0 0 0,1 0 0 0 0,0 0 0 0 0,-5 5 0 0 0,5-2-192 0 0,-1 0 0 0 0,0 0 0 0 0,-9 6 0 0 0,13-11 86 0 0,0 0 1 0 0,-1 0-1 0 0,1-1 1 0 0,-1 1-1 0 0,1-1 1 0 0,-1 1-1 0 0,1-1 0 0 0,-1 0 1 0 0,0 0-1 0 0,0 0 1 0 0,0 0-1 0 0,1-1 1 0 0,-5 1-1 0 0,4-1 35 0 0,1 2 154 0 0,6 0 134 0 0,4 0 2 0 0,-6-2-424 0 0,0 0 1 0 0,0-1-1 0 0,0 1 0 0 0,0-1 1 0 0,0 0-1 0 0,0 1 0 0 0,0-1 1 0 0,0 0-1 0 0,0 0 0 0 0,-1 0 1 0 0,1 0-1 0 0,0-1 0 0 0,-1 1 0 0 0,3-3 1 0 0,12-7-5747 0 0,-9 6 3313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2:20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249 898 16559 0 0,'0'0'374'0'0,"0"0"54"0"0,0 0 22 0 0,0 0-44 0 0,3-14 112 0 0,-3 11-342 0 0,1 1 0 0 0,0 0 0 0 0,-1 0 0 0 0,1 0 0 0 0,0 0 0 0 0,0 0 0 0 0,0 0-1 0 0,1 0 1 0 0,2-4 0 0 0,4-6 1184 0 0,-8 12-1197 0 0,0 0-93 0 0,0 0-6 0 0,0 0 0 0 0,0 0 0 0 0,0 0 10 0 0,0 0 38 0 0,0 0 14 0 0,0 0 2 0 0,0 0 26 0 0,0 0 106 0 0,-1-1-125 0 0,1 1-1 0 0,-1 0 1 0 0,0 0 0 0 0,0 0 0 0 0,1 0 0 0 0,-1 0 0 0 0,0 0 0 0 0,1 0 0 0 0,-1 0 0 0 0,0 0-1 0 0,1 0 1 0 0,-1 1 0 0 0,0-1 0 0 0,1 0 0 0 0,-1 0 0 0 0,0 1 0 0 0,1-1 0 0 0,-1 0 0 0 0,1 1 0 0 0,-1-1-1 0 0,0 0 1 0 0,0 2 0 0 0,1-2-60 0 0,0 0-10 0 0,0 0 3 0 0,0 0 16 0 0,0 0 4 0 0,0 0 0 0 0,0 0-4 0 0,0 0-39 0 0,0 0-41 0 0,1 0-1 0 0,-1 0 1 0 0,1 0-1 0 0,-1 0 1 0 0,1 0 0 0 0,-1 0-1 0 0,1 0 1 0 0,-1 0 0 0 0,1 0-1 0 0,-1 0 1 0 0,1 0 0 0 0,-1 0-1 0 0,1 0 1 0 0,-1 0-1 0 0,1 0 1 0 0,-1 0 0 0 0,1 0-1 0 0,-1-1 1 0 0,0 1 0 0 0,1 0-1 0 0,-1 0 1 0 0,1-1 0 0 0,0 1-1 0 0,-1 0 0 0 0,3-1 23 0 0,3-7 28 0 0,-4 3 34 0 0,-2 4-29 0 0,-1 1-59 0 0,0-1 0 0 0,1 1 1 0 0,-1 0-1 0 0,0 0 0 0 0,1 0 1 0 0,-1-1-1 0 0,0 1 0 0 0,1 0 1 0 0,-1 0-1 0 0,0 0 1 0 0,1 0-1 0 0,-1 1 0 0 0,0-1 1 0 0,1 0-1 0 0,-1 0 0 0 0,0 0 1 0 0,1 0-1 0 0,-1 1 0 0 0,0-1 1 0 0,1 0-1 0 0,-1 1 1 0 0,1-1-1 0 0,-1 0 0 0 0,0 1 1 0 0,1-1-1 0 0,-1 1 0 0 0,0 0 1 0 0,1-1-1 0 0,-36 33 78 0 0,35-32-22 0 0,0 2-30 0 0,2-5-28 0 0,0 1 1 0 0,1-1-1 0 0,0 1 0 0 0,-1-1 0 0 0,1 1 0 0 0,0 0 1 0 0,0 0-1 0 0,3-2 0 0 0,6-4 2 0 0,7-9 0 0 0,25-28 0 0 0,-17 16 0 0 0,36-43-462 0 0,84-124 0 0 0,-90 116 322 0 0,104-157 141 0 0,-88 128-12 0 0,-23 32-739 0 0,-105 182 285 0 0,13-20 632 0 0,-15 26 459 0 0,-48 84-131 0 0,-130 221-118 0 0,-68 70 775 0 0,232-348-795 0 0,71-136-426 0 0,-1 0 0 0 0,1 1-1 0 0,0-1 1 0 0,0 0 0 0 0,1 1-1 0 0,-1-1 1 0 0,0 7 0 0 0,1-10-154 0 0,1 0 185 0 0,0 0 0 0 0,-1 0 1 0 0,1 0-1 0 0,0-1 0 0 0,-1 1 0 0 0,1 0 0 0 0,0-1 0 0 0,-1 1 0 0 0,1-1 1 0 0,-1 1-1 0 0,1-1 0 0 0,-1 1 0 0 0,1-1 0 0 0,-1 1 0 0 0,1-1 0 0 0,-1 1 1 0 0,1-1-1 0 0,-1 1 0 0 0,1-2 0 0 0,8-16-110 0 0,-4 8 65 0 0,17-29-373 0 0,27-66 0 0 0,-18 37 184 0 0,168-304-79 0 0,-141 270 276 0 0,-51 89 31 0 0,2-3-63 0 0,0 1-1 0 0,6-20 1 0 0,-13 27 91 0 0,-2 8 16 0 0,0-1 0 0 0,0 1 0 0 0,0 0 0 0 0,0 0 0 0 0,0 0 0 0 0,1 0 0 0 0,-1 0 0 0 0,0-1 0 0 0,0 1 0 0 0,0 0 0 0 0,0 0 0 0 0,0 0 0 0 0,0 0 0 0 0,0-1 0 0 0,0 1 0 0 0,0 0 0 0 0,0 0 0 0 0,0 0 0 0 0,0 0 0 0 0,-1 0 0 0 0,1-1 0 0 0,0 1 0 0 0,0 0 0 0 0,0 0 0 0 0,0 0 0 0 0,0 0 0 0 0,0 0 0 0 0,0-1 0 0 0,0 1 0 0 0,0 0 0 0 0,0 0 0 0 0,-1 0 0 0 0,1 0 0 0 0,0 0 0 0 0,0 0 0 0 0,0 0 0 0 0,0-1 0 0 0,0 1 0 0 0,0 0 0 0 0,-1 0 0 0 0,1 0 0 0 0,0 0 0 0 0,0 0 0 0 0,0 0 0 0 0,0 0 0 0 0,-1 0 0 0 0,1 0 0 0 0,0 0 0 0 0,0 0 0 0 0,0 0 0 0 0,-1 0 0 0 0,-1 2 0 0 0,-9 9 177 0 0,1-1 0 0 0,0 1 0 0 0,1 1 0 0 0,1 0 0 0 0,0 0 0 0 0,0 1 0 0 0,2 0 0 0 0,-1 0 0 0 0,1 1 0 0 0,1 0 0 0 0,-4 17 0 0 0,9-29-173 0 0,-1 1 0 0 0,1-1 0 0 0,0 0 1 0 0,0 0-1 0 0,0 0 0 0 0,0 1 0 0 0,1-1 0 0 0,-1 0 0 0 0,1 0 0 0 0,-1 0 0 0 0,1 0 0 0 0,0 0 0 0 0,-1 1 0 0 0,1-1 1 0 0,0-1-1 0 0,0 1 0 0 0,1 0 0 0 0,-1 0 0 0 0,0 0 0 0 0,1 0 0 0 0,-1-1 0 0 0,1 1 0 0 0,-1-1 0 0 0,1 1 0 0 0,0-1 1 0 0,0 0-1 0 0,0 0 0 0 0,-1 1 0 0 0,1-1 0 0 0,0-1 0 0 0,0 1 0 0 0,1 0 0 0 0,-1 0 0 0 0,0-1 0 0 0,0 1 0 0 0,0-1 1 0 0,0 0-1 0 0,1 1 0 0 0,-1-1 0 0 0,0 0 0 0 0,0 0 0 0 0,0-1 0 0 0,3 1 0 0 0,5-2-53 0 0,-1-1-1 0 0,1 0 1 0 0,-1 0-1 0 0,0 0 1 0 0,0-1-1 0 0,0-1 1 0 0,8-5-1 0 0,56-44-519 0 0,-31 21 164 0 0,47-37-280 0 0,-9 5 35 0 0,-63 56 214 0 0,-17 9 499 0 0,-5 11 394 0 0,-42 65 774 0 0,45-72-1022 0 0,-17 27 387 0 0,18-29-595 0 0,0-1 1 0 0,1 1-1 0 0,-1-1 0 0 0,1 1 1 0 0,-1-1-1 0 0,1 1 1 0 0,-1 0-1 0 0,1-1 0 0 0,0 1 1 0 0,0 0-1 0 0,0 0 1 0 0,0-1-1 0 0,0 1 1 0 0,0 0-1 0 0,0-1 0 0 0,0 1 1 0 0,1 2-1 0 0,0-3-16 0 0,-1-1 0 0 0,0 0 0 0 0,0 1 0 0 0,1-1 0 0 0,-1 1 0 0 0,0-1 0 0 0,1 1 0 0 0,-1-1 0 0 0,0 0 0 0 0,1 1 0 0 0,-1-1 0 0 0,1 0 0 0 0,-1 1-1 0 0,1-1 1 0 0,-1 0 0 0 0,1 0 0 0 0,-1 1 0 0 0,1-1 0 0 0,-1 0 0 0 0,1 0 0 0 0,-1 0 0 0 0,1 0 0 0 0,-1 0 0 0 0,1 0 0 0 0,0 0 0 0 0,1 0-37 0 0,-1 0 1 0 0,1 0-1 0 0,-1-1 1 0 0,1 1-1 0 0,-1-1 1 0 0,1 1-1 0 0,-1-1 1 0 0,1 1-1 0 0,0-2 1 0 0,2 0-88 0 0,0-1 0 0 0,-1 1 1 0 0,0-1-1 0 0,1 0 0 0 0,4-6 1 0 0,-3 3-10 0 0,-1-1 1 0 0,0 0 0 0 0,0-1 0 0 0,-1 1 0 0 0,1-1 0 0 0,2-11 0 0 0,7-48-879 0 0,-12 60 1012 0 0,-1 4 62 0 0,0 1 0 0 0,0-1 0 0 0,0 1 0 0 0,0 0 0 0 0,0-1 0 0 0,0 1 0 0 0,-1 0 0 0 0,1-1 0 0 0,-1 1 0 0 0,0 0 0 0 0,1-1 0 0 0,-1 1 0 0 0,-2-4 0 0 0,2 5-25 0 0,0 1-1 0 0,1-1 0 0 0,-1 0 0 0 0,1 0 0 0 0,-1 1 1 0 0,0-1-1 0 0,0 0 0 0 0,0 1 0 0 0,1-1 1 0 0,-1 1-1 0 0,0-1 0 0 0,0 1 0 0 0,0-1 0 0 0,0 1 1 0 0,0 0-1 0 0,0-1 0 0 0,0 1 0 0 0,0 0 1 0 0,0 0-1 0 0,0 0 0 0 0,0 0 0 0 0,0 0 0 0 0,0 0 1 0 0,0 0-1 0 0,0 0 0 0 0,0 0 0 0 0,0 0 1 0 0,0 0-1 0 0,0 1 0 0 0,0-1 0 0 0,0 0 0 0 0,1 1 1 0 0,-1-1-1 0 0,0 1 0 0 0,-1 0 0 0 0,-6 3 86 0 0,0 0 0 0 0,1 1 0 0 0,0 0 0 0 0,0 1 0 0 0,1-1 0 0 0,-1 1 0 0 0,1 0 0 0 0,0 1 0 0 0,1-1 0 0 0,0 1 0 0 0,-6 10 0 0 0,5-8-96 0 0,3-4-10 0 0,0 0 0 0 0,0 1 0 0 0,-3 7 0 0 0,5-12-2 0 0,1 1 0 0 0,0-1-1 0 0,-1 0 1 0 0,1 1 0 0 0,0-1 0 0 0,0 1 0 0 0,0-1-1 0 0,-1 1 1 0 0,2-1 0 0 0,-1 0 0 0 0,0 1 0 0 0,0-1 0 0 0,0 1-1 0 0,1-1 1 0 0,-1 0 0 0 0,1 1 0 0 0,-1-1 0 0 0,1 0-1 0 0,0 3 1 0 0,0-3-5 0 0,0 0 0 0 0,0 0-1 0 0,0 0 1 0 0,1 0 0 0 0,-1 0-1 0 0,0-1 1 0 0,0 1 0 0 0,0 0-1 0 0,1 0 1 0 0,-1-1 0 0 0,0 1-1 0 0,1-1 1 0 0,-1 0 0 0 0,0 1-1 0 0,1-1 1 0 0,-1 0 0 0 0,1 0-1 0 0,-1 1 1 0 0,0-1 0 0 0,1 0-1 0 0,1-1 1 0 0,32-4-210 0 0,-28 3 167 0 0,-4 2-1 0 0,1-1 0 0 0,-1-1 0 0 0,0 1 0 0 0,0 0 0 0 0,0-1 0 0 0,0 0 0 0 0,0 1 0 0 0,0-1-1 0 0,-1-1 1 0 0,1 1 0 0 0,0 0 0 0 0,3-5 0 0 0,3-4-383 0 0,13-22 1 0 0,-9 12 272 0 0,1 0 271 0 0,-10 14-18 0 0,0 0 0 0 0,0 0 0 0 0,1 0 0 0 0,0 1 0 0 0,1 0 0 0 0,-1 0 0 0 0,1 0 0 0 0,13-9 0 0 0,-17 14-80 0 0,0 1 1 0 0,1-1-1 0 0,-1 1 1 0 0,0 0-1 0 0,1 0 1 0 0,-1 0-1 0 0,0 0 1 0 0,1 0-1 0 0,-1 0 1 0 0,0 1-1 0 0,1-1 1 0 0,-1 1-1 0 0,0 0 1 0 0,0 0-1 0 0,0-1 1 0 0,0 1-1 0 0,1 1 1 0 0,1 0-1 0 0,13 5 33 0 0,4 2-207 0 0,-19-8 119 0 0,1 0 1 0 0,-1 1-1 0 0,1-1 0 0 0,-1 0 1 0 0,1 0-1 0 0,0-1 1 0 0,-1 1-1 0 0,1-1 1 0 0,0 1-1 0 0,0-1 0 0 0,-1 0 1 0 0,5 0-1 0 0,16 0-776 0 0,-18 0 339 0 0,0 0 0 0 0,0 0 0 0 0,0 0-1 0 0,5-2 1 0 0,-12 4 609 0 0,-1 0 0 0 0,1-1 0 0 0,-1 1-1 0 0,1 0 1 0 0,-4 3 0 0 0,6-4-6 0 0,-5 2 199 0 0,1 1 1 0 0,0-1-1 0 0,-1-1 1 0 0,-9 5-1 0 0,-12 8 352 0 0,-93 72 1094 0 0,115-83-1618 0 0,-6 3 104 0 0,2 1-1 0 0,-1-1 0 0 0,1 2 1 0 0,-7 8-1 0 0,15-16-246 0 0,-1-1 0 0 0,0 1 0 0 0,1 0 0 0 0,-1-1 1 0 0,1 1-1 0 0,0 0 0 0 0,-1 0 0 0 0,1-1 0 0 0,-1 1 0 0 0,1 0 0 0 0,0 0 0 0 0,0 0 1 0 0,0 0-1 0 0,-1-1 0 0 0,1 1 0 0 0,0 0 0 0 0,0 0 0 0 0,0 0 0 0 0,0 0 0 0 0,0 0 1 0 0,0-1-1 0 0,1 1 0 0 0,-1 0 0 0 0,0 1 0 0 0,1-1 17 0 0,0 0 0 0 0,0 0-1 0 0,-1-1 1 0 0,1 1 0 0 0,0 0 0 0 0,0 0-1 0 0,0-1 1 0 0,0 1 0 0 0,0-1-1 0 0,0 1 1 0 0,0-1 0 0 0,0 1 0 0 0,0-1-1 0 0,0 1 1 0 0,0-1 0 0 0,1 0-1 0 0,5 1 99 0 0,0 0-1 0 0,0 0 0 0 0,0-1 0 0 0,13-1 0 0 0,56-9-2347 0 0,-52 5-892 0 0,28-9 0 0 0,-19 2-5363 0 0</inkml:trace>
  <inkml:trace contextRef="#ctx0" brushRef="#br0" timeOffset="1841">1339 836 23815 0 0,'-6'0'326'0'0,"1"0"0"0"0,-1 0 0 0 0,1 1 0 0 0,-1-1 0 0 0,0 1 0 0 0,1 0 0 0 0,-11 4 0 0 0,-7 0-326 0 0,21-3 14 0 0,17 2 116 0 0,-6-4-160 0 0,0-1 0 0 0,0 0 0 0 0,0 0 0 0 0,0 0 0 0 0,0-1 1 0 0,-1-1-1 0 0,1 0 0 0 0,12-5 0 0 0,8-3-34 0 0,180-59 53 0 0,-162 55-315 0 0,-9 2-787 0 0,77-14 0 0 0,-111 27 1182 0 0,13-2-1413 0 0,-17 2 1325 0 0,1 0 1 0 0,-1 0 0 0 0,0 0 0 0 0,0 0-1 0 0,0 0 1 0 0,0 0 0 0 0,0 0 0 0 0,0 0 0 0 0,0 0-1 0 0,0 0 1 0 0,0 0 0 0 0,0 0 0 0 0,0 0-1 0 0,1 0 1 0 0,-1 0 0 0 0,0 1 0 0 0,0-1-1 0 0,0 0 1 0 0,0 0 0 0 0,0 0 0 0 0,0 0-1 0 0,0 0 1 0 0,0 0 0 0 0,0 0 0 0 0,0 0-1 0 0,0 0 1 0 0,0 0 0 0 0,0 0 0 0 0,0 0 0 0 0,0 0-1 0 0,0 0 1 0 0,0 1 0 0 0,0-1 0 0 0,0 0-1 0 0,0 0 1 0 0,0 0 0 0 0,0 0 0 0 0,0 0-1 0 0,0 0 1 0 0,0 0 0 0 0,0 0 0 0 0,0 0-1 0 0,0 0 1 0 0,0 1 0 0 0,0-1 0 0 0,0 0-1 0 0,0 0 1 0 0,0 0 0 0 0,0 0 0 0 0,-7 7-395 0 0,-18 9 1233 0 0,-1 0-1 0 0,-32 13 1 0 0,26-13 1775 0 0,-31 20 0 0 0,61-35-2483 0 0,1 0 0 0 0,-1 0-1 0 0,1 0 1 0 0,0 0 0 0 0,-1 1-1 0 0,1-1 1 0 0,0 0-1 0 0,-2 3 1 0 0,3-4-97 0 0,0 0 1 0 0,0 0-1 0 0,0 0 0 0 0,0 1 1 0 0,0-1-1 0 0,0 0 0 0 0,0 0 1 0 0,0 0-1 0 0,0 0 0 0 0,0 1 0 0 0,0-1 1 0 0,0 0-1 0 0,0 0 0 0 0,0 0 1 0 0,0 1-1 0 0,0-1 0 0 0,0 0 1 0 0,0 0-1 0 0,0 0 0 0 0,0 0 1 0 0,0 1-1 0 0,0-1 0 0 0,0 0 0 0 0,0 0 1 0 0,0 0-1 0 0,0 0 0 0 0,1 1 1 0 0,-1-1-1 0 0,0 0 0 0 0,0 0 1 0 0,11 2 23 0 0,0-3-125 0 0,0 0 0 0 0,1-1-1 0 0,-1 0 1 0 0,0-1 0 0 0,0-1 0 0 0,0 0 0 0 0,12-6-1 0 0,-5 3-350 0 0,23-7-1 0 0,61-18-1095 0 0,-64 19 1080 0 0,-1 2-1 0 0,2 1 1 0 0,46-5-1 0 0,-84 14 444 0 0,0 1-1 0 0,0 0 0 0 0,1 0 1 0 0,-1 0-1 0 0,0 0 1 0 0,0 0-1 0 0,0 0 0 0 0,1 0 1 0 0,-1 1-1 0 0,0-1 1 0 0,0 0-1 0 0,2 1 1 0 0,-3 0 6 0 0,1-1 0 0 0,-1 0 0 0 0,0 0 0 0 0,0 0 0 0 0,0 1 0 0 0,0-1 0 0 0,0 0 0 0 0,0 0 0 0 0,0 1 0 0 0,0-1 0 0 0,0 0 0 0 0,0 0 0 0 0,0 0 0 0 0,0 1 0 0 0,0-1 0 0 0,0 0 0 0 0,0 0 0 0 0,0 1 0 0 0,0-1 1 0 0,0 0-1 0 0,0 0 0 0 0,0 1 0 0 0,0-1 0 0 0,0 0 0 0 0,0 0 0 0 0,-1 0 0 0 0,1 1 0 0 0,0-1 0 0 0,0 0 0 0 0,0 0 0 0 0,0 0 0 0 0,0 1 0 0 0,-1-1 0 0 0,1 0 0 0 0,0 0 0 0 0,0 0 0 0 0,-4 4 90 0 0,0-1 1 0 0,0 0-1 0 0,0 0 0 0 0,-7 4 0 0 0,-58 27 1335 0 0,34-14-2 0 0,23-12-695 0 0,12-8-718 0 0,-1 0 0 0 0,1 0 0 0 0,0 0 0 0 0,-1 1 0 0 0,1-1 1 0 0,0 0-1 0 0,0 0 0 0 0,-1 1 0 0 0,1-1 0 0 0,0 0 0 0 0,0 0 0 0 0,-1 1 1 0 0,1-1-1 0 0,0 0 0 0 0,0 1 0 0 0,0-1 0 0 0,0 0 0 0 0,0 1 0 0 0,-1-1 0 0 0,1 1 1 0 0,0-1-1 0 0,0 0 0 0 0,0 1 0 0 0,0-1 0 0 0,0 1-4 0 0,0-1 0 0 0,1 0-1 0 0,-1 0 1 0 0,0 0 0 0 0,0 1-1 0 0,0-1 1 0 0,0 0 0 0 0,0 0-1 0 0,0 0 1 0 0,1 0 0 0 0,-1 0 0 0 0,0 0-1 0 0,0 1 1 0 0,0-1 0 0 0,0 0-1 0 0,1 0 1 0 0,-1 0 0 0 0,0 0 0 0 0,0 0-1 0 0,0 0 1 0 0,1 0 0 0 0,-1 0-1 0 0,0 0 1 0 0,0 0 0 0 0,0 0-1 0 0,1 0 1 0 0,-1 0 0 0 0,0 0 0 0 0,0 0-1 0 0,0 0 1 0 0,1 0 0 0 0,-1 0-1 0 0,0 0 1 0 0,0 0 0 0 0,0 0 0 0 0,1 0-1 0 0,-1-1 1 0 0,0 1 0 0 0,0 0-1 0 0,0 0 1 0 0,1 0 0 0 0,9-5-27 0 0,-8 5 14 0 0,59-20-936 0 0,-18 8 274 0 0,-29 8 426 0 0,7-4-396 0 0,0 2-1 0 0,1 0 1 0 0,-1 1 0 0 0,44-3-1 0 0,-65 8 642 0 0,0 0 1 0 0,0 0-1 0 0,1 0 0 0 0,-1 0 0 0 0,0 0 0 0 0,0 0 1 0 0,0 0-1 0 0,1 0 0 0 0,-1 0 0 0 0,0 0 0 0 0,0 0 1 0 0,0 0-1 0 0,1 0 0 0 0,-1 0 0 0 0,0 0 0 0 0,0 0 1 0 0,0 0-1 0 0,1 0 0 0 0,-1 1 0 0 0,0-1 0 0 0,0 0 0 0 0,0 0 1 0 0,1 0-1 0 0,-1 0 0 0 0,0 0 0 0 0,0 1 0 0 0,0-1 1 0 0,0 0-1 0 0,0 0 0 0 0,0 0 0 0 0,1 0 0 0 0,-1 1 1 0 0,0-1-1 0 0,0 0 0 0 0,0 0 0 0 0,-3 8 81 0 0,-9 4 125 0 0,-3-1 504 0 0,-28 13 0 0 0,33-19-289 0 0,-1 0 1 0 0,2 1 0 0 0,-1 0-1 0 0,1 1 1 0 0,0 0 0 0 0,0 0-1 0 0,-12 14 1 0 0,20-20-401 0 0,1-1 1 0 0,-1 0-1 0 0,1 1 1 0 0,-1-1-1 0 0,1 1 1 0 0,-1-1-1 0 0,1 1 1 0 0,0-1-1 0 0,-1 1 1 0 0,1-1-1 0 0,0 1 1 0 0,0 0-1 0 0,-1-1 1 0 0,1 1-1 0 0,0-1 1 0 0,0 1-1 0 0,0 0 1 0 0,0-1-1 0 0,0 1 1 0 0,0-1-1 0 0,0 1 1 0 0,0 0-1 0 0,0-1 1 0 0,0 1-1 0 0,0 0 1 0 0,0-1-1 0 0,0 1 1 0 0,0-1-1 0 0,0 1 1 0 0,1 0-1 0 0,-1-1 1 0 0,0 1-1 0 0,1-1 1 0 0,-1 1-1 0 0,0-1 1 0 0,1 1-1 0 0,-1-1 1 0 0,0 1-1 0 0,1-1 1 0 0,-1 1-1 0 0,1-1 1 0 0,-1 0-1 0 0,1 1 1 0 0,-1-1 0 0 0,1 0-1 0 0,-1 1 1 0 0,1-1-1 0 0,0 0 1 0 0,-1 0-1 0 0,1 1 1 0 0,-1-1-1 0 0,1 0 1 0 0,0 0-1 0 0,-1 0 1 0 0,1 0-1 0 0,0 0 1 0 0,6 2-26 0 0,1-2 1 0 0,-1 1-1 0 0,13-1 0 0 0,-15 0 7 0 0,20-1-499 0 0,-1-2-1 0 0,0-1 1 0 0,0-1-1 0 0,34-11 0 0 0,-6 1-265 0 0,-21 7-131 0 0,50-22 0 0 0,-59 23 828 0 0,-18 7 60 0 0,-1-1 1 0 0,1 0-1 0 0,0 0 0 0 0,-1-1 1 0 0,0 1-1 0 0,5-3 0 0 0,17-12 74 0 0,-25 15 10 0 0,0 1 22 0 0,0 0 80 0 0,-14-10 647 0 0,12 9-774 0 0,-7-4 24 0 0,8 5 17 0 0,-1 0 0 0 0,1-1 0 0 0,0 1 1 0 0,0 0-1 0 0,-1 0 0 0 0,1-1 0 0 0,0 1 0 0 0,-1 0 0 0 0,1 0 0 0 0,0 0 0 0 0,0 1 0 0 0,-1-1 0 0 0,1 0 0 0 0,0 0 1 0 0,0 1-1 0 0,-1-1 0 0 0,1 1 0 0 0,0-1 0 0 0,0 1 0 0 0,0-1 0 0 0,-1 2 0 0 0,1-1-93 0 0,0-1 0 0 0,0 1 0 0 0,0-1 0 0 0,0 1 0 0 0,0 0 0 0 0,0-1 0 0 0,0 0 0 0 0,0 1 0 0 0,0-1 0 0 0,0 0 0 0 0,0 1 0 0 0,0-1 0 0 0,-2 0 0 0 0,1 0 0 0 0,-4 3-21 0 0,0-1 0 0 0,1 1-1 0 0,-1 0 1 0 0,1 0 0 0 0,-8 7-1 0 0,-7 3-26 0 0,13-8 164 0 0,-1 0 0 0 0,1 0 0 0 0,-7 7 0 0 0,11-10-67 0 0,1 0-1 0 0,0 1 1 0 0,-1-1 0 0 0,1 1-1 0 0,0 0 1 0 0,1-1 0 0 0,-1 1-1 0 0,0 0 1 0 0,1 0 0 0 0,0 0-1 0 0,-2 5 1 0 0,3-7-21 0 0,0 0 0 0 0,0 0 1 0 0,0 0-1 0 0,0 0 0 0 0,0 0 0 0 0,0 0 0 0 0,0 0 0 0 0,0 0 1 0 0,1-1-1 0 0,-1 1 0 0 0,0 0 0 0 0,1 0 0 0 0,-1 0 0 0 0,1 0 0 0 0,-1 0 1 0 0,1 0-1 0 0,-1-1 0 0 0,1 1 0 0 0,-1 0 0 0 0,1-1 0 0 0,0 1 1 0 0,0 0-1 0 0,-1-1 0 0 0,1 1 0 0 0,0-1 0 0 0,0 1 0 0 0,0-1 1 0 0,-1 1-1 0 0,1-1 0 0 0,2 1 0 0 0,0 0-30 0 0,0 1 0 0 0,0-1 1 0 0,1 0-1 0 0,-1-1 0 0 0,0 1 0 0 0,1 0 1 0 0,3-1-1 0 0,4 0-166 0 0,-1-1 1 0 0,1 0-1 0 0,-1-1 0 0 0,1 0 1 0 0,-1-1-1 0 0,0 0 0 0 0,0 0 1 0 0,0-1-1 0 0,15-8 1 0 0,-19 8 41 0 0,1 0 1 0 0,-1 0 0 0 0,0 0 0 0 0,-1-1-1 0 0,1 0 1 0 0,-1 0 0 0 0,0 0 0 0 0,0-1 0 0 0,0 0-1 0 0,-1 0 1 0 0,0 0 0 0 0,0 0 0 0 0,-1-1-1 0 0,5-10 1 0 0,-7 12 97 0 0,1 1 1 0 0,-1-1-1 0 0,-1 1 0 0 0,1-1 1 0 0,-1 1-1 0 0,0-8 0 0 0,0 10 56 0 0,0 0-1 0 0,0 0 0 0 0,0 0 0 0 0,-1 0 0 0 0,1 1 0 0 0,-1-1 1 0 0,1 0-1 0 0,-1 0 0 0 0,0 0 0 0 0,0 0 0 0 0,0 0 0 0 0,0 1 1 0 0,0-1-1 0 0,0 0 0 0 0,0 1 0 0 0,-3-4 0 0 0,2 5 34 0 0,1-1-1 0 0,-1 1 0 0 0,1 0 1 0 0,-1-1-1 0 0,1 1 1 0 0,-1 0-1 0 0,1 0 1 0 0,-1 0-1 0 0,0 0 1 0 0,1 0-1 0 0,-1 0 0 0 0,1 0 1 0 0,-1 1-1 0 0,-1 0 1 0 0,-1-1 61 0 0,1 1 0 0 0,-1 0 0 0 0,1 0 0 0 0,0 1 0 0 0,-6 1 0 0 0,8-2-100 0 0,0 0 1 0 0,0 0-1 0 0,1-1 0 0 0,-1 1 1 0 0,0 0-1 0 0,0 0 0 0 0,0 0 1 0 0,1 0-1 0 0,-1 0 0 0 0,0 0 1 0 0,1 0-1 0 0,-1 0 0 0 0,1 0 1 0 0,-1 1-1 0 0,0 1 1 0 0,1-2-18 0 0,0 0 0 0 0,0-1 0 0 0,0 1 0 0 0,0 0 0 0 0,0-1 0 0 0,0 1 0 0 0,0 0 0 0 0,1-1 0 0 0,-1 1 0 0 0,0 0 0 0 0,0-1 0 0 0,1 1 0 0 0,-1 0 0 0 0,0-1 0 0 0,1 1 0 0 0,-1 0 0 0 0,0-1 0 0 0,1 1 0 0 0,-1-1 0 0 0,1 1 0 0 0,-1-1 0 0 0,1 1 1 0 0,0-1-1 0 0,-1 1 0 0 0,1-1 0 0 0,-1 0 0 0 0,1 1 0 0 0,0-1 0 0 0,7 3-143 0 0,1 0 0 0 0,-1-1 0 0 0,0 0 0 0 0,0-1 0 0 0,1 0 0 0 0,-1 0 0 0 0,18-1 0 0 0,-15 0-225 0 0,0-1 0 0 0,0-1 0 0 0,0 0 0 0 0,19-6 1 0 0,44-20-1000 0 0,-36 13 937 0 0,-25 9 325 0 0,-9 5 127 0 0,-1-1 0 0 0,1 0 1 0 0,0 1-1 0 0,-1 0 0 0 0,1 0 1 0 0,0 0-1 0 0,6 0 0 0 0,-9 1 69 0 0,-1 0 0 0 0,3 14 612 0 0,-3-12-708 0 0,0-1 0 0 0,0 0-1 0 0,1 0 1 0 0,-1 1 0 0 0,0-1-1 0 0,1 0 1 0 0,-1 0-1 0 0,1 0 1 0 0,-1 0 0 0 0,1 0-1 0 0,0 0 1 0 0,-1 0 0 0 0,1 0-1 0 0,1 2 1 0 0,-1-3-7 0 0,0 1 0 0 0,-1 0 0 0 0,1 0 0 0 0,0 0-1 0 0,-1 0 1 0 0,1-1 0 0 0,-1 1 0 0 0,1 0 0 0 0,-1 0 0 0 0,0 0 0 0 0,1 0-1 0 0,-1 0 1 0 0,0 0 0 0 0,0 1 0 0 0,1-1 0 0 0,-1 0 0 0 0,0 0 0 0 0,0 0-1 0 0,0 1 1 0 0,-1 1 26 0 0,0-1 1 0 0,0 1-1 0 0,0 0 0 0 0,0-1 0 0 0,0 0 0 0 0,-1 1 0 0 0,1-1 1 0 0,-1 0-1 0 0,1 0 0 0 0,-1 0 0 0 0,0 0 0 0 0,0 0 0 0 0,0 0 1 0 0,0 0-1 0 0,0 0 0 0 0,0-1 0 0 0,-1 1 0 0 0,-2 1 1 0 0,-8 3 172 0 0,1 0 1 0 0,-20 6 0 0 0,7-3-65 0 0,9-3-95 0 0,8-3-17 0 0,0 0 0 0 0,0 0 0 0 0,1 1 0 0 0,-1 0 0 0 0,-9 8 0 0 0,17-12-16 0 0,0 0 0 0 0,-1 0 0 0 0,1 0 0 0 0,0 1 0 0 0,0-1 0 0 0,0 0 0 0 0,0 0 0 0 0,0 1 0 0 0,0-1 0 0 0,0 0-1 0 0,-1 0 1 0 0,1 1 0 0 0,0-1 0 0 0,0 0 0 0 0,0 0 0 0 0,0 1 0 0 0,0-1 0 0 0,0 0 0 0 0,0 0 0 0 0,0 1 0 0 0,0-1 0 0 0,0 0 0 0 0,0 0 0 0 0,1 1-1 0 0,-1-1 1 0 0,0 0 0 0 0,0 0 0 0 0,0 0 0 0 0,0 1 0 0 0,0-1 0 0 0,0 0 0 0 0,0 0 0 0 0,1 1 0 0 0,-1-1 0 0 0,0 0 0 0 0,0 0 0 0 0,0 0 0 0 0,1 0 0 0 0,-1 1-1 0 0,0-1 1 0 0,0 0 0 0 0,0 0 0 0 0,1 0 0 0 0,-1 0 0 0 0,0 0 0 0 0,0 0 0 0 0,1 0 0 0 0,-1 1 0 0 0,11 3 17 0 0,32 2 302 0 0,-25-3-46 0 0,30 1 1 0 0,-30-5-438 0 0,1 0 0 0 0,0-2-1 0 0,-1 0 1 0 0,21-6 0 0 0,70-30-864 0 0,-94 31 740 0 0,0 0-1 0 0,-1 0 1 0 0,15-13 0 0 0,9-5 154 0 0,-8 8-15 0 0,-1-2 0 0 0,34-29-1 0 0,-63 48 200 0 0,1 1 0 0 0,-1 0-1 0 0,0 0 1 0 0,0 0 0 0 0,1-1 0 0 0,-1 1-1 0 0,0 0 1 0 0,1 0 0 0 0,-1-1 0 0 0,0 1-1 0 0,0 0 1 0 0,1 0 0 0 0,-1-1-1 0 0,0 1 1 0 0,0 0 0 0 0,0-1 0 0 0,0 1-1 0 0,1 0 1 0 0,-1-1 0 0 0,0 1-1 0 0,0 0 1 0 0,0-1 0 0 0,0 1 0 0 0,0-1-1 0 0,0 1 1 0 0,0 0 0 0 0,0-1 0 0 0,0 1-1 0 0,0 0 1 0 0,0-1 0 0 0,0 1-1 0 0,0-1 1 0 0,-1 1-29 0 0,0-1-1 0 0,1 1 1 0 0,-1-1-1 0 0,0 1 1 0 0,1 0 0 0 0,-1 0-1 0 0,0-1 1 0 0,1 1-1 0 0,-1 0 1 0 0,0 0 0 0 0,0 0-1 0 0,1 0 1 0 0,-1 0-1 0 0,-1 0 1 0 0,-28 3-93 0 0,6 3 617 0 0,1 0 1 0 0,-1 2-1 0 0,1 1 1 0 0,1 0-1 0 0,0 2 1 0 0,-23 14-1 0 0,42-23-408 0 0,1 0 0 0 0,-1-1 0 0 0,0 2 0 0 0,1-1 0 0 0,-1 0 0 0 0,1 0 1 0 0,0 1-1 0 0,0-1 0 0 0,0 1 0 0 0,0 0 0 0 0,0-1 0 0 0,-1 4 0 0 0,2-5-88 0 0,1 0 0 0 0,0 0-1 0 0,0 0 1 0 0,-1 0 0 0 0,1 0 0 0 0,0 0 0 0 0,0 0 0 0 0,0 0 0 0 0,0 0-1 0 0,0 0 1 0 0,0 0 0 0 0,1 0 0 0 0,-1 0 0 0 0,0 0 0 0 0,0 0 0 0 0,1 0-1 0 0,-1 1 1 0 0,1-1-12 0 0,0 1 1 0 0,0-1-1 0 0,0 0 0 0 0,1 1 0 0 0,-1-1 0 0 0,0 0 0 0 0,0 0 0 0 0,1 0 0 0 0,-1 0 1 0 0,1 0-1 0 0,-1 0 0 0 0,3 1 0 0 0,9 4-314 0 0,1-2 0 0 0,-1 1 1 0 0,0-2-1 0 0,1 0 0 0 0,0 0 0 0 0,24 0 0 0 0,86-3-3248 0 0,-98-1 3044 0 0,48-2-1215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2:14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30 743 22199 0 0,'-1'0'153'0'0,"0"0"1"0"0,0 0-1 0 0,-1-1 0 0 0,1 1 0 0 0,0 0 0 0 0,0 0 0 0 0,0-1 1 0 0,-1 1-1 0 0,1 0 0 0 0,0-1 0 0 0,0 1 0 0 0,0-1 0 0 0,0 0 1 0 0,0 1-1 0 0,-1-2 0 0 0,-8-4 47 0 0,9 6 23 0 0,1 0 7 0 0,0 0 44 0 0,0 0 171 0 0,0 0 71 0 0,0 1-449 0 0,1-1-1 0 0,-1 1 1 0 0,0 0 0 0 0,1 0-1 0 0,-1-1 1 0 0,1 1 0 0 0,-1 0-1 0 0,1-1 1 0 0,-1 1 0 0 0,1 0-1 0 0,-1-1 1 0 0,1 1-1 0 0,-1-1 1 0 0,1 1 0 0 0,0-1-1 0 0,-1 1 1 0 0,3 0 0 0 0,1-2-60 0 0,0 1-1 0 0,0-1 1 0 0,0 0 0 0 0,0 0-1 0 0,-1-1 1 0 0,1 1 0 0 0,5-3-1 0 0,21-8-81 0 0,-23 10 62 0 0,0 0-1 0 0,0 0 0 0 0,8-5 1 0 0,7-2 14 0 0,-12 6-3 0 0,-1-1 1 0 0,1 0-1 0 0,-1 0 0 0 0,0-1 0 0 0,-1 0 0 0 0,1 0 1 0 0,-1-1-1 0 0,0-1 0 0 0,0 1 0 0 0,-1-1 1 0 0,1 0-1 0 0,-2-1 0 0 0,1 1 0 0 0,-1-2 1 0 0,0 1-1 0 0,-1 0 0 0 0,6-13 0 0 0,1-7-290 0 0,-2 0 0 0 0,-1 0-1 0 0,7-36 1 0 0,-14 56 144 0 0,0-14-483 0 0,-1 28 729 0 0,0-1 0 0 0,0 0 0 0 0,1 1 0 0 0,2 5 0 0 0,6 21 756 0 0,-1 9-739 0 0,-1-9 41 0 0,2 34 0 0 0,-9-55-136 0 0,0 0 0 0 0,-1 0 0 0 0,-1 0 1 0 0,1 0-1 0 0,-2-1 0 0 0,0 1 0 0 0,-4 13 0 0 0,5-18 1 0 0,-1 0-1 0 0,0-1 1 0 0,-1 1-1 0 0,1-1 1 0 0,-1 1-1 0 0,0-1 1 0 0,-6 8-1 0 0,7-11-12 0 0,0-1 0 0 0,0 1 0 0 0,0 0-1 0 0,0-1 1 0 0,0 1 0 0 0,0-1 0 0 0,0 0 0 0 0,-1 0-1 0 0,1 0 1 0 0,0 0 0 0 0,-1 0 0 0 0,1 0 0 0 0,-1-1-1 0 0,1 1 1 0 0,-1-1 0 0 0,1 1 0 0 0,-1-1 0 0 0,1 0 0 0 0,-1 0-1 0 0,-4-1 1 0 0,5 1-8 0 0,0-1 0 0 0,0 1 0 0 0,0-1-1 0 0,0 1 1 0 0,0-1 0 0 0,0 0 0 0 0,1 0 0 0 0,-1 0 0 0 0,0 0-1 0 0,1 0 1 0 0,-1 0 0 0 0,0 0 0 0 0,-2-3 0 0 0,-10-6 14 0 0,14 10 13 0 0,-1-1-1 0 0,0 1 1 0 0,1 0-1 0 0,-1-1 1 0 0,1 1-1 0 0,-1 0 1 0 0,0 0-1 0 0,1 0 1 0 0,-1 0-1 0 0,0 0 1 0 0,1 0-1 0 0,-1 0 1 0 0,0 0-1 0 0,1 0 1 0 0,-1 0-1 0 0,0 0 1 0 0,1 0-1 0 0,-1 0 1 0 0,-1 1-1 0 0,2-1-9 0 0,0 0 0 0 0,0 0 0 0 0,0 0 0 0 0,-1 1 0 0 0,1-1 0 0 0,0 0-1 0 0,0 0 1 0 0,0 0 0 0 0,0 1 0 0 0,0-1 0 0 0,0 0 0 0 0,0 0 0 0 0,0 1 0 0 0,0-1 0 0 0,0 0 0 0 0,0 0-1 0 0,0 0 1 0 0,0 1 0 0 0,0-1 0 0 0,0 0 0 0 0,0 0 0 0 0,0 1 0 0 0,0-1 0 0 0,0 0 0 0 0,0 0 0 0 0,0 0-1 0 0,0 1 1 0 0,0-1 0 0 0,1 0 0 0 0,-1 0 0 0 0,0 0 0 0 0,0 1 0 0 0,0-1 0 0 0,0 0 0 0 0,1 0 0 0 0,-1 0-1 0 0,0 0 1 0 0,0 0 0 0 0,0 1 0 0 0,0-1 0 0 0,1 0 0 0 0,-1 0 0 0 0,0 0 0 0 0,0 0 0 0 0,0 0 0 0 0,1 0-1 0 0,-1 0 1 0 0,0 0 0 0 0,0 0 0 0 0,1 0 0 0 0,2 1 5 0 0,0 0 0 0 0,-1-1 0 0 0,1 1 0 0 0,0-1 1 0 0,0 0-1 0 0,0 0 0 0 0,0 0 0 0 0,0-1 0 0 0,0 1 0 0 0,0 0 0 0 0,-1-1 0 0 0,6-1 0 0 0,4-1 15 0 0,17-3-37 0 0,54-18 0 0 0,-28 7 0 0 0,-43 13-167 0 0,1 0-1 0 0,-1 0 1 0 0,0-1 0 0 0,-1-1-1 0 0,1 0 1 0 0,-1-1 0 0 0,0 0-1 0 0,-1 0 1 0 0,0-1 0 0 0,0-1-1 0 0,14-15 1 0 0,-17 14-35 0 0,0 0-1 0 0,-1-1 1 0 0,-1 0 0 0 0,1 0-1 0 0,-2-1 1 0 0,0 0-1 0 0,0 1 1 0 0,-1-1 0 0 0,2-16-1 0 0,-4 0 266 0 0,-1 27 268 0 0,0 1 137 0 0,-5 11 630 0 0,-58 134 486 0 0,54-120-1251 0 0,2-1 0 0 0,0 1-1 0 0,2 0 1 0 0,-3 30 0 0 0,8-53-329 0 0,-1 1 1 0 0,1-1-1 0 0,0 1 0 0 0,0-1 1 0 0,0 1-1 0 0,1 0 0 0 0,-1-1 1 0 0,1 1-1 0 0,-1-1 0 0 0,1 1 1 0 0,0-1-1 0 0,0 0 0 0 0,0 1 1 0 0,2 2-1 0 0,-2-4-25 0 0,0 0-1 0 0,0 0 1 0 0,0 0-1 0 0,0 0 1 0 0,0-1 0 0 0,1 1-1 0 0,-1 0 1 0 0,0-1 0 0 0,0 1-1 0 0,1-1 1 0 0,-1 0 0 0 0,0 1-1 0 0,1-1 1 0 0,-1 0-1 0 0,1 0 1 0 0,-1 0 0 0 0,0 0-1 0 0,1 0 1 0 0,-1 0 0 0 0,0 0-1 0 0,1 0 1 0 0,-1 0 0 0 0,0-1-1 0 0,1 1 1 0 0,-1-1-1 0 0,0 1 1 0 0,1-1 0 0 0,0 0-1 0 0,3-2-81 0 0,0 0-1 0 0,0-1 0 0 0,0 1 0 0 0,-1-1 0 0 0,1 0 0 0 0,-1 0 0 0 0,6-7 1 0 0,0 0-139 0 0,12-11-193 0 0,-1-1 0 0 0,-1 0 0 0 0,-2-1 0 0 0,0-1 0 0 0,-1-1 0 0 0,15-33 0 0 0,-25 43 883 0 0,5-24 0 0 0,-65 135 431 0 0,44-78-609 0 0,1 0 1 0 0,0 0 0 0 0,1 1-1 0 0,1 0 1 0 0,-6 31 0 0 0,11-47-266 0 0,1 0 1 0 0,0 0 0 0 0,-1 0-1 0 0,1 0 1 0 0,0 0 0 0 0,0 0-1 0 0,1 0 1 0 0,-1 0-1 0 0,0 0 1 0 0,1 0 0 0 0,-1 0-1 0 0,1 0 1 0 0,0 0 0 0 0,-1 0-1 0 0,1 0 1 0 0,2 2-1 0 0,-2-3-9 0 0,0 1-1 0 0,0-1 1 0 0,0 0-1 0 0,1 0 1 0 0,-1 0-1 0 0,0 0 0 0 0,1 0 1 0 0,-1-1-1 0 0,0 1 1 0 0,1 0-1 0 0,-1 0 1 0 0,1-1-1 0 0,-1 1 0 0 0,1-1 1 0 0,0 0-1 0 0,2 1 1 0 0,0-1-27 0 0,1 0-1 0 0,-1 0 1 0 0,1 0 0 0 0,-1-1 0 0 0,0 0-1 0 0,1 0 1 0 0,-1 0 0 0 0,0 0 0 0 0,0-1-1 0 0,0 1 1 0 0,0-1 0 0 0,0 0 0 0 0,0-1-1 0 0,4-2 1 0 0,37-32-617 0 0,57-61-1 0 0,-66 61 499 0 0,-2 2-52 0 0,41-56 1 0 0,-57 68-497 0 0,-17 24 693 0 0,0 0 0 0 0,-1 1-1 0 0,1-1 1 0 0,-1 0 0 0 0,1 0-1 0 0,-1 0 1 0 0,1 1 0 0 0,-1-1-1 0 0,0 0 1 0 0,0 0 0 0 0,1 3-1 0 0,-3 44 454 0 0,1-39-360 0 0,3 10 334 0 0,-2-18-409 0 0,0 0 0 0 0,1 0-1 0 0,-1-1 1 0 0,1 1 0 0 0,-1 0-1 0 0,1 0 1 0 0,-1-1 0 0 0,1 1-1 0 0,0 0 1 0 0,-1-1 0 0 0,1 1-1 0 0,0-1 1 0 0,0 1 0 0 0,-1-1-1 0 0,1 1 1 0 0,0-1 0 0 0,0 1-1 0 0,0-1 1 0 0,0 0-1 0 0,1 1 1 0 0,5 0-53 0 0,1 0 0 0 0,-1-1-1 0 0,0 1 1 0 0,1-1 0 0 0,-1-1 0 0 0,0 1 0 0 0,1-1-1 0 0,-1-1 1 0 0,0 1 0 0 0,0-1 0 0 0,7-3 0 0 0,-7 2 202 0 0,-8 2-26 0 0,-12 7-216 0 0,-42 32 411 0 0,-3 15 787 0 0,50-44-763 0 0,1-1 0 0 0,0 1 0 0 0,0 1 0 0 0,-10 18 0 0 0,16-25-266 0 0,-1 1 1 0 0,1-1-1 0 0,0 1 0 0 0,-1-1 1 0 0,2 1-1 0 0,-1 0 1 0 0,0-1-1 0 0,1 1 0 0 0,0 0 1 0 0,0 0-1 0 0,0 0 0 0 0,0-1 1 0 0,0 1-1 0 0,2 4 0 0 0,-2-6-91 0 0,1-1 0 0 0,0 1 1 0 0,-1-1-1 0 0,1 1 0 0 0,0-1 0 0 0,0 1 0 0 0,0-1 0 0 0,0 1 0 0 0,0-1 0 0 0,0 0 0 0 0,1 0 0 0 0,-1 0 0 0 0,0 1 1 0 0,1-1-1 0 0,-1 0 0 0 0,1 0 0 0 0,-1-1 0 0 0,1 1 0 0 0,-1 0 0 0 0,1-1 0 0 0,0 1 0 0 0,-1 0 0 0 0,1-1 1 0 0,0 0-1 0 0,-1 1 0 0 0,1-1 0 0 0,0 0 0 0 0,0 0 0 0 0,-1 0 0 0 0,1 0 0 0 0,0 0 0 0 0,2-1 0 0 0,3 1-130 0 0,0-1-1 0 0,1 0 1 0 0,-1 0 0 0 0,0-1-1 0 0,1 0 1 0 0,-1 0-1 0 0,0-1 1 0 0,11-5-1 0 0,-6 2-96 0 0,-1 0-139 0 0,1 0 0 0 0,-1-1 0 0 0,-1 0 0 0 0,1-1 0 0 0,12-12 0 0 0,10-15-545 0 0,-2 0 0 0 0,28-43-1 0 0,-51 65 877 0 0,20-26-69 0 0,-26 37 113 0 0,1-1 0 0 0,-1 1 0 0 0,0 0 0 0 0,1 0 0 0 0,-1 0 0 0 0,1 0 0 0 0,-1 0 0 0 0,1 1 0 0 0,0-1-1 0 0,0 1 1 0 0,5-3 0 0 0,-7 4-5 0 0,0 0-1 0 0,0 0 1 0 0,0 0-1 0 0,0-1 1 0 0,0 1-1 0 0,0 0 1 0 0,-1 0-1 0 0,1 0 1 0 0,0 0-1 0 0,0 1 0 0 0,0-1 1 0 0,0 0-1 0 0,0 0 1 0 0,0 0-1 0 0,-1 1 1 0 0,1-1-1 0 0,0 0 1 0 0,0 1-1 0 0,0-1 1 0 0,-1 1-1 0 0,1-1 1 0 0,0 1-1 0 0,0-1 1 0 0,-1 1-1 0 0,2 1 1 0 0,-1 0 65 0 0,0-1-1 0 0,0 1 1 0 0,0 0 0 0 0,0 0 0 0 0,-1 0 0 0 0,1 0 0 0 0,0 0 0 0 0,-1 0 0 0 0,0 0-1 0 0,1 4 1 0 0,-1 2 70 0 0,0 0 0 0 0,0 0 0 0 0,-1-1 0 0 0,0 1 0 0 0,-3 8 0 0 0,-2 3 65 0 0,-12 25 1 0 0,12-33 43 0 0,1 0 0 0 0,1 1-1 0 0,0-1 1 0 0,0 1 0 0 0,1 0 0 0 0,1-1 0 0 0,-2 19 0 0 0,4-29-211 0 0,0 0 1 0 0,0 1-1 0 0,0-1 0 0 0,0 0 0 0 0,1 0 0 0 0,-1 0 1 0 0,0 1-1 0 0,1-1 0 0 0,-1 0 0 0 0,1 0 0 0 0,-1 0 1 0 0,1 0-1 0 0,-1 0 0 0 0,1 0 0 0 0,0 0 0 0 0,0 0 1 0 0,-1 0-1 0 0,1 0 0 0 0,0 0 0 0 0,1 1 0 0 0,0-1-20 0 0,0 0 0 0 0,0 0-1 0 0,0 0 1 0 0,0 0-1 0 0,0 0 1 0 0,0-1 0 0 0,0 1-1 0 0,1-1 1 0 0,-1 1-1 0 0,4 0 1 0 0,-2-1-44 0 0,0 0 0 0 0,0 0 0 0 0,0 0 0 0 0,0-1 0 0 0,1 1 0 0 0,-1-1 1 0 0,0 0-1 0 0,0 0 0 0 0,0-1 0 0 0,0 1 0 0 0,-1-1 0 0 0,5-2 0 0 0,3-3-307 0 0,-1 0-1 0 0,0-1 0 0 0,-1 0 1 0 0,0 0-1 0 0,0-1 1 0 0,10-13-1 0 0,-6 0 314 0 0,0-1 1 0 0,-2 0-1 0 0,0 0 0 0 0,13-45 1 0 0,-18 49-81 0 0,3-22 356 0 0,-8 41-98 0 0,2 2-259 0 0,-3 1 240 0 0,0-1 0 0 0,1 1 0 0 0,-1 0 0 0 0,1-1 0 0 0,0 1 0 0 0,0 0 0 0 0,0-1 0 0 0,0 1 0 0 0,0-1 0 0 0,1 1 0 0 0,-1-1 0 0 0,1 0 0 0 0,0 1 0 0 0,-1-1 0 0 0,4 2 0 0 0,4 5-124 0 0,1 0 0 0 0,11 7 1 0 0,-7-6 46 0 0,-10-7-120 0 0,0 0-1 0 0,1 0 1 0 0,-1-1 0 0 0,1 1-1 0 0,-1-1 1 0 0,1 0 0 0 0,0-1-1 0 0,0 1 1 0 0,0-1 0 0 0,0 0-1 0 0,0 0 1 0 0,0-1 0 0 0,0 1-1 0 0,0-1 1 0 0,0 0 0 0 0,0 0-1 0 0,0-1 1 0 0,0 0 0 0 0,0 0-1 0 0,0 0 1 0 0,0 0 0 0 0,8-4-1 0 0,-6 2-67 0 0,-1-1 0 0 0,1 0-1 0 0,0 0 1 0 0,-1 0 0 0 0,0-1-1 0 0,0 0 1 0 0,0 0 0 0 0,-1-1-1 0 0,0 1 1 0 0,6-9 0 0 0,-8 10 60 0 0,0-1 0 0 0,0 1 0 0 0,0-1 1 0 0,-1 0-1 0 0,1 0 0 0 0,-1 0 1 0 0,0-1-1 0 0,-1 1 0 0 0,1 0 1 0 0,-1-1-1 0 0,0 1 0 0 0,-1-1 1 0 0,1 1-1 0 0,-1-11 0 0 0,0 14 64 0 0,0 1-1 0 0,0 0 1 0 0,0 0-1 0 0,-1 0 1 0 0,1 0 0 0 0,0 0-1 0 0,0 0 1 0 0,-1 0-1 0 0,1 0 1 0 0,-1 1-1 0 0,1-1 1 0 0,-1 0 0 0 0,1 0-1 0 0,-1 0 1 0 0,1 0-1 0 0,-1 0 1 0 0,0 1-1 0 0,0-1 1 0 0,1 0 0 0 0,-1 0-1 0 0,0 1 1 0 0,0-1-1 0 0,0 1 1 0 0,0-1-1 0 0,-1 0 1 0 0,0 1-11 0 0,0-1 0 0 0,0 1 0 0 0,0 0 0 0 0,0 0 0 0 0,0 0 1 0 0,0 0-1 0 0,0 0 0 0 0,0 0 0 0 0,0 1 0 0 0,0-1 0 0 0,0 1 0 0 0,-3 0 0 0 0,-3 3-37 0 0,-1 0-1 0 0,1 1 0 0 0,0-1 1 0 0,-12 10-1 0 0,8-4 353 0 0,0 0 0 0 0,1 1 0 0 0,0 0 0 0 0,1 0-1 0 0,1 1 1 0 0,-12 19 0 0 0,11-15 201 0 0,2 2-1 0 0,-1-1 1 0 0,2 1 0 0 0,0 1-1 0 0,2-1 1 0 0,0 1 0 0 0,-5 36-1 0 0,9-51-454 0 0,1 1 0 0 0,0 0 0 0 0,0 0-1 0 0,0-1 1 0 0,1 1 0 0 0,-1 0 0 0 0,1-1 0 0 0,0 1-1 0 0,0 0 1 0 0,1-1 0 0 0,-1 0 0 0 0,4 7 0 0 0,-3-9-55 0 0,-1 1 1 0 0,1-1 0 0 0,-1 0-1 0 0,1 0 1 0 0,0 0 0 0 0,0 0-1 0 0,0 0 1 0 0,0-1 0 0 0,0 1-1 0 0,1-1 1 0 0,-1 1 0 0 0,0-1-1 0 0,1 0 1 0 0,-1 0 0 0 0,1 0 0 0 0,-1 0-1 0 0,1 0 1 0 0,0 0 0 0 0,-1-1-1 0 0,1 1 1 0 0,0-1 0 0 0,-1 0-1 0 0,4 0 1 0 0,1-1-261 0 0,1 1 1 0 0,-1-2-1 0 0,0 1 1 0 0,0-1-1 0 0,-1 0 1 0 0,1-1-1 0 0,0 1 0 0 0,-1-2 1 0 0,1 1-1 0 0,-1 0 1 0 0,9-7-1 0 0,-3 0-340 0 0,1 0 0 0 0,-2 0 0 0 0,1-1 0 0 0,12-16 0 0 0,11-17-100 0 0,-1-2-1 0 0,39-72 1 0 0,-63 92 1599 0 0,3-3 514 0 0,-13 28-1007 0 0,0 1-4 0 0,0 0-36 0 0,-7 5-16 0 0,1 0-212 0 0,0 1 0 0 0,0 0 0 0 0,0 1 0 0 0,1-1 0 0 0,0 1 0 0 0,0 0 0 0 0,-4 9 0 0 0,-5 6 257 0 0,4-7 9 0 0,2 0 1 0 0,-1 1-1 0 0,2 0 0 0 0,-6 18 0 0 0,9-24-202 0 0,1 1 0 0 0,0 1 1 0 0,1-1-1 0 0,0 0 1 0 0,1 1-1 0 0,0-1 0 0 0,1 14 1 0 0,0-21-219 0 0,1 1 0 0 0,0-1 0 0 0,0 0 0 0 0,0 0 1 0 0,0 0-1 0 0,0 0 0 0 0,1 0 0 0 0,4 8 0 0 0,-5-11 18 0 0,-1 0-1 0 0,1 0 1 0 0,0 0 0 0 0,0 0-1 0 0,0 0 1 0 0,0 0-1 0 0,0 0 1 0 0,0 0-1 0 0,0 0 1 0 0,0-1-1 0 0,0 1 1 0 0,1 0 0 0 0,-1-1-1 0 0,0 1 1 0 0,0 0-1 0 0,1-1 1 0 0,-1 0-1 0 0,0 1 1 0 0,1-1-1 0 0,-1 0 1 0 0,0 0 0 0 0,1 0-1 0 0,-1 1 1 0 0,0-1-1 0 0,1-1 1 0 0,-1 1-1 0 0,0 0 1 0 0,1 0-1 0 0,-1 0 1 0 0,0-1-1 0 0,3 0 1 0 0,4-3-155 0 0,0 0 1 0 0,1 0-1 0 0,-1-1 0 0 0,-1 0 0 0 0,1-1 1 0 0,-1 1-1 0 0,0-1 0 0 0,0-1 0 0 0,9-12 1 0 0,6-8-964 0 0,21-38 0 0 0,-29 43 929 0 0,19-36-10 0 0,-2-1 0 0 0,24-66 0 0 0,-47 105 680 0 0,-1-1 451 0 0,-7 15 124 0 0,-4 15-9 0 0,-14 35-770 0 0,-17 68 1 0 0,-2 50 579 0 0,-26 89-40 0 0,-4-73-3581 0 0,50-140 1787 0 0,-1-2-1 0 0,-38 56 1 0 0,50-83 837 0 0,0-1 1 0 0,-1 0-1 0 0,-12 11 0 0 0,18-18 120 0 0,-1 1-1 0 0,1-1 1 0 0,-1 1 0 0 0,0-1-1 0 0,0 0 1 0 0,1 0 0 0 0,-1 0-1 0 0,0 0 1 0 0,0 0-1 0 0,0 0 1 0 0,0 0 0 0 0,0-1-1 0 0,-1 1 1 0 0,1-1 0 0 0,0 1-1 0 0,0-1 1 0 0,0 0-1 0 0,0 0 1 0 0,-1 0 0 0 0,1 0-1 0 0,0 0 1 0 0,0-1 0 0 0,-3 0-1 0 0,4 1 65 0 0,0-1 0 0 0,0 0-1 0 0,0 0 1 0 0,0 0 0 0 0,0 0-1 0 0,0 0 1 0 0,0 0-1 0 0,0 0 1 0 0,0 0 0 0 0,0-1-1 0 0,1 1 1 0 0,-1 0 0 0 0,0 0-1 0 0,1-1 1 0 0,-1 1 0 0 0,1 0-1 0 0,-1-1 1 0 0,1 1 0 0 0,0 0-1 0 0,0-1 1 0 0,0 1 0 0 0,-1-1-1 0 0,1 1 1 0 0,1 0 0 0 0,-1-3-1 0 0,0-4 364 0 0,1 0 0 0 0,3-17 0 0 0,0 14-198 0 0,-1 0 0 0 0,2 0 0 0 0,-1 0 0 0 0,1 0 0 0 0,1 0 0 0 0,0 1 0 0 0,1 0 0 0 0,-1 1 0 0 0,2-1 0 0 0,0 1 0 0 0,0 1 1 0 0,0-1-1 0 0,20-13 0 0 0,7-3 145 0 0,1 2 1 0 0,60-28-1 0 0,-55 31-575 0 0,-1-1-827 0 0,3-2-373 0 0</inkml:trace>
  <inkml:trace contextRef="#ctx0" brushRef="#br0" timeOffset="2345.59">2842 771 23503 0 0,'-7'-6'1606'0'0,"3"3"-1532"0"0,3 2 172 0 0,1 1 68 0 0,0 0 6 0 0,-2 1 309 0 0,2-2-591 0 0,0 1 0 0 0,0 0 0 0 0,0 0-1 0 0,0 0 1 0 0,-1 0 0 0 0,1 0-1 0 0,0 0 1 0 0,0 0 0 0 0,0 0 0 0 0,-1 0-1 0 0,1 1 1 0 0,0-1 0 0 0,0 0 0 0 0,0 0-1 0 0,-1 0 1 0 0,1 0 0 0 0,0 0-1 0 0,0 0 1 0 0,0 0 0 0 0,0 0 0 0 0,-1 0-1 0 0,1 1 1 0 0,0-1 0 0 0,0 0 0 0 0,0 0-1 0 0,0 0 1 0 0,0 0 0 0 0,0 0-1 0 0,-1 1 1 0 0,1-1 0 0 0,0 0 0 0 0,0 0-1 0 0,0 0 1 0 0,0 0 0 0 0,0 1-1 0 0,0-1 1 0 0,0 0 0 0 0,0 0 0 0 0,0 0-1 0 0,0 1 1 0 0,0-1 0 0 0,0 0 0 0 0,0 0-1 0 0,0 0 1 0 0,0 1 0 0 0,0-1-1 0 0,0 0 1 0 0,0 1-33 0 0,0-1 0 0 0,0 0 0 0 0,0 1 0 0 0,0-1 0 0 0,0 0 0 0 0,1 1 0 0 0,-1-1 0 0 0,0 0 0 0 0,0 1 0 0 0,0-1 0 0 0,0 0 1 0 0,1 0-1 0 0,-1 1 0 0 0,0-1 0 0 0,0 0 0 0 0,1 1 0 0 0,-1-1 0 0 0,0 0 0 0 0,0 0 0 0 0,1 0 0 0 0,-1 1 0 0 0,0-1 0 0 0,1 0 0 0 0,-1 0 0 0 0,0 0 0 0 0,0 0 0 0 0,1 0 0 0 0,-1 1 0 0 0,0-1 0 0 0,1 0 0 0 0,-1 0 0 0 0,1 0 0 0 0,-1 0 0 0 0,0 0 0 0 0,1 0 0 0 0,-1 0 0 0 0,0 0 0 0 0,1 0 0 0 0,-1 0 0 0 0,0-1 0 0 0,1 1 0 0 0,-1 0 0 0 0,0 0 1 0 0,1 0-1 0 0,-1 0 0 0 0,0 0 0 0 0,1-1 0 0 0,-1 1 0 0 0,0 0 0 0 0,1 0 0 0 0,17-15 400 0 0,-12 9-320 0 0,32-26 70 0 0,38-29-170 0 0,-38 36-495 0 0,0 1 1 0 0,2 1 0 0 0,57-23-1 0 0,-95 45 458 0 0,-1 1 0 0 0,1-1 0 0 0,0 1 0 0 0,-1 0 0 0 0,1-1-1 0 0,-1 1 1 0 0,1 0 0 0 0,0 0 0 0 0,-1 0 0 0 0,1 0-1 0 0,-1 0 1 0 0,1 0 0 0 0,2 1 0 0 0,-4-1 41 0 0,0 1-1 0 0,1-1 1 0 0,-1 0-1 0 0,0 0 1 0 0,0 0 0 0 0,1 0-1 0 0,-1 0 1 0 0,0 1 0 0 0,0-1-1 0 0,1 0 1 0 0,-1 0 0 0 0,0 1-1 0 0,0-1 1 0 0,0 0 0 0 0,1 0-1 0 0,-1 1 1 0 0,0-1-1 0 0,0 0 1 0 0,0 0 0 0 0,0 1-1 0 0,0-1 1 0 0,0 0 0 0 0,0 1-1 0 0,0-1 1 0 0,0 0 0 0 0,1 1-1 0 0,-2 0 6 0 0,1 0 0 0 0,0 0-1 0 0,0 0 1 0 0,-1 0 0 0 0,1 0 0 0 0,0-1-1 0 0,-1 1 1 0 0,1 0 0 0 0,-1 0 0 0 0,1 0-1 0 0,-1 0 1 0 0,-1 1 0 0 0,-59 65 1444 0 0,53-58-990 0 0,1-3-158 0 0,6-6-221 0 0,0 1 0 0 0,0 0-1 0 0,0 0 1 0 0,0 0 0 0 0,0 0-1 0 0,0 0 1 0 0,0 0 0 0 0,0 0 0 0 0,0 0-1 0 0,1 0 1 0 0,-1 1 0 0 0,0-1 0 0 0,1 0-1 0 0,-1 0 1 0 0,0 3 0 0 0,24-15 295 0 0,-14 6-452 0 0,-1-1 0 0 0,0 0 0 0 0,0-1 0 0 0,0 0 0 0 0,0 0 0 0 0,-1-1 0 0 0,11-16 0 0 0,-12 16-220 0 0,-1 0-1 0 0,0-1 1 0 0,-1 0 0 0 0,0 0-1 0 0,0 0 1 0 0,-1 0 0 0 0,0-1 0 0 0,-1 1-1 0 0,2-14 1 0 0,-4 22 270 0 0,0 0 0 0 0,0 0-1 0 0,1-1 1 0 0,-1 1 0 0 0,0 0-1 0 0,0 0 1 0 0,0 0 0 0 0,0-1 0 0 0,-1 1-1 0 0,1 0 1 0 0,0 0 0 0 0,0-1-1 0 0,-1 1 1 0 0,1 0 0 0 0,-1 0 0 0 0,1 0-1 0 0,-1 0 1 0 0,0 0 0 0 0,1 0-1 0 0,-1 0 1 0 0,0 0 0 0 0,1 0 0 0 0,-1 0-1 0 0,-1-1 1 0 0,0 2 68 0 0,1-1 1 0 0,0 1-1 0 0,-1 0 1 0 0,1-1-1 0 0,0 1 0 0 0,-1 0 1 0 0,1 0-1 0 0,-1 0 1 0 0,1 0-1 0 0,0 1 1 0 0,-1-1-1 0 0,1 0 0 0 0,-1 0 1 0 0,1 1-1 0 0,0-1 1 0 0,-1 1-1 0 0,1-1 0 0 0,0 1 1 0 0,0 0-1 0 0,-3 1 1 0 0,-8 6 326 0 0,0 0 1 0 0,0 1-1 0 0,1 0 1 0 0,0 1-1 0 0,-10 11 1 0 0,-43 60 726 0 0,60-75-1051 0 0,0 0-1 0 0,0 0 1 0 0,1 0 0 0 0,0 0-1 0 0,0 1 1 0 0,1 0 0 0 0,-1-1 0 0 0,1 1-1 0 0,1 0 1 0 0,-2 13 0 0 0,3-18-30 0 0,0-1 0 0 0,1 1 1 0 0,-1 0-1 0 0,1-1 1 0 0,-1 1-1 0 0,1-1 0 0 0,-1 1 1 0 0,1-1-1 0 0,0 1 0 0 0,0-1 1 0 0,0 1-1 0 0,0-1 0 0 0,0 0 1 0 0,0 1-1 0 0,0-1 0 0 0,0 0 1 0 0,1 0-1 0 0,-1 0 0 0 0,0 0 1 0 0,1 0-1 0 0,-1 0 0 0 0,1 0 1 0 0,-1 0-1 0 0,1-1 1 0 0,-1 1-1 0 0,1-1 0 0 0,-1 1 1 0 0,4 0-1 0 0,0 0 103 0 0,0 0 0 0 0,1 0 0 0 0,0 0 1 0 0,-1 0-1 0 0,1-1 0 0 0,-1 0 0 0 0,9-1 0 0 0,-9 0-92 0 0,-1-1-1 0 0,1 0 0 0 0,-1 1 0 0 0,1-2 0 0 0,-1 1 0 0 0,0 0 0 0 0,8-6 1 0 0,5-4 28 0 0,16-7-59 0 0,37-29 0 0 0,-54 35-639 0 0,0 0-1 0 0,-1-1 1 0 0,26-31-1 0 0,-29 23-486 0 0,-11 21 1141 0 0,-1 0 1 0 0,0 0-1 0 0,1 0 1 0 0,-1 0-1 0 0,0 1 0 0 0,0-1 1 0 0,0 0-1 0 0,1 0 1 0 0,-1 0-1 0 0,0 0 1 0 0,0 0-1 0 0,0 0 1 0 0,-1 0-1 0 0,1 0 0 0 0,0 0 1 0 0,0 0-1 0 0,0 1 1 0 0,-1-1-1 0 0,1 0 1 0 0,-1 0-1 0 0,1 0 1 0 0,0 0-1 0 0,-1 1 0 0 0,0-2 1 0 0,0 1 190 0 0,1 1 3 0 0,0 0 8 0 0,0 0 35 0 0,-2 3 289 0 0,2-3-512 0 0,-1 0-1 0 0,1 0 1 0 0,0 0-1 0 0,-1 1 1 0 0,1-1-1 0 0,0 0 1 0 0,0 0-1 0 0,-1 0 1 0 0,1 1-1 0 0,0-1 1 0 0,0 0-1 0 0,0 0 1 0 0,-1 1-1 0 0,1-1 1 0 0,0 0-1 0 0,0 1 0 0 0,0-1 1 0 0,0 0-1 0 0,0 1 1 0 0,0-1-1 0 0,-1 0 1 0 0,1 0-1 0 0,0 1 1 0 0,0-1-1 0 0,0 0 1 0 0,0 1-1 0 0,0-1 1 0 0,0 1-1 0 0,8 31 211 0 0,-4-16-164 0 0,4 32 0 0 0,-8-42-58 0 0,0 0-1 0 0,0 0 0 0 0,0 0 1 0 0,-1-1-1 0 0,0 1 1 0 0,0 0-1 0 0,0 0 0 0 0,-1-1 1 0 0,-3 8-1 0 0,1-3 76 0 0,0-1-1 0 0,-1 1 1 0 0,0-1 0 0 0,-1 0-1 0 0,-9 12 1 0 0,15-21 21 0 0,0 0 16 0 0,7-7 488 0 0,38-27-209 0 0,-22 16-480 0 0,30-18 0 0 0,-6 9-424 0 0,1 3 0 0 0,75-28-1 0 0,-120 51 449 0 0,1 0 0 0 0,-1 0 0 0 0,1 0-1 0 0,0 0 1 0 0,-1 1 0 0 0,1 0-1 0 0,0 0 1 0 0,4 0 0 0 0,-7 0 28 0 0,0 0 0 0 0,-1 0 0 0 0,1 1 0 0 0,0-1 0 0 0,-1 0 0 0 0,1 0 0 0 0,-1 0 1 0 0,1 1-1 0 0,0-1 0 0 0,-1 0 0 0 0,1 1 0 0 0,-1-1 0 0 0,1 0 0 0 0,-1 1 0 0 0,1-1 0 0 0,-1 1 0 0 0,1-1 0 0 0,-1 1 0 0 0,0-1 1 0 0,1 2-1 0 0,0-1-1 0 0,-1 0 0 0 0,0 0 1 0 0,0 0-1 0 0,0 0 0 0 0,0 0 0 0 0,0 0 1 0 0,0 0-1 0 0,0 0 0 0 0,0 0 1 0 0,0 0-1 0 0,-1 0 0 0 0,1 0 1 0 0,0 0-1 0 0,-1 0 0 0 0,1 0 1 0 0,0 0-1 0 0,-2 2 0 0 0,-3 5 290 0 0,-1-1 0 0 0,0 1 0 0 0,-1-1 0 0 0,1 0 0 0 0,-2-1 0 0 0,1 0 0 0 0,-15 11 0 0 0,6-5-4 0 0,14-11-234 0 0,-20 18 919 0 0,21-18-896 0 0,0 0 0 0 0,0 0 0 0 0,1-1 0 0 0,-1 1 0 0 0,0 0 1 0 0,0 0-1 0 0,1 0 0 0 0,-1 0 0 0 0,0 1 0 0 0,1-1 0 0 0,-1 0 0 0 0,1 0 0 0 0,0 0 1 0 0,-1 0-1 0 0,1 0 0 0 0,0 1 0 0 0,0-1 0 0 0,0 0 0 0 0,0 2 0 0 0,0-2-34 0 0,1 0 0 0 0,-1-1 0 0 0,1 1-1 0 0,-1-1 1 0 0,1 1 0 0 0,0-1 0 0 0,0 1-1 0 0,-1-1 1 0 0,1 1 0 0 0,0-1 0 0 0,0 1-1 0 0,-1-1 1 0 0,1 0 0 0 0,0 0 0 0 0,0 1-1 0 0,0-1 1 0 0,-1 0 0 0 0,1 0 0 0 0,0 0-1 0 0,0 0 1 0 0,0 0 0 0 0,0 0 0 0 0,0 0-1 0 0,-1 0 1 0 0,1-1 0 0 0,0 1 0 0 0,0 0 0 0 0,0 0-1 0 0,0-1 1 0 0,26-7-22 0 0,-11 2-285 0 0,29-18 0 0 0,-8 4-369 0 0,15-5-226 0 0,7-5-529 0 0,1 3 0 0 0,73-23-1 0 0,-95 42 731 0 0,-35 8 740 0 0,0 0 1 0 0,0 0-1 0 0,0 0 1 0 0,0 0-1 0 0,0 0 1 0 0,0 1-1 0 0,0-1 1 0 0,0 1 0 0 0,0 0-1 0 0,5 2 1 0 0,-7-2-10 0 0,0 0 1 0 0,0 0-1 0 0,0-1 1 0 0,-1 1 0 0 0,1 0-1 0 0,-1 0 1 0 0,1 0-1 0 0,0 0 1 0 0,-1 0 0 0 0,0 0-1 0 0,1 0 1 0 0,-1 0-1 0 0,0 0 1 0 0,1 0 0 0 0,-1 0-1 0 0,0 1 1 0 0,0-1 0 0 0,0 0-1 0 0,0 0 1 0 0,0 0-1 0 0,0 0 1 0 0,0 0 0 0 0,0 0-1 0 0,0 0 1 0 0,-1 2-1 0 0,-8 30 951 0 0,9-32-893 0 0,-4 8 587 0 0,0-1 1 0 0,-10 16 0 0 0,8-15-462 0 0,1-1 1 0 0,0 2 0 0 0,-4 10 0 0 0,9-18-173 0 0,-1 1 0 0 0,0 0 1 0 0,0-1-1 0 0,1 1 1 0 0,0-1-1 0 0,-1 1 0 0 0,1 0 1 0 0,0-1-1 0 0,0 1 0 0 0,1 0 1 0 0,-1-1-1 0 0,1 1 1 0 0,-1 0-1 0 0,1-1 0 0 0,0 1 1 0 0,1 3-1 0 0,8 10 11 0 0,-8-13-50 0 0,0-1-1 0 0,-1 0 1 0 0,1 1 0 0 0,-1-1-1 0 0,0 1 1 0 0,1 0-1 0 0,-1-1 1 0 0,0 1 0 0 0,-1 0-1 0 0,1-1 1 0 0,0 1 0 0 0,-1 0-1 0 0,1 5 1 0 0,-1-10 0 0 0,1 0 1 0 0,0 0-1 0 0,0 0 1 0 0,0 0-1 0 0,0 1 0 0 0,0-1 1 0 0,1 0-1 0 0,-1 1 1 0 0,3-3-1 0 0,2-3 114 0 0,33-40-260 0 0,-25 32-7 0 0,21-31-1 0 0,-12 15-23 0 0,-18 25 107 0 0,0-1 1 0 0,0 1-1 0 0,-1-1 1 0 0,1 0-1 0 0,-1 0 1 0 0,4-12-1 0 0,-7 17 64 0 0,0 0 0 0 0,-1-1-1 0 0,0 1 1 0 0,1-1 0 0 0,-1 1-1 0 0,0-1 1 0 0,0 1 0 0 0,0 0-1 0 0,0-1 1 0 0,-1 1 0 0 0,1-1-1 0 0,-1 1 1 0 0,1 0 0 0 0,-1-1-1 0 0,-1-2 1 0 0,1 4 5 0 0,1 0 0 0 0,-1 0-1 0 0,0 0 1 0 0,1 0 0 0 0,-1 1 0 0 0,0-1-1 0 0,0 0 1 0 0,0 0 0 0 0,0 0 0 0 0,1 1-1 0 0,-1-1 1 0 0,0 0 0 0 0,0 1 0 0 0,0-1-1 0 0,-1 1 1 0 0,1-1 0 0 0,0 1 0 0 0,0 0 0 0 0,0-1-1 0 0,0 1 1 0 0,0 0 0 0 0,0 0 0 0 0,-1 0-1 0 0,1 0 1 0 0,0 0 0 0 0,0 0 0 0 0,0 0-1 0 0,0 0 1 0 0,0 0 0 0 0,-1 1 0 0 0,1-1-1 0 0,-2 1 1 0 0,-11 4 110 0 0,0 1 0 0 0,0 1 0 0 0,0 0 0 0 0,1 0 0 0 0,0 2 0 0 0,1-1 0 0 0,-1 2 0 0 0,2-1 0 0 0,-1 2 0 0 0,2 0 0 0 0,-15 17 0 0 0,15-15 154 0 0,1-1-1 0 0,1 1 0 0 0,0 1 0 0 0,1-1 0 0 0,1 1 0 0 0,-10 28 0 0 0,16-39-239 0 0,-1-1 1 0 0,0 0-1 0 0,1 0 0 0 0,0 1 0 0 0,-1-1 0 0 0,1 0 0 0 0,0 0 0 0 0,0 1 0 0 0,0-1 0 0 0,1 0 0 0 0,-1 0 1 0 0,1 1-1 0 0,-1-1 0 0 0,1 0 0 0 0,0 0 0 0 0,1 3 0 0 0,-2-4-24 0 0,1 0-1 0 0,0 0 1 0 0,0 0-1 0 0,0 0 1 0 0,0 0 0 0 0,0 0-1 0 0,0 0 1 0 0,0-1 0 0 0,0 1-1 0 0,0 0 1 0 0,1-1-1 0 0,-1 1 1 0 0,0-1 0 0 0,0 1-1 0 0,1-1 1 0 0,-1 0 0 0 0,0 0-1 0 0,0 1 1 0 0,1-1-1 0 0,-1 0 1 0 0,0 0 0 0 0,1 0-1 0 0,-1 0 1 0 0,0 0 0 0 0,1-1-1 0 0,-1 1 1 0 0,0 0-1 0 0,0-1 1 0 0,3 0 0 0 0,17-6-1 0 0,-1 0 0 0 0,37-20 0 0 0,37-28-75 0 0,-89 52 60 0 0,34-23-992 0 0,-2-1 0 0 0,60-55 1 0 0,-45 30-2397 0 0,-4-1-3576 0 0,-12 11-1367 0 0</inkml:trace>
  <inkml:trace contextRef="#ctx0" brushRef="#br0" timeOffset="2740.6">4777 0 29311 0 0,'-14'12'648'0'0,"-4"7"136"0"0,-5 4 24 0 0,-5 10 8 0 0,2 4-656 0 0,1 6-160 0 0,-3 7 0 0 0,-5 10 0 0 0,3-5 72 0 0,-2 5-72 0 0,-1 2 96 0 0,-2 6-8800 0 0,3-2-1759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20:12:25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74 749 17247 0 0,'-23'37'1632'0'0,"18"-30"-1362"0"0,0 1 0 0 0,1 0 0 0 0,-1 0 0 0 0,1 0 0 0 0,1 0 0 0 0,-4 9 0 0 0,1 4 903 0 0,3-13-453 0 0,1 0 0 0 0,0-1 1 0 0,0 1-1 0 0,0 16 0 0 0,2-24-687 0 0,0 1 1 0 0,0-1-1 0 0,0 0 0 0 0,0 1 1 0 0,0-1-1 0 0,0 0 0 0 0,0 1 0 0 0,1-1 1 0 0,-1 0-1 0 0,0 1 0 0 0,0-1 0 0 0,0 0 1 0 0,1 0-1 0 0,-1 1 0 0 0,0-1 1 0 0,0 0-1 0 0,1 0 0 0 0,-1 1 0 0 0,0-1 1 0 0,0 0-1 0 0,1 0 0 0 0,-1 0 0 0 0,0 0 1 0 0,1 1-1 0 0,-1-1 0 0 0,0 0 0 0 0,1 0 1 0 0,-1 0-1 0 0,0 0 0 0 0,1 0 1 0 0,-1 0-1 0 0,0 0 0 0 0,1 0 0 0 0,-1 0 1 0 0,0 0-1 0 0,1 0 0 0 0,-1 0 0 0 0,0 0 1 0 0,1 0-1 0 0,-1 0 0 0 0,0 0 0 0 0,1-1 1 0 0,0 1-1 0 0,14-6 559 0 0,0-6-894 0 0,-1-1 1 0 0,-1 0-1 0 0,0-1 0 0 0,0 0 0 0 0,10-17 1 0 0,102-144 446 0 0,-102 146-338 0 0,-21 27 157 0 0,-1 0 0 0 0,1 1 0 0 0,-1-1 0 0 0,1 1 0 0 0,-1 0-1 0 0,1-1 1 0 0,0 1 0 0 0,0 0 0 0 0,0 0 0 0 0,0 0 0 0 0,0 0 0 0 0,0 1 0 0 0,0-1-1 0 0,3-1 1 0 0,-4 3 3 0 0,0-1 1 0 0,0 0-1 0 0,0 0 0 0 0,-1 0 0 0 0,1 0 0 0 0,0 1 1 0 0,0-1-1 0 0,-1 0 0 0 0,1 1 0 0 0,0-1 0 0 0,-1 1 1 0 0,1-1-1 0 0,0 1 0 0 0,-1-1 0 0 0,1 1 0 0 0,-1-1 1 0 0,1 1-1 0 0,-1-1 0 0 0,1 1 0 0 0,-1 0 0 0 0,1-1 1 0 0,-1 1-1 0 0,0 0 0 0 0,1-1 0 0 0,-1 1 0 0 0,0 0 1 0 0,0 0-1 0 0,1-1 0 0 0,-1 1 0 0 0,0 0 1 0 0,0 0-1 0 0,0-1 0 0 0,0 1 0 0 0,0 0 0 0 0,0 0 1 0 0,0 0-1 0 0,0 0 0 0 0,-1 6 44 0 0,1-1 0 0 0,-1 0-1 0 0,-2 9 1 0 0,3-13 99 0 0,-5 18 320 0 0,-1 1 0 0 0,0-1-1 0 0,-2-1 1 0 0,-14 28 0 0 0,22-46-392 0 0,0 0-1 0 0,0 0 1 0 0,-1-1-1 0 0,1 1 1 0 0,-1 0-1 0 0,1-1 1 0 0,-1 1 0 0 0,1 0-1 0 0,-1-1 1 0 0,1 1-1 0 0,-1-1 1 0 0,1 1-1 0 0,-1-1 1 0 0,0 1-1 0 0,1-1 1 0 0,-2 1 0 0 0,2-1-34 0 0,-1 0 0 0 0,1 0 0 0 0,0 0 0 0 0,0 0 1 0 0,-1 0-1 0 0,1-1 0 0 0,0 1 0 0 0,0 0 0 0 0,-1 0 1 0 0,1 0-1 0 0,0-1 0 0 0,0 1 0 0 0,0 0 0 0 0,-1 0 0 0 0,1-1 1 0 0,0 1-1 0 0,0 0 0 0 0,0 0 0 0 0,0-1 0 0 0,0 1 1 0 0,-1 0-1 0 0,1-1 0 0 0,0 1 0 0 0,0 0 0 0 0,0 0 1 0 0,0-1-1 0 0,0 1 0 0 0,0-1 0 0 0,-1-32-206 0 0,1 27 252 0 0,9-226-1256 0 0,-12 204 1180 0 0,3 28 26 0 0,0-1 0 0 0,0 1 0 0 0,0 0 0 0 0,0 0 0 0 0,0 0 0 0 0,0 0 0 0 0,0 0 0 0 0,0 0 0 0 0,0 0 0 0 0,-1 0 0 0 0,1-1 0 0 0,0 1 0 0 0,0 0 0 0 0,0 0 0 0 0,0 0 0 0 0,0 0 0 0 0,0 0 0 0 0,0 0 0 0 0,-1 0 0 0 0,1 0 0 0 0,0 0 0 0 0,0 0 0 0 0,0 0 0 0 0,0 0 0 0 0,0 0 0 0 0,-1 0 0 0 0,1 0 0 0 0,0 0 0 0 0,0 0 0 0 0,0 0 0 0 0,0 0 0 0 0,0 0 0 0 0,0 0 0 0 0,-1 0 0 0 0,1 0 0 0 0,0 0 0 0 0,0 0 0 0 0,0 0 0 0 0,0 0 0 0 0,0 0 0 0 0,0 1 0 0 0,-1-1 0 0 0,1 0 0 0 0,0 0 0 0 0,0 0 0 0 0,0 0 0 0 0,0 0 0 0 0,0 0 0 0 0,0 0 0 0 0,0 0 0 0 0,0 1 0 0 0,0-1 0 0 0,0 0 0 0 0,0 0 0 0 0,0 0 0 0 0,0 0 0 0 0,-1 0 0 0 0,1 1 0 0 0,-5 5 0 0 0,5-6 0 0 0,-16 27 171 0 0,2 1 0 0 0,1 1 0 0 0,-11 31 0 0 0,21-51-151 0 0,-7 16 344 0 0,-10 46 0 0 0,18-62-321 0 0,1 0-1 0 0,-1 0 0 0 0,2 0 1 0 0,-1 0-1 0 0,1 0 1 0 0,1 0-1 0 0,0 0 0 0 0,0 0 1 0 0,3 10-1 0 0,-4-17-59 0 0,1-1 1 0 0,-1 1-1 0 0,1 0 0 0 0,0 0 0 0 0,-1 0 1 0 0,1-1-1 0 0,0 1 0 0 0,0-1 0 0 0,0 1 1 0 0,1 0-1 0 0,-1-1 0 0 0,0 0 0 0 0,0 1 1 0 0,1-1-1 0 0,-1 0 0 0 0,1 0 0 0 0,-1 1 1 0 0,1-1-1 0 0,0-1 0 0 0,-1 1 0 0 0,1 0 0 0 0,0 0 1 0 0,0 0-1 0 0,-1-1 0 0 0,4 1 0 0 0,-2-1-58 0 0,-1 0 0 0 0,1 0 0 0 0,-1 0 0 0 0,1 0 0 0 0,-1-1 0 0 0,0 1 0 0 0,1-1 0 0 0,-1 0 0 0 0,1 0 0 0 0,-1 1 0 0 0,0-2 0 0 0,0 1 0 0 0,1 0 0 0 0,-1 0 0 0 0,0-1 0 0 0,0 1 0 0 0,0-1 0 0 0,-1 1 0 0 0,4-4 0 0 0,2-3-232 0 0,0-1 1 0 0,-1 0-1 0 0,0 0 0 0 0,-1 0 0 0 0,8-18 1 0 0,17-54 163 0 0,-19 47 78 0 0,75-295-1655 0 0,-63 227 1464 0 0,29-96 199 0 0,-50 191 179 0 0,0 1 0 0 0,0-1 1 0 0,1 1-1 0 0,0-1 0 0 0,6-9 0 0 0,-9 16-120 0 0,0 0-1 0 0,0 0 0 0 0,0 0 0 0 0,0-1 1 0 0,0 1-1 0 0,1 0 0 0 0,-1 0 1 0 0,0 0-1 0 0,0 0 0 0 0,0 0 1 0 0,0 0-1 0 0,0 0 0 0 0,0 0 0 0 0,0 0 1 0 0,0 0-1 0 0,1 0 0 0 0,-1 0 1 0 0,0 0-1 0 0,0 0 0 0 0,0 0 0 0 0,0 0 1 0 0,0 0-1 0 0,0 0 0 0 0,1 0 1 0 0,-1 0-1 0 0,0 0 0 0 0,0 0 1 0 0,0 0-1 0 0,0 0 0 0 0,0 0 0 0 0,0 0 1 0 0,0 0-1 0 0,0 0 0 0 0,1 0 1 0 0,-1 1-1 0 0,0-1 0 0 0,0 0 0 0 0,0 0 1 0 0,0 0-1 0 0,0 0 0 0 0,0 0 1 0 0,0 0-1 0 0,0 0 0 0 0,0 0 1 0 0,0 0-1 0 0,0 1 0 0 0,0-1 0 0 0,0 0 1 0 0,1 0-1 0 0,-1 0 0 0 0,0 0 1 0 0,0 0-1 0 0,0 0 0 0 0,0 0 0 0 0,0 1 1 0 0,0-1-1 0 0,0 0 0 0 0,1 6 56 0 0,0 5 21 0 0,-1-1 0 0 0,-1 0 0 0 0,0 1-1 0 0,-4 15 1 0 0,5-24-65 0 0,-73 270 2096 0 0,34-145-1470 0 0,22-68-624 0 0,0-4 392 0 0,3 2 1 0 0,-11 80-1 0 0,25-136-400 0 0,-1 5 93 0 0,1 0 0 0 0,-1 0-1 0 0,1 0 1 0 0,1 0 0 0 0,0 8-1 0 0,0-13-93 0 0,-1 0 0 0 0,0-1 0 0 0,0 1 0 0 0,1 0 0 0 0,-1 0 0 0 0,0 0-1 0 0,1-1 1 0 0,-1 1 0 0 0,1 0 0 0 0,-1 0 0 0 0,1-1 0 0 0,-1 1 0 0 0,1 0 0 0 0,-1-1-1 0 0,1 1 1 0 0,0-1 0 0 0,-1 1 0 0 0,1-1 0 0 0,0 1 0 0 0,0-1 0 0 0,-1 1-1 0 0,1-1 1 0 0,0 0 0 0 0,0 1 0 0 0,0-1 0 0 0,-1 0 0 0 0,1 0 0 0 0,0 1-1 0 0,0-1 1 0 0,0 0 0 0 0,0 0 0 0 0,0 0 0 0 0,0 0 0 0 0,-1 0 0 0 0,1 0-1 0 0,0-1 1 0 0,0 1 0 0 0,0 0 0 0 0,0 0 0 0 0,-1-1 0 0 0,1 1 0 0 0,0 0-1 0 0,0-1 1 0 0,1 0 0 0 0,6-3-186 0 0,1 0 0 0 0,-1 0-1 0 0,0-1 1 0 0,0-1 0 0 0,0 1 0 0 0,-1-1-1 0 0,12-12 1 0 0,42-54-780 0 0,-51 59 948 0 0,81-88-1375 0 0,-61 70 1164 0 0,-24 25 223 0 0,1 0 0 0 0,0 1 0 0 0,9-7 0 0 0,-4 4 0 0 0,-12 8 0 0 0,1-1 0 0 0,-1 1 0 0 0,0 0 0 0 0,1 0 0 0 0,-1-1 0 0 0,0 1 0 0 0,1 0 0 0 0,-1 0 0 0 0,0 0 0 0 0,1 0 0 0 0,-1 0 0 0 0,1-1 0 0 0,-1 1 0 0 0,1 0 0 0 0,-1 0 0 0 0,0 0 0 0 0,1 0 0 0 0,-1 0 0 0 0,1 0 0 0 0,-1 0 0 0 0,0 0 0 0 0,1 0 0 0 0,-1 1 0 0 0,1-1 0 0 0,-1 0 0 0 0,0 0 0 0 0,1 0 0 0 0,-1 0 0 0 0,0 0 0 0 0,1 1 0 0 0,0-1 0 0 0,-1 1 0 0 0,1 0 0 0 0,0 0 0 0 0,0 0 0 0 0,-1 0 0 0 0,1 0 0 0 0,0 0 0 0 0,-1 0 0 0 0,0 0 0 0 0,1 1 0 0 0,0 1 0 0 0,0 2 0 0 0,0 0 0 0 0,0 0 0 0 0,-1 0 0 0 0,0 7 0 0 0,-2 10 0 0 0,-7 26 0 0 0,-3 20 0 0 0,8-42 42 0 0,2-11 32 0 0,2-13-21 0 0,1-6 12 0 0,0-8 20 0 0,0 0 0 0 0,-1 0 0 0 0,-1 1 1 0 0,0-1-1 0 0,-1 0 0 0 0,0 1 1 0 0,-4-14-1 0 0,0-2-977 0 0,5 19 887 0 0,-2-1 0 0 0,1 1 0 0 0,-4-8 0 0 0,5 14 6 0 0,0 0-1 0 0,0-1 0 0 0,0 1 0 0 0,0 0 1 0 0,-1 0-1 0 0,1 0 0 0 0,-1 0 0 0 0,1 0 1 0 0,-1 1-1 0 0,0-1 0 0 0,1 0 0 0 0,-1 1 1 0 0,0-1-1 0 0,0 1 0 0 0,-3-2 0 0 0,5 3 10 0 0,-1 0 0 0 0,0 0 0 0 0,0 0 0 0 0,0 0 0 0 0,0 0 0 0 0,0 0 0 0 0,1 0 0 0 0,-1 0 0 0 0,0 0 0 0 0,0 1 0 0 0,0-1 0 0 0,0 0 0 0 0,1 1 0 0 0,-1-1 1 0 0,0 0-1 0 0,0 1 0 0 0,1-1 0 0 0,-1 1 0 0 0,0-1 0 0 0,1 1 0 0 0,-1-1 0 0 0,0 1 0 0 0,1 0 0 0 0,-1-1 0 0 0,1 1 0 0 0,-1 0 0 0 0,1 0 0 0 0,-1-1 0 0 0,1 1 0 0 0,-1 1 0 0 0,0 0 81 0 0,-7 13 174 0 0,0 1 0 0 0,1 1 0 0 0,1-1 0 0 0,0 1 0 0 0,-4 19 0 0 0,10-35-265 0 0,-5 18 18 0 0,-4 34-1 0 0,8-47-15 0 0,1-1 0 0 0,0 1-1 0 0,0 0 1 0 0,0-1 0 0 0,1 1-1 0 0,-1 0 1 0 0,2-1 0 0 0,-1 1-1 0 0,0-1 1 0 0,5 10 0 0 0,-6-15-5 0 0,1 1 0 0 0,-1-1-1 0 0,0 1 1 0 0,1-1 0 0 0,-1 1 0 0 0,0-1 0 0 0,1 1 0 0 0,-1-1 0 0 0,0 0 0 0 0,1 1 0 0 0,-1-1 0 0 0,1 0 0 0 0,-1 1 0 0 0,1-1 0 0 0,-1 0 0 0 0,1 0 0 0 0,-1 1 0 0 0,1-1 0 0 0,-1 0 0 0 0,1 0 0 0 0,-1 0 0 0 0,1 0 0 0 0,-1 0 0 0 0,1 1 0 0 0,0-1 0 0 0,1-1-4 0 0,-1 1 0 0 0,1 0 0 0 0,-1 0 0 0 0,1-1-1 0 0,-1 1 1 0 0,0-1 0 0 0,1 1 0 0 0,-1-1 0 0 0,2 0 0 0 0,1-2 8 0 0,0 1 0 0 0,-1-1 0 0 0,1 1 0 0 0,-1-1 0 0 0,5-5 0 0 0,3-7-213 0 0,0 0 1 0 0,-1 0 0 0 0,0-1 0 0 0,-2 0-1 0 0,0-1 1 0 0,0 0 0 0 0,-2 0 0 0 0,7-28-1 0 0,-12 40 205 0 0,5-11 78 0 0,-6 15 267 0 0,-4 8 644 0 0,0 2-877 0 0,1-1 0 0 0,0 1-1 0 0,0 0 1 0 0,-1 10 0 0 0,-2 7-21 0 0,2-14 88 0 0,0 0 1 0 0,1 1-1 0 0,1 0 0 0 0,0-1 0 0 0,0 1 0 0 0,1 0 0 0 0,1 0 0 0 0,2 19 1 0 0,-2-31-195 0 0,0 1 1 0 0,0-1 0 0 0,1 0 0 0 0,-1 1 0 0 0,0-1 0 0 0,1 1 0 0 0,-1-1 0 0 0,1 0 0 0 0,-1 1 0 0 0,1-1 0 0 0,0 0 0 0 0,0 0-1 0 0,-1 1 1 0 0,1-1 0 0 0,0 0 0 0 0,0 0 0 0 0,0 0 0 0 0,0 0 0 0 0,1 0 0 0 0,-1 0 0 0 0,0-1 0 0 0,0 1 0 0 0,0 0 0 0 0,1 0-1 0 0,-1-1 1 0 0,0 1 0 0 0,1-1 0 0 0,-1 1 0 0 0,0-1 0 0 0,1 0 0 0 0,1 1 0 0 0,0-2-34 0 0,0 1 1 0 0,0 0-1 0 0,0-1 1 0 0,0 0-1 0 0,0 1 0 0 0,-1-1 1 0 0,1-1-1 0 0,0 1 1 0 0,0 0-1 0 0,-1 0 1 0 0,1-1-1 0 0,-1 0 0 0 0,1 0 1 0 0,2-1-1 0 0,2-4-4 0 0,0 0-1 0 0,-1 0 0 0 0,1 0 1 0 0,-1-1-1 0 0,-1 0 1 0 0,1 0-1 0 0,-1 0 1 0 0,-1-1-1 0 0,5-12 0 0 0,3-10-402 0 0,9-46 0 0 0,-9 33 288 0 0,16-73-17 0 0,8-25 44 0 0,-14 69 142 0 0,61-178-82 0 0,-80 239-30 0 0,-7 20 173 0 0,-9 18 1 0 0,1 3 119 0 0,2 1-1 0 0,-13 56 1 0 0,-2 66 1512 0 0,19-112-1487 0 0,-38 339 1447 0 0,43-372-1641 0 0,1 0 1 0 0,0 0-1 0 0,1 10 0 0 0,0-15 4 0 0,-1-1-1 0 0,0 1 1 0 0,0-1-1 0 0,1 1 1 0 0,-1 0-1 0 0,1-1 1 0 0,-1 1-1 0 0,1-1 1 0 0,0 1 0 0 0,0-1-1 0 0,-1 0 1 0 0,1 1-1 0 0,0-1 1 0 0,0 0-1 0 0,0 1 1 0 0,1-1-1 0 0,-1 0 1 0 0,0 0 0 0 0,3 2-1 0 0,-3-3-13 0 0,0 0 0 0 0,0 0 0 0 0,0 0 0 0 0,0 0 0 0 0,0 0 0 0 0,0 0 0 0 0,0 0 0 0 0,0 0-1 0 0,0-1 1 0 0,0 1 0 0 0,0 0 0 0 0,0-1 0 0 0,0 1 0 0 0,0-1 0 0 0,0 1 0 0 0,0-1 0 0 0,0 1 0 0 0,1-2 0 0 0,15-11-183 0 0,-5 2-126 0 0,0-1 0 0 0,-1-1 0 0 0,17-23 0 0 0,23-46-615 0 0,6-9-294 0 0,-52 85 1056 0 0,-4 3 93 0 0,1 0 0 0 0,0 1 0 0 0,0-1-1 0 0,0 1 1 0 0,0-1 0 0 0,0 1 0 0 0,0 0-1 0 0,1 0 1 0 0,-1 0 0 0 0,1 0 0 0 0,-1 0 0 0 0,6-2-1 0 0,-8 4 72 0 0,1 0 0 0 0,-1 0 1 0 0,1 0-1 0 0,-1 0 0 0 0,1 0 0 0 0,-1 1 0 0 0,0-1 0 0 0,1 0 0 0 0,-1 0 0 0 0,0 0 0 0 0,1 1 0 0 0,-1-1 0 0 0,1 0 1 0 0,-1 0-1 0 0,0 1 0 0 0,0-1 0 0 0,1 0 0 0 0,-1 1 0 0 0,0-1 0 0 0,1 0 0 0 0,-1 1 0 0 0,0-1 0 0 0,0 0 0 0 0,0 1 1 0 0,0-1-1 0 0,1 1 0 0 0,-1-1 0 0 0,0 0 0 0 0,0 1 0 0 0,0-1 0 0 0,0 1 0 0 0,0-1 0 0 0,0 0 0 0 0,0 1 0 0 0,0-1 1 0 0,0 1-1 0 0,0 0 0 0 0,0 17 105 0 0,-4 15 387 0 0,-2-2 1 0 0,-12 40 0 0 0,8-35 424 0 0,-7 44-1 0 0,16-76-813 0 0,0-3-100 0 0,1 0-1 0 0,0-1 1 0 0,0 1-1 0 0,-1 0 1 0 0,1-1-1 0 0,0 1 1 0 0,0 0-1 0 0,0-1 1 0 0,0 1-1 0 0,0 0 1 0 0,0 0-1 0 0,0-1 1 0 0,0 1-1 0 0,0 0 0 0 0,0-1 1 0 0,0 1-1 0 0,0 0 1 0 0,1-1-1 0 0,-1 1 1 0 0,0 0-1 0 0,0-1 1 0 0,1 2-1 0 0,1-4-68 0 0,-1 1 0 0 0,0-1 0 0 0,1 0 0 0 0,-1 1 0 0 0,0-1 0 0 0,0 0 0 0 0,1-2 0 0 0,2-8-56 0 0,0 0 1 0 0,-1 0-1 0 0,2-14 0 0 0,1-73-70 0 0,-1 23 319 0 0,-8 51-459 0 0,1 4 744 0 0,-14 38 533 0 0,4-1-759 0 0,1 1 0 0 0,0 0 0 0 0,1 1 0 0 0,-13 34 0 0 0,9-18-7 0 0,11-27-176 0 0,0 1 0 0 0,0 0 0 0 0,1-1-1 0 0,0 1 1 0 0,0 0 0 0 0,1 0 0 0 0,0 11 0 0 0,1-16 0 0 0,0 0 0 0 0,0 0 0 0 0,0 1 0 0 0,0-1 0 0 0,1 0 0 0 0,0 0 1 0 0,-1 0-1 0 0,1 0 0 0 0,0 0 0 0 0,1 0 0 0 0,-1 0 0 0 0,0 0 0 0 0,1 0 0 0 0,0 0 0 0 0,0 0 0 0 0,-1-1 0 0 0,2 1 0 0 0,-1-1 0 0 0,0 0 0 0 0,4 4 0 0 0,5 2 349 0 0,-8-6-249 0 0,-1 0 1 0 0,1 0 0 0 0,0 0 0 0 0,0 0-1 0 0,5 2 1 0 0,-6-4-100 0 0,-1 0 0 0 0,1 1 0 0 0,0-1 1 0 0,-1 0-1 0 0,1 0 0 0 0,-1 0 0 0 0,1 0 0 0 0,0 0 1 0 0,-1 0-1 0 0,1-1 0 0 0,-1 1 0 0 0,1 0 0 0 0,-1-1 0 0 0,1 1 1 0 0,2-2-1 0 0,0-1-117 0 0,0 1 0 0 0,0-1 0 0 0,0 0 0 0 0,0 0 0 0 0,0 0 0 0 0,-1-1 1 0 0,1 1-1 0 0,-1-1 0 0 0,0 0 0 0 0,0 0 0 0 0,-1 0 0 0 0,1 0 0 0 0,-1 0 0 0 0,0 0 1 0 0,0-1-1 0 0,0 0 0 0 0,0 1 0 0 0,1-9 0 0 0,1-9-290 0 0,0-1 0 0 0,0-40 0 0 0,-2 37 219 0 0,5-38 503 0 0,-7 63-246 0 0,2 17 544 0 0,1 92 2045 0 0,-3-103-2589 0 0,6 60 720 0 0,-5-58-781 0 0,1 0 0 0 0,0 0-1 0 0,0 0 1 0 0,0 0 0 0 0,1 0-1 0 0,6 11 1 0 0,-8-16-73 0 0,0-1 0 0 0,-1 0 0 0 0,1 0 0 0 0,0 0-1 0 0,0 0 1 0 0,0 0 0 0 0,-1-1 0 0 0,1 1 0 0 0,0 0 0 0 0,0 0 0 0 0,0-1 0 0 0,0 1-1 0 0,1 0 1 0 0,-1-1 0 0 0,0 1 0 0 0,0-1 0 0 0,0 1 0 0 0,0-1 0 0 0,1 0 0 0 0,-1 1-1 0 0,0-1 1 0 0,0 0 0 0 0,1 0 0 0 0,-1 0 0 0 0,0 0 0 0 0,0 0 0 0 0,1 0 0 0 0,0-1-1 0 0,15-6-2628 0 0,-3-7-4656 0 0,-7 2-364 0 0</inkml:trace>
  <inkml:trace contextRef="#ctx0" brushRef="#br0" timeOffset="387.99">777 295 23783 0 0,'-20'2'536'0'0,"0"-2"0"0"0,0 0 0 0 0,-1-2 0 0 0,-19-3 0 0 0,38 5-166 0 0,8-2 612 0 0,8 1-999 0 0,0 1 0 0 0,0 0-1 0 0,0 1 1 0 0,16 3 0 0 0,-5 0 230 0 0,-1 0 207 0 0,38 11 0 0 0,-9-1-71 0 0,55 13-278 0 0,-6-1-3812 0 0,-73-20 2207 0 0</inkml:trace>
  <inkml:trace contextRef="#ctx0" brushRef="#br0" timeOffset="388.99">1488 789 29623 0 0,'-19'2'840'0'0,"12"-2"184"0"0,3-2-824 0 0,4 2-200 0 0,0 0 0 0 0,2-6 0 0 0,5-1-904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10:27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1 769 13304 0 0,'0'0'298'0'0,"0"0"46"0"0,0 0 23 0 0,0 0-43 0 0,1-1-213 0 0,11-18 1721 0 0,-3 5-491 0 0,-5 6-985 0 0,1 0 0 0 0,0 0 1 0 0,0 1-1 0 0,1-1 0 0 0,0 1 1 0 0,1 0-1 0 0,0 1 0 0 0,12-10 0 0 0,5-4-167 0 0,-16 12-132 0 0,1 1 0 0 0,20-13 0 0 0,-20 14-57 0 0,-1 0 0 0 0,0 0 0 0 0,0-1 0 0 0,12-14 0 0 0,-8 7 0 0 0,0 1 0 0 0,-1 0 0 0 0,0-1 0 0 0,-1-1 0 0 0,-1 0 0 0 0,0 0 0 0 0,-1-1 0 0 0,-1 0 0 0 0,0-1 0 0 0,-1 1 0 0 0,-1-1 0 0 0,5-27 0 0 0,-7 24 0 0 0,-1 0 0 0 0,0 1 0 0 0,-2-1 0 0 0,0 0 0 0 0,-1 0 0 0 0,-1 0 0 0 0,-1 0 0 0 0,-1 1 0 0 0,-12-39 0 0 0,10 46 0 0 0,0 0 0 0 0,0 0 0 0 0,-1 1 0 0 0,-1 0 0 0 0,-15-17 0 0 0,7 17 0 0 0,16 11 0 0 0,0 0 0 0 0,0 0 0 0 0,-1 0 0 0 0,1 0 0 0 0,0 0 0 0 0,0 1 0 0 0,0-1 0 0 0,0 0 0 0 0,-1 0 0 0 0,1 0 0 0 0,0 1 0 0 0,0-1 0 0 0,0 0 0 0 0,0 0 0 0 0,0 0 0 0 0,0 1 0 0 0,-1-1 0 0 0,1 0 0 0 0,0 0 0 0 0,0 1 0 0 0,0-1 0 0 0,0 0 0 0 0,0 0 0 0 0,0 1 0 0 0,0-1 0 0 0,0 0 0 0 0,0 0 0 0 0,0 1 0 0 0,0-1 0 0 0,0 0 0 0 0,0 0 0 0 0,1 1 0 0 0,-2 10 0 0 0,1-10 0 0 0,2 25 52 0 0,1 1 0 0 0,1-1 0 0 0,14 48 0 0 0,1 10 118 0 0,42 239 1087 0 0,-59-313-1169 0 0,-1 0 0 0 0,-1 0-1 0 0,0 15 1 0 0,0-21-84 0 0,0 0-1 0 0,-1 1 1 0 0,1-1-1 0 0,-1 0 1 0 0,0 0-1 0 0,-1 0 0 0 0,1 0 1 0 0,0 0-1 0 0,-1 0 1 0 0,-4 5-1 0 0,5-7-3 0 0,0-1 0 0 0,0 0 0 0 0,-1 0 0 0 0,1 1 0 0 0,-1-1 0 0 0,1 0 0 0 0,-1 0 0 0 0,0-1 0 0 0,1 1 0 0 0,-1 0 0 0 0,0 0 0 0 0,0-1 0 0 0,1 1 0 0 0,-1-1 0 0 0,0 0 0 0 0,0 1 0 0 0,-2-1 0 0 0,-34-2 0 0 0,28 1 0 0 0,10 1 0 0 0,-11-1 0 0 0,0 0 0 0 0,0 0 0 0 0,0-1 0 0 0,0 0 0 0 0,1-1 0 0 0,-1 0 0 0 0,1-1 0 0 0,-17-8 0 0 0,3-3 0 0 0,16 11 0 0 0,0-1 0 0 0,0 0 0 0 0,0 0 0 0 0,1-1 0 0 0,-11-11 0 0 0,-22-24 0 0 0,39 39 23 0 0,-1 0-1 0 0,0 0 1 0 0,1 0-1 0 0,0-1 1 0 0,0 1-1 0 0,-1 0 1 0 0,1-1-1 0 0,0 1 1 0 0,1 0-1 0 0,-1-1 1 0 0,0 1-1 0 0,1-1 1 0 0,-1-2-1 0 0,1 4 17 0 0,0-1 0 0 0,0 1 0 0 0,1 0-1 0 0,-1 0 1 0 0,0 0 0 0 0,0 0 0 0 0,1 0-1 0 0,-1 0 1 0 0,0 0 0 0 0,1 0-1 0 0,-1 0 1 0 0,1 0 0 0 0,0 0 0 0 0,-1 0-1 0 0,1 0 1 0 0,0 0 0 0 0,-1 0 0 0 0,1 0-1 0 0,0 1 1 0 0,0-1 0 0 0,0 0-1 0 0,0 1 1 0 0,0-1 0 0 0,0 0 0 0 0,0 1-1 0 0,0 0 1 0 0,0-1 0 0 0,0 1 0 0 0,0-1-1 0 0,0 1 1 0 0,0 0 0 0 0,0 0-1 0 0,2-1 1 0 0,39-6 758 0 0,-12 2-2471 0 0,-9 1-4067 0 0,-1 0-2216 0 0</inkml:trace>
  <inkml:trace contextRef="#ctx0" brushRef="#br0" timeOffset="1504.06">455 722 20095 0 0,'-1'0'81'0'0,"1"0"-1"0"0,-1-1 0 0 0,0 2 0 0 0,1-1 1 0 0,-1 0-1 0 0,0 0 0 0 0,1 0 0 0 0,-1 0 0 0 0,0 0 1 0 0,1 0-1 0 0,-1 1 0 0 0,0-1 0 0 0,1 0 1 0 0,-1 1-1 0 0,1-1 0 0 0,-1 0 0 0 0,0 1 1 0 0,0 0-1 0 0,0 0 831 0 0,8-9-81 0 0,38-39-344 0 0,-35 35-520 0 0,1 1 0 0 0,0 0 0 0 0,1 0 0 0 0,0 1 0 0 0,1 1 0 0 0,0 0 0 0 0,18-9 0 0 0,-26 17 13 0 0,-1-1-1 0 0,0 1 1 0 0,0 0-1 0 0,1 0 1 0 0,-1 0-1 0 0,1 1 1 0 0,-1 0-1 0 0,9 0 1 0 0,11-1-228 0 0,-23 1 218 0 0,1-1 0 0 0,-1 1 0 0 0,0 0 0 0 0,0 0 0 0 0,1 0 0 0 0,-1 0 1 0 0,0 0-1 0 0,0 0 0 0 0,1 1 0 0 0,-1-1 0 0 0,0 0 0 0 0,0 0 0 0 0,0 1 0 0 0,1-1 1 0 0,-1 1-1 0 0,0-1 0 0 0,0 1 0 0 0,0 0 0 0 0,0 0 0 0 0,0-1 0 0 0,0 1 0 0 0,0 0 1 0 0,0 0-1 0 0,0 0 0 0 0,0 0 0 0 0,-1 0 0 0 0,1 0 0 0 0,0 0 0 0 0,-1 0 1 0 0,1 0-1 0 0,0 0 0 0 0,-1 0 0 0 0,0 0 0 0 0,1 1 0 0 0,-1-1 0 0 0,0 0 0 0 0,1 0 1 0 0,-1 1-1 0 0,0-1 0 0 0,0 0 0 0 0,0 0 0 0 0,0 1 0 0 0,0-1 0 0 0,0 0 0 0 0,0 0 1 0 0,-1 1-1 0 0,1-1 0 0 0,0 0 0 0 0,-1 0 0 0 0,1 0 0 0 0,-1 2 0 0 0,-6 10 632 0 0,3-13 96 0 0,1-9-427 0 0,2-1-380 0 0,1 1 0 0 0,-1 0 0 0 0,1-1 0 0 0,1 1 1 0 0,2-15-1 0 0,-2 15-72 0 0,1-1 0 0 0,-2 0 1 0 0,0 0-1 0 0,-1-17 0 0 0,1 26 182 0 0,0 1 0 0 0,0 0 0 0 0,0 0 0 0 0,0-1 0 0 0,0 1 0 0 0,0 0 0 0 0,0-1 0 0 0,0 1 0 0 0,0 0 0 0 0,-1-1 0 0 0,1 1 0 0 0,0 0 0 0 0,0 0 0 0 0,0-1 0 0 0,0 1 0 0 0,0 0 0 0 0,-1-1 0 0 0,1 1 0 0 0,0 0 0 0 0,0 0 0 0 0,-1 0 0 0 0,1-1 0 0 0,0 1 0 0 0,0 0 0 0 0,-1 0 0 0 0,1 0 0 0 0,0 0 0 0 0,0-1 0 0 0,-1 1 0 0 0,1 0 0 0 0,0 0 0 0 0,-1 0 0 0 0,1 0 0 0 0,0 0 0 0 0,-1 0 0 0 0,1 0 0 0 0,0 0 0 0 0,-1 0 0 0 0,1 0 0 0 0,-2 0 0 0 0,1 1 0 0 0,-1 0 0 0 0,1-1 0 0 0,-1 1 0 0 0,1 0 0 0 0,0 0 0 0 0,-1 0 0 0 0,1 0 0 0 0,-2 1 0 0 0,-26 29 0 0 0,27-28 0 0 0,-10 12 137 0 0,1 0-1 0 0,1 1 0 0 0,1 0 0 0 0,-11 25 1 0 0,15-30 215 0 0,1 0 1 0 0,-5 20-1 0 0,8-28-336 0 0,1 0 0 0 0,-1 0 0 0 0,1 0-1 0 0,0 0 1 0 0,0 0 0 0 0,0 0 0 0 0,0 0 0 0 0,0 0 0 0 0,1 0-1 0 0,0 0 1 0 0,-1 0 0 0 0,1 0 0 0 0,0 0 0 0 0,0-1-1 0 0,3 6 1 0 0,-3-7-16 0 0,-1-1 0 0 0,1 1 0 0 0,-1-1 0 0 0,1 1 0 0 0,-1-1 0 0 0,1 1 0 0 0,0-1 0 0 0,-1 1 0 0 0,1-1 0 0 0,0 0 0 0 0,-1 1 0 0 0,1-1 0 0 0,0 0 0 0 0,-1 0 0 0 0,1 0 0 0 0,0 1 0 0 0,-1-1 0 0 0,1 0 0 0 0,0 0 0 0 0,0 0 0 0 0,-1 0 0 0 0,1 0 0 0 0,0 0 0 0 0,0-1 0 0 0,-1 1 0 0 0,1 0 0 0 0,0 0 0 0 0,-1 0 0 0 0,1-1 0 0 0,0 1 0 0 0,-1 0 0 0 0,1-1 0 0 0,0 1 0 0 0,0-1 0 0 0,26-18 0 0 0,-19 13 0 0 0,-3 2 0 0 0,0 0 0 0 0,-1-1 0 0 0,1 1 0 0 0,-1-1 0 0 0,0 0 0 0 0,0 0 0 0 0,-1-1 0 0 0,1 1 0 0 0,2-7 0 0 0,1-2 0 0 0,-2 0 0 0 0,8-25 0 0 0,-12 34 0 0 0,0 0 0 0 0,0-1 0 0 0,0 1 0 0 0,-1-1 0 0 0,0 1 0 0 0,0 0 0 0 0,0-1 0 0 0,-2-8 0 0 0,2 14 0 0 0,-1 0 0 0 0,1-1 0 0 0,0 1 0 0 0,0 0 0 0 0,-1-1 0 0 0,1 1 1 0 0,0 0-1 0 0,-1-1 0 0 0,1 1 0 0 0,0 0 0 0 0,0 0 0 0 0,-1-1 0 0 0,1 1 0 0 0,-1 0 0 0 0,1 0 0 0 0,0 0 0 0 0,-1-1 0 0 0,1 1 0 0 0,0 0 0 0 0,-1 0 0 0 0,1 0 0 0 0,-1 0 0 0 0,1 0 0 0 0,-1 0 0 0 0,1 0 0 0 0,0 0 0 0 0,-1 0 0 0 0,1 0 0 0 0,-1 0 0 0 0,1 0 0 0 0,0 0 0 0 0,-1 1 0 0 0,-17 5-10 0 0,15-5 5 0 0,2 0-75 0 0,15-5-270 0 0,37 1 786 0 0,-42 2-436 0 0,0 0 0 0 0,1 1 0 0 0,-1 0 0 0 0,0 0 0 0 0,0 1 0 0 0,0 0 0 0 0,0 0 0 0 0,0 1 0 0 0,0 1 0 0 0,0-1 0 0 0,0 2 0 0 0,14 6 0 0 0,-12-4-241 0 0,-3-3 5 0 0,-1 1 1 0 0,0 0-1 0 0,-1 1 1 0 0,1-1-1 0 0,6 7 1 0 0,-11-9 234 0 0,-1-1 0 0 0,0 1 0 0 0,1-1 1 0 0,-1 1-1 0 0,0 0 0 0 0,0-1 0 0 0,0 1 0 0 0,0 0 0 0 0,-1 0 0 0 0,1 0 1 0 0,0-1-1 0 0,-1 1 0 0 0,1 0 0 0 0,-1 0 0 0 0,0 0 0 0 0,1 0 1 0 0,-1 0-1 0 0,0 0 0 0 0,0 0 0 0 0,-1 0 0 0 0,1 0 0 0 0,0 0 0 0 0,0 0 1 0 0,-1 0-1 0 0,0 0 0 0 0,0 2 0 0 0,-3 2 209 0 0,0 0 0 0 0,0 0 0 0 0,0 0 0 0 0,0 0 0 0 0,-1-1 1 0 0,0 0-1 0 0,0 0 0 0 0,-10 7 0 0 0,0 1 563 0 0,9-9-405 0 0,5-3-345 0 0,0 0-1 0 0,0 0 1 0 0,0 0 0 0 0,0-1-1 0 0,0 1 1 0 0,0 0 0 0 0,0 0-1 0 0,1 0 1 0 0,-1 0 0 0 0,0 0-1 0 0,1 1 1 0 0,-1-1 0 0 0,1 0-1 0 0,-1 2 1 0 0,4-7-193 0 0,0 1 1 0 0,0 0-1 0 0,1-1 0 0 0,0 1 1 0 0,-1 1-1 0 0,1-1 1 0 0,8-4-1 0 0,0-1-35 0 0,-4 2 111 0 0,-1 0 0 0 0,0-1 1 0 0,0 0-1 0 0,9-12 0 0 0,11-12-134 0 0,7-8 55 0 0,-27 30 174 0 0,1-1 1 0 0,0 1 0 0 0,1 1 0 0 0,13-11 0 0 0,-21 18 16 0 0,-1 1-1 0 0,1-1 1 0 0,0 1 0 0 0,-1-1 0 0 0,1 1 0 0 0,0 0 0 0 0,-1 0 0 0 0,1-1 0 0 0,0 1 0 0 0,-1 0 0 0 0,1 0 0 0 0,0 0-1 0 0,-1 0 1 0 0,1-1 0 0 0,0 1 0 0 0,-1 0 0 0 0,1 0 0 0 0,0 1 0 0 0,0-1 0 0 0,-1 0 0 0 0,1 0 0 0 0,0 0 0 0 0,-1 0-1 0 0,1 0 1 0 0,0 1 0 0 0,-1-1 0 0 0,1 0 0 0 0,0 1 0 0 0,-1-1 0 0 0,1 0 0 0 0,-1 1 0 0 0,1-1 0 0 0,-1 1 0 0 0,2 0-1 0 0,0 1-154 0 0,5-2-611 0 0,-4 1 78 0 0,-2 5 515 0 0,-2 7 225 0 0,-1 0 0 0 0,0 0 0 0 0,-1 0 0 0 0,0 0 0 0 0,-7 16 0 0 0,-6 22 1500 0 0,11-16-1782 0 0,5-34 120 0 0,20-20 290 0 0,15-24-1832 0 0,-23 28 1383 0 0,24-26 0 0 0,17-7-1351 0 0,-50 44 1509 0 0,-2 3 115 0 0,0 0 0 0 0,-1 1 0 0 0,1-1 0 0 0,-1 0 0 0 0,1 0 0 0 0,0 0 0 0 0,0 1 0 0 0,0-1 0 0 0,-1 0 0 0 0,1 1 0 0 0,0-1 0 0 0,0 1 0 0 0,0-1 0 0 0,0 1 0 0 0,0-1 0 0 0,2 0 0 0 0,-2 2 37 0 0,-1 0 1 0 0,1 0-1 0 0,-1 0 1 0 0,1 0-1 0 0,-1 0 1 0 0,0 0-1 0 0,1 0 0 0 0,-1 0 1 0 0,0 0-1 0 0,1 0 1 0 0,-1 1-1 0 0,0-1 1 0 0,0 0-1 0 0,0 1 0 0 0,-1 5 130 0 0,0 0 0 0 0,0 0 0 0 0,-1 0-1 0 0,0 0 1 0 0,0 0 0 0 0,-6 11 0 0 0,4-10 159 0 0,1 1 1 0 0,0 0-1 0 0,-3 15 1 0 0,5-20-303 0 0,1 1 1 0 0,0 0-1 0 0,-1-1 1 0 0,2 1-1 0 0,-1 0 1 0 0,0-1-1 0 0,1 1 0 0 0,0 0 1 0 0,0-1-1 0 0,2 6 1 0 0,-2-8-26 0 0,0 0-1 0 0,1 0 1 0 0,-1 1 0 0 0,0-1 0 0 0,1 0-1 0 0,-1 0 1 0 0,1 0 0 0 0,-1-1-1 0 0,1 1 1 0 0,0 0 0 0 0,0-1 0 0 0,0 1-1 0 0,0-1 1 0 0,0 1 0 0 0,0-1 0 0 0,0 0-1 0 0,0 0 1 0 0,1 0 0 0 0,-1 0 0 0 0,5 1-1 0 0,-3-2-42 0 0,1 1 0 0 0,0-1 0 0 0,0 0 0 0 0,0 0 0 0 0,-1 0 0 0 0,1-1 0 0 0,0 0 0 0 0,0 1 0 0 0,-1-2 0 0 0,1 1 0 0 0,-1-1 0 0 0,1 1 0 0 0,-1-1 0 0 0,0 0 0 0 0,1-1 0 0 0,-1 1 0 0 0,7-6 0 0 0,4-5-211 0 0,1-1 1 0 0,24-29-1 0 0,-29 31 146 0 0,40-48-1974 0 0,-50 59 2063 0 0,0 1 1 0 0,-1-1-1 0 0,1 0 0 0 0,0 0 0 0 0,-1 0 0 0 0,1 0 0 0 0,-1 0 0 0 0,1 0 1 0 0,-1 0-1 0 0,1 0 0 0 0,-1 0 0 0 0,0 0 0 0 0,0 0 0 0 0,1 0 0 0 0,-1 0 0 0 0,0 0 1 0 0,0 0-1 0 0,0 0 0 0 0,0 0 0 0 0,0 0 0 0 0,0 0 0 0 0,0 0 0 0 0,-1 0 0 0 0,1 0 1 0 0,0 0-1 0 0,-1 0 0 0 0,1 0 0 0 0,0 0 0 0 0,-1 0 0 0 0,1 0 0 0 0,-1 0 0 0 0,0 0 1 0 0,1 1-1 0 0,-1-1 0 0 0,-1-1 0 0 0,1 1 58 0 0,-1 0 0 0 0,1 0 0 0 0,-1 0 0 0 0,0 0 0 0 0,1 0 0 0 0,-1 1 0 0 0,0-1 0 0 0,0 1-1 0 0,1-1 1 0 0,-1 1 0 0 0,0 0 0 0 0,0-1 0 0 0,0 1 0 0 0,1 0 0 0 0,-1 0 0 0 0,0 0 0 0 0,0 1 0 0 0,0-1 0 0 0,0 0 0 0 0,-3 2 0 0 0,1 0 155 0 0,-1 1 1 0 0,0-1 0 0 0,0 1 0 0 0,1 0-1 0 0,0 1 1 0 0,-1-1 0 0 0,1 1-1 0 0,1 0 1 0 0,-1 0 0 0 0,0 0 0 0 0,1 0-1 0 0,0 1 1 0 0,0-1 0 0 0,0 1 0 0 0,1 0-1 0 0,-1 0 1 0 0,1 0 0 0 0,1 0-1 0 0,-3 8 1 0 0,3-10-176 0 0,1 0-1 0 0,0 0 0 0 0,0 0 1 0 0,0 1-1 0 0,0-1 1 0 0,0 0-1 0 0,0 0 0 0 0,1 0 1 0 0,0 0-1 0 0,-1 1 1 0 0,1-1-1 0 0,0 0 0 0 0,1 0 1 0 0,-1-1-1 0 0,0 1 1 0 0,1 0-1 0 0,0 0 0 0 0,0-1 1 0 0,-1 1-1 0 0,2-1 1 0 0,-1 1-1 0 0,0-1 1 0 0,0 0-1 0 0,1 0 0 0 0,-1 0 1 0 0,1 0-1 0 0,0 0 1 0 0,-1-1-1 0 0,1 1 0 0 0,0-1 1 0 0,0 0-1 0 0,0 1 1 0 0,0-1-1 0 0,0-1 0 0 0,0 1 1 0 0,7 0-1 0 0,1 0-544 0 0,1-1 1 0 0,0-1-1 0 0,-1 0 1 0 0,15-4-1 0 0,2-1-760 0 0</inkml:trace>
  <inkml:trace contextRef="#ctx0" brushRef="#br0" timeOffset="4618.31">2069 762 12176 0 0,'-17'0'856'0'0,"11"3"-989"0"0,-5 2 5344 0 0,7-4-468 0 0,12-6-4053 0 0,2-2-668 0 0,0 1-1 0 0,-1-2 1 0 0,1 1 0 0 0,-1-2-1 0 0,-1 1 1 0 0,1-1-1 0 0,-2 0 1 0 0,12-17 0 0 0,-2-2-236 0 0,28-57 0 0 0,-40 71 170 0 0,-3 8 93 0 0,1 1 0 0 0,0-1 1 0 0,-1 0-1 0 0,8-8 1 0 0,-10 14-50 0 0,0 0 0 0 0,0-1 0 0 0,0 1 1 0 0,0 0-1 0 0,0 0 0 0 0,0 0 1 0 0,0 0-1 0 0,0 0 0 0 0,0 0 0 0 0,0 0 1 0 0,0 0-1 0 0,1 0 0 0 0,-1 0 0 0 0,0 0 1 0 0,0 0-1 0 0,0 0 0 0 0,0 0 1 0 0,0 0-1 0 0,0 0 0 0 0,0 0 0 0 0,0 0 1 0 0,0 0-1 0 0,0 0 0 0 0,0 0 1 0 0,0 0-1 0 0,1 0 0 0 0,-1 0 0 0 0,0 0 1 0 0,0 0-1 0 0,0 0 0 0 0,0 0 0 0 0,0 0 1 0 0,0 0-1 0 0,0 0 0 0 0,0 0 1 0 0,0 0-1 0 0,0 0 0 0 0,0 0 0 0 0,0 0 1 0 0,0 0-1 0 0,1 0 0 0 0,-1 0 1 0 0,0 0-1 0 0,0 0 0 0 0,0 1 0 0 0,0-1 1 0 0,0 0-1 0 0,0 0 0 0 0,0 0 0 0 0,0 0 1 0 0,0 0-1 0 0,0 0 0 0 0,2 7 4 0 0,1 8-8 0 0,-2 5-237 0 0,-1 0-1 0 0,-4 37 1 0 0,-13 41-812 0 0,11-62 916 0 0,-64 305 1979 0 0,54-290-546 0 0,20-66-1568 0 0,-1 0 0 0 0,1-22-1 0 0,1-1-78 0 0,35-181 351 0 0,-24 153 0 0 0,31-81 0 0 0,-10 62-195 0 0,-33 76 153 0 0,1 1 0 0 0,0-1 1 0 0,1 1-1 0 0,0 0 0 0 0,0 1 0 0 0,1-1 1 0 0,10-7-1 0 0,-16 14 2 0 0,0 0 0 0 0,0 0 0 0 0,0 0 0 0 0,1 0 0 0 0,-1 0 0 0 0,1 0 0 0 0,-1 1 0 0 0,1-1 0 0 0,-1 0 0 0 0,1 1 0 0 0,-1-1 0 0 0,1 1-1 0 0,-1 0 1 0 0,1-1 0 0 0,-1 1 0 0 0,1 0 0 0 0,0 0 0 0 0,2 0 0 0 0,-2 1 14 0 0,-1-1 1 0 0,0 1-1 0 0,0-1 0 0 0,0 1 0 0 0,1 0 0 0 0,-1-1 0 0 0,0 1 0 0 0,0 0 0 0 0,0 0 1 0 0,0 0-1 0 0,0 0 0 0 0,0 0 0 0 0,0 0 0 0 0,-1 0 0 0 0,1 0 0 0 0,0 0 0 0 0,0 3 1 0 0,2 1-6 0 0,-1 1 0 0 0,0 0 1 0 0,0 0-1 0 0,-1 1 1 0 0,0-1-1 0 0,0 0 1 0 0,0 12-1 0 0,-1-9 91 0 0,-1 0 0 0 0,1 0 0 0 0,-2 1 1 0 0,1-1-1 0 0,-1 0 0 0 0,-1 0 0 0 0,1-1 0 0 0,-1 1 0 0 0,-1 0 0 0 0,0-1 0 0 0,0 0 0 0 0,-1 0 0 0 0,0 0 0 0 0,0 0 0 0 0,-1-1 0 0 0,0 0 0 0 0,0 0 0 0 0,0-1 0 0 0,-1 1 0 0 0,0-1 0 0 0,-1-1 1 0 0,1 0-1 0 0,-11 6 0 0 0,14-9 7 0 0,-11 7 195 0 0,15-9-260 0 0,0 0 0 0 0,0 0 0 0 0,0 0 0 0 0,0 0 0 0 0,0 0 0 0 0,0 0 0 0 0,0 1 0 0 0,0-1 0 0 0,0 0-1 0 0,0 0 1 0 0,0 0 0 0 0,-1 0 0 0 0,1 0 0 0 0,0 0 0 0 0,0 0 0 0 0,0 0 0 0 0,0 0 0 0 0,0 0 0 0 0,0 0-1 0 0,0 1 1 0 0,0-1 0 0 0,0 0 0 0 0,0 0 0 0 0,0 0 0 0 0,0 0 0 0 0,0 0 0 0 0,0 0 0 0 0,0 0 0 0 0,0 0-1 0 0,1 0 1 0 0,-1 0 0 0 0,0 0 0 0 0,0 1 0 0 0,0-1 0 0 0,0 0 0 0 0,0 0 0 0 0,0 0 0 0 0,0 0 0 0 0,0 0-1 0 0,0 0 1 0 0,0 0 0 0 0,0 0 0 0 0,0 0 0 0 0,0 0 0 0 0,0 0 0 0 0,0 0 0 0 0,0 0 0 0 0,1 0-1 0 0,-1 0 1 0 0,0 0 0 0 0,0 0 0 0 0,0 0 0 0 0,12 2 38 0 0,-3-2 17 0 0,-1 0 0 0 0,1-1 0 0 0,0 1 1 0 0,-1-2-1 0 0,1 1 0 0 0,-1-1 0 0 0,0 0 0 0 0,1-1 0 0 0,9-5 0 0 0,-5 2-49 0 0,81-46 310 0 0,-85 46-417 0 0,1-1 0 0 0,-1-1 0 0 0,0 0 0 0 0,-1 0 0 0 0,1 0-1 0 0,-2-1 1 0 0,8-11 0 0 0,-13 18 99 0 0,5-9 0 0 0,0 0 0 0 0,0-1 0 0 0,4-13 0 0 0,-9 23 0 0 0,-1-1 0 0 0,0 0 0 0 0,0 1 0 0 0,-1-1 0 0 0,1 0 0 0 0,0 0 0 0 0,-1 0 0 0 0,0 0 0 0 0,0 0 0 0 0,0 0 0 0 0,0 0 0 0 0,0 1 0 0 0,-1-1 0 0 0,1 0 0 0 0,-1 0 0 0 0,1 0 0 0 0,-1 0 0 0 0,0 1 0 0 0,0-1 0 0 0,-2-3 0 0 0,2 5-1 0 0,0 1-1 0 0,1 0 0 0 0,-1 0 1 0 0,1-1-1 0 0,-1 1 0 0 0,1 0 1 0 0,-1 0-1 0 0,0 0 0 0 0,1 0 1 0 0,-1-1-1 0 0,1 1 0 0 0,-1 0 1 0 0,0 0-1 0 0,1 0 0 0 0,-1 0 1 0 0,1 1-1 0 0,-1-1 0 0 0,0 0 1 0 0,1 0-1 0 0,-1 0 0 0 0,1 0 1 0 0,-1 1-1 0 0,0-1 0 0 0,1 0 1 0 0,-1 0-1 0 0,0 1 1 0 0,-15 8-387 0 0,9-3 422 0 0,1 0 0 0 0,0 1 0 0 0,0-1-1 0 0,0 1 1 0 0,1 0 0 0 0,-7 13 0 0 0,-5 7 57 0 0,12-20 59 0 0,1 0 0 0 0,0 0 0 0 0,1 1 0 0 0,-1-1 0 0 0,1 1 0 0 0,1 0 0 0 0,-3 14 0 0 0,4-16-51 0 0,0 0 0 0 0,0-1 0 0 0,1 1 1 0 0,0 0-1 0 0,0 0 0 0 0,0-1 0 0 0,1 1 0 0 0,0 0 0 0 0,0-1 0 0 0,0 1 0 0 0,1-1 0 0 0,2 7 0 0 0,-3-10-103 0 0,1 0 0 0 0,-1 0 0 0 0,0 0 0 0 0,1 0 0 0 0,0 0 0 0 0,-1 0 0 0 0,1-1-1 0 0,0 1 1 0 0,0 0 0 0 0,0-1 0 0 0,0 0 0 0 0,0 1 0 0 0,0-1 0 0 0,1 0 0 0 0,-1 0 0 0 0,0 0 0 0 0,1 0-1 0 0,-1-1 1 0 0,0 1 0 0 0,1-1 0 0 0,-1 1 0 0 0,1-1 0 0 0,-1 0 0 0 0,1 0 0 0 0,-1 0 0 0 0,1 0 0 0 0,-1 0-1 0 0,5-2 1 0 0,6 0-37 0 0,-1-1-1 0 0,1-1 0 0 0,-1 0 0 0 0,12-7 0 0 0,-23 11 42 0 0,13-6-255 0 0,-1-1-1 0 0,0-1 1 0 0,0 0-1 0 0,16-13 1 0 0,42-44-1409 0 0,-65 59 1605 0 0,41-34-1365 0 0,-17 16 1522 0 0,-28 22 68 0 0,7 18 1330 0 0,-7-6-1401 0 0,-2 0 0 0 0,0 1-1 0 0,0-1 1 0 0,0 0 0 0 0,-4 15-1 0 0,2-18 12 0 0,3-13-127 0 0,-1 1 1 0 0,1 0 0 0 0,-2 0 0 0 0,1 0 0 0 0,0 0 0 0 0,-1 0-1 0 0,0 0 1 0 0,0 0 0 0 0,-3-8 0 0 0,0 1-34 0 0,-1 0 0 0 0,0 1 0 0 0,-8-13 0 0 0,13 23 56 0 0,-1 0 0 0 0,1 0 0 0 0,-1 0 0 0 0,0 0 0 0 0,1 0 0 0 0,-1 0 0 0 0,0 1 0 0 0,1-1 0 0 0,-1 0 0 0 0,0 0 0 0 0,0 1 0 0 0,0-1 0 0 0,0 0 0 0 0,0 1 0 0 0,0-1 0 0 0,0 1 0 0 0,0 0 0 0 0,0-1 0 0 0,0 1 0 0 0,0 0 0 0 0,-2-1 0 0 0,2 1 3 0 0,-1 0 0 0 0,1 1 0 0 0,0-1 1 0 0,-1 0-1 0 0,1 1 0 0 0,-1-1 0 0 0,1 1 0 0 0,0-1 0 0 0,-1 1 0 0 0,1 0 0 0 0,0 0 0 0 0,0-1 0 0 0,0 1 0 0 0,-2 2 0 0 0,-6 2 96 0 0,8-4-97 0 0,1-1 1 0 0,-1 0 0 0 0,0 1 0 0 0,0 0-1 0 0,0-1 1 0 0,1 1 0 0 0,-1-1 0 0 0,0 1 0 0 0,0 0-1 0 0,1-1 1 0 0,-1 1 0 0 0,1 0 0 0 0,-1 0-1 0 0,1 0 1 0 0,-1-1 0 0 0,0 3 0 0 0,-7 17 8 0 0,2 1 0 0 0,0 0 1 0 0,1 0-1 0 0,1 0 0 0 0,-2 34 1 0 0,6-51 6 0 0,0 0 0 0 0,0 0 1 0 0,1 0-1 0 0,-1 0 1 0 0,1 0-1 0 0,0 0 1 0 0,0 0-1 0 0,0 0 1 0 0,0-1-1 0 0,1 1 0 0 0,-1 0 1 0 0,4 3-1 0 0,-5-6-15 0 0,1 0-1 0 0,-1 0 1 0 0,1 0-1 0 0,0 0 0 0 0,0 0 1 0 0,-1-1-1 0 0,1 1 1 0 0,0 0-1 0 0,0 0 1 0 0,0-1-1 0 0,0 1 1 0 0,0-1-1 0 0,0 1 0 0 0,0 0 1 0 0,0-1-1 0 0,0 0 1 0 0,0 1-1 0 0,0-1 1 0 0,0 0-1 0 0,1 0 0 0 0,-1 1 1 0 0,0-1-1 0 0,0 0 1 0 0,0 0-1 0 0,0 0 1 0 0,0 0-1 0 0,1-1 1 0 0,-1 1-1 0 0,0 0 0 0 0,0 0 1 0 0,0-1-1 0 0,0 1 1 0 0,0 0-1 0 0,0-1 1 0 0,0 1-1 0 0,0-1 0 0 0,0 0 1 0 0,0 1-1 0 0,0-1 1 0 0,0 0-1 0 0,0 0 1 0 0,0 1-1 0 0,-1-1 1 0 0,2-1-1 0 0,5-5-65 0 0,0-1 0 0 0,-1 1 1 0 0,0-1-1 0 0,0-1 0 0 0,-1 1 0 0 0,0-1 1 0 0,0 0-1 0 0,4-12 0 0 0,-3 3 72 0 0,0 0 0 0 0,-1 0 0 0 0,3-28 0 0 0,-7 42-11 0 0,-1 0 0 0 0,0 0 0 0 0,0 0 0 0 0,0 0 0 0 0,-1 0 0 0 0,1 0 0 0 0,-1 0 0 0 0,-2-5 0 0 0,3 9 0 0 0,0-1 0 0 0,0 0 0 0 0,-1 0 0 0 0,1 0 0 0 0,0 1 0 0 0,-1-1 0 0 0,1 0 0 0 0,-1 1 0 0 0,1-1 0 0 0,-1 0 0 0 0,1 1 0 0 0,-1-1 0 0 0,1 0 0 0 0,-1 1 0 0 0,1-1 0 0 0,-1 1 0 0 0,0-1 0 0 0,0 1 0 0 0,1 0 0 0 0,-1-1 0 0 0,0 1 0 0 0,0 0 0 0 0,1-1 0 0 0,-1 1 0 0 0,0 0 0 0 0,0 0 0 0 0,0 0 0 0 0,1 0 0 0 0,-1-1 0 0 0,0 1 0 0 0,0 0 0 0 0,0 0 0 0 0,1 1 0 0 0,-1-1 0 0 0,0 0 0 0 0,0 0 0 0 0,0 0 0 0 0,1 1 0 0 0,-1-1 0 0 0,0 0 0 0 0,0 1 0 0 0,1-1 0 0 0,-1 0 0 0 0,0 1 0 0 0,0 0 0 0 0,-4 1 0 0 0,4-1 0 0 0,0-1 0 0 0,0 0 0 0 0,0 1 0 0 0,0-1 0 0 0,0 0 0 0 0,0 1 0 0 0,0-1 0 0 0,1 1 0 0 0,-1 0 0 0 0,0-1 0 0 0,0 1 0 0 0,1 0 0 0 0,-1-1 0 0 0,0 1 0 0 0,1 0 0 0 0,-1 0 0 0 0,0-1 0 0 0,1 1 0 0 0,-1 0 0 0 0,1 0 0 0 0,-1 0 0 0 0,1 0 0 0 0,0 0 0 0 0,-1 0 0 0 0,1 0 0 0 0,0 0 0 0 0,0 0 0 0 0,0 0 0 0 0,0 0 0 0 0,0 2 0 0 0,0-2 0 0 0,1 0 0 0 0,0 1 0 0 0,0-1 0 0 0,-1 0 0 0 0,1 1 0 0 0,0-1 0 0 0,0 0 0 0 0,0 0 0 0 0,1 0 0 0 0,-1 0 0 0 0,0 0 0 0 0,0 0 0 0 0,0 0 0 0 0,1 0 0 0 0,-1 0 0 0 0,1-1 0 0 0,-1 1 0 0 0,0-1 0 0 0,1 1 0 0 0,-1-1 0 0 0,1 1 0 0 0,-1-1 0 0 0,3 1 0 0 0,-2-1 0 0 0,6 1 0 0 0,-1 0 0 0 0,0-1 0 0 0,1 0 0 0 0,-1 0 0 0 0,1-1 0 0 0,-1 0 0 0 0,13-4 0 0 0,-8 1-73 0 0,0 0-1 0 0,-1-1 0 0 0,0-1 0 0 0,0 0 0 0 0,0 0 1 0 0,-1-1-1 0 0,0 0 0 0 0,16-15 0 0 0,-26 21 75 0 0,0 1-1 0 0,0 0 1 0 0,1 0-1 0 0,-1 0 1 0 0,0-1-1 0 0,0 1 1 0 0,0 0-1 0 0,1 0 1 0 0,-1 0-1 0 0,0-1 1 0 0,0 1-1 0 0,0 0 1 0 0,1 0-1 0 0,-1 0 1 0 0,0 0-1 0 0,0 0 1 0 0,1 0-1 0 0,-1 0 1 0 0,0 0-1 0 0,1 0 1 0 0,-1 0 0 0 0,0 0-1 0 0,0 0 1 0 0,1 0-1 0 0,-1 0 1 0 0,0 0-1 0 0,0 0 1 0 0,1 0-1 0 0,-1 0 1 0 0,0 0-1 0 0,0 0 1 0 0,1 0-1 0 0,-1 0 1 0 0,0 0-1 0 0,0 0 1 0 0,1 1-1 0 0,-1-1 1 0 0,0 0-1 0 0,0 0 1 0 0,0 0-1 0 0,1 0 1 0 0,-1 1-1 0 0,0-1 1 0 0,0 0-1 0 0,0 0 1 0 0,1 1-1 0 0,2 8 72 0 0,-2 2 54 0 0,0 0-1 0 0,-1 0 0 0 0,0 0 1 0 0,-1 0-1 0 0,-3 18 0 0 0,-17 56 625 0 0,17-69-608 0 0,-49 165 840 0 0,-19 77-724 0 0,55-175 898 0 0,17-79-1168 0 0,9-19-240 0 0,35-140-891 0 0,-8 26 1318 0 0,-18 69-243 0 0,56-163-1504 0 0,-61 188 1425 0 0,36-88-282 0 0,-48 122 429 0 0,-1 1 0 0 0,0-1 0 0 0,0 1 0 0 0,0-1 0 0 0,1 1 0 0 0,-1-1 0 0 0,0 1 0 0 0,0-1 0 0 0,1 1 0 0 0,-1-1 0 0 0,0 1 0 0 0,1 0 0 0 0,-1-1 0 0 0,1 1 0 0 0,-1 0 0 0 0,1-1 0 0 0,-1 1 0 0 0,0 0 0 0 0,1-1 0 0 0,-1 1 0 0 0,1 0 0 0 0,-1 0 0 0 0,1 0 0 0 0,-1 0 0 0 0,1-1 0 0 0,-1 1 0 0 0,1 0 0 0 0,-1 0 0 0 0,2 0 0 0 0,-1 1 0 0 0,0-1 0 0 0,0 0 0 0 0,0 1 0 0 0,0 0 0 0 0,0-1 0 0 0,0 1 0 0 0,0-1 0 0 0,0 1 0 0 0,0 0 0 0 0,0 0 0 0 0,-1 0 0 0 0,1-1 0 0 0,1 2 0 0 0,1 3 0 0 0,0-1 0 0 0,0 1 0 0 0,-1 0 0 0 0,1-1 0 0 0,1 8 0 0 0,-1-4 72 0 0,-2 0 0 0 0,1 0 0 0 0,-1 0 0 0 0,-1 0 0 0 0,1 0 0 0 0,-1 0 0 0 0,-2 14 0 0 0,-14 57 921 0 0,7-45-706 0 0,6-23-50 0 0,0-1-1 0 0,-1 0 1 0 0,0-1-1 0 0,-1 1 0 0 0,0-1 1 0 0,-1 1-1 0 0,0-1 1 0 0,-13 15-1 0 0,16-20-219 0 0,-2 4 33 0 0,3-8-29 0 0,3-5-13 0 0,2-4-16 0 0,0 0 1 0 0,1 0-1 0 0,0 1 0 0 0,1-1 0 0 0,0 1 1 0 0,9-13-1 0 0,1 0-2 0 0,48-64 10 0 0,-25 33-29 0 0,-25 37 17 0 0,21-36 0 0 0,-25 35-128 0 0,-2-1-1 0 0,0 0 1 0 0,6-24 0 0 0,9-56-743 0 0,-17 73 666 0 0,1-7-567 0 0,-1 0 1 0 0,1-53 0 0 0,-11 42 919 0 0,5 42 34 0 0,0 0 12 0 0,-2 1-209 0 0,1 0-1 0 0,-1 0 1 0 0,1 0-1 0 0,-1 1 1 0 0,1-1-1 0 0,-1 0 1 0 0,1 1 0 0 0,0 0-1 0 0,0-1 1 0 0,0 1-1 0 0,0-1 1 0 0,0 1-1 0 0,0 0 1 0 0,-1 3-1 0 0,-7 32 172 0 0,5-22-66 0 0,-49 244-368 0 0,45-206 499 0 0,-7 56 961 0 0,14-89-947 0 0,0 1-1 0 0,1-1 0 0 0,4 27 0 0 0,-3-43-145 0 0,-1 0 0 0 0,1 0 0 0 0,0-1-1 0 0,0 1 1 0 0,1 0 0 0 0,-1-1 0 0 0,1 1-1 0 0,2 4 1 0 0,-3-7-62 0 0,0 0 0 0 0,-1 0-1 0 0,1 0 1 0 0,0-1 0 0 0,-1 1 0 0 0,1 0-1 0 0,0-1 1 0 0,0 1 0 0 0,-1-1-1 0 0,1 1 1 0 0,0-1 0 0 0,0 1 0 0 0,0-1-1 0 0,0 0 1 0 0,0 1 0 0 0,0-1 0 0 0,0 0-1 0 0,0 0 1 0 0,0 1 0 0 0,0-1 0 0 0,0 0-1 0 0,0 0 1 0 0,0 0 0 0 0,0 0-1 0 0,0 0 1 0 0,0-1 0 0 0,0 1 0 0 0,0 0-1 0 0,-1 0 1 0 0,1-1 0 0 0,0 1 0 0 0,0 0-1 0 0,0-1 1 0 0,0 1 0 0 0,0-1-1 0 0,0 0 1 0 0,5-3-64 0 0,-1 0 1 0 0,1 0-1 0 0,-1 0 0 0 0,0-1 0 0 0,-1 0 1 0 0,1 0-1 0 0,-1 0 0 0 0,4-6 0 0 0,27-49-688 0 0,-20 31 527 0 0,-11 22 38 0 0,0 0 1 0 0,-1-1-1 0 0,3-7 1 0 0,-5 12 79 0 0,-1 0 1 0 0,1 0-1 0 0,0 0 0 0 0,-1 0 1 0 0,0 0-1 0 0,1 0 1 0 0,-1 0-1 0 0,0-1 0 0 0,-1 1 1 0 0,0-5-1 0 0,1 8 123 0 0,0-1 0 0 0,0 1 0 0 0,0 0 0 0 0,-1 0 0 0 0,1-1-1 0 0,0 1 1 0 0,0 0 0 0 0,0 0 0 0 0,-1-1 0 0 0,1 1 0 0 0,0 0-1 0 0,0 0 1 0 0,0 0 0 0 0,-1-1 0 0 0,1 1 0 0 0,0 0 0 0 0,-1 0 0 0 0,1 0-1 0 0,0 0 1 0 0,0 0 0 0 0,-1-1 0 0 0,1 1 0 0 0,0 0 0 0 0,-1 0 0 0 0,1 0-1 0 0,0 0 1 0 0,-1 0 0 0 0,1 0 0 0 0,0 0 0 0 0,0 0 0 0 0,-1 0-1 0 0,1 0 1 0 0,0 0 0 0 0,-1 0 0 0 0,1 0 0 0 0,0 1 0 0 0,-1-1 0 0 0,1 0-1 0 0,0 0 1 0 0,0 0 0 0 0,-1 0 0 0 0,1 1 0 0 0,-1-1-26 0 0,1 0 1 0 0,0 0 0 0 0,-1 1-1 0 0,1-1 1 0 0,-1 0-1 0 0,1 0 1 0 0,0 0 0 0 0,-1 0-1 0 0,1 0 1 0 0,-1 0-1 0 0,1 0 1 0 0,-1 0 0 0 0,1 0-1 0 0,0 0 1 0 0,-1 0-1 0 0,1 0 1 0 0,-1 0 0 0 0,1 0-1 0 0,-1 0 1 0 0,1 0-1 0 0,0 0 1 0 0,-1 0-1 0 0,1 0 1 0 0,-1-1 0 0 0,1 1-1 0 0,0 0 1 0 0,-1 0-1 0 0,1-1 1 0 0,0 1 0 0 0,-1 0-1 0 0,1-1 1 0 0,0 1-1 0 0,-1 0 1 0 0,1 0 0 0 0,0-1-1 0 0,4-11-5 0 0,-3 10 0 0 0,-1-1 0 0 0,0 1 0 0 0,1-1 0 0 0,-1 1 0 0 0,0-1 0 0 0,0 1 0 0 0,0-1 0 0 0,0 0 0 0 0,-1 1 0 0 0,1-1 0 0 0,-1 1 0 0 0,1 0 0 0 0,-1-1 0 0 0,0 1 0 0 0,-2-4 0 0 0,3 5 0 0 0,-1 1 0 0 0,1 0 0 0 0,-1-1 0 0 0,0 1 0 0 0,1 0 0 0 0,-1 0 0 0 0,0-1 0 0 0,1 1 0 0 0,-1 0 0 0 0,0 0 0 0 0,1 0 0 0 0,-1 0 0 0 0,0 0 0 0 0,1 0 0 0 0,-1 0 0 0 0,0 0 0 0 0,1 0 0 0 0,-1 0 0 0 0,0 0 0 0 0,0 0 0 0 0,-12 4 0 0 0,10-2 0 0 0,1 0 0 0 0,-1 0 0 0 0,1 0 0 0 0,0 0 0 0 0,0 1 0 0 0,0-1 0 0 0,0 1 0 0 0,0-1 0 0 0,0 1 0 0 0,-1 5 0 0 0,-12 28 0 0 0,12-27 230 0 0,1 1 0 0 0,-1-1 1 0 0,2 0-1 0 0,-1 1 0 0 0,1-1 0 0 0,1 1 0 0 0,0-1 0 0 0,0 1 0 0 0,2 10 0 0 0,-1-16-104 0 0,-1 0 0 0 0,1 0 0 0 0,0-1 0 0 0,0 1 0 0 0,1 0 0 0 0,-1-1 0 0 0,1 1 0 0 0,0-1 0 0 0,0 0 0 0 0,0 1 0 0 0,0-1 0 0 0,0 0 0 0 0,1 0 0 0 0,0 0 0 0 0,-1-1-1 0 0,1 1 1 0 0,0-1 0 0 0,0 1 0 0 0,0-1 0 0 0,1 0 0 0 0,-1 0 0 0 0,0 0 0 0 0,1-1 0 0 0,0 1 0 0 0,3 0 0 0 0,3 0-151 0 0,0 0 1 0 0,0-1-1 0 0,0-1 0 0 0,0 0 0 0 0,1 0 0 0 0,-1-1 1 0 0,0 0-1 0 0,0 0 0 0 0,0-1 0 0 0,16-6 1 0 0,0-1-1553 0 0,-1-1 0 0 0,37-20 1 0 0,-22 7-470 0 0</inkml:trace>
  <inkml:trace contextRef="#ctx0" brushRef="#br0" timeOffset="18247.83">4148 802 19351 0 0,'-9'-1'931'0'0,"6"1"-799"0"0,1 0 0 0 0,-1 0 0 0 0,0 0 1 0 0,1 0-1 0 0,-1 0 0 0 0,1 1 0 0 0,-1-1 0 0 0,-2 2 0 0 0,4-2 1 0 0,0 0 0 0 0,1 0 0 0 0,-1 1 0 0 0,1-1 0 0 0,-1 0 0 0 0,0 0 0 0 0,1 0 0 0 0,-1 0 0 0 0,0 0-1 0 0,1 0 1 0 0,-1 0 0 0 0,0 0 0 0 0,1-1 0 0 0,-1 1 0 0 0,0 0 0 0 0,1 0 0 0 0,-1 0 0 0 0,1-1 0 0 0,-1 1 0 0 0,0 0-1 0 0,1-1 1 0 0,-1 1 0 0 0,1 0 0 0 0,-1-1 0 0 0,1 1 0 0 0,-1-1 0 0 0,1 1 0 0 0,-1-1 0 0 0,1 1 0 0 0,0-1 0 0 0,-1 1-1 0 0,1-1 1 0 0,0 1 0 0 0,-1-1 0 0 0,1 0 0 0 0,0 1 0 0 0,0-1 0 0 0,-1 1 0 0 0,1-1 0 0 0,0 0 0 0 0,0 1-1 0 0,0-1 1 0 0,0 0 0 0 0,0 1 0 0 0,0-1 0 0 0,0 0 0 0 0,0 1 0 0 0,0-1 0 0 0,0 0 0 0 0,1 1 0 0 0,-1-1 0 0 0,0 1-1 0 0,0-1 1 0 0,0 0 0 0 0,1 1 0 0 0,0-2 0 0 0,19-30 155 0 0,32-40 0 0 0,-46 64-248 0 0,0 0-40 0 0,-1-1-1 0 0,9-17 1 0 0,5-11 16 0 0,-7 6 70 0 0,-10 45-65 0 0,0 0 0 0 0,-2 0-1 0 0,0-1 1 0 0,-2 23 0 0 0,0 10 247 0 0,2-27-242 0 0,-1-9-38 0 0,1 0 0 0 0,0 0-1 0 0,0-1 1 0 0,1 1-1 0 0,1 0 1 0 0,0 0-1 0 0,5 16 1 0 0,-6-25-149 0 0,-1-1 38 0 0,2 0 158 0 0,0-1 0 0 0,1 1 0 0 0,-1-1 0 0 0,0 0 0 0 0,0 0 0 0 0,0 0 0 0 0,0 0 0 0 0,0 0 0 0 0,0 0 0 0 0,0-1 0 0 0,0 1 0 0 0,0-1 0 0 0,0 1 0 0 0,-1-1 0 0 0,1 0 0 0 0,1-2 0 0 0,24-34-184 0 0,-24 34 150 0 0,15-21-321 0 0,27-30-1 0 0,-32 41 171 0 0,-4 7 74 0 0,-8 10 67 0 0,0-1 0 0 0,0 0 0 0 0,0 1 0 0 0,0-1-1 0 0,-1 1 1 0 0,2 4 0 0 0,-1 9 35 0 0,1-3 86 0 0,-1 1-1 0 0,7 21 1 0 0,-7-32-99 0 0,-1 0 1 0 0,1 0 0 0 0,1 0 0 0 0,-1 0-1 0 0,0-1 1 0 0,1 1 0 0 0,-1 0 0 0 0,1-1-1 0 0,0 1 1 0 0,0-1 0 0 0,0 0 0 0 0,0 0-1 0 0,0 0 1 0 0,0 0 0 0 0,1 0 0 0 0,-1 0-1 0 0,5 2 1 0 0,-6-4-13 0 0,-1 0 0 0 0,1 0-1 0 0,0 0 1 0 0,0 0 0 0 0,0 0 0 0 0,-1 0-1 0 0,1 0 1 0 0,0 0 0 0 0,0-1 0 0 0,-1 1-1 0 0,1 0 1 0 0,0-1 0 0 0,0 1 0 0 0,-1 0-1 0 0,1-1 1 0 0,0 1 0 0 0,-1-1 0 0 0,1 1-1 0 0,-1-1 1 0 0,1 1 0 0 0,-1-1 0 0 0,1 1-1 0 0,0-1 1 0 0,0-1 0 0 0,11-16 33 0 0,-5 4-30 0 0,0 1-23 0 0,10-26 1 0 0,-15 34 14 0 0,-1-1 1 0 0,0 1 0 0 0,0-1 0 0 0,0 1-1 0 0,-1-6 1 0 0,0 8 3 0 0,0-8 0 0 0,0-1 0 0 0,-1 1 0 0 0,-3-16 0 0 0,2 23 0 0 0,0 1 0 0 0,-2 2 13 0 0,3 0 51 0 0,1 1 8 0 0,0 0 14 0 0,0 1-81 0 0,0-1 0 0 0,0 0 0 0 0,1 1 0 0 0,-1-1 0 0 0,0 0 0 0 0,0 1 0 0 0,0-1 0 0 0,1 0 0 0 0,-1 1 1 0 0,0-1-1 0 0,0 0 0 0 0,1 0 0 0 0,-1 1 0 0 0,0-1 0 0 0,0 0 0 0 0,1 0 0 0 0,-1 1 0 0 0,0-1 0 0 0,1 0 0 0 0,-1 0 1 0 0,0 0-1 0 0,1 0 0 0 0,-1 1 0 0 0,1-1 0 0 0,-1 0 0 0 0,0 0 0 0 0,1 0 0 0 0,13 2 67 0 0,-10-2-65 0 0,4 1-7 0 0,0-1 0 0 0,-1 0 0 0 0,9-1 0 0 0,19 0 0 0 0,-22 2 13 0 0,-1-2-1 0 0,0 0 1 0 0,16-3-1 0 0,-12 2-5 0 0,22-1 0 0 0,-15 1-7 0 0,-20 1 0 0 0,0 1 0 0 0,1-1 0 0 0,-1 1 0 0 0,0 0 0 0 0,1 0 0 0 0,-1 0 0 0 0,1 0 0 0 0,-1 1 0 0 0,0 0 0 0 0,5 1 0 0 0,-1 0-5 0 0,-5-1-6 0 0,1 0 0 0 0,-1 0 0 0 0,0 0 1 0 0,0 0-1 0 0,0 0 0 0 0,4 3 0 0 0,-6-3 18 0 0,1-1 1 0 0,-1 1-1 0 0,0 0 1 0 0,0-1-1 0 0,0 1 1 0 0,1-1-1 0 0,-1 1 1 0 0,0 0-1 0 0,0-1 0 0 0,0 1 1 0 0,0-1-1 0 0,0 1 1 0 0,0 0-1 0 0,0-1 1 0 0,0 1-1 0 0,-1-1 1 0 0,1 1-1 0 0,0-1 1 0 0,0 1-1 0 0,0 0 1 0 0,-1-1-1 0 0,1 1 1 0 0,0-1-1 0 0,0 1 1 0 0,-1-1-1 0 0,1 1 1 0 0,-1-1-1 0 0,1 1 0 0 0,0-1 1 0 0,-1 0-1 0 0,1 1 1 0 0,-1 0-1 0 0,0-1-2 0 0,-1 0 0 0 0,1 1-1 0 0,0-1 1 0 0,0 0-1 0 0,0 0 1 0 0,0 0 0 0 0,-1 0-1 0 0,1 0 1 0 0,0 0-1 0 0,0 0 1 0 0,0-1 0 0 0,0 1-1 0 0,0 0 1 0 0,-1-1-1 0 0,1 1 1 0 0,0 0 0 0 0,0-1-1 0 0,0 1 1 0 0,0-1 0 0 0,0 0-1 0 0,-1-1 1 0 0,-1 0 7 0 0,1-1 0 0 0,0 0 0 0 0,0 0 0 0 0,0 0 1 0 0,0-1-1 0 0,-1-3 0 0 0,-3-9-87 0 0,5 13 44 0 0,0 0 1 0 0,0 0-1 0 0,0 0 1 0 0,-1 0-1 0 0,1 0 1 0 0,-1 0-1 0 0,1 1 0 0 0,-1-1 1 0 0,0 1-1 0 0,0-1 1 0 0,0 1-1 0 0,-1-1 1 0 0,1 1-1 0 0,0 0 1 0 0,-1 0-1 0 0,-3-2 0 0 0,5 3 28 0 0,-1 1 0 0 0,1-1 0 0 0,-1 1-1 0 0,1-1 1 0 0,-1 1 0 0 0,1-1-1 0 0,-1 1 1 0 0,1 0 0 0 0,-1 0 0 0 0,0 0-1 0 0,1 0 1 0 0,-1 0 0 0 0,1 0-1 0 0,-1 0 1 0 0,0 0 0 0 0,1 1 0 0 0,-1-1-1 0 0,1 1 1 0 0,-1-1 0 0 0,1 1-1 0 0,-1-1 1 0 0,1 1 0 0 0,0 0 0 0 0,-1 0-1 0 0,-1 2 1 0 0,-2 0-15 0 0,1 1 0 0 0,0 0 0 0 0,0 1 0 0 0,0-1 1 0 0,1 1-1 0 0,0-1 0 0 0,-1 1 0 0 0,2 0 0 0 0,-4 7 0 0 0,-2 7-83 0 0,-6 24-1 0 0,12-37 100 0 0,1-2 53 0 0,0 0-1 0 0,0 1 1 0 0,1-1 0 0 0,-1 0-1 0 0,1 1 1 0 0,0-1 0 0 0,0 1-1 0 0,2 6 1 0 0,-2-9-36 0 0,0-1 0 0 0,0 0 1 0 0,1 1-1 0 0,-1-1 0 0 0,1 1 0 0 0,-1-1 0 0 0,1 0 1 0 0,-1 1-1 0 0,1-1 0 0 0,0 0 0 0 0,0 1 0 0 0,0-1 1 0 0,0 0-1 0 0,0 0 0 0 0,0 0 0 0 0,0 0 0 0 0,0 0 1 0 0,0 0-1 0 0,0 0 0 0 0,1-1 0 0 0,-1 1 0 0 0,0 0 1 0 0,1 0-1 0 0,-1-1 0 0 0,0 1 0 0 0,1-1 0 0 0,-1 0 1 0 0,1 1-1 0 0,1-1 0 0 0,2 1-30 0 0,1-1 1 0 0,-1 0-1 0 0,1-1 1 0 0,-1 1-1 0 0,1-1 0 0 0,0 0 1 0 0,-1-1-1 0 0,0 1 0 0 0,1-1 1 0 0,-1 0-1 0 0,0 0 0 0 0,9-6 1 0 0,-6 3-102 0 0,0-1 0 0 0,-1 1 1 0 0,1-1-1 0 0,-1-1 0 0 0,-1 0 1 0 0,12-14-1 0 0,-13 15 84 0 0,-2 0 0 0 0,1-1-1 0 0,-1 1 1 0 0,0-1 0 0 0,0 0 0 0 0,-1 1-1 0 0,0-1 1 0 0,0 0 0 0 0,-1 0 0 0 0,2-10-1 0 0,-3 16 156 0 0,-2 0-57 0 0,1 1 0 0 0,0 0-1 0 0,-1 0 1 0 0,1 0 0 0 0,0 0-1 0 0,-1 1 1 0 0,1-1 0 0 0,-1 0 0 0 0,1 0-1 0 0,0 1 1 0 0,0-1 0 0 0,-1 1-1 0 0,1-1 1 0 0,0 1 0 0 0,0 0 0 0 0,-1-1-1 0 0,1 1 1 0 0,0 0 0 0 0,0 0 0 0 0,0 0-1 0 0,0 0 1 0 0,0 0 0 0 0,-1 1-1 0 0,0 1 58 0 0,-1 1 0 0 0,1 0-1 0 0,0 0 1 0 0,0 0 0 0 0,0 0-1 0 0,0 0 1 0 0,1 0 0 0 0,-1 1-1 0 0,0 6 1 0 0,0-3-65 0 0,1 0-1 0 0,0 1 1 0 0,0-1-1 0 0,2 11 1 0 0,-1-13-95 0 0,0 0-1 0 0,1 1 1 0 0,0-1-1 0 0,1 0 1 0 0,-1 0-1 0 0,1 0 1 0 0,4 9 0 0 0,-5-14 46 0 0,0 1 0 0 0,0 0 0 0 0,0-1 0 0 0,1 1 0 0 0,-1-1 0 0 0,0 0 0 0 0,1 1 0 0 0,-1-1 0 0 0,0 0 0 0 0,1 0 1 0 0,0 0-1 0 0,-1 0 0 0 0,1 0 0 0 0,0 0 0 0 0,-1 0 0 0 0,1 0 0 0 0,0-1 0 0 0,0 1 0 0 0,0-1 0 0 0,-1 1 1 0 0,1-1-1 0 0,0 0 0 0 0,0 0 0 0 0,0 0 0 0 0,0 0 0 0 0,0 0 0 0 0,0 0 0 0 0,0 0 0 0 0,2-1 0 0 0,1 0-72 0 0,1-1-1 0 0,-1 0 0 0 0,0 0 1 0 0,0 0-1 0 0,0 0 0 0 0,0-1 1 0 0,0 0-1 0 0,7-5 1 0 0,3-5-539 0 0,16-16 1 0 0,-7 6-174 0 0,-8 7 669 0 0,-1-1-1 0 0,26-35 1 0 0,-27 38 350 0 0,-14 14-239 0 0,1-1 0 0 0,-1 1 0 0 0,0 0 1 0 0,1 0-1 0 0,-1 0 0 0 0,0 0 0 0 0,0 0 0 0 0,1 0 0 0 0,-1 0 0 0 0,0 0 0 0 0,1 0 1 0 0,-1 0-1 0 0,0 0 0 0 0,1 0 0 0 0,-1 0 0 0 0,0 0 0 0 0,0 0 0 0 0,1 0 0 0 0,-1 0 1 0 0,0 0-1 0 0,1 0 0 0 0,-1 0 0 0 0,0 1 0 0 0,0-1 0 0 0,1 0 0 0 0,-1 0 0 0 0,0 0 1 0 0,0 0-1 0 0,1 1 0 0 0,-1-1 0 0 0,0 0 0 0 0,0 0 0 0 0,0 1 0 0 0,1-1 0 0 0,-1 0 1 0 0,0 0-1 0 0,0 1 0 0 0,0-1 0 0 0,0 0 0 0 0,0 1 0 0 0,1-1 0 0 0,1 10 47 0 0,-1 3 113 0 0,0 1 1 0 0,-1-1 0 0 0,-1 0 0 0 0,-1 1-1 0 0,-5 22 1 0 0,0 8 437 0 0,8-27-456 0 0,-1-17-146 0 0,0 1 0 0 0,0-1 0 0 0,0 0 0 0 0,0 0 1 0 0,0 0-1 0 0,0 0 0 0 0,0 0 0 0 0,0 0 0 0 0,1 0 1 0 0,-1 0-1 0 0,0 1 0 0 0,0-1 0 0 0,0 0 0 0 0,0 0 0 0 0,0 0 1 0 0,0 0-1 0 0,0 0 0 0 0,0 0 0 0 0,0 0 0 0 0,0 0 1 0 0,0 0-1 0 0,0 0 0 0 0,0 1 0 0 0,0-1 0 0 0,1 0 1 0 0,-1 0-1 0 0,0 0 0 0 0,0 0 0 0 0,0 0 0 0 0,0 0 0 0 0,0 0 1 0 0,0 0-1 0 0,0 0 0 0 0,0 0 0 0 0,1 0 0 0 0,-1 0 1 0 0,0 0-1 0 0,0 0 0 0 0,0 0 0 0 0,0 0 0 0 0,0 0 0 0 0,0 0 1 0 0,1 0-1 0 0,5-4-13 0 0,5-6-53 0 0,-11 9 64 0 0,7-6-67 0 0,-1-1 0 0 0,0-1 0 0 0,0 1 0 0 0,7-15-1 0 0,12-19-295 0 0,-13 26 284 0 0,-7 8 107 0 0,0 1 1 0 0,1 0-1 0 0,-1 0 1 0 0,1 1-1 0 0,1 0 1 0 0,12-11-1 0 0,-22 25-20 0 0,0-1 1 0 0,0 0-1 0 0,0 0 1 0 0,-1 11-1 0 0,0-5 77 0 0,0 0 110 0 0,1 0-1 0 0,-2 15 0 0 0,4-23-117 0 0,1 0 0 0 0,0 0 0 0 0,0 0 0 0 0,0 1 0 0 0,1-1-1 0 0,-1 0 1 0 0,1 0 0 0 0,3 8 0 0 0,3-4 7 0 0,-6-8-78 0 0,0 0 1 0 0,0 0-1 0 0,0-1 1 0 0,0 1 0 0 0,1-1-1 0 0,-1 1 1 0 0,0-1-1 0 0,1 1 1 0 0,-1-1 0 0 0,0 0-1 0 0,2 1 1 0 0,0-1-7 0 0,0 0 1 0 0,-1 0-1 0 0,1-1 1 0 0,-1 1-1 0 0,1 0 1 0 0,-1-1-1 0 0,1 1 1 0 0,-1-1-1 0 0,0 0 1 0 0,4-1-1 0 0,-2-1-52 0 0,1-1 1 0 0,0 1-1 0 0,-1-1 1 0 0,0 0-1 0 0,0 0 1 0 0,0 0-1 0 0,0-1 0 0 0,-1 1 1 0 0,4-7-1 0 0,25-47-556 0 0,-18 26 278 0 0,-1 0-1 0 0,-2-1 1 0 0,8-38-1 0 0,14-105 103 0 0,-14 67 40 0 0,1-23 633 0 0,-14 90-316 0 0,-8 55-68 0 0,-14 77 211 0 0,1 220 1073 0 0,13-227-1080 0 0,2-70-153 0 0,-2 38 26 0 0,8 86-1 0 0,-5-134-171 0 0,0 1 0 0 0,-1-1 0 0 0,1 1 0 0 0,0-1 0 0 0,1 0 0 0 0,-1 1 1 0 0,1-1-1 0 0,3 6 0 0 0,-5-8-24 0 0,1-1 0 0 0,-1 1 0 0 0,1-1 0 0 0,-1 1 0 0 0,1-1 1 0 0,0 1-1 0 0,-1-1 0 0 0,1 1 0 0 0,-1-1 0 0 0,1 1 0 0 0,0-1 0 0 0,0 0 0 0 0,-1 0 1 0 0,1 1-1 0 0,0-1 0 0 0,-1 0 0 0 0,1 0 0 0 0,1 1 0 0 0,-1-2-83 0 0,0 1 0 0 0,0 0 0 0 0,0 0 0 0 0,0-1 0 0 0,0 1 0 0 0,0 0 0 0 0,0-1 0 0 0,0 1 0 0 0,0-1 0 0 0,0 1 0 0 0,0-1 0 0 0,-1 1 0 0 0,1-1 0 0 0,0 0 0 0 0,0 1 0 0 0,-1-1 0 0 0,2-1 0 0 0,4-4-2257 0 0,0-1-4273 0 0,-1-1-1835 0 0</inkml:trace>
  <inkml:trace contextRef="#ctx0" brushRef="#br0" timeOffset="18601.71">5170 481 26719 0 0,'-2'-1'2444'0'0,"11"1"-1952"0"0,-3 0-414 0 0,0 0 0 0 0,0 0-1 0 0,0 1 1 0 0,-1-1 0 0 0,9 3-1 0 0,-7-1 120 0 0,-1-1-1 0 0,1 0 0 0 0,0-1 1 0 0,9 1-1 0 0,143-29 1272 0 0,-144 25-1509 0 0,123-25-690 0 0,-118 24-1393 0 0,-1 3-8496 0 0</inkml:trace>
  <inkml:trace contextRef="#ctx0" brushRef="#br0" timeOffset="32844.55">6007 730 21191 0 0,'0'0'54'0'0,"0"0"0"0"0,-1 0-1 0 0,1 0 1 0 0,0 0 0 0 0,0 0-1 0 0,0 0 1 0 0,-1 0 0 0 0,1 0-1 0 0,0 0 1 0 0,0 0-1 0 0,0 1 1 0 0,-1-1 0 0 0,1 0-1 0 0,0 0 1 0 0,0 0 0 0 0,0 0-1 0 0,0 0 1 0 0,-1 0 0 0 0,1 0-1 0 0,0 0 1 0 0,0 1 0 0 0,0-1-1 0 0,0 0 1 0 0,-1 0-1 0 0,1 0 1 0 0,0 0 0 0 0,0 1-1 0 0,0-1 1 0 0,0 0 0 0 0,0 0-1 0 0,0 0 1 0 0,0 1 0 0 0,0-1-1 0 0,0 0 1 0 0,0 0 0 0 0,0 0-1 0 0,0 0 1 0 0,0 1 0 0 0,0-1-1 0 0,0 0 1 0 0,-8 16 1609 0 0,3-4 650 0 0,5-12-2197 0 0,0 0-41 0 0,2 6-10 0 0,-2-5-65 0 0,0-1 0 0 0,0 0 0 0 0,1 1 0 0 0,-1-1 0 0 0,0 0 0 0 0,0 1 0 0 0,0-1 0 0 0,1 0 0 0 0,-1 0 0 0 0,0 1 0 0 0,1-1 0 0 0,-1 0 0 0 0,0 0 0 0 0,0 0 0 0 0,1 1 0 0 0,-1-1 0 0 0,0 0 0 0 0,1 0 0 0 0,-1 0 0 0 0,1 0 0 0 0,-1 0 0 0 0,0 0 0 0 0,1 0 0 0 0,-1 0 0 0 0,0 0 0 0 0,1 0 0 0 0,-1 0 0 0 0,0 0 0 0 0,1 0 0 0 0,-1 0 0 0 0,1 0 0 0 0,-1 0 0 0 0,0 0 0 0 0,1 0 0 0 0,-1 0 0 0 0,0 0 0 0 0,1-1 0 0 0,-1 1 0 0 0,0 0 0 0 0,1-1 0 0 0,9-5 0 0 0,-3-2 60 0 0,-1 0 0 0 0,0 0 0 0 0,-1 0-1 0 0,0-1 1 0 0,8-17 0 0 0,1 0 85 0 0,-7 13-180 0 0,79-156 163 0 0,34-148-2275 0 0,-108 279 1705 0 0,-20 61 541 0 0,1 0 0 0 0,-6 32 0 0 0,-1 3 72 0 0,-39 137 801 0 0,47-169-901 0 0,0 1-1 0 0,2 0 0 0 0,1 0 1 0 0,1 30-1 0 0,2-56-70 0 0,-1 5 0 0 0,1-1 0 0 0,0 1 0 0 0,1-1 0 0 0,-1 1 0 0 0,1-1 0 0 0,0 0 0 0 0,1 1 0 0 0,1 5 0 0 0,-3-11-7 0 0,1 1 1 0 0,-1-1-1 0 0,1 1 0 0 0,-1-1 0 0 0,1 1 0 0 0,-1-1 0 0 0,1 1 1 0 0,-1-1-1 0 0,1 1 0 0 0,-1-1 0 0 0,1 1 0 0 0,-1-1 1 0 0,1 0-1 0 0,0 1 0 0 0,-1-1 0 0 0,1 0 0 0 0,0 0 0 0 0,-1 0 1 0 0,1 1-1 0 0,0-1 0 0 0,-1 0 0 0 0,1 0 0 0 0,0 0 1 0 0,-1 0-1 0 0,1 0 0 0 0,0 0 0 0 0,-1 0 0 0 0,1 0 1 0 0,0-1-1 0 0,-1 1 0 0 0,2 0 0 0 0,12-10-140 0 0,-8 4 68 0 0,0-1-1 0 0,-1 0 1 0 0,0 0 0 0 0,-1 0 0 0 0,5-11 0 0 0,5-7-81 0 0,-11 20 66 0 0,0 1 0 0 0,0 0 0 0 0,1 0 0 0 0,0 0-1 0 0,-1 0 1 0 0,1 0 0 0 0,7-4 0 0 0,0-4 60 0 0,-10 10 35 0 0,-1 1-1 0 0,1 0 0 0 0,0 0 0 0 0,0-1 0 0 0,0 1 1 0 0,1 0-1 0 0,-1 0 0 0 0,0 0 0 0 0,0 0 0 0 0,0 0 1 0 0,1 1-1 0 0,-1-1 0 0 0,2-1 0 0 0,-2 2 1 0 0,-1 0-1 0 0,0 0 0 0 0,0 0 0 0 0,0 0 1 0 0,0 0-1 0 0,0 0 0 0 0,1 0 1 0 0,-1 0-1 0 0,0 0 0 0 0,0 0 0 0 0,0 0 1 0 0,0 0-1 0 0,0 0 0 0 0,1 0 1 0 0,-1 0-1 0 0,0 0 0 0 0,0 0 0 0 0,0 0 1 0 0,0 0-1 0 0,1 0 0 0 0,-1 0 1 0 0,0 0-1 0 0,0 0 0 0 0,0 0 1 0 0,0 0-1 0 0,0 0 0 0 0,1 0 0 0 0,-1 0 1 0 0,0 0-1 0 0,0 0 0 0 0,0 1 1 0 0,0-1-1 0 0,0 0 0 0 0,0 0 0 0 0,1 0 1 0 0,-1 0-1 0 0,0 0 0 0 0,0 0 1 0 0,0 1-1 0 0,0-1 0 0 0,0 0 1 0 0,0 0-1 0 0,0 0 0 0 0,0 0 0 0 0,0 0 1 0 0,0 1-1 0 0,0-1 0 0 0,0 0 1 0 0,0 0-1 0 0,0 0 0 0 0,0 0 0 0 0,0 1 1 0 0,0-1-1 0 0,0 0 0 0 0,0 0 1 0 0,0 0-1 0 0,0 0 0 0 0,0 0 0 0 0,0 1 1 0 0,0-1-1 0 0,0 0 0 0 0,0 0 1 0 0,0 0-1 0 0,0 0 0 0 0,0 0 1 0 0,0 1-1 0 0,-1-1 0 0 0,1 6 219 0 0,0-5 80 0 0,-1 1-154 0 0,1 0 1 0 0,-1 1 0 0 0,1-1 0 0 0,0 1-1 0 0,-1-1 1 0 0,1 0 0 0 0,1 5 0 0 0,-1-6-74 0 0,1 14-902 0 0,2-12 199 0 0,2-10 340 0 0,-4 5 269 0 0,-1 0 0 0 0,1-1 0 0 0,-1 1 0 0 0,1 0 0 0 0,-1 0 0 0 0,0 0 0 0 0,0-1 0 0 0,0 1 0 0 0,0 0 0 0 0,0 0 0 0 0,-1 0 0 0 0,1-1 0 0 0,-1 1 0 0 0,1 0 0 0 0,-1 0 0 0 0,0 0 0 0 0,-1-2 0 0 0,0-4-70 0 0,1 8 110 0 0,0-1-1 0 0,0 1 0 0 0,0-1 0 0 0,0 1 1 0 0,0 0-1 0 0,0 0 0 0 0,0-1 0 0 0,-1 1 1 0 0,1 0-1 0 0,0 0 0 0 0,0 0 1 0 0,0 0-1 0 0,0 0 0 0 0,0 0 0 0 0,0 0 1 0 0,0 0-1 0 0,0 1 0 0 0,0-1 0 0 0,0 0 1 0 0,0 1-1 0 0,0-1 0 0 0,-2 2 1 0 0,0 3 33 0 0,-1 1 0 0 0,1 0 1 0 0,1 0-1 0 0,-1 0 1 0 0,1 1-1 0 0,0-1 0 0 0,1 0 1 0 0,-1 1-1 0 0,1-1 1 0 0,1 1-1 0 0,-1 12 1 0 0,1-13 16 0 0,0-1 1 0 0,1 1-1 0 0,-1-1 1 0 0,1 1-1 0 0,0-1 1 0 0,1 1-1 0 0,-1-1 1 0 0,1 0 0 0 0,0 0-1 0 0,1 1 1 0 0,-1-2-1 0 0,1 1 1 0 0,0 0-1 0 0,6 7 1 0 0,-7-10-112 0 0,0 0 0 0 0,0-1-1 0 0,0 1 1 0 0,0-1 0 0 0,0 0 0 0 0,1 0 0 0 0,-1 0 0 0 0,0 0 0 0 0,0 0-1 0 0,1 0 1 0 0,-1 0 0 0 0,1-1 0 0 0,-1 1 0 0 0,1-1 0 0 0,-1 0 0 0 0,1 0-1 0 0,-1 0 1 0 0,1 0 0 0 0,-1 0 0 0 0,1 0 0 0 0,-1-1 0 0 0,0 1 0 0 0,1-1-1 0 0,-1 0 1 0 0,1 0 0 0 0,-1 0 0 0 0,0 0 0 0 0,0 0 0 0 0,0 0 0 0 0,1-1-1 0 0,-1 1 1 0 0,0 0 0 0 0,-1-1 0 0 0,1 0 0 0 0,0 0 0 0 0,0 1 0 0 0,-1-1-1 0 0,2-3 1 0 0,0 0-49 0 0,-1 0-1 0 0,0 0 0 0 0,0 0 1 0 0,0-1-1 0 0,-1 1 1 0 0,0 0-1 0 0,0-1 0 0 0,0 0 1 0 0,-1 1-1 0 0,1-1 0 0 0,-2 1 1 0 0,1-1-1 0 0,-1-6 1 0 0,-1 3 16 0 0,1 1 1 0 0,-1-1 0 0 0,-1 0 0 0 0,0 1-1 0 0,0-1 1 0 0,0 1 0 0 0,-7-10 0 0 0,9 16 65 0 0,-1 0 0 0 0,1 0 0 0 0,-1 1 0 0 0,1-1 1 0 0,-1 0-1 0 0,0 1 0 0 0,0 0 0 0 0,-2-2 0 0 0,3 2 50 0 0,-1 0-1 0 0,0 0 1 0 0,1 0-1 0 0,-1-1 1 0 0,1 1 0 0 0,0-1-1 0 0,-1 1 1 0 0,1-1-1 0 0,0 1 1 0 0,-1-3-1 0 0,-1-1 171 0 0,1 0 688 0 0,0 8-438 0 0,2-3-459 0 0,0 1-1 0 0,0-1 1 0 0,0 1-1 0 0,0-1 1 0 0,0 1-1 0 0,1-1 1 0 0,-1 1-1 0 0,0-1 1 0 0,0 1-1 0 0,1-1 1 0 0,-1 0-1 0 0,0 1 1 0 0,1-1 0 0 0,-1 0-1 0 0,0 1 1 0 0,1-1-1 0 0,-1 0 1 0 0,0 1-1 0 0,1-1 1 0 0,-1 0-1 0 0,1 1 1 0 0,-1-1-1 0 0,1 0 1 0 0,-1 0-1 0 0,1 1 1 0 0,12 4 444 0 0,11 3 754 0 0,7 3-910 0 0,-5-3-572 0 0,-25-7 193 0 0,1 0 0 0 0,-1 0-1 0 0,1-1 1 0 0,-1 1 0 0 0,1 0 0 0 0,0-1-1 0 0,-1 0 1 0 0,1 1 0 0 0,0-1 0 0 0,-1 0-1 0 0,1 1 1 0 0,0-1 0 0 0,-1 0 0 0 0,1 0-1 0 0,0-1 1 0 0,0 1 0 0 0,-1 0 0 0 0,1-1-1 0 0,0 1 1 0 0,-1-1 0 0 0,1 1 0 0 0,0-1-1 0 0,-1 1 1 0 0,1-1 0 0 0,1-2 0 0 0,6-2-1390 0 0,-2 0-310 0 0</inkml:trace>
  <inkml:trace contextRef="#ctx0" brushRef="#br0" timeOffset="33207.22">6088 394 23039 0 0,'-3'3'37'0'0,"-9"10"1650"0"0,12-13-1667 0 0,0 0 1 0 0,0 0-1 0 0,0 1 0 0 0,-1-1 0 0 0,1 0 0 0 0,0 1 0 0 0,0-1 0 0 0,0 0 0 0 0,0 1 0 0 0,0-1 0 0 0,0 1 1 0 0,-1-1-1 0 0,1 0 0 0 0,0 1 0 0 0,0-1 0 0 0,0 0 0 0 0,0 1 0 0 0,0-1 0 0 0,1 0 0 0 0,-1 1 0 0 0,0-1 1 0 0,0 0-1 0 0,0 1 0 0 0,0-1 0 0 0,0 0 0 0 0,0 1 0 0 0,1-1 0 0 0,-1 0 0 0 0,0 1 0 0 0,0-1 0 0 0,0 0 0 0 0,1 1 1 0 0,-1-1-1 0 0,0 0 0 0 0,0 0 0 0 0,1 1 0 0 0,-1-1 0 0 0,0 0 0 0 0,1 0 0 0 0,0 0-20 0 0,0 1 0 0 0,0-1 0 0 0,0-1 0 0 0,0 1 0 0 0,0 0 0 0 0,0 0 0 0 0,0 0 0 0 0,-1 0 0 0 0,1-1 0 0 0,0 1 0 0 0,0 0 0 0 0,0-1 0 0 0,0 1 0 0 0,0-1 0 0 0,-1 1 0 0 0,1-1 0 0 0,0 1 0 0 0,0-1 0 0 0,-1 0 0 0 0,1 1 0 0 0,1-2 0 0 0,2-2 0 0 0,8-3 264 0 0,0 0 0 0 0,0 0 0 0 0,1 1 0 0 0,0 0 0 0 0,22-5 0 0 0,74-14 2137 0 0,-85 21-2554 0 0,37-7-939 0 0,-30 7-304 0 0</inkml:trace>
  <inkml:trace contextRef="#ctx0" brushRef="#br0" timeOffset="35568.36">6898 636 17935 0 0,'0'0'407'0'0,"0"0"60"0"0,0 0 23 0 0,0 0-51 0 0,-1 6 1126 0 0,0 8 331 0 0,1-13-1847 0 0,0-1 0 0 0,1 1 0 0 0,-1 0 0 0 0,0 0 0 0 0,0 0 0 0 0,1-1 0 0 0,-1 1 0 0 0,1 0 0 0 0,-1 0 0 0 0,0-1 0 0 0,1 1 0 0 0,0 0 0 0 0,-1-1 0 0 0,1 1 0 0 0,-1 0 0 0 0,1-1 0 0 0,0 1 0 0 0,-1-1 0 0 0,1 1-1 0 0,0-1 1 0 0,-1 0 0 0 0,1 1 0 0 0,0-1 0 0 0,0 0 0 0 0,0 1 0 0 0,-1-1 0 0 0,1 0 0 0 0,0 0 0 0 0,0 0 0 0 0,0 1 0 0 0,0-1 0 0 0,0 0 0 0 0,-1 0 0 0 0,1-1 0 0 0,0 1 0 0 0,0 0 0 0 0,1 0 0 0 0,2-1 35 0 0,-1 0 1 0 0,1 0-1 0 0,0 0 1 0 0,-1-1 0 0 0,7-2-1 0 0,3-4-84 0 0,-1 0 0 0 0,-1-1 0 0 0,1 0 0 0 0,-1-1 0 0 0,-1 0 0 0 0,0 0 0 0 0,13-18 0 0 0,-15 16-92 0 0,-1 0 1 0 0,0 0-1 0 0,-1 0 0 0 0,0-1 0 0 0,-1 0 0 0 0,4-16 1 0 0,15-84-527 0 0,-19 84 470 0 0,-5 28 148 0 0,17-109-668 0 0,-14 85 519 0 0,-2 0 0 0 0,-1-37 1 0 0,-1 60 143 0 0,-3-27-151 0 0,4 28 149 0 0,0 0 0 0 0,0-1 1 0 0,-1 1-1 0 0,1 0 0 0 0,-1-1 0 0 0,1 1 0 0 0,-1 0 0 0 0,1 0 0 0 0,-1-1 0 0 0,0 1 0 0 0,0 0 0 0 0,0 0 0 0 0,1 0 0 0 0,-1 0 0 0 0,0 0 0 0 0,0 0 0 0 0,-3-1 0 0 0,4 2 7 0 0,-1 0 0 0 0,1 0 0 0 0,-1 0 0 0 0,1 0 0 0 0,-1 0 0 0 0,1 0 0 0 0,-1 0 0 0 0,1 0 0 0 0,-1 1 0 0 0,1-1 0 0 0,-1 0 0 0 0,1 0 0 0 0,-1 1 0 0 0,1-1 0 0 0,-1 0 0 0 0,1 1 0 0 0,-1-1 0 0 0,1 0 0 0 0,-1 1 0 0 0,1-1 0 0 0,0 1 0 0 0,-1-1 0 0 0,1 0 0 0 0,0 1 0 0 0,0-1 0 0 0,-1 1 0 0 0,1-1 0 0 0,0 1 0 0 0,0-1 0 0 0,-1 1 0 0 0,1 0 0 0 0,0 0 0 0 0,-7 19 0 0 0,7-19 0 0 0,-21 82 984 0 0,3 0 0 0 0,-13 166 0 0 0,31-233-874 0 0,0 0 0 0 0,1 0-1 0 0,3 19 1 0 0,-2-22-87 0 0,1 0 0 0 0,6 14 0 0 0,-8-25-31 0 0,0 1 0 0 0,0-1-1 0 0,0 0 1 0 0,0 1 0 0 0,0-1 0 0 0,1 0-1 0 0,-1 0 1 0 0,1 0 0 0 0,0 0-1 0 0,0 0 1 0 0,-1 0 0 0 0,5 2 0 0 0,-5-3-9 0 0,0 0 1 0 0,1-1 0 0 0,-1 1 0 0 0,1-1 0 0 0,-1 1 0 0 0,0-1 0 0 0,1 0 0 0 0,-1 1-1 0 0,1-1 1 0 0,-1 0 0 0 0,1 0 0 0 0,-1 0 0 0 0,1 0 0 0 0,-1 0 0 0 0,1-1 0 0 0,-1 1-1 0 0,0 0 1 0 0,1-1 0 0 0,-1 1 0 0 0,1-1 0 0 0,-1 1 0 0 0,0-1 0 0 0,3-1 0 0 0,13-9-19 0 0,1-1 1 0 0,28-25 0 0 0,2-2-5 0 0,-17 12-569 0 0,-25 21 393 0 0,0 0 0 0 0,1 1 0 0 0,-1-1 0 0 0,1 2 0 0 0,12-8 0 0 0,-19 12 196 0 0,1 0 0 0 0,-1 0 1 0 0,0 0-1 0 0,1 0 0 0 0,-1-1 1 0 0,1 1-1 0 0,-1 0 0 0 0,1 0 1 0 0,-1 0-1 0 0,1 0 1 0 0,-1 0-1 0 0,1 0 0 0 0,-1 0 1 0 0,1 0-1 0 0,-1 0 0 0 0,1 0 1 0 0,-1 1-1 0 0,1-1 0 0 0,-1 0 1 0 0,1 0-1 0 0,-1 0 0 0 0,1 1 1 0 0,-1-1-1 0 0,0 0 1 0 0,1 0-1 0 0,0 1 0 0 0,7 14-104 0 0,-6-11 182 0 0,-1 1 0 0 0,0 0 0 0 0,0 0 0 0 0,1 9 0 0 0,-6 23 491 0 0,1-12 137 0 0,3-7-662 0 0,7-45-1393 0 0,-7 26 1264 0 0,0 1 0 0 0,2-16-81 0 0,-3-11 181 0 0,-8-52 0 0 0,9 79 21 0 0,0-1 1 0 0,0 0 0 0 0,0 1-1 0 0,0-1 1 0 0,0 1-1 0 0,0-1 1 0 0,0 1-1 0 0,0-1 1 0 0,-1 1-1 0 0,1-1 1 0 0,0 1-1 0 0,0-1 1 0 0,-1 1-1 0 0,1-1 1 0 0,0 1-1 0 0,-1-1 1 0 0,1 1-1 0 0,0-1 1 0 0,-1 1-1 0 0,1-1 1 0 0,-1 1-1 0 0,1 0 1 0 0,0-1-1 0 0,-1 1 1 0 0,1 0-1 0 0,-1 0 1 0 0,1-1-1 0 0,-1 1 1 0 0,0 0-1 0 0,1 0 1 0 0,-1 0 0 0 0,1-1-1 0 0,-1 1 1 0 0,1 0-1 0 0,-1 0 1 0 0,1 0-1 0 0,-1 0 1 0 0,0 0-1 0 0,1 0 1 0 0,-1 0-1 0 0,1 0 1 0 0,-1 0-1 0 0,1 1 1 0 0,-1-1-1 0 0,0 0 1 0 0,1 0-1 0 0,-1 0 1 0 0,1 1-1 0 0,-1-1 1 0 0,1 0-1 0 0,-1 1 1 0 0,1-1-1 0 0,0 0 1 0 0,-1 1-1 0 0,1-1 1 0 0,-1 1-1 0 0,1 0 1 0 0,-10 11 271 0 0,2 0 1 0 0,0 2-1 0 0,0-1 1 0 0,1 1-1 0 0,1 0 1 0 0,-7 20-1 0 0,11-27-187 0 0,0 0-1 0 0,1 0 1 0 0,-1 0 0 0 0,2 0-1 0 0,-1 0 1 0 0,1 0-1 0 0,0 0 1 0 0,0 0-1 0 0,1 0 1 0 0,0 0 0 0 0,0 0-1 0 0,1 0 1 0 0,-1 0-1 0 0,2-1 1 0 0,-1 1 0 0 0,5 7-1 0 0,-7-13-115 0 0,1 1-1 0 0,-1-1 1 0 0,1 0 0 0 0,0 0-1 0 0,0 0 1 0 0,0 0-1 0 0,0 0 1 0 0,0 0 0 0 0,0 0-1 0 0,0 0 1 0 0,0-1 0 0 0,0 1-1 0 0,0 0 1 0 0,0 0-1 0 0,0-1 1 0 0,1 1 0 0 0,-1-1-1 0 0,0 1 1 0 0,1-1-1 0 0,-1 0 1 0 0,0 1 0 0 0,1-1-1 0 0,-1 0 1 0 0,0 0-1 0 0,1 0 1 0 0,-1 0 0 0 0,0 0-1 0 0,1 0 1 0 0,-1 0 0 0 0,0-1-1 0 0,1 1 1 0 0,-1 0-1 0 0,0-1 1 0 0,0 1 0 0 0,2-2-1 0 0,0 1-69 0 0,0 0-1 0 0,0-1 0 0 0,-1 0 0 0 0,1 0 1 0 0,-1 0-1 0 0,1 0 0 0 0,-1 0 0 0 0,1 0 1 0 0,-1 0-1 0 0,0-1 0 0 0,0 1 1 0 0,0-1-1 0 0,2-5 0 0 0,2-5-235 0 0,-1-1 1 0 0,-1 0-1 0 0,0 0 0 0 0,0-1 1 0 0,1-23-1 0 0,-4 26 131 0 0,0-1 0 0 0,-2 1 0 0 0,-2-25 0 0 0,3 36 198 0 0,0 0 1 0 0,-1-1-1 0 0,1 1 1 0 0,0-1-1 0 0,-1 1 1 0 0,1 0-1 0 0,-1-1 1 0 0,1 1 0 0 0,-1 0-1 0 0,1 0 1 0 0,-1 0-1 0 0,0-1 1 0 0,0 1-1 0 0,0 0 1 0 0,0 0-1 0 0,0 0 1 0 0,0 0-1 0 0,-1-1 1 0 0,-13 12 989 0 0,14-10-967 0 0,1 0 0 0 0,-1 0 0 0 0,1 0 0 0 0,-1 0 0 0 0,1 0 0 0 0,-1 0 1 0 0,1 0-1 0 0,-1 1 0 0 0,1-1 0 0 0,-1 0 0 0 0,1 0 0 0 0,-1 1 0 0 0,1-1 1 0 0,-1 0-1 0 0,1 1 0 0 0,-1-1 0 0 0,1 0 0 0 0,0 1 0 0 0,-1-1 0 0 0,1 1 1 0 0,0-1-1 0 0,-1 0 0 0 0,1 1 0 0 0,0-1 0 0 0,-1 1 0 0 0,1-1 0 0 0,0 1 1 0 0,0-1-1 0 0,0 1 0 0 0,-1 0 0 0 0,1-1 0 0 0,0 1 0 0 0,0-1 0 0 0,0 1 1 0 0,0-1-1 0 0,0 1 0 0 0,0-1 0 0 0,0 1 0 0 0,0-1 0 0 0,0 1 0 0 0,1-1 1 0 0,-1 1-1 0 0,0 0 0 0 0,0-1 0 0 0,0 1 0 0 0,1 0 0 0 0,-1-1 24 0 0,1 1 0 0 0,-1 0-1 0 0,1 0 1 0 0,0 0 0 0 0,-1 0-1 0 0,1-1 1 0 0,0 1 0 0 0,0 0 0 0 0,-1-1-1 0 0,1 1 1 0 0,0 0 0 0 0,0-1-1 0 0,0 1 1 0 0,0-1 0 0 0,0 0-1 0 0,0 1 1 0 0,0-1 0 0 0,0 0 0 0 0,0 1-1 0 0,0-1 1 0 0,0 0 0 0 0,1 0-1 0 0,0 0-54 0 0,0 1 0 0 0,0 0 0 0 0,0-1 0 0 0,0 1 0 0 0,0 0-1 0 0,0 0 1 0 0,2 1 0 0 0,-1 0-3 0 0,0 0-1 0 0,-1 0 1 0 0,1 0-1 0 0,0-1 1 0 0,0 0-1 0 0,-1 1 1 0 0,1-1-1 0 0,0 0 1 0 0,1 0-1 0 0,-1-1 1 0 0,0 1-1 0 0,0-1 1 0 0,0 1-1 0 0,0-1 1 0 0,4 0-1 0 0,5-1-143 0 0,1 0-1 0 0,20-6 0 0 0,1 1-573 0 0,-21 4 475 0 0,-1 1 0 0 0,1 1 0 0 0,0 0 0 0 0,15 2 0 0 0,-27-1 205 0 0,1-1 1 0 0,-1 1-1 0 0,0 0 0 0 0,1 0 1 0 0,-1 0-1 0 0,0 0 0 0 0,0 0 1 0 0,0 0-1 0 0,0 0 0 0 0,1 0 1 0 0,-1 0-1 0 0,-1 0 0 0 0,1 1 1 0 0,0-1-1 0 0,0 0 0 0 0,0 1 1 0 0,-1-1-1 0 0,1 1 0 0 0,-1-1 1 0 0,1 3-1 0 0,3 3 162 0 0,-4-6 9 0 0,1-1-105 0 0,0 0-1 0 0,0 1 1 0 0,0-1 0 0 0,-1 0-1 0 0,1 1 1 0 0,0-1-1 0 0,0 1 1 0 0,0-1 0 0 0,-1 1-1 0 0,1 0 1 0 0,0-1 0 0 0,-1 1-1 0 0,1 0 1 0 0,0 0 0 0 0,-1-1-1 0 0,1 1 1 0 0,-1 0 0 0 0,0 0-1 0 0,1 0 1 0 0,-1 0-1 0 0,1 0 1 0 0,-1-1 0 0 0,0 2-1 0 0,5 5-59 0 0,-5-7 29 0 0,1-1 1 0 0,-1 1-1 0 0,1-1 0 0 0,-1 1 1 0 0,1-1-1 0 0,-1 0 0 0 0,0 1 0 0 0,1-1 1 0 0,-1 0-1 0 0,0 1 0 0 0,0-1 1 0 0,0 0-1 0 0,1 1 0 0 0,-1-1 1 0 0,0 0-1 0 0,0 0 0 0 0,0-1-12 0 0,1 1 0 0 0,-1 0 0 0 0,0-1-1 0 0,0 1 1 0 0,0 0 0 0 0,0-1 0 0 0,0 1 0 0 0,0 0-1 0 0,0-1 1 0 0,-1 1 0 0 0,1 0 0 0 0,0-1 0 0 0,-1 1-1 0 0,1 0 1 0 0,-1 0 0 0 0,1 0 0 0 0,-1-1 0 0 0,0 1-1 0 0,1 0 1 0 0,-1 0 0 0 0,0 0 0 0 0,0 0-1 0 0,-1-1 1 0 0,-2-2-28 0 0,0 1-1 0 0,0 0 0 0 0,0 1 1 0 0,-9-5-1 0 0,-2-1-305 0 0,14 7 391 0 0,-1 0 0 0 0,0 0-1 0 0,0 0 1 0 0,0 0-1 0 0,0 0 1 0 0,0 0 0 0 0,0 1-1 0 0,0-1 1 0 0,0 1 0 0 0,0-1-1 0 0,0 1 1 0 0,0 0-1 0 0,0 0 1 0 0,0 0 0 0 0,0 0-1 0 0,-1 0 1 0 0,1 1 0 0 0,0-1-1 0 0,0 0 1 0 0,0 1-1 0 0,0 0 1 0 0,0-1 0 0 0,0 1-1 0 0,0 0 1 0 0,1 0-1 0 0,-1 0 1 0 0,0 0 0 0 0,0 1-1 0 0,1-1 1 0 0,-1 0 0 0 0,-2 3-1 0 0,0 0 106 0 0,-1 1-1 0 0,1 0 0 0 0,0 0 1 0 0,0 0-1 0 0,1 0 1 0 0,-1 0-1 0 0,1 1 0 0 0,0-1 1 0 0,-3 9-1 0 0,-1 17 367 0 0,6-24-374 0 0,0 0 0 0 0,1 1 0 0 0,0 0 0 0 0,2 13 0 0 0,-2-18-91 0 0,0 0 1 0 0,1 0 0 0 0,0 1 0 0 0,-1-1-1 0 0,2 0 1 0 0,-1 0 0 0 0,0 0 0 0 0,0 0-1 0 0,1 0 1 0 0,0 0 0 0 0,-1 0 0 0 0,1 0-1 0 0,0-1 1 0 0,0 1 0 0 0,1-1 0 0 0,-1 1-1 0 0,1-1 1 0 0,-1 0 0 0 0,1 0 0 0 0,0 0-1 0 0,-1 0 1 0 0,6 2 0 0 0,-5-4-42 0 0,0 1-1 0 0,0 0 1 0 0,-1-1 0 0 0,1 0 0 0 0,0 0 0 0 0,0 0-1 0 0,0 0 1 0 0,0 0 0 0 0,0 0 0 0 0,0-1 0 0 0,0 1 0 0 0,4-3-1 0 0,11 0-170 0 0,-16 3 133 0 0,0-1 0 0 0,0 0-1 0 0,-1 1 1 0 0,1-1 0 0 0,0 0 0 0 0,0 0 0 0 0,-1 0 0 0 0,1 0 0 0 0,0 0-1 0 0,-1 0 1 0 0,1 0 0 0 0,-1-1 0 0 0,0 1 0 0 0,1-1 0 0 0,-1 1 0 0 0,0-1 0 0 0,0 1-1 0 0,0-1 1 0 0,0 0 0 0 0,0 1 0 0 0,1-4 0 0 0,9-12-445 0 0,-8 12 325 0 0,1 0-1 0 0,-1 0 1 0 0,0-1-1 0 0,0 1 0 0 0,-1-1 1 0 0,0 0-1 0 0,0 0 1 0 0,0 0-1 0 0,-1 0 1 0 0,0 0-1 0 0,1-12 1 0 0,-2 13 40 0 0,1-1 0 0 0,-2 1 1 0 0,1-1-1 0 0,-1 1 0 0 0,1-1 1 0 0,-1 1-1 0 0,-4-10 0 0 0,-7-3 113 0 0,6 11 0 0 0,6 6 10 0 0,0 1-1 0 0,-1 0 1 0 0,1-1-1 0 0,0 1 1 0 0,0 0 0 0 0,0-1-1 0 0,-1 1 1 0 0,1 0-1 0 0,0-1 1 0 0,0 1-1 0 0,-1 0 1 0 0,1 0 0 0 0,0-1-1 0 0,-1 1 1 0 0,1 0-1 0 0,0 0 1 0 0,-1 0-1 0 0,1-1 1 0 0,0 1-1 0 0,-1 0 1 0 0,1 0 0 0 0,-1 0-1 0 0,1 0 1 0 0,0 0-1 0 0,-1 0 1 0 0,1 0-1 0 0,0 0 1 0 0,-1 0-1 0 0,1 0 1 0 0,-1 0 0 0 0,1 0-1 0 0,0 0 1 0 0,-1 0-1 0 0,1 0 1 0 0,0 0-1 0 0,-1 0 1 0 0,1 0-1 0 0,-1 1 1 0 0,1-1 0 0 0,0 0-1 0 0,-1 0 1 0 0,1 0-1 0 0,0 1 1 0 0,-1-1-1 0 0,1 0 1 0 0,0 0-1 0 0,0 1 1 0 0,-1-1 0 0 0,1 0-1 0 0,0 1 1 0 0,0-1-1 0 0,0 0 1 0 0,-1 1-1 0 0,1-1 1 0 0,0 1-1 0 0,-1-1 14 0 0,1 1 0 0 0,0 0 0 0 0,-1-1 0 0 0,1 1 1 0 0,-1-1-1 0 0,1 1 0 0 0,-1-1 0 0 0,1 1 0 0 0,-1-1 0 0 0,0 0 0 0 0,1 1 0 0 0,-1-1 0 0 0,0 0 0 0 0,1 1 0 0 0,-1-1 0 0 0,0 0 0 0 0,0 0 0 0 0,0 1 85 0 0,1 0 0 0 0,-1 0 0 0 0,1 0 0 0 0,-1-1 0 0 0,1 1 0 0 0,0 0 1 0 0,-1 0-1 0 0,1 0 0 0 0,0 0 0 0 0,0 0 0 0 0,-1 0 0 0 0,1-1 0 0 0,0 1 0 0 0,0 0 1 0 0,0 0-1 0 0,0 0 0 0 0,0 0 0 0 0,1 2 0 0 0,2 2-20 0 0,1 1-1 0 0,-1-1 0 0 0,1 0 1 0 0,8 8-1 0 0,-11-12-75 0 0,0 1 0 0 0,1-1 0 0 0,-1 0 0 0 0,1 0 0 0 0,-1 0-1 0 0,1 0 1 0 0,0 0 0 0 0,-1 0 0 0 0,1 0 0 0 0,0-1 0 0 0,0 1 0 0 0,0 0 0 0 0,-1-1 0 0 0,1 0-1 0 0,0 1 1 0 0,0-1 0 0 0,0 0 0 0 0,0 0 0 0 0,0 0 0 0 0,3 0 0 0 0,19-3 67 0 0,-21 3-85 0 0,1 0 0 0 0,0 0-1 0 0,-1-1 1 0 0,1 0 0 0 0,-1 1 0 0 0,1-1 0 0 0,-1 0 0 0 0,1 0 0 0 0,-1-1 0 0 0,5-1 0 0 0,6-6-106 0 0,-1 0 0 0 0,0-1 0 0 0,0-1 0 0 0,-1 0 0 0 0,11-12 0 0 0,-18 17 78 0 0,0-1 0 0 0,0 0 0 0 0,-1 0 0 0 0,0 0 1 0 0,0 0-1 0 0,-1-1 0 0 0,0 1 0 0 0,0-1 0 0 0,-1 0 0 0 0,0 0 1 0 0,0 0-1 0 0,0-8 0 0 0,4-93-672 0 0,-7 72 403 0 0,-1 0 0 0 0,-10-51 0 0 0,10 83 303 0 0,0-1 0 0 0,0 1 0 0 0,0 0 0 0 0,0 0 0 0 0,-1 0 0 0 0,-6-7 0 0 0,9 11 0 0 0,0 1 0 0 0,0 0 0 0 0,0 0 0 0 0,-1-1 0 0 0,1 1 0 0 0,0 0 0 0 0,0 0 0 0 0,0-1 0 0 0,-1 1 0 0 0,1 0 0 0 0,0 0 0 0 0,0 0 0 0 0,-1-1 0 0 0,1 1 0 0 0,0 0 0 0 0,-1 0 0 0 0,1 0 0 0 0,0 0 0 0 0,-1 0 0 0 0,1 0 0 0 0,0 0 0 0 0,0 0 0 0 0,-1 0 0 0 0,1 0 0 0 0,0 0 0 0 0,-1 0 0 0 0,1 0 0 0 0,0 0 0 0 0,-1 0 0 0 0,1 0 0 0 0,0 0 0 0 0,-1 0 0 0 0,1 0 0 0 0,0 0 0 0 0,-1 0 0 0 0,1 0 0 0 0,0 1 0 0 0,0-1 0 0 0,-1 0 0 0 0,1 0 0 0 0,0 0 0 0 0,0 1 0 0 0,-1-1 0 0 0,1 0 0 0 0,0 0 0 0 0,0 1 0 0 0,0-1 0 0 0,-1 0 0 0 0,1 0 0 0 0,0 1 0 0 0,0-1 0 0 0,0 0 0 0 0,0 1 0 0 0,0-1 0 0 0,-1 0 0 0 0,1 0 0 0 0,0 1 0 0 0,0 0 0 0 0,-6 19 0 0 0,0 32 747 0 0,2 59 0 0 0,2-45-244 0 0,-5 28 692 0 0,-9 45 66 0 0,-2 30 55 0 0,17-160-1192 0 0,0-3-83 0 0,0-1 1 0 0,1 0-1 0 0,0 0 1 0 0,0 0-1 0 0,0 0 0 0 0,1 1 1 0 0,-1-1-1 0 0,4 10 0 0 0,-4-15-42 0 0,0 0-1 0 0,0 0 1 0 0,0 0-1 0 0,0 0 1 0 0,1 1-1 0 0,-1-1 0 0 0,0 0 1 0 0,0 0-1 0 0,0 0 1 0 0,0 0-1 0 0,0 0 1 0 0,1 0-1 0 0,-1 0 1 0 0,0 0-1 0 0,0 0 0 0 0,0 0 1 0 0,0 0-1 0 0,1 0 1 0 0,-1 0-1 0 0,0 0 1 0 0,0 0-1 0 0,0 0 0 0 0,0 0 1 0 0,1 0-1 0 0,-1 0 1 0 0,0 0-1 0 0,0 0 1 0 0,0 0-1 0 0,0 0 1 0 0,1 0-1 0 0,-1 0 0 0 0,0 0 1 0 0,0 0-1 0 0,0 0 1 0 0,0 0-1 0 0,0 0 1 0 0,1 0-1 0 0,-1-1 1 0 0,0 1-1 0 0,0 0 0 0 0,0 0 1 0 0,0 0-1 0 0,0 0 1 0 0,0 0-1 0 0,0 0 1 0 0,1-1-1 0 0,-1 1 0 0 0,0 0 1 0 0,0 0-1 0 0,0 0 1 0 0,0 0-1 0 0,0-1 1 0 0,0 1-1 0 0,0 0 1 0 0,6-10-34 0 0,-5 9 34 0 0,5-12-119 0 0,-1-1 0 0 0,0 1 0 0 0,-1-1 0 0 0,0 0 0 0 0,2-18 1 0 0,-2 8-93 0 0,6-35-257 0 0,-6 33 253 0 0,1-1 0 0 0,9-28 0 0 0,-13 54 216 0 0,0-1 0 0 0,-1 0 0 0 0,1 0 0 0 0,0 0 0 0 0,0 1 0 0 0,0-1 0 0 0,0 0 0 0 0,0 1 0 0 0,0-1 0 0 0,0 1 0 0 0,1 0 0 0 0,-1-1 0 0 0,1 1 0 0 0,-1 0 0 0 0,1 0 0 0 0,-1 0 0 0 0,1-1 0 0 0,-1 2 0 0 0,3-2 0 0 0,-2 1 0 0 0,-1 1 0 0 0,1 0 0 0 0,-1 0 0 0 0,1 0 0 0 0,0 0 0 0 0,-1 0 0 0 0,1 0 0 0 0,-1 0 0 0 0,1 0 0 0 0,0 1 0 0 0,-1-1 0 0 0,1 0 0 0 0,-1 1 0 0 0,1 0 0 0 0,-1-1 0 0 0,0 1 0 0 0,1 0 0 0 0,-1 0 0 0 0,1 0 0 0 0,-1-1 0 0 0,0 1 0 0 0,0 1 0 0 0,2 0 0 0 0,7 7 0 0 0,-7-6 0 0 0,0-1 0 0 0,0 1 0 0 0,0 0 0 0 0,0 0 0 0 0,0 0 0 0 0,1 4 0 0 0,6 4 14 0 0,-9-9-5 0 0,0-1 0 0 0,1 0-1 0 0,-1 1 1 0 0,0-1 0 0 0,0 1 0 0 0,0 0-1 0 0,0-1 1 0 0,0 1 0 0 0,0 2-1 0 0,0 0-12 0 0,0-1-1 0 0,0 1 1 0 0,-1 0-1 0 0,0-1 1 0 0,1 1-1 0 0,-1 0 1 0 0,0-1-1 0 0,-1 1 1 0 0,1 0-1 0 0,-1-1 1 0 0,1 1-1 0 0,-1-1 1 0 0,0 1-1 0 0,-1-1 1 0 0,1 1-1 0 0,-3 4 1 0 0,-6 6-13 0 0,-22 22 17 0 0,28-31 0 0 0,4-4 0 0 0,-1 0 0 0 0,0 0 0 0 0,0 0 0 0 0,1 0 0 0 0,-1 0 0 0 0,0-1 0 0 0,0 1 0 0 0,0 0 0 0 0,0 0 0 0 0,0-1 0 0 0,-1 2 0 0 0,-1-3 0 0 0,3 1 0 0 0,1 0 0 0 0,-1 0 0 0 0,0 0 0 0 0,0 0 0 0 0,0 0 0 0 0,0-1 0 0 0,0 1 0 0 0,0 0 0 0 0,0 0 0 0 0,0 0 0 0 0,0 0 0 0 0,1 0 0 0 0,-1 0 0 0 0,0 0 0 0 0,0-1 0 0 0,0 1 0 0 0,0 0 0 0 0,0 0 0 0 0,0 0 0 0 0,1 0 0 0 0,-1 0 0 0 0,0 0 0 0 0,0 0 0 0 0,0 0 0 0 0,0 0 0 0 0,1 0 0 0 0,-1 0 0 0 0,0 0 0 0 0,0 0 0 0 0,0 0 0 0 0,0 0 0 0 0,0 0 0 0 0,1 0 0 0 0,-1 0 0 0 0,0 0 0 0 0,0 0 0 0 0,0 0 0 0 0,0 0 0 0 0,0 0 0 0 0,1 0 0 0 0,-1 0 0 0 0,0 1 0 0 0,0-1 0 0 0,0 0 0 0 0,6 2 0 0 0,6 5 0 0 0,11 3 0 0 0,-13-7 349 0 0,0 1 1 0 0,0 1-1 0 0,13 7 0 0 0,7 3 238 0 0,-18-9-1311 0 0,24 9 1829 0 0,-23-12-3853 0 0,1-1-3617 0 0,-1-2-3502 0 0</inkml:trace>
  <inkml:trace contextRef="#ctx0" brushRef="#br0" timeOffset="37064.76">8410 737 17679 0 0,'-15'27'1131'0'0,"7"-9"-58"0"0,8-17-902 0 0,0-1 0 0 0,-1 1-1 0 0,1-1 1 0 0,0 1-1 0 0,0-1 1 0 0,0 1 0 0 0,0-1-1 0 0,-1 1 1 0 0,1-1-1 0 0,0 1 1 0 0,0 0 0 0 0,0-1-1 0 0,0 1 1 0 0,0-1-1 0 0,0 1 1 0 0,1-1 0 0 0,-1 1-1 0 0,0-1 1 0 0,0 1-1 0 0,0-1 1 0 0,0 1 0 0 0,1-1-1 0 0,-1 1 1 0 0,0-1 0 0 0,1 1-1 0 0,-1 0-118 0 0,1-1 0 0 0,-1 0 0 0 0,1 0 0 0 0,-1 0 0 0 0,1 0 0 0 0,-1 0 0 0 0,1 0 0 0 0,0 0 0 0 0,-1 0 0 0 0,1 0 0 0 0,-1 0 0 0 0,1 0 0 0 0,-1 0 0 0 0,1 0 0 0 0,-1 0 0 0 0,1 0 0 0 0,-1-1 0 0 0,1 1 0 0 0,-1 0 0 0 0,1 0 0 0 0,-1-1 0 0 0,1 1 0 0 0,0-1 0 0 0,29-19 208 0 0,-6-2-232 0 0,-2-1 0 0 0,21-27 0 0 0,-38 45-63 0 0,0 0 0 0 0,1 0 0 0 0,-1 1 0 0 0,1 0 0 0 0,0 0 0 0 0,6-4 0 0 0,21-14-208 0 0,-33 21 209 0 0,0 1 0 0 0,1 0 0 0 0,-1 0-1 0 0,0-1 1 0 0,0 1 0 0 0,1 0 0 0 0,-1 0-1 0 0,0-1 1 0 0,0 1 0 0 0,1 0 0 0 0,-1 0 0 0 0,0 0-1 0 0,1 0 1 0 0,-1 0 0 0 0,0-1 0 0 0,1 1 0 0 0,-1 0-1 0 0,0 0 1 0 0,1 0 0 0 0,-1 0 0 0 0,0 0-1 0 0,1 0 1 0 0,-1 0 0 0 0,0 0 0 0 0,1 0 0 0 0,-1 0-1 0 0,0 0 1 0 0,1 0 0 0 0,-1 1 0 0 0,4 8-415 0 0,-6 16 1189 0 0,2-23-469 0 0,0 3 22 0 0,0-3-253 0 0,0 1 1 0 0,0-1 0 0 0,-1 1-1 0 0,1-1 1 0 0,-1 1-1 0 0,0-1 1 0 0,1 1-1 0 0,-2 2 1 0 0,1-5 212 0 0,-6 14 955 0 0,5-18-1161 0 0,1 1 1 0 0,0-1 0 0 0,0 1-1 0 0,0-1 1 0 0,0 1-1 0 0,1-1 1 0 0,0 0 0 0 0,-1-5-1 0 0,0-6-814 0 0,-2-3-84 0 0,3 13 780 0 0,0 0-1 0 0,-1 0 1 0 0,0 0 0 0 0,0 0 0 0 0,-1 1-1 0 0,1-1 1 0 0,-1 0 0 0 0,0 1 0 0 0,-4-7-1 0 0,6 10 83 0 0,-1 1 1 0 0,1 0-1 0 0,0-1 0 0 0,-1 1 0 0 0,1 0 1 0 0,0 0-1 0 0,-1-1 0 0 0,1 1 0 0 0,-1 0 1 0 0,1 0-1 0 0,-1 0 0 0 0,1-1 1 0 0,-1 1-1 0 0,1 0 0 0 0,-1 0 0 0 0,1 0 1 0 0,-1 0-1 0 0,1 0 0 0 0,0 0 0 0 0,-1 0 1 0 0,1 0-1 0 0,-1 0 0 0 0,1 0 0 0 0,-1 0 1 0 0,1 0-1 0 0,-1 1 0 0 0,1-1 0 0 0,-1 0 1 0 0,1 0-1 0 0,-1 0 0 0 0,1 1 0 0 0,0-1 1 0 0,-1 0-1 0 0,1 0 0 0 0,-1 1 0 0 0,-1 0-41 0 0,0 1 0 0 0,1-1 0 0 0,-1 0 0 0 0,1 1 0 0 0,-1-1 0 0 0,1 0 1 0 0,-2 4-1 0 0,-2 5 89 0 0,0 1 1 0 0,0-1 0 0 0,2 1-1 0 0,-1 0 1 0 0,1 0 0 0 0,1 1-1 0 0,0-1 1 0 0,0 0 0 0 0,2 1-1 0 0,-1 0 1 0 0,1-1 0 0 0,2 13 0 0 0,-2-22-71 0 0,0-1 1 0 0,0 0 0 0 0,1 0 0 0 0,-1 0 0 0 0,0 1 0 0 0,1-1-1 0 0,-1 0 1 0 0,1 0 0 0 0,-1 0 0 0 0,1 0 0 0 0,0 0 0 0 0,-1 1-1 0 0,1-1 1 0 0,0 0 0 0 0,0-1 0 0 0,-1 1 0 0 0,1 0 0 0 0,0 0 0 0 0,0 0-1 0 0,2 1 1 0 0,-2-2 1 0 0,0 1-1 0 0,1-1 0 0 0,-1 0 1 0 0,0 0-1 0 0,0 1 1 0 0,0-1-1 0 0,1 0 0 0 0,-1 0 1 0 0,0 0-1 0 0,0 0 1 0 0,1 0-1 0 0,-1 0 0 0 0,0-1 1 0 0,0 1-1 0 0,1 0 1 0 0,-1-1-1 0 0,0 1 0 0 0,0-1 1 0 0,0 1-1 0 0,0-1 1 0 0,0 1-1 0 0,0-1 0 0 0,0 0 1 0 0,0 0-1 0 0,0 1 1 0 0,0-1-1 0 0,0 0 0 0 0,0 0 1 0 0,1-1-1 0 0,12-16-330 0 0,-1 0 0 0 0,13-23 0 0 0,-22 34 238 0 0,0 0 0 0 0,0-1 0 0 0,-1 1 0 0 0,0-1 0 0 0,-1 0 0 0 0,1 0 0 0 0,-2 0 0 0 0,1 0 0 0 0,0-12 0 0 0,-3 10 601 0 0,-3 17 410 0 0,0 2-490 0 0,2-3-227 0 0,0 1 1 0 0,0-1-1 0 0,0 1 1 0 0,1-1-1 0 0,0 1 1 0 0,0-1-1 0 0,1 1 1 0 0,0-1-1 0 0,0 1 1 0 0,2 11-1 0 0,-1-15-186 0 0,-1 0 0 0 0,1 0-1 0 0,1 0 1 0 0,-1 0 0 0 0,0 0 0 0 0,1 0 0 0 0,-1 0-1 0 0,1-1 1 0 0,0 1 0 0 0,0 0 0 0 0,0-1-1 0 0,0 0 1 0 0,1 1 0 0 0,-1-1 0 0 0,0 0 0 0 0,1 0-1 0 0,5 3 1 0 0,-7-4-89 0 0,1 0 1 0 0,-1-1-1 0 0,1 1 1 0 0,0 0-1 0 0,-1-1 0 0 0,1 1 1 0 0,0-1-1 0 0,-1 1 0 0 0,1-1 1 0 0,0 0-1 0 0,-1 1 0 0 0,1-1 1 0 0,0 0-1 0 0,0 0 0 0 0,-1 0 1 0 0,1-1-1 0 0,0 1 0 0 0,-1 0 1 0 0,1-1-1 0 0,0 1 0 0 0,2-2 1 0 0,1 0 57 0 0,0-1 0 0 0,0 0 1 0 0,-1 0-1 0 0,1 0 1 0 0,-1-1-1 0 0,0 0 0 0 0,0 0 1 0 0,0 0-1 0 0,-1 0 0 0 0,1 0 1 0 0,-1-1-1 0 0,0 1 1 0 0,0-1-1 0 0,0 0 0 0 0,1-5 1 0 0,3-9-138 0 0,0 0 0 0 0,6-36 0 0 0,-8 34 252 0 0,4-30-260 0 0,4-94 0 0 0,-7 54-52 0 0,-2 59 200 0 0,-2 12-1 0 0,0 1 1 0 0,-1-1-1 0 0,-3-37 1 0 0,2 55-12 0 0,-1 0 0 0 0,1 0 0 0 0,-1-1 0 0 0,1 1 0 0 0,-1 0 0 0 0,0 0 0 0 0,-1-3 0 0 0,2 5 42 0 0,0 0 0 0 0,0 0 1 0 0,-1 0-1 0 0,1 0 0 0 0,0 0 0 0 0,0-1 1 0 0,0 1-1 0 0,0 0 0 0 0,0 0 0 0 0,0 0 1 0 0,0 0-1 0 0,0 0 0 0 0,0 0 1 0 0,0 0-1 0 0,0 0 0 0 0,-1 0 0 0 0,1 0 1 0 0,0 0-1 0 0,0 0 0 0 0,0 0 0 0 0,0 0 1 0 0,0 0-1 0 0,0 0 0 0 0,0 0 1 0 0,0 0-1 0 0,0 0 0 0 0,-1 0 0 0 0,1 0 1 0 0,0 0-1 0 0,0 0 0 0 0,0 0 0 0 0,0 0 1 0 0,0 0-1 0 0,0 0 0 0 0,0 0 1 0 0,0 0-1 0 0,0 0 0 0 0,0 0 0 0 0,-1 0 1 0 0,1 0-1 0 0,0 1 0 0 0,0-1 0 0 0,0 0 1 0 0,0 0-1 0 0,0 0 0 0 0,0 0 1 0 0,0 0-1 0 0,0 0 0 0 0,-4 11 221 0 0,-8 58-236 0 0,-2 70 0 0 0,6 0 1234 0 0,7-131-1118 0 0,1 117 1860 0 0,0-110-1698 0 0,2 0 0 0 0,0 0 1 0 0,1 0-1 0 0,0-1 0 0 0,1 1 0 0 0,8 16 0 0 0,-12-30-310 0 0,0 0-1 0 0,1 0 0 0 0,-1 0 0 0 0,1 0 1 0 0,-1 0-1 0 0,1 0 0 0 0,-1 0 0 0 0,1 0 0 0 0,-1-1 1 0 0,1 1-1 0 0,0 0 0 0 0,0 0 0 0 0,-1-1 1 0 0,1 1-1 0 0,0 0 0 0 0,0-1 0 0 0,0 1 0 0 0,0-1 1 0 0,0 1-1 0 0,0-1 0 0 0,0 0 0 0 0,0 1 1 0 0,0-1-1 0 0,0 0 0 0 0,0 0 0 0 0,0 1 0 0 0,2-1 1 0 0,6-3-3229 0 0,1-5-3557 0 0,-3 0-1245 0 0</inkml:trace>
  <inkml:trace contextRef="#ctx0" brushRef="#br0" timeOffset="37433.46">8692 474 24879 0 0,'-7'11'544'0'0,"5"-7"120"0"0,0 2 16 0 0,-1-1 24 0 0,3-5-568 0 0,0 0-136 0 0,5 0 0 0 0,4 2 0 0 0,0-2 0 0 0,5 0 0 0 0,0-2 0 0 0,5-5 0 0 0,2-3 0 0 0,2-2 0 0 0,0-1 0 0 0,5 3-7344 0 0,0-4-1495 0 0</inkml:trace>
  <inkml:trace contextRef="#ctx0" brushRef="#br0" timeOffset="39382.53">9322 761 21191 0 0,'-2'-21'2400'0'0,"2"21"-2029"0"0,0 0 117 0 0,0 0 21 0 0,0 0 3 0 0,1 0-381 0 0,1 0-1 0 0,-1-1 0 0 0,1 1 1 0 0,-1 0-1 0 0,1-1 0 0 0,-1 1 1 0 0,1-1-1 0 0,-1 0 1 0 0,1 1-1 0 0,-1-1 0 0 0,0 0 1 0 0,1 0-1 0 0,-1 0 0 0 0,0 0 1 0 0,2-1-1 0 0,15-19-986 0 0,-14 15 1106 0 0,1-1-252 0 0,-1 0-1 0 0,0 0 1 0 0,-1-1-1 0 0,1 1 1 0 0,2-11-1 0 0,9-21 185 0 0,-10 30-52 0 0,-2 0 0 0 0,5-15 0 0 0,2-6-432 0 0,23-72-2209 0 0,-14 35 1867 0 0,3-6 168 0 0,-24 97 476 0 0,-25 84 609 0 0,-46 222 2841 0 0,72-300-3142 0 0,1-29-301 0 0,0 1 1 0 0,0 0-1 0 0,0 0 1 0 0,1-1 0 0 0,-1 1-1 0 0,1 0 1 0 0,-1 0-1 0 0,1-1 1 0 0,0 1-1 0 0,0-1 1 0 0,0 1-1 0 0,0-1 1 0 0,0 1 0 0 0,2 2-1 0 0,-2-4-13 0 0,-1 1 0 0 0,1-1 0 0 0,0 0 0 0 0,-1 0 0 0 0,1 0 0 0 0,0 1 0 0 0,0-1 0 0 0,-1 0 0 0 0,1 0 0 0 0,0 0 0 0 0,0 0 0 0 0,-1 0 0 0 0,1 0 0 0 0,0-1 0 0 0,0 1 0 0 0,-1 0 0 0 0,1 0 0 0 0,0 0 0 0 0,-1-1 0 0 0,1 1 0 0 0,0 0 0 0 0,-1-1 0 0 0,1 1 1 0 0,0 0-1 0 0,-1-1 0 0 0,1 1 0 0 0,-1-1 0 0 0,1 1 0 0 0,-1-1 0 0 0,1 1 0 0 0,-1-1 0 0 0,1 0 0 0 0,18-21-286 0 0,-18 21 285 0 0,36-53-815 0 0,-2-2-1 0 0,-2-1 1 0 0,-3-1 0 0 0,25-71-1 0 0,-47 109 623 0 0,12-32 125 0 0,21-81 0 0 0,-39 121 428 0 0,-2 10 85 0 0,-2 7-175 0 0,-23 125 1041 0 0,12-73-1245 0 0,-3-1 0 0 0,-43 102-1 0 0,54-145-58 0 0,2 0 0 0 0,-1 0 0 0 0,2 0 0 0 0,-2 23 0 0 0,3-34 0 0 0,1-1 0 0 0,0 0 0 0 0,0-1 0 0 0,0 1 0 0 0,0 0 0 0 0,-1 0 0 0 0,1 0 0 0 0,0 0 0 0 0,0-1 0 0 0,1 1 0 0 0,-1 0 0 0 0,0 0 0 0 0,0 0 0 0 0,0 0-1 0 0,0-1 1 0 0,1 1 0 0 0,-1 0 0 0 0,0 0 0 0 0,1 0 0 0 0,-1-1 0 0 0,1 1 0 0 0,-1 0 0 0 0,1-1 0 0 0,0 2 0 0 0,0-2 0 0 0,0 1 0 0 0,0-1 0 0 0,-1 0-1 0 0,1 0 1 0 0,0 0 0 0 0,0 0 0 0 0,0 0 0 0 0,-1 0 0 0 0,1 0 0 0 0,0 0-1 0 0,0-1 1 0 0,0 1 0 0 0,-1 0 0 0 0,1 0 0 0 0,0-1 0 0 0,0 1 0 0 0,-1 0 0 0 0,1-1-1 0 0,1 0 1 0 0,4-3-1 0 0,0-1 0 0 0,0 1 0 0 0,10-12 0 0 0,21-26-141 0 0,40-60-1 0 0,-65 88 235 0 0,3-6-347 0 0,-14 19 118 0 0,-1 1 53 0 0,-3 21 475 0 0,-3 9-215 0 0,3-19-141 0 0,1-1 1 0 0,1 0-1 0 0,-2 17 1 0 0,3-24 48 0 0,1 0 0 0 0,-1 0 0 0 0,0 0 0 0 0,1 0 0 0 0,-1 0 0 0 0,1 0 0 0 0,0 0-1 0 0,0 0 1 0 0,0 0 0 0 0,1-1 0 0 0,-1 1 0 0 0,1-1 0 0 0,-1 1 0 0 0,1-1 0 0 0,0 1 0 0 0,0-1 0 0 0,2 3 0 0 0,-2-4-60 0 0,-1 0 1 0 0,1 0 0 0 0,-1 0-1 0 0,1 0 1 0 0,0 0-1 0 0,0 0 1 0 0,-1-1 0 0 0,1 1-1 0 0,0-1 1 0 0,0 1-1 0 0,0-1 1 0 0,0 0 0 0 0,0 1-1 0 0,-1-1 1 0 0,1 0 0 0 0,0 0-1 0 0,3-1 1 0 0,-2 1-179 0 0,1-1 0 0 0,-1 1 0 0 0,1-1 0 0 0,-1 0 0 0 0,0 0 0 0 0,0-1 0 0 0,1 1 0 0 0,4-4 0 0 0,11-6-114 0 0,-15 9 234 0 0,-1 0 0 0 0,1 0 0 0 0,0 0 0 0 0,-1-1 0 0 0,1 1 0 0 0,-1-1 0 0 0,0 0 0 0 0,0 0 0 0 0,5-7 0 0 0,-2 2-28 0 0,0-1 0 0 0,-1 0-1 0 0,0 0 1 0 0,0 0 0 0 0,-1-1 0 0 0,0 0-1 0 0,-1 1 1 0 0,0-2 0 0 0,0 1 0 0 0,-1 0-1 0 0,-1 0 1 0 0,1-14 0 0 0,-2 24 44 0 0,0-1 1 0 0,0 1-1 0 0,0 0 0 0 0,1-1 0 0 0,-1 1 1 0 0,0 0-1 0 0,0-1 0 0 0,0 1 1 0 0,0 0-1 0 0,0-1 0 0 0,0 1 1 0 0,0 0-1 0 0,-1-1 0 0 0,1 1 0 0 0,0 0 1 0 0,0-1-1 0 0,0 1 0 0 0,0 0 1 0 0,0-1-1 0 0,0 1 0 0 0,-1 0 1 0 0,1-1-1 0 0,0 1 0 0 0,0 0 0 0 0,0 0 1 0 0,-1-1-1 0 0,1 1 0 0 0,0 0 1 0 0,-1 0-1 0 0,1 0 0 0 0,0-1 1 0 0,0 1-1 0 0,-1 0 0 0 0,1 0 1 0 0,0 0-1 0 0,-1 0 0 0 0,1 0 0 0 0,0-1 1 0 0,-1 1-1 0 0,1 0 0 0 0,0 0 1 0 0,-1 0-1 0 0,1 0 0 0 0,0 0 1 0 0,-1 0-1 0 0,1 0 0 0 0,0 0 0 0 0,-1 0 1 0 0,-19 11-398 0 0,11-6 786 0 0,7-3-235 0 0,-1 0 0 0 0,1 0 0 0 0,-1 0 0 0 0,1 0 0 0 0,0 1 0 0 0,0-1 0 0 0,0 1 0 0 0,0-1 0 0 0,1 1 0 0 0,-4 5 0 0 0,-12 33 53 0 0,14-33-210 0 0,0 1 283 0 0,0 0-1 0 0,0 0 1 0 0,1 1-1 0 0,0-1 0 0 0,1 1 1 0 0,-1 18-1 0 0,2-25-185 0 0,0 0-1 0 0,0-1 1 0 0,1 1-1 0 0,-1 0 1 0 0,0-1 0 0 0,1 1-1 0 0,0 0 1 0 0,0-1-1 0 0,0 1 1 0 0,0-1-1 0 0,0 0 1 0 0,0 1-1 0 0,1-1 1 0 0,-1 0-1 0 0,1 1 1 0 0,0-1-1 0 0,-1 0 1 0 0,1 0-1 0 0,0-1 1 0 0,0 1-1 0 0,0 0 1 0 0,0-1-1 0 0,1 1 1 0 0,-1-1-1 0 0,0 1 1 0 0,1-1 0 0 0,-1 0-1 0 0,1 0 1 0 0,3 1-1 0 0,-2-1-110 0 0,0 0-1 0 0,0 0 1 0 0,0 0-1 0 0,0 0 1 0 0,0-1 0 0 0,1 1-1 0 0,-1-1 1 0 0,0 0-1 0 0,1-1 1 0 0,-1 1 0 0 0,0-1-1 0 0,0 0 1 0 0,0 0 0 0 0,0 0-1 0 0,0 0 1 0 0,0-1-1 0 0,0 1 1 0 0,0-1 0 0 0,6-4-1 0 0,-6 4-609 0 0,1-1-1 0 0,-1 0 1 0 0,0 0 0 0 0,1-1 0 0 0,-1 1-1 0 0,-1-1 1 0 0,7-7 0 0 0,2-6-8124 0 0</inkml:trace>
  <inkml:trace contextRef="#ctx0" brushRef="#br0" timeOffset="39790.99">9347 396 23039 0 0,'-27'35'2315'0'0,"27"-35"-2305"0"0,-1 0 0 0 0,1 1-1 0 0,0-1 1 0 0,0 0 0 0 0,-1 1 0 0 0,1-1 0 0 0,0 1 0 0 0,0-1 0 0 0,0 0 0 0 0,0 1-1 0 0,-1-1 1 0 0,1 1 0 0 0,0-1 0 0 0,0 0 0 0 0,0 1 0 0 0,0-1 0 0 0,0 1-1 0 0,0-1 1 0 0,0 0 0 0 0,0 1 0 0 0,0-1 0 0 0,0 1 0 0 0,0-1 0 0 0,1 1 0 0 0,-1-1-1 0 0,0 0 1 0 0,0 1 0 0 0,0-1 0 0 0,0 0 0 0 0,1 1 0 0 0,-1-1 0 0 0,0 1-1 0 0,0-1 1 0 0,1 0 0 0 0,-1 0 0 0 0,0 1 0 0 0,1-1 0 0 0,-1 0 0 0 0,0 1-1 0 0,1-1 1 0 0,-1 0 0 0 0,0 0 0 0 0,1 0 0 0 0,-1 1 0 0 0,1-1 0 0 0,16 5 680 0 0,-11-5-529 0 0,1 0 1 0 0,0-1 0 0 0,-1 1-1 0 0,0-1 1 0 0,1-1-1 0 0,7-1 1 0 0,39-17-213 0 0,-20 8 88 0 0,43-11-1433 0 0,117-20-1 0 0,-151 36 374 0 0</inkml:trace>
  <inkml:trace contextRef="#ctx0" brushRef="#br0" timeOffset="42911.44">10438 776 13824 0 0,'-3'-22'517'0'0,"2"19"-375"0"0,1-1-1 0 0,-1 1 1 0 0,1 0 0 0 0,-1-1-1 0 0,1 1 1 0 0,0-1 0 0 0,1-3-1 0 0,-1 5 305 0 0,0 1 0 0 0,0-1-1 0 0,1 1 1 0 0,-1-1-1 0 0,1 1 1 0 0,-1-1 0 0 0,1 1-1 0 0,-1 0 1 0 0,1-1 0 0 0,0 1-1 0 0,0 0 1 0 0,0-1 0 0 0,0 1-1 0 0,0 0 1 0 0,0 0 0 0 0,0 0-1 0 0,0 0 1 0 0,2-2 0 0 0,0 0-461 0 0,67-57 1655 0 0,-12 9-1323 0 0,-16 16 1249 0 0,-33 28-1427 0 0,7 0-110 0 0,-7 4-40 0 0,-3 0 19 0 0,0 2 73 0 0,-5 1-139 0 0,0 0-1 0 0,0 1 0 0 0,0-1 1 0 0,0 1-1 0 0,0-1 1 0 0,-1 1-1 0 0,1-1 0 0 0,0 1 1 0 0,0 0-1 0 0,0-1 1 0 0,0 1-1 0 0,-1 0 0 0 0,1 0 1 0 0,0-1-1 0 0,-1 1 1 0 0,1 0-1 0 0,-1 0 0 0 0,1 0 1 0 0,-1 0-1 0 0,1 0 1 0 0,-1 0-1 0 0,0 0 0 0 0,1 0 1 0 0,-1 1-1 0 0,0 7-13 0 0,-1-1 0 0 0,0 1-1 0 0,0-1 1 0 0,-4 10 0 0 0,0-2 10 0 0,0-1 0 0 0,-1 0 1 0 0,-9 16-1 0 0,-16 39 62 0 0,30-63 256 0 0,5-7 304 0 0,-2 0-481 0 0,-1-1 1 0 0,0 1-1 0 0,1-1 0 0 0,-1 0 0 0 0,0 0 0 0 0,1 0 1 0 0,-1 0-1 0 0,0 0 0 0 0,1-1 0 0 0,9-11-219 0 0,4-6 233 0 0,-3 3-242 0 0,1 1 0 0 0,22-21 1 0 0,-17 20-564 0 0,1-1 435 0 0,39-27-1 0 0,-45 31 160 0 0,-2 1 117 0 0,-3 8 151 0 0,-2-2-198 0 0,-2 1-245 0 0,-2 9-259 0 0,-3-5-128 0 0,-2 3 417 0 0,-3 4 614 0 0,-4 11 255 0 0,-2 10-83 0 0,9-18-382 0 0,-1 0-1 0 0,-9 15 0 0 0,13-24-140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0 0 0 0,0 0 0 0 0,0 0 0 0 0,0 0 0 0 0,0 0 0 0 0,0 0 0 0 0,0 0 0 0 0,0 0 0 0 0,0 0 0 0 0,0 0 0 0 0,6-3 0 0 0,6-5 0 0 0,-1-5 0 0 0,-4 4 0 0 0,0 1 0 0 0,0 1 0 0 0,1-1 0 0 0,10-8 0 0 0,3-1 0 0 0,-17 13 0 0 0,-1 1 0 0 0,0 0 0 0 0,1 0 0 0 0,-1 1 0 0 0,1-1 0 0 0,0 1 0 0 0,6-3 0 0 0,10-9 0 0 0,-19 14 0 0 0,-1 0 0 0 0,0 0 0 0 0,0 0 0 0 0,0 0 0 0 0,1 0 0 0 0,-1-1 0 0 0,0 1 0 0 0,0 0 0 0 0,0 0 0 0 0,1 0 0 0 0,-1 0 0 0 0,0 0 0 0 0,0 0 0 0 0,0 0 0 0 0,1 0 0 0 0,-1 0 0 0 0,0 0 0 0 0,0 0 0 0 0,1 0 0 0 0,-1 0 0 0 0,0 0 0 0 0,0 1 0 0 0,0-1 0 0 0,1 0 0 0 0,-1 0 0 0 0,0 0 0 0 0,0 0 0 0 0,0 0 0 0 0,0 0 0 0 0,1 0 0 0 0,-1 1 0 0 0,0-1 0 0 0,0 0 0 0 0,0 0 0 0 0,0 0 0 0 0,0 0 0 0 0,1 1 0 0 0,-1-1 0 0 0,0 0 0 0 0,0 0 0 0 0,0 0 0 0 0,0 1 0 0 0,0-1 0 0 0,0 0 0 0 0,0 0 0 0 0,0 0 0 0 0,0 1 0 0 0,0-1 0 0 0,0 0 0 0 0,0 7 0 0 0,-8 10 0 0 0,0-2 0 0 0,2 1 6 0 0,-5 8-44 0 0,7-16 271 0 0,0 0-1 0 0,1 0 1 0 0,0 0-1 0 0,0 0 1 0 0,1 1 0 0 0,0-1-1 0 0,0 1 1 0 0,0 10-1 0 0,2-18-215 0 0,0 1 0 0 0,0 0 0 0 0,1-1 0 0 0,-1 1 0 0 0,0 0 0 0 0,1-1 0 0 0,-1 1 0 0 0,1-1 0 0 0,-1 1 0 0 0,1-1 0 0 0,0 1 0 0 0,0-1 0 0 0,-1 1 0 0 0,1-1 0 0 0,0 0 0 0 0,0 1 0 0 0,1-1 0 0 0,-1 0 0 0 0,0 0 0 0 0,2 1 0 0 0,-2-1-33 0 0,0 0-1 0 0,1 0 1 0 0,-1 0 0 0 0,1-1 0 0 0,-1 1 0 0 0,1-1 0 0 0,-1 1 0 0 0,1-1 0 0 0,-1 1 0 0 0,1-1-1 0 0,0 0 1 0 0,1 0 0 0 0,-1 0 10 0 0,0 0 0 0 0,-1 1 0 0 0,1-1-1 0 0,-1 0 1 0 0,1 1 0 0 0,0-1 0 0 0,-1 1 0 0 0,1 0 0 0 0,-1-1 0 0 0,3 2-1 0 0,-3-1 6 0 0,-1 0 0 0 0,1-1-1 0 0,0 1 1 0 0,0-1 0 0 0,0 0-1 0 0,0 1 1 0 0,0-1 0 0 0,0 0-1 0 0,0 1 1 0 0,0-1 0 0 0,0 0-1 0 0,0 0 1 0 0,0 0 0 0 0,0 0-1 0 0,0 0 1 0 0,0 0 0 0 0,0 0-1 0 0,0 0 1 0 0,0 0 0 0 0,0 0-1 0 0,0-1 1 0 0,0 1 0 0 0,0 0-1 0 0,0-1 1 0 0,0 1-1 0 0,1-1 1 0 0,22-13-196 0 0,12-6-553 0 0,17-10-185 0 0,11-12 769 0 0,-64 42 166 0 0,0 0 0 0 0,0 0 0 0 0,0 0 0 0 0,1 0 0 0 0,-1 0 0 0 0,0 0 0 0 0,0 0 0 0 0,1 0 0 0 0,-1 0 0 0 0,0-1 0 0 0,0 1 0 0 0,1 0 0 0 0,-1 0 0 0 0,0 0 0 0 0,0 0 0 0 0,1 0 0 0 0,-1 0 0 0 0,0 1 0 0 0,0-1 0 0 0,1 0 0 0 0,-1 0 0 0 0,0 0 0 0 0,0 0 0 0 0,0 0 0 0 0,1 0 0 0 0,-1 0 0 0 0,0 0 0 0 0,0 1 0 0 0,0-1 0 0 0,1 0 0 0 0,-1 0 0 0 0,0 0 0 0 0,0 0 0 0 0,0 1 0 0 0,0-1 0 0 0,1 0 0 0 0,-1 0 0 0 0,0 0 0 0 0,0 1 0 0 0,0-1 0 0 0,0 0 0 0 0,0 0 0 0 0,0 0 0 0 0,0 1 0 0 0,0-1 0 0 0,0 0 0 0 0,0 0 0 0 0,0 1 0 0 0,1-1 0 0 0,-1 0 0 0 0,-1 0 0 0 0,1 1 0 0 0,0-1 0 0 0,0 0 0 0 0,0 0 0 0 0,0 1 0 0 0,0-1 0 0 0,0 0 0 0 0,-1 14 0 0 0,1-14 0 0 0,-8 31 0 0 0,6-24 0 0 0,0 0 0 0 0,0 0 0 0 0,1 0 0 0 0,-1 12 0 0 0,3-9 0 0 0,0-9 0 0 0,2-4 0 0 0,0 0 0 0 0,0-1 0 0 0,-1 0 0 0 0,1 1 0 0 0,3-9 0 0 0,0-9-188 0 0,8-33-1163 0 0,-10 16 842 0 0,-4 14 509 0 0,0 23 0 0 0,0 1-1 0 0,-1-1 1 0 0,1 1 0 0 0,0 0-1 0 0,0-1 1 0 0,0 1-1 0 0,0-1 1 0 0,-1 1-1 0 0,1 0 1 0 0,0-1-1 0 0,0 1 1 0 0,0 0 0 0 0,-1-1-1 0 0,1 1 1 0 0,0 0-1 0 0,-1 0 1 0 0,1-1-1 0 0,0 1 1 0 0,-1 0-1 0 0,1 0 1 0 0,0 0 0 0 0,-1-1-1 0 0,1 1 1 0 0,0 0-1 0 0,-1 0 1 0 0,1 0-1 0 0,0 0 1 0 0,-1 0 0 0 0,1 0-1 0 0,-1 0 1 0 0,1 0-1 0 0,0 0 1 0 0,-1 0-1 0 0,1 0 1 0 0,-1 0-1 0 0,-11 2 58 0 0,12-1-34 0 0,-5 1 139 0 0,1 0-1 0 0,-1 0 0 0 0,1 1 0 0 0,-1 0 0 0 0,1 0 1 0 0,0 0-1 0 0,0 0 0 0 0,0 0 0 0 0,1 1 1 0 0,-1 0-1 0 0,1 0 0 0 0,0 0 0 0 0,-5 9 1 0 0,3-5 81 0 0,0 1 0 0 0,1 0 0 0 0,0 0 1 0 0,1 1-1 0 0,0-1 0 0 0,-3 14 0 0 0,6-19-242 0 0,-1 0 1 0 0,0 0-1 0 0,1 1 0 0 0,0-1 0 0 0,0 0 1 0 0,0 0-1 0 0,1 1 0 0 0,-1-1 0 0 0,1 0 0 0 0,0 0 1 0 0,0 0-1 0 0,4 8 0 0 0,-2-10-1 0 0,0 1 0 0 0,0-1 0 0 0,0 0 0 0 0,0 0 0 0 0,0-1 0 0 0,6 3 0 0 0,-6-2 0 0 0,-2-2-11 0 0,-1 0-1 0 0,1 0 1 0 0,0-1-1 0 0,0 1 1 0 0,-1 0-1 0 0,1 0 1 0 0,0 0-1 0 0,-1 0 1 0 0,1 0-1 0 0,0-1 1 0 0,-1 1-1 0 0,1 0 1 0 0,0-1 0 0 0,-1 1-1 0 0,1-1 1 0 0,-1 1-1 0 0,1 0 1 0 0,0-1-1 0 0,-1 1 1 0 0,1-1-1 0 0,-1 0 1 0 0,1 0-1 0 0,14-17-404 0 0,-10 14 259 0 0,-1-3-71 0 0,1 1 1 0 0,-1 0-1 0 0,0-1 0 0 0,-1 1 1 0 0,1-1-1 0 0,-1 0 0 0 0,-1 0 1 0 0,4-12-1 0 0,-4 11 162 0 0,0 0 1 0 0,-1-1-1 0 0,0 1 1 0 0,-1-1-1 0 0,1 1 1 0 0,-1 0-1 0 0,-1-1 0 0 0,0 1 1 0 0,0-1-1 0 0,-1 1 1 0 0,0 0-1 0 0,-4-12 1 0 0,-5 1 1259 0 0,11 19-874 0 0,0 0-18 0 0,0 0-78 0 0,0 0-31 0 0,0 0-8 0 0,1 0 7 0 0,3 5-200 0 0,12 12-282 0 0,-15-16 255 0 0,1 0-1 0 0,0 0 0 0 0,-1 1 1 0 0,1-1-1 0 0,0-1 1 0 0,0 1-1 0 0,0 0 0 0 0,0 0 1 0 0,0-1-1 0 0,0 1 1 0 0,0-1-1 0 0,0 0 0 0 0,0 1 1 0 0,4-1-1 0 0,22 1 75 0 0,14 4 119 0 0,0 0 34 0 0,-14-4-91 0 0,-23 0-138 0 0,0-1-1 0 0,1 1 1 0 0,-1 0 0 0 0,0 1 0 0 0,0-1 0 0 0,0 1 0 0 0,0 0 0 0 0,0 0 0 0 0,-1 1 0 0 0,1-1 0 0 0,-1 1 0 0 0,9 6 0 0 0,-11-7 104 0 0,0 0 0 0 0,0 0-1 0 0,0 0 1 0 0,0 0 0 0 0,0 1 0 0 0,3 4-1 0 0,3 8-502 0 0,-8-15 544 0 0,0 0 99 0 0,0 0 17 0 0,0 0-55 0 0,0 0-257 0 0,0 0-116 0 0,0 0-20 0 0,1 0 226 0 0,-1 0 0 0 0,0 0 0 0 0,1-1 0 0 0,-1 1 0 0 0,0 0 0 0 0,1-1 0 0 0,-1 1 0 0 0,0 0 0 0 0,0-1 0 0 0,1 1 0 0 0,-1 0 0 0 0,0-1 0 0 0,0 1 1 0 0,0 0-1 0 0,1-1 0 0 0,-1 1 0 0 0,0-1 0 0 0,0 1 0 0 0,0 0 0 0 0,0-1 0 0 0,0 1 0 0 0,0-1 0 0 0,0 1 0 0 0,0-1 0 0 0,0 1 0 0 0,0-1 0 0 0,0-15 388 0 0,0 13-542 0 0,0-19-448 0 0,-1 13 371 0 0,1-1 0 0 0,-1 1 0 0 0,-1-1 0 0 0,0 1 0 0 0,0 0 0 0 0,-1 0 0 0 0,-7-17 0 0 0,9 24 232 0 0,0 1 0 0 0,0-1 0 0 0,0 1-1 0 0,0 0 1 0 0,0-1 0 0 0,0 1 0 0 0,0 0-1 0 0,0 0 1 0 0,0 0 0 0 0,-1 0 0 0 0,1 0-1 0 0,0 0 1 0 0,-1 0 0 0 0,1 1 0 0 0,-1-1 0 0 0,1 0-1 0 0,-1 1 1 0 0,1-1 0 0 0,-1 1 0 0 0,0-1-1 0 0,1 1 1 0 0,-1 0 0 0 0,0 0 0 0 0,1 0-1 0 0,-4 0 1 0 0,2 0 57 0 0,0 1-1 0 0,0 0 0 0 0,0-1 1 0 0,0 1-1 0 0,0 1 0 0 0,0-1 1 0 0,0 0-1 0 0,0 1 1 0 0,0-1-1 0 0,1 1 0 0 0,-1 0 1 0 0,-3 3-1 0 0,-3 3 139 0 0,1 0 0 0 0,0 1-1 0 0,0 1 1 0 0,-7 11 0 0 0,9-12 21 0 0,0 1 0 0 0,1 0 0 0 0,0 0 0 0 0,1 0 1 0 0,0 1-1 0 0,1 0 0 0 0,0-1 0 0 0,-1 13 0 0 0,2-14 126 0 0,2 0 0 0 0,0 19 0 0 0,0-26-304 0 0,0 0 0 0 0,0 0 0 0 0,1 0 0 0 0,-1 0 1 0 0,1 0-1 0 0,-1 0 0 0 0,1 0 0 0 0,0 0 0 0 0,0 0 0 0 0,-1 0 0 0 0,1 0 0 0 0,1-1 0 0 0,-1 1 0 0 0,0 0 0 0 0,0-1 0 0 0,1 1 1 0 0,-1-1-1 0 0,3 2 0 0 0,-2-1-25 0 0,1-1 1 0 0,-1 1 0 0 0,1-1 0 0 0,0 0 0 0 0,-1 0-1 0 0,1 0 1 0 0,0 0 0 0 0,0-1 0 0 0,0 1-1 0 0,0-1 1 0 0,0 0 0 0 0,4 0 0 0 0,-2 1-107 0 0,0-2 0 0 0,0 1 0 0 0,0 0 1 0 0,-1-1-1 0 0,9-2 0 0 0,-10 2 14 0 0,-1 0 0 0 0,1 0 0 0 0,-1-1 0 0 0,0 1 0 0 0,1-1-1 0 0,-1 1 1 0 0,0-1 0 0 0,0 0 0 0 0,0 0 0 0 0,0 0 0 0 0,3-4 0 0 0,5-8-381 0 0,0-1 0 0 0,-1 0 0 0 0,0-1 0 0 0,11-31 0 0 0,18-71-203 0 0,-22 63-346 0 0,20-60 672 0 0,25-86 60 0 0,-41 109 274 0 0,-30 151 334 0 0,0-1 208 0 0,-47 137 1497 0 0,7-31-914 0 0,42-134-1013 0 0,-8 32 1236 0 0,15-56-1285 0 0,0-1-1 0 0,0 1 1 0 0,1 0 0 0 0,0 0-1 0 0,0 0 1 0 0,1-1 0 0 0,0 1-1 0 0,1 8 1 0 0,-1-12-67 0 0,0 0 1 0 0,-1 0-1 0 0,1 0 0 0 0,0 0 1 0 0,0 0-1 0 0,0 0 0 0 0,0-1 1 0 0,0 1-1 0 0,0 0 0 0 0,0-1 0 0 0,1 1 1 0 0,-1-1-1 0 0,1 1 0 0 0,-1-1 1 0 0,1 0-1 0 0,-1 1 0 0 0,1-1 1 0 0,0 0-1 0 0,3 1 0 0 0,-2-1 11 0 0,0 0 0 0 0,0 0 0 0 0,0-1 0 0 0,0 0 0 0 0,0 0-1 0 0,0 1 1 0 0,0-2 0 0 0,0 1 0 0 0,1 0 0 0 0,-1-1 0 0 0,5-1 0 0 0,3-1-73 0 0,0-1 0 0 0,0-1 0 0 0,-1 0 0 0 0,1-1 0 0 0,16-12 0 0 0,-15 10-174 0 0,41-34-1101 0 0,-50 39 1263 0 0,0 0 0 0 0,0-1 0 0 0,-1 1 0 0 0,1-1 0 0 0,-1 0 0 0 0,0 0 0 0 0,3-6 0 0 0,10-33-950 0 0,-7 17 742 0 0,-7 23 295 0 0,0-1 1 0 0,0 1-1 0 0,0-1 1 0 0,0 0-1 0 0,-1 1 1 0 0,0-7-1 0 0,1 10-9 0 0,-1-1 1 0 0,0 1-1 0 0,0 0 0 0 0,0-1 1 0 0,0 1-1 0 0,-1 0 0 0 0,1-1 0 0 0,0 1 1 0 0,0 0-1 0 0,0-1 0 0 0,0 1 0 0 0,0 0 1 0 0,0-1-1 0 0,0 1 0 0 0,-1 0 1 0 0,1-1-1 0 0,0 1 0 0 0,0 0 0 0 0,-1 0 1 0 0,1-1-1 0 0,0 1 0 0 0,0 0 1 0 0,-1 0-1 0 0,1-1 0 0 0,0 1 0 0 0,0 0 1 0 0,-1 0-1 0 0,1 0 0 0 0,0 0 0 0 0,-1 0 1 0 0,1-1-1 0 0,0 1 0 0 0,-1 0 1 0 0,1 0-1 0 0,0 0 0 0 0,-1 0 0 0 0,1 0 1 0 0,0 0-1 0 0,-1 0 0 0 0,1 0 0 0 0,0 0 1 0 0,-1 0-1 0 0,1 0 0 0 0,0 0 1 0 0,-1 1-1 0 0,-15 4 38 0 0,14-4-25 0 0,-4 1 38 0 0,3-1 5 0 0,1 0-1 0 0,-1 0 0 0 0,1 0 0 0 0,-1 0 0 0 0,1 1 0 0 0,0-1 0 0 0,0 0 0 0 0,0 1 1 0 0,0 0-1 0 0,0-1 0 0 0,0 1 0 0 0,-2 3 0 0 0,-45 40 1241 0 0,48-43-1261 0 0,-9 10 443 0 0,1 0 1 0 0,0 1 0 0 0,-9 17-1 0 0,16-26-363 0 0,0 1 0 0 0,0-1-1 0 0,1 1 1 0 0,-1-1 0 0 0,1 1-1 0 0,0-1 1 0 0,1 1 0 0 0,-1 0-1 0 0,1 0 1 0 0,0-1 0 0 0,0 1-1 0 0,0 0 1 0 0,1 0 0 0 0,-1-1-1 0 0,3 6 1 0 0,4 7-115 0 0,-6-15 0 0 0,1 1 0 0 0,0-1 0 0 0,0 1 0 0 0,0-1 0 0 0,4 4 0 0 0,1-1 0 0 0,0 0 0 0 0,15 8 0 0 0,-20-12-7 0 0,0-1 0 0 0,0 1 0 0 0,0 0 0 0 0,0-1 0 0 0,1 0 0 0 0,-1 1 0 0 0,0-1 0 0 0,0 0 0 0 0,0 0 0 0 0,1 0 0 0 0,-1-1 0 0 0,0 1 0 0 0,0 0 0 0 0,4-2 0 0 0,33-12-673 0 0,-26 8 305 0 0,-4 2 158 0 0,0 0 0 0 0,0-1 0 0 0,0 0 0 0 0,-1-1 0 0 0,14-12 0 0 0,35-38-1329 0 0,-52 51 1394 0 0,8-11-198 0 0,-1-1 1 0 0,0 0-1 0 0,-2-1 0 0 0,15-30 1 0 0,-7 12-260 0 0,52-107-1474 0 0,-56 109 2210 0 0,0-2-1 0 0,16-73 0 0 0,-29 103-175 0 0,0 1 0 0 0,-1-1 0 0 0,0 1 1 0 0,0-1-1 0 0,-1 1 0 0 0,1-1 0 0 0,-1 1 0 0 0,-3-11 0 0 0,4 15 62 0 0,-1-1-1 0 0,1 0 0 0 0,-1 0 1 0 0,0 0-1 0 0,1 0 1 0 0,-1 1-1 0 0,0-1 1 0 0,0 0-1 0 0,0 1 0 0 0,0-1 1 0 0,-1 1-1 0 0,1-1 1 0 0,0 1-1 0 0,-1 0 0 0 0,1-1 1 0 0,-1 1-1 0 0,1 0 1 0 0,-1 0-1 0 0,0 0 0 0 0,1 0 1 0 0,-1 0-1 0 0,0 1 1 0 0,0-1-1 0 0,1 0 0 0 0,-1 1 1 0 0,0-1-1 0 0,0 1 1 0 0,-2 0-1 0 0,3 0-88 0 0,0 0 0 0 0,0 0 0 0 0,-1 1-1 0 0,1-1 1 0 0,0 1 0 0 0,0-1 0 0 0,0 1 0 0 0,0 0 0 0 0,0-1 0 0 0,0 1 0 0 0,0 0 0 0 0,1-1-1 0 0,-1 1 1 0 0,0 0 0 0 0,0 0 0 0 0,0 0 0 0 0,1 0 0 0 0,-2 1 0 0 0,-12 23 707 0 0,12-21-313 0 0,-9 21-64 0 0,1 0 0 0 0,1 0 0 0 0,-6 33 0 0 0,-5 15 776 0 0,-5 6 119 0 0,-11 40 857 0 0,13-41-288 0 0,17-59-1309 0 0,1 0 0 0 0,1 0 0 0 0,0 0-1 0 0,-1 27 1 0 0,5-40-398 0 0,0 0 0 0 0,1-1 0 0 0,-1 1 0 0 0,1-1 0 0 0,0 1 0 0 0,1-1 1 0 0,-1 1-1 0 0,5 8 0 0 0,-4-10-26 0 0,0-1 0 0 0,0 0 1 0 0,1 1-1 0 0,-1-1 1 0 0,1 0-1 0 0,0 0 0 0 0,-1-1 1 0 0,1 1-1 0 0,1-1 1 0 0,-1 1-1 0 0,0-1 0 0 0,0 0 1 0 0,8 3-1 0 0,-3-2-28 0 0,0 0-1 0 0,1 0 1 0 0,0-1 0 0 0,-1 0-1 0 0,1-1 1 0 0,0 0-1 0 0,0 0 1 0 0,15-1 0 0 0,4-3-1485 0 0,40-8 1 0 0,-37 5 288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02:04.13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6658 1 15632 0 0,'0'0'356'0'0,"0"0"49"0"0,0 0 21 0 0,-3 0-42 0 0,-1 0-368 0 0,0 0 0 0 0,1 1 0 0 0,-1-1 0 0 0,0 1-1 0 0,1 0 1 0 0,-1 0 0 0 0,0 1 0 0 0,1-1 0 0 0,-6 4-1 0 0,-28 20 137 0 0,15-8 102 0 0,3 0 202 0 0,4-3 240 0 0,14-14-671 0 0,0 1 1 0 0,1-1-1 0 0,-1 0 0 0 0,0 1 0 0 0,0-1 0 0 0,1 1 0 0 0,-1 0 0 0 0,1-1 0 0 0,-1 1 0 0 0,0-1 0 0 0,1 1 0 0 0,-1 0 0 0 0,1-1 0 0 0,0 1 0 0 0,-1 0 0 0 0,1 0 0 0 0,0-1 0 0 0,-1 3 0 0 0,0-1 38 0 0,-1 0 101 0 0,2-2-11 0 0,0 0-10 0 0,0 0-40 0 0,0 0-21 0 0,0 0-2 0 0,0 0 2 0 0,0 0 4 0 0,0 0 2 0 0,0 0 0 0 0,0 0-1 0 0,0 0-6 0 0,-1 2-1 0 0,-5 3-32 0 0,0-1-1 0 0,1 0 1 0 0,-2 0-1 0 0,-6 4 1 0 0,8-6-3 0 0,0 1 1 0 0,0 0 0 0 0,0 0 0 0 0,0 0 0 0 0,1 1 0 0 0,0-1 0 0 0,-1 1-1 0 0,1 0 1 0 0,1 0 0 0 0,-1 1 0 0 0,0-1 0 0 0,-2 6 0 0 0,-1 3 122 0 0,2-3-66 0 0,0-1-1 0 0,1 1 1 0 0,-3 12-1 0 0,2-12-59 0 0,3-2-4 0 0,2 31 70 0 0,1-9-21 0 0,16 42 542 0 0,-17-70-619 0 0,3 6 41 0 0,-1 0 0 0 0,-1 0-1 0 0,0 1 1 0 0,1 13 0 0 0,6 47 493 0 0,-8 114-45 0 0,4-157-456 0 0,-3-21-37 0 0,0 0-1 0 0,0 0 1 0 0,0 10-1 0 0,4 10 32 0 0,-4-21-33 0 0,1 1 0 0 0,-1-1 0 0 0,-1 0 0 0 0,1 1-1 0 0,0 5 1 0 0,0 6-15 0 0,1 1 0 0 0,0 0 0 0 0,6 20 0 0 0,-3-21 0 0 0,-2 1 0 0 0,0-1 0 0 0,0 21 0 0 0,-4-7 43 0 0,-7 50 0 0 0,4-30-32 0 0,3-37 0 0 0,-4 27 0 0 0,1-18 0 0 0,2 0 0 0 0,0-1 0 0 0,2 27 0 0 0,0-34 0 0 0,0 1 0 0 0,2 0-1 0 0,4 24 1 0 0,1-2 12 0 0,-2-12 35 0 0,-3-14 3 0 0,0 0 0 0 0,1 19 0 0 0,-2-9 15 0 0,2-1 0 0 0,0 1 0 0 0,1 0-1 0 0,13 36 1 0 0,-2-6-7 0 0,-10-28-37 0 0,2 26 0 0 0,-4-29-10 0 0,0 1-1 0 0,6 19 1 0 0,-7-33-11 0 0,-1 1 0 0 0,1-1 0 0 0,-2 1 0 0 0,1 8 0 0 0,3 25 0 0 0,0-19 4 0 0,-2-1-1 0 0,1 29 1 0 0,4 52 103 0 0,-6-86-100 0 0,-1 30 1 0 0,-1-31-34 0 0,1 0 0 0 0,3 22 0 0 0,3 47 11 0 0,-5-77 15 0 0,-1 0 0 0 0,1 0 0 0 0,1 0 0 0 0,-1-1 0 0 0,1 1 0 0 0,5 11 0 0 0,-4-10 0 0 0,0 1 0 0 0,3 14 0 0 0,-5-14 0 0 0,0-5 0 0 0,-1-1 0 0 0,1 0 0 0 0,0 1 0 0 0,0-1 0 0 0,0 0 0 0 0,0 1 0 0 0,2 2 0 0 0,1 6 0 0 0,0-1 0 0 0,-1 1 0 0 0,-1-1 0 0 0,0 1 0 0 0,0 0 0 0 0,-1 20 0 0 0,0-22 0 0 0,0 0 0 0 0,0-1 0 0 0,1 1 0 0 0,3 10 0 0 0,-2-12 0 0 0,-1 1 0 0 0,-1 0 0 0 0,2 18 0 0 0,-3-11 0 0 0,0-1 0 0 0,0 0 0 0 0,1 0 0 0 0,5 28 0 0 0,-5-37 42 0 0,0 0 1 0 0,0 0-1 0 0,-1 0 0 0 0,0 0 0 0 0,0 0 0 0 0,-1 0 1 0 0,0 0-1 0 0,0 0 0 0 0,0 0 0 0 0,-3 9 0 0 0,3-13-16 0 0,0 0-1 0 0,1 0 1 0 0,-1 0 0 0 0,1 0-1 0 0,0 0 1 0 0,0 0-1 0 0,-1 0 1 0 0,1 0 0 0 0,0 0-1 0 0,1 0 1 0 0,0 3 0 0 0,-1 3 50 0 0,-2 9 31 0 0,-7 7-91 0 0,9-22-7 0 0,0 6 158 0 0,-8 44 466 0 0,9-44-599 0 0,-2-4-17 0 0,1 0 0 0 0,0 0 0 0 0,-1 0-1 0 0,0 0 1 0 0,0 0 0 0 0,0 0 0 0 0,-1 0 0 0 0,-2 5 0 0 0,-14 53-7 0 0,2-28-10 0 0,8-2 0 0 0,4-11 0 0 0,-10 27 0 0 0,4-17 19 0 0,1 1-1 0 0,-9 63 0 0 0,10-47-9 0 0,6 0 10 0 0,-1-35 21 0 0,-1 22 80 0 0,4-28-117 0 0,-1-1 1 0 0,0 0 0 0 0,-2 11-1 0 0,1-11-3 0 0,1 0 0 0 0,0 0-1 0 0,-1 11 1 0 0,2-8-6 0 0,-1-1-1 0 0,0 1 1 0 0,-1-1 0 0 0,0 0-1 0 0,-4 12 1 0 0,-5 21-108 0 0,6-17 82 0 0,-10 34 0 0 0,-1 17 133 0 0,13-52-29 0 0,-14 42 1 0 0,15-56-70 0 0,-1 1 0 0 0,2-1 0 0 0,-2 13 1 0 0,2-13-5 0 0,0 0 0 0 0,-1 0 1 0 0,-3 12-1 0 0,2-11 1 0 0,0 1 0 0 0,0 0 0 0 0,0 16 0 0 0,0-6 0 0 0,0 40 0 0 0,0-46 0 0 0,1-4 0 0 0,0 0 0 0 0,0 17 0 0 0,-6 74 0 0 0,0-7 12 0 0,8 98 112 0 0,8-108-124 0 0,0 18 0 0 0,-7-88 0 0 0,3 22 0 0 0,-1-23 0 0 0,0 22 0 0 0,-3 218 0 0 0,8-117 0 0 0,-1 62 0 0 0,-5-105 0 0 0,5 105 0 0 0,0-103 0 0 0,-2-41 0 0 0,10 82 0 0 0,-3-30 0 0 0,-9-78 0 0 0,-1 4 0 0 0,8 35 0 0 0,7 34 0 0 0,-7-30 0 0 0,9 61 0 0 0,-13-93-1 0 0,1 42 0 0 0,-2-11-73 0 0,0-21-39 0 0,15 225 190 0 0,-13-156 8 0 0,-2-57-74 0 0,9 66-11 0 0,-12-96 0 0 0,6 63 0 0 0,3 5 90 0 0,5 31 124 0 0,2 19 1 0 0,-9-80-426 0 0,1 9 2 0 0,-2-34 264 0 0,10 45 231 0 0,-11-67-222 0 0,-2-9-42 0 0,-1 0 0 0 0,-1 0 0 0 0,2 19 0 0 0,-2-7-22 0 0,11 40 0 0 0,-2-8 0 0 0,3 59 0 0 0,-3-11 0 0 0,9 112 0 0 0,-17-144 0 0 0,-2 57-104 0 0,-3-87 19 0 0,2 0-1 0 0,7 55 1 0 0,5-7 281 0 0,1 182 0 0 0,-9-173-196 0 0,1 3 0 0 0,-5-24 0 0 0,-4 111 0 0 0,-52 320 0 0 0,31-309 0 0 0,17-78 0 0 0,4-26 0 0 0,-16 188 0 0 0,11-199 0 0 0,-1 41 0 0 0,8-30 0 0 0,-15 103 0 0 0,0-12 0 0 0,15-164 0 0 0,0 122 0 0 0,-1 3 0 0 0,-5 204 0 0 0,7-318 0 0 0,23 312 0 0 0,-20-325 0 0 0,-1 45 0 0 0,-1-18 0 0 0,41 371 261 0 0,-20-264-248 0 0,18 116-15 0 0,9-75 2 0 0,-8-39 0 0 0,-36-124 0 0 0,3 50 0 0 0,-5-49 0 0 0,8 44 0 0 0,-5-42 0 0 0,2 49 0 0 0,-5-44 0 0 0,-1 52 0 0 0,5 48 53 0 0,-2-76-41 0 0,1 4-13 0 0,-3-23 1 0 0,2 1 0 0 0,15 65 0 0 0,-5-35 0 0 0,-9-47 0 0 0,8 63 0 0 0,0-16-12 0 0,13 136-48 0 0,-26-194 60 0 0,0 0 0 0 0,-1-1 0 0 0,-2 1 0 0 0,-3 20 0 0 0,5-38 0 0 0,-1 7 8 0 0,1 1 1 0 0,0-1-1 0 0,1 0 0 0 0,2 11 0 0 0,0 19 15 0 0,-3-12-23 0 0,-1-13 0 0 0,1 1 0 0 0,3 21 0 0 0,0-20 0 0 0,-1-7 0 0 0,0 1 0 0 0,0 15 0 0 0,0-2-17 0 0,0-1-1 0 0,9 39 1 0 0,-3-21 5 0 0,14 70 12 0 0,-15 32 0 0 0,-2-92 0 0 0,-3-36 0 0 0,1 24 0 0 0,-3 190 0 0 0,0-220 20 0 0,-1-1 0 0 0,0 0 0 0 0,-2 9 0 0 0,1-10 17 0 0,1 0 0 0 0,-1 15 0 0 0,2 123 367 0 0,-9-75-298 0 0,8-56-94 0 0,0 0 0 0 0,-1 1 0 0 0,-1-1 0 0 0,-6 18 0 0 0,-3 13 3 0 0,-1-17-4 0 0,8-6 35 0 0,3-13-26 0 0,0 0-1 0 0,-1 1 0 0 0,0-1 1 0 0,0 0-1 0 0,-8 15 0 0 0,1-9 109 0 0,5-7-29 0 0,0 0 0 0 0,0 1-1 0 0,-6 14 1 0 0,3 6 152 0 0,6-26-151 0 0,1-1-11 0 0,-1 0-63 0 0,2-1-19 0 0,-1-1 1 0 0,1 1-1 0 0,-1-1 1 0 0,1 1-1 0 0,0 0 1 0 0,-1 0-1 0 0,1-1 1 0 0,-1 1-1 0 0,1 0 1 0 0,0 0 0 0 0,0-1-1 0 0,-1 1 1 0 0,1 0-1 0 0,0 0 1 0 0,0-1-1 0 0,0 1 1 0 0,0 1-1 0 0,0 12 8 0 0,1 2-15 0 0,6 0 0 0 0,3 6 0 0 0,-10-17 0 0 0,0 2 0 0 0,5 9 0 0 0,-2-9 0 0 0,-1 1 0 0 0,0-1 0 0 0,0 1 0 0 0,-1-1 0 0 0,1 9 0 0 0,6 33 53 0 0,-8 100-42 0 0,-1-129-11 0 0,-1-1 0 0 0,-1 1 0 0 0,-7 24 0 0 0,-2 12 0 0 0,-2-7 0 0 0,9-25 13 0 0,3-16 3 0 0,0 1-1 0 0,1-1 0 0 0,-1 14 1 0 0,2 112 101 0 0,0-129-117 0 0,0-2 0 0 0,9 22 0 0 0,1 8 0 0 0,-3-13 0 0 0,-4-2 0 0 0,6 4 0 0 0,-1-4 0 0 0,-4-10 0 0 0,2 16 0 0 0,1-8 0 0 0,-5-1 0 0 0,-2 48 0 0 0,0-30 0 0 0,-2-17 0 0 0,-5-2 0 0 0,5 2 0 0 0,2-3-15 0 0,0-10-59 0 0,0-3-105 0 0,0 0-354 0 0,0-3-157 0 0,0-10-1290 0 0,0-2-4718 0 0,0 8-2196 0 0</inkml:trace>
  <inkml:trace contextRef="#ctx0" brushRef="#br0" timeOffset="2921.32">0 19324 17935 0 0,'0'0'407'0'0,"0"0"60"0"0,0 0 23 0 0,0 0-51 0 0,0 0-316 0 0,0 0-249 0 0,0 0-76 0 0,2 1-20 0 0,-1 0 205 0 0,0-1 0 0 0,0 0-1 0 0,0 1 1 0 0,0-1-1 0 0,0 0 1 0 0,0 0-1 0 0,0 1 1 0 0,0-1-1 0 0,0 0 1 0 0,0 0 0 0 0,0 0-1 0 0,0 0 1 0 0,0 0-1 0 0,0-1 1 0 0,0 1-1 0 0,0 0 1 0 0,0 0-1 0 0,0-1 1 0 0,0 1 0 0 0,0-1-1 0 0,0 1 1 0 0,0-1-1 0 0,0 1 1 0 0,1-2-1 0 0,29-17-53 0 0,-28 17 34 0 0,16-18-54 0 0,-15 16 66 0 0,-1-1 0 0 0,1 1 0 0 0,0 0 0 0 0,6-5 0 0 0,19-13-32 0 0,-19 14 156 0 0,0 1 0 0 0,0 0 0 0 0,0 1 0 0 0,20-10 0 0 0,-10 7 288 0 0,-16 7-316 0 0,-1 0 0 0 0,1 0 0 0 0,-1 1 0 0 0,1 0 0 0 0,0-1 0 0 0,0 1 0 0 0,0 1 0 0 0,-1-1 0 0 0,7 0 0 0 0,86 1 777 0 0,-89 0-818 0 0,1 1 0 0 0,-1 0-1 0 0,1 1 1 0 0,10 3 0 0 0,-12-4-28 0 0,1 1 1 0 0,-1 0-1 0 0,1-1 1 0 0,8 0-1 0 0,3 0 54 0 0,0 0 0 0 0,0 1 0 0 0,27 6 0 0 0,-39-7-22 0 0,0 0 0 0 0,0-1-1 0 0,0 1 1 0 0,7-2-1 0 0,-6 0-10 0 0,1 1-1 0 0,-1 1 0 0 0,8 0 1 0 0,-4 2-10 0 0,-9-2 2 0 0,1 0-1 0 0,0-1 1 0 0,-1 1-1 0 0,1-1 1 0 0,0 1-1 0 0,-1-1 1 0 0,5 0-1 0 0,4 1 67 0 0,-1 0-1 0 0,1 1 1 0 0,0 0 0 0 0,10 4-1 0 0,22 5 386 0 0,-33-10-376 0 0,2 2-31 0 0,0-1-1 0 0,0-1 0 0 0,0 0 1 0 0,0 0-1 0 0,14-2 0 0 0,99-15 6 0 0,-109 13-64 0 0,0-1 0 0 0,0 0 0 0 0,23-10 0 0 0,19-5 0 0 0,-18 7 33 0 0,43-9 76 0 0,30-9-45 0 0,-12 3-22 0 0,-74 21-42 0 0,11-2 0 0 0,51-3 0 0 0,36-3 60 0 0,-61 4-106 0 0,68-18 0 0 0,27-6-154 0 0,20 1 211 0 0,-102 17 36 0 0,33-5 39 0 0,-10 7-82 0 0,22-3 34 0 0,139-1 0 0 0,693 18 570 0 0,-897-3-541 0 0,0-2-1 0 0,72-16 1 0 0,-119 19-67 0 0,125-14 0 0 0,-58 9 0 0 0,146-11-108 0 0,-98 7 50 0 0,46-1-4 0 0,420 12 516 0 0,-461-3-393 0 0,56 0-36 0 0,-182 3-25 0 0,80 4 6 0 0,136-10-1 0 0,14-10 48 0 0,-95 1 12 0 0,199-15 94 0 0,-251 26-184 0 0,50-1-30 0 0,-29 1 51 0 0,43 1 28 0 0,-148 4-20 0 0,343 27 572 0 0,-275-22-344 0 0,136-7 0 0 0,69-25 199 0 0,-268 25-428 0 0,205-15-315 0 0,209-33 653 0 0,-149 31-163 0 0,-174 13-275 0 0,46 3 30 0 0,61-5 70 0 0,-6-14-7 0 0,224-30 254 0 0,-378 44-252 0 0,65-10-104 0 0,171-6 0 0 0,-223 23 93 0 0,338 7 232 0 0,-233-6-209 0 0,-95-1-10 0 0,143-8 0 0 0,-210 8 0 0 0,328-7-66 0 0,-172 12 51 0 0,-114-2 16 0 0,70 8-5 0 0,51 1 26 0 0,39 1 185 0 0,-88-3-101 0 0,268 0 219 0 0,-296-7-324 0 0,30 0 52 0 0,185-16-116 0 0,-152 11 102 0 0,56-6 59 0 0,160-32-34 0 0,-237 31-64 0 0,-22 2 0 0 0,-5 1 0 0 0,19-2 0 0 0,-26 2 0 0 0,141 8 0 0 0,-68 2 0 0 0,-56-4 0 0 0,342-7 0 0 0,-299 6 24 0 0,-7 0 48 0 0,154-21 287 0 0,-143 19-138 0 0,92-3-100 0 0,52-3-43 0 0,-17 3-25 0 0,-76 10-53 0 0,-193-3 0 0 0,242 1 116 0 0,-144-3-64 0 0,89-5-49 0 0,-28 3-134 0 0,139-4 289 0 0,-248 7-19 0 0,131 15-335 0 0,-122-7 299 0 0,-77-8-103 0 0,200 26 636 0 0,-97-13-295 0 0,-83-11-290 0 0,1-1 5 0 0,0-1-1 0 0,35-4 1 0 0,6 0 1 0 0,-44 3-47 0 0,1 0 1 0 0,-1-2-1 0 0,19-4 0 0 0,24-4 13 0 0,-40 9-20 0 0,76-5 54 0 0,18-3 22 0 0,-71 5-82 0 0,-31 4 17 0 0,1 1 0 0 0,-1 0 0 0 0,24 5 0 0 0,-5-1 10 0 0,92 17 248 0 0,-81-17-196 0 0,76 10-123 0 0,-103-12 45 0 0,1 0 0 0 0,-1-1 0 0 0,1 0 0 0 0,-1-2-1 0 0,25-3 1 0 0,6 2 2 0 0,-33 1 0 0 0,0 1 0 0 0,27-6 0 0 0,-12 0 0 0 0,-12 3 0 0 0,-1-1 0 0 0,23-9 0 0 0,-22 7 0 0 0,0 1 0 0 0,0 0 0 0 0,28-3 0 0 0,-38 6 6 0 0,0 0-1 0 0,0 0 0 0 0,0 0 1 0 0,12-7-1 0 0,15-5 45 0 0,-17 9-14 0 0,-6 1 76 0 0,1 0 0 0 0,-1 1-1 0 0,0 1 1 0 0,22-2 0 0 0,-30 4 52 0 0,0 0 17 0 0,72 6 602 0 0,-74-6-773 0 0,0 0-1 0 0,-1 0 1 0 0,1 0 0 0 0,0 0-1 0 0,0 0 1 0 0,0 0 0 0 0,0 0-1 0 0,0 1 1 0 0,0-1 0 0 0,0 0-1 0 0,0 1 1 0 0,-1-1 0 0 0,1 1-1 0 0,0-1 1 0 0,1 2 0 0 0,2 1 11 0 0,15 5-5 0 0,-2-1-16 0 0,9 0 0 0 0,-20-3 0 0 0,-1 1 0 0 0,1-1-8 0 0,1-1 0 0 0,0 0-1 0 0,1 0 1 0 0,8 3 0 0 0,-1-1-32 0 0,-12-4-42 0 0,0 1 17 0 0,-2-1-304 0 0,6 3 884 0 0,-2-2-5617 0 0,-5-2-4730 0 0</inkml:trace>
  <inkml:trace contextRef="#ctx0" brushRef="#br1" timeOffset="2.31E6">7826 6807 13312 0 0,'0'0'390'0'0,"0"0"-2"0"0,0 0-70 0 0,0 0 610 0 0,9 3 3350 0 0,-6-2 2219 0 0,-1-2-6516 0 0,-1 0 0 0 0,1-1 0 0 0,-1 1 0 0 0,1 0 0 0 0,-1 0 0 0 0,1-1 0 0 0,-1 1 0 0 0,0-1 0 0 0,0 1-1 0 0,0-1 1 0 0,0 1 0 0 0,0-1 0 0 0,0 0 0 0 0,0 0 0 0 0,0-2 0 0 0,11-18-156 0 0,-14 55 175 0 0,0-30 2 0 0,0 6 49 0 0,-2 0 0 0 0,-6 14 0 0 0,9-21-46 0 0,-1 1 1 0 0,0-1-1 0 0,1 0 1 0 0,-1 1-1 0 0,0-1 1 0 0,0 0-1 0 0,0 0 1 0 0,0 0 0 0 0,0-1-1 0 0,-1 1 1 0 0,1-1-1 0 0,-1 1 1 0 0,-2 1-1 0 0,5-3 4 0 0,-1 0 0 0 0,1 0 0 0 0,-1 0 0 0 0,1 1 0 0 0,-1-1 1 0 0,1 0-1 0 0,-1 0 0 0 0,1 0 0 0 0,-1 0 0 0 0,1 0 0 0 0,-1 0 0 0 0,1 0 0 0 0,-1 0 0 0 0,1 0 0 0 0,-1 0 0 0 0,1 0 0 0 0,-1 0 0 0 0,1-1 0 0 0,-1 1 0 0 0,1 0 0 0 0,-1 0 0 0 0,1 0 0 0 0,-1-1 0 0 0,1 1 0 0 0,-1 0 1 0 0,1-1-1 0 0,0 1 0 0 0,-1-1 0 0 0,0 0 48 0 0,0-1 0 0 0,0 1 0 0 0,0 0 0 0 0,0-1 0 0 0,1 1 0 0 0,-1-1 0 0 0,1 1 0 0 0,-1-1 0 0 0,0-2 0 0 0,1 0 14 0 0,-1 1 0 0 0,1-1 0 0 0,-1 1 0 0 0,1-1 0 0 0,0 1 0 0 0,1-1 0 0 0,-1 1 0 0 0,2-7 0 0 0,4-8 57 0 0,-6 15-124 0 0,1 1 0 0 0,-1-1 0 0 0,1 1 0 0 0,0-1-1 0 0,0 1 1 0 0,0-1 0 0 0,1 1 0 0 0,-1 0 0 0 0,0-1-1 0 0,1 1 1 0 0,0 0 0 0 0,-1 0 0 0 0,5-3-1 0 0,-6 5-1 0 0,0 0-1 0 0,0 0 0 0 0,0 0 0 0 0,1 0 0 0 0,-1 0 0 0 0,0 0 0 0 0,0 0 1 0 0,0-1-1 0 0,1 1 0 0 0,-1 0 0 0 0,0 0 0 0 0,0 0 0 0 0,1 0 0 0 0,-1 0 0 0 0,0 0 1 0 0,0 1-1 0 0,0-1 0 0 0,1 0 0 0 0,-1 0 0 0 0,0 0 0 0 0,0 0 0 0 0,1 0 1 0 0,-1 0-1 0 0,0 0 0 0 0,0 0 0 0 0,0 0 0 0 0,0 1 0 0 0,1-1 0 0 0,-1 0 0 0 0,0 0 1 0 0,0 0-1 0 0,0 0 0 0 0,0 1 0 0 0,1-1 0 0 0,-1 0 0 0 0,0 0 0 0 0,0 0 1 0 0,0 1-1 0 0,0-1 0 0 0,4 7 28 0 0,15 43-29 0 0,-19-49 0 0 0,0-1 0 0 0,0 1 1 0 0,0 0-1 0 0,1 0 1 0 0,-1-1-1 0 0,-1 1 1 0 0,1 0-1 0 0,0-1 1 0 0,0 1-1 0 0,0 0 1 0 0,0 0 0 0 0,0-1-1 0 0,-1 1 1 0 0,1 0-1 0 0,0-1 1 0 0,0 1-1 0 0,-1 0 1 0 0,1-1-1 0 0,-1 1 1 0 0,1-1-1 0 0,-1 2 1 0 0,0-2 4 0 0,1 1 0 0 0,-1-1-1 0 0,1 1 1 0 0,-1-1 0 0 0,1 1 0 0 0,-1-1 0 0 0,1 1 0 0 0,-1-1 0 0 0,1 0-1 0 0,-1 1 1 0 0,1-1 0 0 0,-1 0 0 0 0,0 0 0 0 0,1 1 0 0 0,-1-1 0 0 0,1 0 0 0 0,-1 0-1 0 0,0 0 1 0 0,1 0 0 0 0,-1 0 0 0 0,-1 0 0 0 0,-16-1 60 0 0,11 1-45 0 0,-3-9 225 0 0,5-1-592 0 0,7 2-6956 0 0,1 2-1446 0 0</inkml:trace>
  <inkml:trace contextRef="#ctx0" brushRef="#br1" timeOffset="2.31068E6">8392 6494 19351 0 0,'1'-5'1794'0'0,"0"-4"-1480"0"0,0 1 1 0 0,1 0-1 0 0,4-11 0 0 0,-6 18 195 0 0,0 1-66 0 0,-2 30 316 0 0,-1-1 0 0 0,-14 57 0 0 0,5-26-823 0 0,-17 66 1467 0 0,-56 149 0 0 0,48-161-113 0 0,35-108-1306 0 0,1-3-23 0 0,-1 0-1 0 0,1 0 1 0 0,0-1-1 0 0,1 1 1 0 0,-1 0-1 0 0,1 0 1 0 0,-1 0-1 0 0,1 0 1 0 0,0 0-1 0 0,0 5 0 0 0,0-8 25 0 0,0 1 0 0 0,0-1 0 0 0,1 0-1 0 0,-1 0 1 0 0,0 0 0 0 0,0 0 0 0 0,0 1 0 0 0,0-1-1 0 0,1 0 1 0 0,-1 0 0 0 0,0 0 0 0 0,0 0-1 0 0,0 0 1 0 0,1 0 0 0 0,-1 0 0 0 0,0 0-1 0 0,0 0 1 0 0,0 0 0 0 0,1 1 0 0 0,-1-1 0 0 0,0 0-1 0 0,0 0 1 0 0,0 0 0 0 0,1 0 0 0 0,-1-1-1 0 0,0 1 1 0 0,0 0 0 0 0,1 0 0 0 0,-1 0-1 0 0,0 0 1 0 0,0 0 0 0 0,0 0 0 0 0,0 0-1 0 0,1 0 1 0 0,-1 0 0 0 0,0 0 0 0 0,0 0 0 0 0,0-1-1 0 0,1 1 1 0 0,-1 0 0 0 0,0 0 0 0 0,0 0-1 0 0,0-1 1 0 0,8-7-946 0 0,13-26-1494 0 0,-7 13 1192 0 0</inkml:trace>
  <inkml:trace contextRef="#ctx0" brushRef="#br1" timeOffset="2.31111E6">8683 6434 20935 0 0,'0'0'472'0'0,"0"0"68"0"0,0 0 35 0 0,0 0-64 0 0,-5-5 189 0 0,-9 52 1114 0 0,-18 71-1793 0 0,15-47-22 0 0,-66 252 73 0 0,72-277-100 0 0,-14 62 1919 0 0,19-72-4462 0 0,2 0-3411 0 0,4-23-2175 0 0</inkml:trace>
  <inkml:trace contextRef="#ctx0" brushRef="#br1" timeOffset="2.31146E6">8308 6949 28567 0 0,'0'0'653'0'0,"3"18"1803"0"0,-2-18-2452 0 0,0 1 1 0 0,0-1-1 0 0,-1 0 0 0 0,1 0 0 0 0,0 0 0 0 0,0 0 0 0 0,0 0 0 0 0,0 0 0 0 0,0 0 0 0 0,0 0 0 0 0,0-1 0 0 0,0 1 0 0 0,0 0 0 0 0,0 0 1 0 0,-1-1-1 0 0,1 1 0 0 0,0-1 0 0 0,0 1 0 0 0,0 0 0 0 0,1-2 0 0 0,6-1 129 0 0,13-4-90 0 0,0-1 1 0 0,0 0-1 0 0,38-23 1 0 0,-33 17-941 0 0,44-17 0 0 0,-38 20 69 0 0,-4 3-4 0 0</inkml:trace>
  <inkml:trace contextRef="#ctx0" brushRef="#br1" timeOffset="2.31257E6">8597 7102 26927 0 0,'-3'6'368'0'0,"0"0"0"0"0,-1-1 0 0 0,1 1 1 0 0,-1-1-1 0 0,0 0 0 0 0,-5 5 0 0 0,-8 9 7 0 0,17-18-289 0 0,-1 0 0 0 0,0 0 0 0 0,0 0 0 0 0,1 0 0 0 0,-1 1 0 0 0,1-1 0 0 0,-1 0 0 0 0,1 0 0 0 0,-1 0 0 0 0,1 1 0 0 0,0-1 0 0 0,0 0-1 0 0,-1 0 1 0 0,1 3 0 0 0,1-4-46 0 0,0 0-1 0 0,0 0 0 0 0,0 0 1 0 0,0 0-1 0 0,-1 0 0 0 0,1 0 1 0 0,0 0-1 0 0,0-1 0 0 0,0 1 1 0 0,0 0-1 0 0,-1 0 0 0 0,1-1 1 0 0,1 1-1 0 0,15-8-39 0 0,-3 2 0 0 0,0-1 0 0 0,15-9 0 0 0,-4-2-81 0 0,100-63-1667 0 0,-98 65 1211 0 0,1 1 0 0 0,49-17 0 0 0,-74 30 439 0 0,1 1 0 0 0,-1 0 0 0 0,1 0 0 0 0,-1 0 0 0 0,1 1 0 0 0,0-1 0 0 0,-1 1 0 0 0,1 0 0 0 0,0 0-1 0 0,-1 0 1 0 0,7 1 0 0 0,-8 0 52 0 0,0 0 0 0 0,-1 0-1 0 0,1-1 1 0 0,0 1 0 0 0,-1 0-1 0 0,1 0 1 0 0,-1 0-1 0 0,0 1 1 0 0,1-1 0 0 0,-1 0-1 0 0,0 1 1 0 0,0-1 0 0 0,1 0-1 0 0,-1 1 1 0 0,0-1 0 0 0,-1 1-1 0 0,1 0 1 0 0,0-1-1 0 0,0 1 1 0 0,-1 0 0 0 0,1-1-1 0 0,-1 1 1 0 0,1 0 0 0 0,-1 3-1 0 0,2 6 620 0 0,-1 0 0 0 0,-1 0-1 0 0,0 0 1 0 0,0 0-1 0 0,-1 1 1 0 0,-1-1 0 0 0,0 0-1 0 0,0 0 1 0 0,-5 12 0 0 0,7-23-571 0 0,0 0-1 0 0,0 1 0 0 0,0-1-1 0 0,0 1 1 0 0,0-1-1 0 0,0 0 1 0 0,0 1 0 0 0,0-1-1 0 0,-1 1 1 0 0,1-1 0 0 0,0 0-1 0 0,0 1 1 0 0,0-1-1 0 0,0 1 1 0 0,-1-1 0 0 0,1 0-1 0 0,0 1 1 0 0,0-1-1 0 0,-1 0 1 0 0,1 1 0 0 0,0-1-1 0 0,-1 0 1 0 0,1 0-1 0 0,-1 1 1 0 0,1-2-1 0 0,-1 1 0 0 0,1-1 0 0 0,0 0 0 0 0,0 1 0 0 0,-1-1 0 0 0,1 0 0 0 0,0 0 0 0 0,0 1 0 0 0,0-1 0 0 0,0 0 0 0 0,0 0 0 0 0,0 1 0 0 0,0-2 0 0 0,0 1 0 0 0,4-19 0 0 0,1 0 0 0 0,12-34 0 0 0,-2 10 0 0 0,-14 42-108 0 0,0-1-1 0 0,-1 0 1 0 0,1 0 0 0 0,-1 1-1 0 0,1-1 1 0 0,-1 0 0 0 0,0 0 0 0 0,0 0-1 0 0,0 1 1 0 0,-1-1 0 0 0,1 0-1 0 0,-1 0 1 0 0,0 1 0 0 0,-1-6-1 0 0,1 7-4 0 0,0-1 0 0 0,0 0 0 0 0,0 0 0 0 0,-1 1 0 0 0,1-1 0 0 0,0 0 0 0 0,-1 1 0 0 0,1 0-1 0 0,-1-1 1 0 0,0 1 0 0 0,1 0 0 0 0,-1 0 0 0 0,0 0 0 0 0,0 0 0 0 0,0 0 0 0 0,0 0 0 0 0,1 0-1 0 0,-1 1 1 0 0,0-1 0 0 0,-3 0 0 0 0,-1 0 185 0 0,0 1-1 0 0,1 0 0 0 0,-1 0 1 0 0,0 0-1 0 0,0 1 0 0 0,1-1 1 0 0,-1 1-1 0 0,0 1 1 0 0,1-1-1 0 0,-10 5 0 0 0,6-3 349 0 0,0 1 0 0 0,1 1 0 0 0,-1 0-1 0 0,1 0 1 0 0,-13 11 0 0 0,16-11-322 0 0,0-1-1 0 0,1 2 1 0 0,-1-1-1 0 0,1 0 1 0 0,0 1 0 0 0,0 0-1 0 0,-4 9 1 0 0,7-14-100 0 0,1 1 0 0 0,-1-1 1 0 0,0 1-1 0 0,1-1 0 0 0,-1 1 1 0 0,1 0-1 0 0,-1-1 1 0 0,1 1-1 0 0,0 0 0 0 0,0-1 1 0 0,0 1-1 0 0,0 0 0 0 0,0-1 1 0 0,0 1-1 0 0,0 0 0 0 0,0-1 1 0 0,1 1-1 0 0,-1 0 1 0 0,1-1-1 0 0,-1 1 0 0 0,1-1 1 0 0,0 1-1 0 0,-1-1 0 0 0,1 1 1 0 0,0-1-1 0 0,0 1 0 0 0,0-1 1 0 0,0 0-1 0 0,0 1 1 0 0,0-1-1 0 0,1 0 0 0 0,-1 0 1 0 0,0 0-1 0 0,1 0 0 0 0,-1 0 1 0 0,2 1-1 0 0,1-1 34 0 0,0 1 0 0 0,0-1 1 0 0,0 0-1 0 0,1 0 0 0 0,-1 0 0 0 0,0 0 0 0 0,0-1 0 0 0,1 0 1 0 0,-1 0-1 0 0,0 0 0 0 0,1 0 0 0 0,-1-1 0 0 0,0 0 1 0 0,0 1-1 0 0,0-2 0 0 0,0 1 0 0 0,1 0 0 0 0,-2-1 0 0 0,1 0 1 0 0,6-3-1 0 0,-2 1-425 0 0,0-1 1 0 0,0-1-1 0 0,0 0 1 0 0,-1 0-1 0 0,0 0 0 0 0,0-1 1 0 0,0 1-1 0 0,6-10 1 0 0,-9 8 91 0 0,1 0 0 0 0,-1 0 0 0 0,-1 0 0 0 0,0 0 0 0 0,0-1 0 0 0,0 1 0 0 0,-1-1 0 0 0,0 1 0 0 0,0-14 0 0 0,5-15 787 0 0,-6 32-377 0 0,0 1 1 0 0,1-1-1 0 0,-1 0 1 0 0,1 0-1 0 0,1 1 1 0 0,-1 0-1 0 0,0-1 1 0 0,1 1-1 0 0,0 0 1 0 0,6-7-1 0 0,-7 10-92 0 0,0-1 1 0 0,-1 0-1 0 0,1 1 1 0 0,0-1-1 0 0,0 1 1 0 0,1 0-1 0 0,-1-1 1 0 0,0 1-1 0 0,0 0 0 0 0,0 0 1 0 0,1 1-1 0 0,-1-1 1 0 0,1 0-1 0 0,-1 1 1 0 0,0-1-1 0 0,1 1 1 0 0,-1 0-1 0 0,1 0 0 0 0,-1 0 1 0 0,1 0-1 0 0,-1 0 1 0 0,5 2-1 0 0,3 0 358 0 0,0 1 0 0 0,0 0 1 0 0,16 8-1 0 0,-23-9-475 0 0,0 0 0 0 0,0 0 0 0 0,-1 0 0 0 0,1 0 0 0 0,0 0 0 0 0,-1 0 0 0 0,0 1 0 0 0,1-1 0 0 0,-1 1 0 0 0,0-1 0 0 0,-1 1 0 0 0,1 0 0 0 0,0 0 0 0 0,-1 0 0 0 0,3 5 0 0 0,-4-5 135 0 0,1 0-1 0 0,0 0 1 0 0,-1 0-1 0 0,0 0 1 0 0,1-1-1 0 0,-1 1 0 0 0,0 0 1 0 0,-1 0-1 0 0,1 0 1 0 0,0 0-1 0 0,-1 0 0 0 0,0 0 1 0 0,0-1-1 0 0,0 1 1 0 0,-2 5-1 0 0,-2 1 620 0 0,-1 1 1 0 0,-12 16-1 0 0,0-2-22 0 0,7-7-543 0 0,0-1 119 0 0,-16 35 1 0 0,24-45-188 0 0,1 0 0 0 0,0 0 0 0 0,0 0 0 0 0,1 0 0 0 0,0 0 0 0 0,0 0 0 0 0,0 0 0 0 0,1 1 0 0 0,0-1 0 0 0,0 8 0 0 0,0-12-21 0 0,1-1 0 0 0,-1 1 0 0 0,0 0 0 0 0,1-1 0 0 0,-1 1 0 0 0,1 0 0 0 0,-1-1 0 0 0,1 1 0 0 0,0-1 0 0 0,0 1 0 0 0,0-1 0 0 0,0 1 0 0 0,0-1 0 0 0,0 1 0 0 0,0-1 0 0 0,0 0 0 0 0,0 0 0 0 0,1 0 0 0 0,-1 1 0 0 0,1-1 0 0 0,-1-1 0 0 0,0 1 0 0 0,1 0 0 0 0,0 0 0 0 0,-1 0 0 0 0,1-1 0 0 0,-1 1 0 0 0,1-1 0 0 0,0 1 0 0 0,0-1 0 0 0,-1 0 0 0 0,3 0 0 0 0,0 1 0 0 0,-1-1 0 0 0,1-1 0 0 0,0 1 0 0 0,-1 0 0 0 0,1-1 0 0 0,-1 0 0 0 0,1 0 0 0 0,-1 0 0 0 0,1 0 0 0 0,-1-1 0 0 0,1 1 0 0 0,-1-1 0 0 0,0 0 0 0 0,4-2 0 0 0,1-3-33 0 0,0-1 0 0 0,0 0-1 0 0,-1 0 1 0 0,0 0 0 0 0,-1-1 0 0 0,7-11 0 0 0,29-62-440 0 0,-27 50 294 0 0,-9 18-37 0 0,0 0 1 0 0,-1 0-1 0 0,5-26 0 0 0,-9 23 1128 0 0,-3 17-336 0 0,-3 9-317 0 0,-3 12-259 0 0,1 1 0 0 0,1-1 0 0 0,1 1 0 0 0,0 0 0 0 0,2 1 0 0 0,1-1 0 0 0,1 43 0 0 0,2-56 0 0 0,0-1 0 0 0,0 1 0 0 0,1-1 0 0 0,0 0 0 0 0,6 16 0 0 0,-7-22 0 0 0,0 1 0 0 0,0 0 0 0 0,1 0 0 0 0,-1 0 0 0 0,1-1 0 0 0,0 1 0 0 0,0-1 0 0 0,0 1 0 0 0,0-1 0 0 0,0 0 0 0 0,1 0 0 0 0,-1 0 0 0 0,1 0 0 0 0,-1 0 0 0 0,1-1 0 0 0,0 1 0 0 0,-1-1 0 0 0,7 3 0 0 0,-7-4 0 0 0,0 0 0 0 0,0 0 0 0 0,0 0 0 0 0,0 0 0 0 0,0 0 0 0 0,0-1 0 0 0,0 1 0 0 0,0 0 0 0 0,0-1 0 0 0,0 0 0 0 0,0 1 0 0 0,0-1 0 0 0,0 0 0 0 0,-1 0 0 0 0,1 0 0 0 0,0 0 0 0 0,-1-1 0 0 0,1 1 0 0 0,2-3 0 0 0,2-1 0 0 0,-1-1 0 0 0,0 1 0 0 0,-1-1 0 0 0,6-7 0 0 0,-3 1-182 0 0,0-1-1 0 0,-1 0 1 0 0,0 0 0 0 0,-1-1-1 0 0,4-17 1 0 0,-7 23 69 0 0,0-1 0 0 0,-1 1 0 0 0,0-1 0 0 0,0 1 0 0 0,-1-1 0 0 0,0 0 0 0 0,0 1 0 0 0,-1-1 0 0 0,-4-16 0 0 0,4 22 156 0 0,0-1 0 0 0,-1 1-1 0 0,0 0 1 0 0,1 0 0 0 0,-1 0 0 0 0,-3-3-1 0 0,5 5 16 0 0,-1 0 0 0 0,1 1-1 0 0,0-1 1 0 0,-1 1 0 0 0,1-1 0 0 0,-1 0-1 0 0,1 1 1 0 0,-1-1 0 0 0,1 1-1 0 0,-1-1 1 0 0,0 1 0 0 0,1 0-1 0 0,-1-1 1 0 0,0 1 0 0 0,1 0 0 0 0,-1-1-1 0 0,0 1 1 0 0,1 0 0 0 0,-1 0-1 0 0,0-1 1 0 0,1 1 0 0 0,-1 0-1 0 0,0 0 1 0 0,0 0 0 0 0,1 0-1 0 0,-1 0 1 0 0,0 0 0 0 0,0 0 0 0 0,1 0-1 0 0,-1 1 1 0 0,0-1 0 0 0,1 0-1 0 0,-1 0 1 0 0,-1 1 0 0 0,2-1 223 0 0,0 0-66 0 0,0 0-14 0 0,0 1-74 0 0,0-1-139 0 0,0 0 0 0 0,0 0 0 0 0,0 1 0 0 0,0-1 0 0 0,0 0 0 0 0,0 0 0 0 0,0 0 1 0 0,0 0-1 0 0,0 0 0 0 0,0 0 0 0 0,0 0 0 0 0,0 0 0 0 0,0 1 0 0 0,0-1 0 0 0,0 0 0 0 0,1 0 1 0 0,-1 0-1 0 0,0 0 0 0 0,0 0 0 0 0,0 0 0 0 0,0 0 0 0 0,0 0 0 0 0,0 0 0 0 0,0 0 0 0 0,0 0 1 0 0,0 1-1 0 0,0-1 0 0 0,0 0 0 0 0,0 0 0 0 0,1 0 0 0 0,-1 0 0 0 0,0 0 0 0 0,0 0 0 0 0,0 0 1 0 0,0 0-1 0 0,0 0 0 0 0,0 0 0 0 0,0 0 0 0 0,0 0 0 0 0,1 0 0 0 0,-1 0 0 0 0,0 0 0 0 0,0 0 0 0 0,0 0 1 0 0,0 0-1 0 0,0 0 0 0 0,0 0 0 0 0,0 0 0 0 0,21-2-16 0 0,0 0-1 0 0,-1-2 1 0 0,0 0-1 0 0,37-13 1 0 0,1 0-8875 0 0,-37 11-995 0 0</inkml:trace>
  <inkml:trace contextRef="#ctx0" brushRef="#br1" timeOffset="2.3151E6">10086 7233 21511 0 0,'-22'0'2339'0'0,"21"0"-2302"0"0,0 0 0 0 0,-1 0 0 0 0,1 1 1 0 0,0-1-1 0 0,0 0 0 0 0,0 1 0 0 0,-1-1 0 0 0,1 0 0 0 0,0 1 0 0 0,0-1 1 0 0,0 1-1 0 0,0 0 0 0 0,0-1 0 0 0,0 1 0 0 0,0 0 0 0 0,0 0 0 0 0,0-1 1 0 0,0 1-1 0 0,-1 2 0 0 0,1 0 97 0 0,-1-1-1 0 0,0 1 1 0 0,1 0 0 0 0,0 0-1 0 0,-1 0 1 0 0,1 0 0 0 0,-1 5-1 0 0,1 0 130 0 0,-1 1 0 0 0,1-1-1 0 0,1 1 1 0 0,0-1-1 0 0,0 10 1 0 0,0-17-259 0 0,0 1 1 0 0,1-1 0 0 0,-1 0-1 0 0,0 0 1 0 0,0 0 0 0 0,0 1-1 0 0,1-1 1 0 0,-1 0-1 0 0,1 0 1 0 0,-1 0 0 0 0,1 0-1 0 0,-1 0 1 0 0,1 0 0 0 0,0 0-1 0 0,-1 0 1 0 0,1 0-1 0 0,0 0 1 0 0,1 1 0 0 0,-1-2 0 0 0,0 1 0 0 0,0-1 0 0 0,-1 0 1 0 0,1 1-1 0 0,0-1 0 0 0,0 0 0 0 0,0 0 1 0 0,0 0-1 0 0,0 0 0 0 0,-1 0 0 0 0,1 0 1 0 0,0 0-1 0 0,0 0 0 0 0,0 0 0 0 0,0 0 1 0 0,0 0-1 0 0,-1-1 0 0 0,1 1 0 0 0,1-1 1 0 0,2-1 5 0 0,0 0 0 0 0,-1 0 0 0 0,0 0 1 0 0,1 0-1 0 0,-1-1 0 0 0,0 1 0 0 0,0-1 1 0 0,-1 0-1 0 0,5-6 0 0 0,35-54 32 0 0,17-24-22 0 0,110-101-21 0 0,-151 168 7 0 0,-14 14-180 0 0,1 1 0 0 0,0-1 0 0 0,0 1 1 0 0,0 1-1 0 0,1-1 0 0 0,-1 1 0 0 0,11-7 0 0 0,-16 11 152 0 0,1 0 1 0 0,-1 0-1 0 0,1 0 0 0 0,-1-1 1 0 0,1 1-1 0 0,-1 0 0 0 0,1 0 1 0 0,-1 0-1 0 0,1 0 0 0 0,-1 0 0 0 0,1 0 1 0 0,-1 0-1 0 0,1 0 0 0 0,-1 0 1 0 0,1 0-1 0 0,-1 0 0 0 0,1 0 0 0 0,-1 1 1 0 0,1-1-1 0 0,-1 0 0 0 0,1 0 1 0 0,-1 0-1 0 0,1 1 0 0 0,-1-1 0 0 0,0 0 1 0 0,1 1-1 0 0,-1-1 0 0 0,1 0 1 0 0,-1 1-1 0 0,0-1 0 0 0,1 0 0 0 0,-1 1 1 0 0,0-1-1 0 0,0 1 0 0 0,1-1 1 0 0,-1 1-1 0 0,0-1 0 0 0,0 1 0 0 0,0-1 1 0 0,1 0-1 0 0,-1 1 0 0 0,0-1 1 0 0,0 1-1 0 0,0-1 0 0 0,0 1 0 0 0,0-1 1 0 0,0 1-1 0 0,0 0 0 0 0,0 26 27 0 0,0-27-6 0 0,-2 20 69 0 0,-2-1 1 0 0,0 0-1 0 0,0-1 1 0 0,-13 30-1 0 0,-37 68 727 0 0,35-77 126 0 0,10-11-5 0 0,9-27-699 0 0,2-1-184 0 0,-1-1-1 0 0,1 0 1 0 0,0 0 0 0 0,0 0-1 0 0,0 0 1 0 0,-1-1 0 0 0,1 1 0 0 0,-1 0-1 0 0,1-1 1 0 0,-1 1 0 0 0,0-1 0 0 0,1 0-1 0 0,-1 1 1 0 0,2-4 0 0 0,4-4 37 0 0,46-46 390 0 0,-26 26-1570 0 0,2 0 0 0 0,1 1 1 0 0,63-44-1 0 0,-73 59-1025 0 0,-19 12 1710 0 0,-1 6 465 0 0,-1 0 0 0 0,0 0 0 0 0,0 0 0 0 0,0 0 0 0 0,0 0 0 0 0,-1 0 0 0 0,-4 8 0 0 0,-19 33 1774 0 0,17-33-1458 0 0,3-5-52 0 0,0-1 121 0 0,1 0-1 0 0,0 0 0 0 0,0 0 0 0 0,1 0 0 0 0,0 1 1 0 0,0-1-1 0 0,0 1 0 0 0,1 0 0 0 0,-2 15 0 0 0,4-23-423 0 0,0 0 0 0 0,0 0-1 0 0,0 0 1 0 0,0 1-1 0 0,0-1 1 0 0,0 0 0 0 0,0 0-1 0 0,0 0 1 0 0,0 1-1 0 0,0-1 1 0 0,1 0 0 0 0,-1 0-1 0 0,0 0 1 0 0,0 0-1 0 0,0 1 1 0 0,0-1-1 0 0,0 0 1 0 0,0 0 0 0 0,0 0-1 0 0,0 0 1 0 0,0 1-1 0 0,1-1 1 0 0,-1 0 0 0 0,0 0-1 0 0,0 0 1 0 0,0 0-1 0 0,0 0 1 0 0,1 1 0 0 0,-1-1-1 0 0,0 0 1 0 0,0 0-1 0 0,0 0 1 0 0,1 0 0 0 0,-1 0-1 0 0,0 0 1 0 0,0 0-1 0 0,0 0 1 0 0,1 0 0 0 0,9-3 9 0 0,8-9-29 0 0,7-11-136 0 0,-2 0-1 0 0,0-2 0 0 0,-2 0 0 0 0,24-37 0 0 0,-4 6-396 0 0,-28 37 250 0 0,-10 14 34 0 0,0 0 1 0 0,0 1-1 0 0,0-1 1 0 0,1 1-1 0 0,0 0 1 0 0,0 0-1 0 0,5-4 1 0 0,-17 30 78 0 0,-2-4 208 0 0,-19 37 1293 0 0,2 1 0 0 0,-20 61-1 0 0,45-114-1196 0 0,2 1-1 0 0,-1-1 1 0 0,0 1-1 0 0,1-1 1 0 0,-1 1-1 0 0,1-1 1 0 0,0 1-1 0 0,0-1 1 0 0,0 1-1 0 0,1-1 1 0 0,1 7-1 0 0,-2-9-86 0 0,1 0 0 0 0,-1 0-1 0 0,0 0 1 0 0,1 0 0 0 0,-1 0 0 0 0,1-1 0 0 0,0 1 0 0 0,-1 0-1 0 0,1 0 1 0 0,-1-1 0 0 0,1 1 0 0 0,0 0 0 0 0,0-1 0 0 0,-1 1-1 0 0,1-1 1 0 0,0 1 0 0 0,0-1 0 0 0,1 1 0 0 0,-1 0-55 0 0,1-1 1 0 0,-1 0-1 0 0,1 0 1 0 0,-1 1 0 0 0,1-1-1 0 0,0 0 1 0 0,-1-1-1 0 0,1 1 1 0 0,-1 0 0 0 0,1 0-1 0 0,-1-1 1 0 0,1 1-1 0 0,-1 0 1 0 0,0-1-1 0 0,2 0 1 0 0,17-8-16 0 0,-1-1-1 0 0,-1 0 1 0 0,0-2 0 0 0,31-24-1 0 0,-25 14-1317 0 0,-1 0-1 0 0,31-39 1 0 0,-34 34 5 0 0,24-44 0 0 0,-36 56 851 0 0,-7 13 551 0 0,0 0-1 0 0,0 0 0 0 0,0 1 1 0 0,-1-1-1 0 0,1 0 0 0 0,-1 0 1 0 0,1 0-1 0 0,-1 1 1 0 0,0-3-1 0 0,0 3-6 0 0,0 1 0 0 0,0 0 0 0 0,0 0 0 0 0,0 0 0 0 0,0 0 0 0 0,0-1 0 0 0,0 1 0 0 0,0 0 0 0 0,0 0 0 0 0,0 0 0 0 0,0 0 0 0 0,0-1 0 0 0,0 1 0 0 0,0 0 0 0 0,0 0 0 0 0,0 0 0 0 0,0 0 0 0 0,0 0 0 0 0,0 0 0 0 0,-1-1 0 0 0,1 1 0 0 0,0 0 0 0 0,0 0 0 0 0,0 0 0 0 0,0 0 0 0 0,0 0 0 0 0,0 0 0 0 0,-1 0 0 0 0,1-1 0 0 0,0 1 0 0 0,0 0 0 0 0,0 0 0 0 0,0 0 0 0 0,0 0 0 0 0,-1 0 0 0 0,-9 7 1337 0 0,-1 6-912 0 0,0 0 0 0 0,1 1-1 0 0,1 1 1 0 0,0 0 0 0 0,-10 24-1 0 0,-4 6-243 0 0,21-43-194 0 0,-30 62 561 0 0,30-58-531 0 0,0 0 0 0 0,0 0-1 0 0,0 0 1 0 0,0 0 0 0 0,1 1-1 0 0,0-1 1 0 0,1 1-1 0 0,0 11 1 0 0,0-16-44 0 0,0-1-1 0 0,0 1 1 0 0,0-1-1 0 0,1 1 0 0 0,-1 0 1 0 0,1-1-1 0 0,-1 0 1 0 0,1 1-1 0 0,0-1 1 0 0,0 1-1 0 0,-1-1 1 0 0,1 0-1 0 0,0 1 1 0 0,0-1-1 0 0,0 0 1 0 0,0 0-1 0 0,1 0 1 0 0,-1 0-1 0 0,0 0 1 0 0,0 0-1 0 0,1 0 1 0 0,-1 0-1 0 0,0 0 1 0 0,1-1-1 0 0,-1 1 1 0 0,1-1-1 0 0,-1 1 1 0 0,1-1-1 0 0,-1 1 1 0 0,1-1-1 0 0,0 0 1 0 0,1 0-1 0 0,1 1 1 0 0,0-1-1 0 0,0 0 1 0 0,0-1-1 0 0,0 1 1 0 0,0-1 0 0 0,0 0-1 0 0,0 0 1 0 0,-1 0-1 0 0,1 0 1 0 0,0 0-1 0 0,6-5 1 0 0,9-6-274 0 0,-1-1-1 0 0,-1-2 1 0 0,0 0 0 0 0,20-22-1 0 0,-20 19 67 0 0,9-6-187 0 0,-19 18 210 0 0,0-1 0 0 0,0 1 0 0 0,-1-1-1 0 0,0 0 1 0 0,9-13 0 0 0,0-8-147 0 0,-1 0 0 0 0,17-50-1 0 0,-29 73 381 0 0,-1 4-43 0 0,-1 1 1 0 0,0-1-1 0 0,1 0 1 0 0,-1 0 0 0 0,0 1-1 0 0,1-1 1 0 0,-1 0 0 0 0,0 0-1 0 0,0 0 1 0 0,0 1-1 0 0,0-1 1 0 0,0 0 0 0 0,0 0-1 0 0,0 0 1 0 0,0 1 0 0 0,0-1-1 0 0,0 0 1 0 0,-1 0 0 0 0,1 0-1 0 0,0 0 1 0 0,-1 0 193 0 0,-2 3 279 0 0,-5 5-312 0 0,1 0 1 0 0,0 1-1 0 0,0-1 0 0 0,1 1 1 0 0,0 1-1 0 0,0-1 0 0 0,-6 14 1 0 0,1 0 465 0 0,-15 47 1 0 0,23-59-511 0 0,0-1 1 0 0,2 0-1 0 0,-1 0 1 0 0,0 13-1 0 0,2-18-113 0 0,0 0 0 0 0,0 0-1 0 0,0-1 1 0 0,1 1 0 0 0,-1 0-1 0 0,1 0 1 0 0,0-1 0 0 0,0 1 0 0 0,0 0-1 0 0,1-1 1 0 0,-1 1 0 0 0,1-1-1 0 0,3 5 1 0 0,-4-7-27 0 0,1 1 0 0 0,-1-1 0 0 0,1 1 0 0 0,0-1 0 0 0,-1 0 0 0 0,1 0 0 0 0,0 0-1 0 0,0 0 1 0 0,0 0 0 0 0,0 0 0 0 0,0-1 0 0 0,0 1 0 0 0,0-1 0 0 0,0 1 0 0 0,0-1 0 0 0,0 0 0 0 0,0 1 0 0 0,0-1 0 0 0,1 0 0 0 0,-1-1 0 0 0,0 1 0 0 0,2-1-1 0 0,5 0-76 0 0,-1-1 0 0 0,0 0 0 0 0,16-6-1 0 0,-15 4-112 0 0,1-1-1 0 0,-1 0 1 0 0,1-1-1 0 0,15-13 1 0 0,32-33-1181 0 0,-32 28 778 0 0,124-105-2477 0 0,-140 121 2861 0 0,-8 7 175 0 0,-1 0-1 0 0,1 0 1 0 0,0 0-1 0 0,0 0 1 0 0,0 0-1 0 0,0 1 0 0 0,0-1 1 0 0,1 0-1 0 0,-1 0 1 0 0,0 1-1 0 0,0-1 1 0 0,0 1-1 0 0,1-1 0 0 0,-1 1 1 0 0,0-1-1 0 0,0 1 1 0 0,3 0-1 0 0,-4 18 1033 0 0,-2-9-588 0 0,0 0 1 0 0,-1 0 0 0 0,0-1 0 0 0,-7 15 0 0 0,5-12-119 0 0,1 0-1 0 0,-4 12 1 0 0,4-6-109 0 0,5-15-87 0 0,2-10-42 0 0,2-7-547 0 0,-1 0 0 0 0,-1 0 0 0 0,0-1 0 0 0,1-28 0 0 0,-4 41 368 0 0,0 1 1 0 0,0 0-1 0 0,0-1 0 0 0,-1 1 1 0 0,1 0-1 0 0,0-1 1 0 0,-1 1-1 0 0,0 0 1 0 0,1 0-1 0 0,-1 0 0 0 0,0-1 1 0 0,0 1-1 0 0,-3-3 1 0 0,4 4 118 0 0,-1 1 0 0 0,0-1 0 0 0,0 1 0 0 0,1-1 0 0 0,-1 1 0 0 0,0-1 0 0 0,0 1 0 0 0,0 0 0 0 0,0-1 0 0 0,0 1 0 0 0,0 0 0 0 0,0 0 0 0 0,0-1 0 0 0,1 1 0 0 0,-1 0 0 0 0,0 0 0 0 0,0 0 0 0 0,0 0 0 0 0,0 1 0 0 0,0-1 0 0 0,0 0 0 0 0,0 0 0 0 0,0 0 0 0 0,0 1 0 0 0,0-1 0 0 0,0 0 0 0 0,1 1 0 0 0,-1-1 0 0 0,0 1 0 0 0,0-1 0 0 0,0 1 0 0 0,1 0 0 0 0,-2 0 0 0 0,-5 5 186 0 0,0-1 0 0 0,0 1 0 0 0,1 1 0 0 0,0-1 0 0 0,0 1 0 0 0,0 0 0 0 0,-7 14 0 0 0,-28 58 1319 0 0,33-62-1118 0 0,3-6-12 0 0,0 1-1 0 0,0-1 1 0 0,1 1 0 0 0,1 0 0 0 0,-2 13 0 0 0,4-22-306 0 0,1-1 1 0 0,-1 1 0 0 0,1 0 0 0 0,0-1-1 0 0,0 1 1 0 0,0 0 0 0 0,1-1 0 0 0,-1 1-1 0 0,1 0 1 0 0,-1-1 0 0 0,1 1 0 0 0,0 0-1 0 0,0-1 1 0 0,0 1 0 0 0,0-1 0 0 0,0 0-1 0 0,1 1 1 0 0,-1-1 0 0 0,1 0 0 0 0,0 0-1 0 0,-1 0 1 0 0,1 0 0 0 0,0 0 0 0 0,0 0-1 0 0,0 0 1 0 0,0-1 0 0 0,1 1 0 0 0,-1-1-1 0 0,3 2 1 0 0,2 0-57 0 0,0-1 0 0 0,-1 0-1 0 0,1-1 1 0 0,0 1 0 0 0,0-1 0 0 0,0-1 0 0 0,0 1 0 0 0,1-1-1 0 0,-1 0 1 0 0,0-1 0 0 0,0 0 0 0 0,0 0 0 0 0,0 0-1 0 0,10-5 1 0 0,2 0-125 0 0,-1-1 0 0 0,0-1 0 0 0,0-1 0 0 0,17-11 0 0 0,-8 2-491 0 0,0-2 1 0 0,-2 0-1 0 0,0-2 0 0 0,35-39 1 0 0,-18 10-1163 0 0,46-72 0 0 0,-45 54 1427 0 0,-3-2-1 0 0,-3-1 1 0 0,-3-2 0 0 0,27-87 0 0 0,-52 130 1146 0 0,-1 0 0 0 0,5-38 0 0 0,-13 67-739 0 0,0 0 0 0 0,1-1 0 0 0,-1 1 0 0 0,0 0 0 0 0,-1 0 0 0 0,1-1 0 0 0,0 1 0 0 0,-1 0 0 0 0,1 0 0 0 0,-1-1 0 0 0,1 1 0 0 0,-1 0 0 0 0,-1-3 0 0 0,1 5-50 0 0,1-1-1 0 0,0 1 1 0 0,-1 0 0 0 0,1-1 0 0 0,0 1 0 0 0,-1 0 0 0 0,1-1-1 0 0,-1 1 1 0 0,1 0 0 0 0,-1-1 0 0 0,1 1 0 0 0,-1 0 0 0 0,1 0-1 0 0,-1-1 1 0 0,1 1 0 0 0,-1 0 0 0 0,1 0 0 0 0,-1 0 0 0 0,1 0-1 0 0,-1 0 1 0 0,1 0 0 0 0,-1 0 0 0 0,-1 0-9 0 0,1 0 0 0 0,0 0 1 0 0,0 1-1 0 0,0-1 0 0 0,-1 1 0 0 0,1-1 1 0 0,0 1-1 0 0,0-1 0 0 0,0 1 0 0 0,0 0 0 0 0,0 0 1 0 0,0-1-1 0 0,-1 2 0 0 0,-4 4 2 0 0,0 0-1 0 0,1 0 1 0 0,-1 1-1 0 0,1 0 1 0 0,1 0-1 0 0,0 0 0 0 0,0 0 1 0 0,-4 9-1 0 0,-20 67 762 0 0,21-59-739 0 0,-30 121 343 0 0,-14 44 769 0 0,43-167-981 0 0,-107 308 2150 0 0,107-305-2132 0 0,8-25-173 0 0,0 0 0 0 0,0 0 0 0 0,0 1 0 0 0,0-1 0 0 0,0 0 0 0 0,-1 0 0 0 0,1 0 0 0 0,0 1 0 0 0,0-1 0 0 0,0 0 0 0 0,0 0 0 0 0,0 1 0 0 0,0-1 0 0 0,0 0 0 0 0,0 0 0 0 0,0 1 0 0 0,0-1 0 0 0,0 0 0 0 0,0 0 0 0 0,0 1 0 0 0,0-1 0 0 0,0 0 0 0 0,0 0 0 0 0,0 1 0 0 0,0-1 0 0 0,0 0 0 0 0,0 0 0 0 0,0 0 0 0 0,0 1 0 0 0,0-1 0 0 0,1 0 0 0 0,-1 0 0 0 0,0 1 0 0 0,0-1 0 0 0,0 0 0 0 0,0 0 0 0 0,1 0 0 0 0,-1 0 0 0 0,0 1 0 0 0,0-1 0 0 0,0 0 0 0 0,1 0 0 0 0,-1 0 0 0 0,0 0 0 0 0,0 0 0 0 0,1 0 0 0 0,-1 0 0 0 0,0 1 0 0 0,0-1 0 0 0,0 0 0 0 0,1 0 0 0 0,-1 0 0 0 0,0 0 0 0 0,0 0 0 0 0,1 0 0 0 0,9-3 0 0 0,1-6-72 0 0,0-1 1 0 0,-1 0-1 0 0,0 0 0 0 0,0-1 1 0 0,-1 0-1 0 0,9-15 0 0 0,16-19-839 0 0,-21 30 700 0 0,-4 4 110 0 0,0 0 0 0 0,0 1 0 0 0,1 1 1 0 0,17-14-1 0 0,-13 17 177 0 0,-14 6-71 0 0,0 0 0 0 0,1 0 0 0 0,-1 0 1 0 0,0 0-1 0 0,1 0 0 0 0,-1 0 0 0 0,0 0 0 0 0,1 0 0 0 0,-1 0 0 0 0,0 0 0 0 0,1 0 0 0 0,-1 0 1 0 0,0 0-1 0 0,1 0 0 0 0,-1 0 0 0 0,0 0 0 0 0,1 0 0 0 0,-1 0 0 0 0,0 0 0 0 0,1 1 0 0 0,-1-1 0 0 0,0 0 1 0 0,0 0-1 0 0,1 0 0 0 0,-1 1 0 0 0,0-1 0 0 0,0 0 0 0 0,1 0 0 0 0,-1 1 0 0 0,0-1 0 0 0,0 0 1 0 0,0 0-1 0 0,1 1 0 0 0,-1-1 0 0 0,0 0 0 0 0,0 1 0 0 0,0-1 0 0 0,0 0 0 0 0,0 1 0 0 0,0 0 1 0 0,1 12 132 0 0,-1-12-114 0 0,0 33 403 0 0,-2-18-77 0 0,2 0 0 0 0,1 0 1 0 0,0 0-1 0 0,4 22 0 0 0,-4-34-323 0 0,0 0-1 0 0,0 0 1 0 0,1 1-1 0 0,0-1 1 0 0,0 0 0 0 0,0 0-1 0 0,0 0 1 0 0,0-1-1 0 0,1 1 1 0 0,0 0-1 0 0,0-1 1 0 0,0 0-1 0 0,0 0 1 0 0,0 0 0 0 0,0 0-1 0 0,1 0 1 0 0,0-1-1 0 0,-1 1 1 0 0,1-1-1 0 0,6 3 1 0 0,-1-2-422 0 0,-1-1 1 0 0,1 0-1 0 0,0 0 0 0 0,0-1 1 0 0,-1 0-1 0 0,1 0 0 0 0,0-1 1 0 0,17-1-1 0 0,-4 0-885 0 0</inkml:trace>
  <inkml:trace contextRef="#ctx0" brushRef="#br1" timeOffset="2.61579E6">7849 7701 17471 0 0,'-2'3'1016'0'0,"2"2"3505"0"0,3 10-3753 0 0,1 1-1033 0 0,-4-13 265 0 0,0 0 0 0 0,0-1 0 0 0,-1 1 0 0 0,1-1 0 0 0,-1 1 0 0 0,0-1 0 0 0,0 1 0 0 0,0-1 0 0 0,-1 4 0 0 0,2-6-1 0 0,-1 1 0 0 0,1-1 0 0 0,0 1 0 0 0,0-1 0 0 0,0 1 0 0 0,-1-1 0 0 0,1 0 0 0 0,0 1 0 0 0,0-1 0 0 0,-1 1 0 0 0,1-1 0 0 0,0 0 0 0 0,-1 0 0 0 0,1 1 0 0 0,-1-1 0 0 0,1 0 0 0 0,0 1 0 0 0,-1-1 0 0 0,1 0 0 0 0,-1 0 0 0 0,1 0-1 0 0,0 1 1 0 0,-1-1 0 0 0,1 0 0 0 0,-1 0 0 0 0,1 0 0 0 0,-1 0 0 0 0,1 0 0 0 0,-1 0 0 0 0,1 0 0 0 0,-1 0 0 0 0,1 0 0 0 0,-1 0 0 0 0,1 0 0 0 0,-1 0 0 0 0,1 0 0 0 0,-1-1 0 0 0,-10-6 490 0 0,11 6-454 0 0,-1 0 0 0 0,0 0 0 0 0,1 0 1 0 0,-1-1-1 0 0,1 1 0 0 0,-1 0 0 0 0,1 0 1 0 0,0 0-1 0 0,-1-1 0 0 0,1 1 0 0 0,0 0 1 0 0,0 0-1 0 0,0-1 0 0 0,0 1 0 0 0,0 0 1 0 0,0-1-1 0 0,0 1 0 0 0,1 0 0 0 0,-1 0 1 0 0,0-1-1 0 0,1 1 0 0 0,-1 0 0 0 0,1 0 1 0 0,-1 0-1 0 0,1 0 0 0 0,0 0 0 0 0,-1 0 1 0 0,2-2-1 0 0,0 1-51 0 0,-1 0 0 0 0,1 0 0 0 0,-1 1 0 0 0,1-1 0 0 0,0 0 0 0 0,0 1 0 0 0,0-1 0 0 0,-1 1 0 0 0,1 0 0 0 0,1 0 0 0 0,-1 0 0 0 0,0 0 0 0 0,0 0 0 0 0,3-1 0 0 0,-3 2 60 0 0,0-1 0 0 0,1 1 0 0 0,-1-1 0 0 0,1 1 0 0 0,-1 0 0 0 0,0 0 0 0 0,1 0 0 0 0,-1 1 0 0 0,1-1 0 0 0,-1 0 0 0 0,0 1 0 0 0,1 0 0 0 0,-1-1 0 0 0,0 1 0 0 0,0 0 0 0 0,1 0 0 0 0,1 2 0 0 0,-4-3-41 0 0,0 0-1 0 0,1 0 1 0 0,-1 0 0 0 0,0 1-1 0 0,0-1 1 0 0,0 0 0 0 0,1 0-1 0 0,-1 1 1 0 0,0-1 0 0 0,0 0-1 0 0,0 0 1 0 0,0 1-1 0 0,0-1 1 0 0,1 0 0 0 0,-1 0-1 0 0,0 1 1 0 0,0-1 0 0 0,0 0-1 0 0,0 1 1 0 0,0-1 0 0 0,0 0-1 0 0,0 0 1 0 0,0 1-1 0 0,0-1 1 0 0,0 0 0 0 0,0 1-1 0 0,0-1 1 0 0,0 0 0 0 0,-1 1-1 0 0,1-1 1 0 0,0 0-1 0 0,0 0 1 0 0,0 1 0 0 0,0-1-1 0 0,0 0 1 0 0,-1 0 0 0 0,1 1-1 0 0,0-1 1 0 0,0 0 0 0 0,0 0-1 0 0,-1 0 1 0 0,1 1-1 0 0,-11 7 1060 0 0,10-7-877 0 0,0 0-146 0 0,0 0 0 0 0,0-1-1 0 0,0 1 1 0 0,-1 0 0 0 0,1-1 0 0 0,-1 1-1 0 0,1 0 1 0 0,0-1 0 0 0,-1 0 0 0 0,1 1 0 0 0,-1-1-1 0 0,1 0 1 0 0,-1 0 0 0 0,1 0 0 0 0,-1 0-1 0 0,1 0 1 0 0,-2 0 0 0 0,-2 0 10 0 0,4 0-121 0 0,1 0-36 0 0,0 0-1208 0 0,0-1-5031 0 0,0-3-2156 0 0</inkml:trace>
  <inkml:trace contextRef="#ctx0" brushRef="#br1" timeOffset="2.61678E6">8361 8031 19031 0 0,'-1'1'53'0'0,"1"-1"1"0"0,0 0-1 0 0,0 0 0 0 0,-1 0 0 0 0,1 0 0 0 0,0 0 0 0 0,0 0 0 0 0,-1 0 0 0 0,1 0 0 0 0,0 0 0 0 0,-1 0 0 0 0,1 0 0 0 0,0 0 0 0 0,0 0 0 0 0,-1 0 0 0 0,1 0 0 0 0,0 0 1 0 0,0 0-1 0 0,-1 0 0 0 0,1-1 0 0 0,0 1 0 0 0,0 0 0 0 0,-1 0 0 0 0,1 0 0 0 0,0 0 0 0 0,0 0 0 0 0,-1-1 0 0 0,1 1 0 0 0,0 0 0 0 0,0 0 0 0 0,0 0 0 0 0,0-1 0 0 0,-1 1 1 0 0,1 0-1 0 0,0 0 0 0 0,0-1 0 0 0,0 1 0 0 0,-1-15 1782 0 0,8-16 695 0 0,71-196-309 0 0,-46 138-1760 0 0,-3 18-564 0 0,24-31-175 0 0,-31 61 235 0 0,-21 37 37 0 0,3-2-63 0 0,-1 0-1 0 0,1 0 1 0 0,4-6-1 0 0,-7 11 61 0 0,0 0-1 0 0,-1 0 0 0 0,1 0 0 0 0,0 1 0 0 0,0-1 1 0 0,0 0-1 0 0,-1 0 0 0 0,1 1 0 0 0,0-1 1 0 0,0 0-1 0 0,0 1 0 0 0,0-1 0 0 0,0 1 1 0 0,0 0-1 0 0,0-1 0 0 0,0 1 0 0 0,0 0 1 0 0,0-1-1 0 0,0 1 0 0 0,1 0 0 0 0,-1 0 0 0 0,0 0 1 0 0,0 0-1 0 0,0 0 0 0 0,0 0 0 0 0,0 0 1 0 0,2 1-1 0 0,-2-1-4 0 0,-1 1 0 0 0,1-1 0 0 0,0 1 0 0 0,-1-1 0 0 0,1 1 0 0 0,0 0 0 0 0,-1-1 1 0 0,1 1-1 0 0,-1 0 0 0 0,1-1 0 0 0,-1 1 0 0 0,0 0 0 0 0,1 0 0 0 0,-1-1 0 0 0,1 1 0 0 0,-1 0 0 0 0,0 0 0 0 0,0 0 1 0 0,0 0-1 0 0,1 1 0 0 0,0 22-375 0 0,0-15 178 0 0,1 33 533 0 0,-6 72 0 0 0,-16 42 459 0 0,15-122-701 0 0,-1 0 203 0 0,-1 58-1 0 0,9-83-511 0 0,2-10-42 0 0,4-13 257 0 0,27-111-2067 0 0,-18 56 1883 0 0,-15 60 75 0 0,8-31-313 0 0,2 1 0 0 0,2 0 0 0 0,21-43 1 0 0,-13 37 504 0 0,-13 25 30 0 0,1 0 0 0 0,24-34 0 0 0,-34 54-93 0 0,0-1 0 0 0,0 1 1 0 0,0 0-1 0 0,0-1 0 0 0,1 1 0 0 0,-1-1 0 0 0,0 1 0 0 0,0 0 0 0 0,1 0 0 0 0,-1-1 0 0 0,0 1 0 0 0,0 0 0 0 0,1-1 0 0 0,-1 1 1 0 0,0 0-1 0 0,1 0 0 0 0,-1 0 0 0 0,0-1 0 0 0,1 1 0 0 0,-1 0 0 0 0,0 0 0 0 0,1 0 0 0 0,-1 0 0 0 0,1 0 0 0 0,-1 0 1 0 0,0 0-1 0 0,1-1 0 0 0,-1 1 0 0 0,1 0 0 0 0,-1 1 0 0 0,0-1 0 0 0,1 0 0 0 0,-1 0 0 0 0,1 0 0 0 0,-1 0 0 0 0,0 0 0 0 0,1 0 1 0 0,-1 0-1 0 0,0 0 0 0 0,1 1 0 0 0,-1-1 0 0 0,0 0 0 0 0,1 0 0 0 0,-1 1 0 0 0,1-1 0 0 0,0 1 25 0 0,-1 0 0 0 0,1 1 0 0 0,0-1-1 0 0,-1 0 1 0 0,1 0 0 0 0,-1 0 0 0 0,1 1-1 0 0,-1-1 1 0 0,0 0 0 0 0,0 1 0 0 0,1-1-1 0 0,-1 3 1 0 0,-3 39 1107 0 0,-15 86 1 0 0,9-75-559 0 0,6-37-379 0 0,-16 119 1649 0 0,17-109-1926 0 0,2-1 1 0 0,0 1-1 0 0,5 30 0 0 0,-2-40-1685 0 0,3-3-4927 0 0,1-5-2283 0 0</inkml:trace>
  <inkml:trace contextRef="#ctx0" brushRef="#br1" timeOffset="2.61831E6">8970 7976 21191 0 0,'0'0'480'0'0,"2"-11"1167"0"0,2 3-1601 0 0,1 0 1 0 0,0 0-1 0 0,11-13 0 0 0,-13 17-30 0 0,5-6 89 0 0,1 0 0 0 0,0 1 0 0 0,0 0 0 0 0,0 1 0 0 0,1 0 0 0 0,1 1 0 0 0,-1 0 0 0 0,1 0 0 0 0,0 1 1 0 0,1 0-1 0 0,0 1 0 0 0,14-4 0 0 0,-24 8-142 0 0,1 1 0 0 0,0-1 0 0 0,1 1 0 0 0,-1 0 0 0 0,0-1 0 0 0,0 1 0 0 0,0 1 0 0 0,0-1 1 0 0,0 0-1 0 0,0 1 0 0 0,0-1 0 0 0,0 1 0 0 0,0 0 0 0 0,0 0 0 0 0,0 0 0 0 0,-1 1 0 0 0,1-1 1 0 0,0 1-1 0 0,-1-1 0 0 0,3 3 0 0 0,-1 0-16 0 0,0 0 0 0 0,-1 0 0 0 0,0 0 0 0 0,0 0 0 0 0,0 0 0 0 0,0 1 0 0 0,-1-1 0 0 0,1 1 0 0 0,-1 0 0 0 0,3 9 0 0 0,-2-1 566 0 0,1 0-1 0 0,2 25 0 0 0,-5-33-363 0 0,-1 1 0 0 0,0-1-1 0 0,0 0 1 0 0,0 0-1 0 0,-1 0 1 0 0,0 0 0 0 0,0 1-1 0 0,0-1 1 0 0,-1 0 0 0 0,-2 7-1 0 0,3-13-151 0 0,0 0 1 0 0,0 1-1 0 0,-1-1 0 0 0,1 0 0 0 0,0 1 0 0 0,0-1 1 0 0,1 0-1 0 0,-1 0 0 0 0,0 0 0 0 0,-1-2 1 0 0,-3-6-276 0 0,1 0 1 0 0,0 0 0 0 0,1-1 0 0 0,0 1 0 0 0,1-1 0 0 0,0 0 0 0 0,0 0 0 0 0,0-11 0 0 0,0 3-391 0 0,-7-23 0 0 0,8 34 503 0 0,-1 1 0 0 0,-1-1 0 0 0,1 1 0 0 0,-1 0 0 0 0,0-1-1 0 0,-5-4 1 0 0,8 10 174 0 0,-1 0 0 0 0,0 0 0 0 0,1 0 0 0 0,-1 0 0 0 0,0 0-1 0 0,0 0 1 0 0,0 0 0 0 0,0 1 0 0 0,0-1 0 0 0,0 0 0 0 0,0 1 0 0 0,0-1 0 0 0,0 1-1 0 0,0-1 1 0 0,0 1 0 0 0,0-1 0 0 0,0 1 0 0 0,-1 0 0 0 0,1 0 0 0 0,0-1 0 0 0,0 1-1 0 0,0 0 1 0 0,-1 0 0 0 0,1 0 0 0 0,0 0 0 0 0,0 0 0 0 0,0 1 0 0 0,-1-1 0 0 0,1 0-1 0 0,0 1 1 0 0,0-1 0 0 0,0 0 0 0 0,0 1 0 0 0,0-1 0 0 0,0 1 0 0 0,0 0-1 0 0,0-1 1 0 0,0 1 0 0 0,0 0 0 0 0,0 0 0 0 0,0-1 0 0 0,-1 3 0 0 0,-4 3 224 0 0,0 0-1 0 0,0 1 1 0 0,1 0 0 0 0,-1 0 0 0 0,2 0 0 0 0,-1 1 0 0 0,1-1 0 0 0,-4 9-1 0 0,2 0 334 0 0,1 0-1 0 0,0 0 1 0 0,-3 21-1 0 0,5-24-230 0 0,1 0-1 0 0,1 17 1 0 0,0-26-270 0 0,2 1-1 0 0,-1-1 1 0 0,1 1-1 0 0,-1-1 0 0 0,1 0 1 0 0,0 1-1 0 0,1-1 1 0 0,-1 0-1 0 0,1 0 1 0 0,3 7-1 0 0,-4-10-53 0 0,0 1-1 0 0,0-1 1 0 0,1 0 0 0 0,-1 1-1 0 0,0-1 1 0 0,1 0 0 0 0,-1 0-1 0 0,1 0 1 0 0,-1 0 0 0 0,1 0-1 0 0,-1 0 1 0 0,1 0-1 0 0,0 0 1 0 0,-1-1 0 0 0,1 1-1 0 0,0-1 1 0 0,0 1 0 0 0,-1-1-1 0 0,1 0 1 0 0,0 0 0 0 0,0 1-1 0 0,0-1 1 0 0,0-1 0 0 0,-1 1-1 0 0,1 0 1 0 0,0 0-1 0 0,0-1 1 0 0,0 1 0 0 0,2-1-1 0 0,2-1-149 0 0,-1-1-1 0 0,1 1 0 0 0,0-1 0 0 0,-1 1 0 0 0,0-2 0 0 0,1 1 0 0 0,7-7 0 0 0,-9 6 57 0 0,-1 0 0 0 0,0 0 0 0 0,1-1 0 0 0,-2 1 0 0 0,1-1 0 0 0,0 1 0 0 0,-1-1 0 0 0,4-10 0 0 0,-1-3-123 0 0,6-22-1 0 0,-10 31 156 0 0,3-8 11 0 0,0-1 0 0 0,0-25 1 0 0,-5 35-206 0 0,-3 8 509 0 0,-4 12 626 0 0,-1 20 263 0 0,-6 34-1 0 0,13-53-904 0 0,0 0 0 0 0,1 0 0 0 0,1 0 0 0 0,0 0 0 0 0,3 23 0 0 0,-2-33-216 0 0,0 1 0 0 0,0 0 0 0 0,0-1 0 0 0,1 1 0 0 0,-1-1 0 0 0,1 0 0 0 0,0 1 0 0 0,3 4 0 0 0,-4-7-42 0 0,0 0 0 0 0,-1 0-1 0 0,1-1 1 0 0,0 1 0 0 0,-1 0 0 0 0,1-1-1 0 0,0 1 1 0 0,0-1 0 0 0,-1 1 0 0 0,1-1-1 0 0,0 1 1 0 0,0-1 0 0 0,0 1 0 0 0,0-1-1 0 0,0 0 1 0 0,0 0 0 0 0,0 1 0 0 0,0-1-1 0 0,-1 0 1 0 0,1 0 0 0 0,0 0 0 0 0,0 0-1 0 0,0 0 1 0 0,0 0 0 0 0,0 0 0 0 0,0 0-1 0 0,0-1 1 0 0,0 1 0 0 0,0 0 0 0 0,0 0-1 0 0,0-1 1 0 0,0 1 0 0 0,0-1 0 0 0,-1 1 0 0 0,1-1-1 0 0,0 1 1 0 0,0-1 0 0 0,0 1 0 0 0,-1-1-1 0 0,2-1 1 0 0,9-9-267 0 0,0-1 1 0 0,0 0-1 0 0,-1 0 0 0 0,0-1 0 0 0,-2-1 0 0 0,1 0 1 0 0,-2 0-1 0 0,8-18 0 0 0,2-12-896 0 0,17-70 0 0 0,6-107-1150 0 0,-17 71 1623 0 0,-20 136 727 0 0,0 2 139 0 0,-1 0 1 0 0,0 0-1 0 0,0 0 1 0 0,-2 0-1 0 0,1 0 1 0 0,-3-22-1 0 0,2 34-119 0 0,0-1 0 0 0,0 0 0 0 0,0 0 0 0 0,0 1 0 0 0,-1-1 0 0 0,1 0 0 0 0,0 0 0 0 0,0 1 0 0 0,-1-1 0 0 0,1 0 0 0 0,-1 1 0 0 0,1-1 0 0 0,0 0 0 0 0,-1 1 0 0 0,1-1 0 0 0,-1 0-1 0 0,0 1 1 0 0,0-1 0 0 0,1 1-22 0 0,0 0 0 0 0,-1 0 0 0 0,1 0 0 0 0,0 0 0 0 0,-1 0 0 0 0,1 0 0 0 0,0 0-1 0 0,-1 0 1 0 0,1 0 0 0 0,0 0 0 0 0,-1 1 0 0 0,1-1 0 0 0,0 0 0 0 0,-1 0 0 0 0,1 0 0 0 0,0 1-1 0 0,0-1 1 0 0,-1 0 0 0 0,1 0 0 0 0,0 0 0 0 0,0 1 0 0 0,0-1 0 0 0,-1 0 0 0 0,1 1-1 0 0,0-1 1 0 0,0 0 0 0 0,0 1 0 0 0,-2 2 37 0 0,0 0-1 0 0,1 1 0 0 0,-1-1 1 0 0,1 1-1 0 0,0-1 0 0 0,-1 6 1 0 0,-3 56 111 0 0,2 0-1 0 0,8 81 1 0 0,0-41-26 0 0,-4-35-124 0 0,15 286 2994 0 0,-16-352-2961 0 0,0-2-43 0 0,0 0 0 0 0,1 0 0 0 0,-1 0 0 0 0,0 0 0 0 0,1 0 0 0 0,-1 0 0 0 0,1 0 1 0 0,0-1-1 0 0,1 4 0 0 0,-3-8-20 0 0,1 0 1 0 0,0 0 0 0 0,-1 0-1 0 0,1 0 1 0 0,0 0-1 0 0,1 0 1 0 0,0-4 0 0 0,-1-4-69 0 0,0-68-696 0 0,5-144-1081 0 0,-4 216 1832 0 0,-1 2 46 0 0,1 0 0 0 0,-1 0 0 0 0,1-1 0 0 0,0 1 0 0 0,0 0 1 0 0,1 0-1 0 0,0 0 0 0 0,0 0 0 0 0,0 0 0 0 0,4-6 1 0 0,-5 11-20 0 0,-1-1 0 0 0,1 1 1 0 0,-1-1-1 0 0,1 1 1 0 0,-1 0-1 0 0,1-1 0 0 0,-1 1 1 0 0,1 0-1 0 0,-1 0 1 0 0,1-1-1 0 0,0 1 0 0 0,-1 0 1 0 0,1 0-1 0 0,0 0 1 0 0,-1 0-1 0 0,1 0 0 0 0,0 0 1 0 0,-1 0-1 0 0,1 0 1 0 0,-1 0-1 0 0,1 0 1 0 0,0 0-1 0 0,-1 0 0 0 0,1 1 1 0 0,0-1-1 0 0,-1 0 1 0 0,1 0-1 0 0,-1 1 0 0 0,1-1 1 0 0,-1 0-1 0 0,1 1 1 0 0,-1-1-1 0 0,1 0 0 0 0,-1 1 1 0 0,1-1-1 0 0,-1 1 1 0 0,1-1-1 0 0,0 2 1 0 0,2 0 67 0 0,-1 1 1 0 0,1 0-1 0 0,-1 0 1 0 0,0 0 0 0 0,3 5-1 0 0,4 9 240 0 0,0 0 1 0 0,-1 1-1 0 0,-2 1 0 0 0,10 35 0 0 0,-14-45-322 0 0,0-1 1 0 0,-1 0-1 0 0,0 1 0 0 0,0-1 1 0 0,-1 1-1 0 0,0-1 0 0 0,-1 1 1 0 0,-2 15-1 0 0,2-21 32 0 0,0 1 0 0 0,0 0 0 0 0,1 0 0 0 0,-1 0 0 0 0,1 0 0 0 0,0 0 0 0 0,0 0 0 0 0,1 0 0 0 0,-1 0 0 0 0,1 0 0 0 0,1 6 0 0 0,-1-7-28 0 0,0-1 1 0 0,1 0-1 0 0,-1 0 0 0 0,0 1 0 0 0,1-1 0 0 0,-1 0 1 0 0,1 0-1 0 0,-1 0 0 0 0,1 0 0 0 0,0 0 0 0 0,0-1 1 0 0,0 1-1 0 0,0-1 0 0 0,0 1 0 0 0,0-1 0 0 0,1 0 1 0 0,-1 1-1 0 0,0-1 0 0 0,4 1 0 0 0,-2-2-5 0 0,-1 0 0 0 0,1 0-1 0 0,-1-1 1 0 0,1 1 0 0 0,-1-1 0 0 0,0 0-1 0 0,1 1 1 0 0,-1-1 0 0 0,0-1 0 0 0,1 1-1 0 0,4-3 1 0 0,4-1 82 0 0,-1 0-64 0 0,-1 0 0 0 0,1 0 0 0 0,-1-1 0 0 0,0-1 0 0 0,-1 1 0 0 0,0-2 1 0 0,0 1-1 0 0,0-1 0 0 0,-1-1 0 0 0,0 1 0 0 0,7-11 0 0 0,-8 10-207 0 0,-1 0 1 0 0,0 0-1 0 0,0-1 0 0 0,-1 0 1 0 0,-1 0-1 0 0,5-12 0 0 0,-7 14 19 0 0,1 0 0 0 0,-2 0-1 0 0,1 0 1 0 0,-1-1 0 0 0,0-9-1 0 0,-1 16 175 0 0,0 1 0 0 0,0 0-1 0 0,0-1 1 0 0,0 1 0 0 0,0 0-1 0 0,0-1 1 0 0,-1 1 0 0 0,1 0-1 0 0,0-1 1 0 0,-1 1 0 0 0,1 0-1 0 0,-1 0 1 0 0,1-1 0 0 0,-1 1-1 0 0,0 0 1 0 0,1 0 0 0 0,-1 0-1 0 0,0 0 1 0 0,0 0 0 0 0,0 0-1 0 0,0 0 1 0 0,0 0 0 0 0,0 0-1 0 0,0 0 1 0 0,0 0 0 0 0,0 1-1 0 0,0-1 1 0 0,0 0-1 0 0,-1 1 1 0 0,1-1 0 0 0,0 1-1 0 0,0-1 1 0 0,-1 1 0 0 0,1 0-1 0 0,-3-1 1 0 0,2 1 34 0 0,-1 0 0 0 0,1 0-1 0 0,-1 1 1 0 0,1-1 0 0 0,0 1 0 0 0,-1-1-1 0 0,1 1 1 0 0,0 0 0 0 0,0 0 0 0 0,-1 0-1 0 0,1 0 1 0 0,0 0 0 0 0,0 0 0 0 0,0 1-1 0 0,0-1 1 0 0,0 1 0 0 0,1-1 0 0 0,-1 1-1 0 0,-2 3 1 0 0,-1 2 169 0 0,0 0-1 0 0,1 0 1 0 0,0 1-1 0 0,0-1 1 0 0,1 1-1 0 0,0 0 1 0 0,1 0-1 0 0,-1 1 1 0 0,1-1-1 0 0,1 0 1 0 0,-1 17-1 0 0,1-14 4 0 0,2-1 0 0 0,-1 0-1 0 0,1 0 1 0 0,1 0 0 0 0,0 0 0 0 0,0-1 0 0 0,1 1-1 0 0,0 0 1 0 0,8 16 0 0 0,-9-22-179 0 0,1 0 0 0 0,-1-1 0 0 0,0 1 0 0 0,1-1 0 0 0,0 1 0 0 0,-1-1 0 0 0,1 0 0 0 0,1 0 0 0 0,-1 0 0 0 0,0 0 0 0 0,1-1 0 0 0,-1 1 0 0 0,1-1 0 0 0,0 0 0 0 0,0 0 1 0 0,0 0-1 0 0,0-1 0 0 0,0 1 0 0 0,8 0 0 0 0,-5-1-55 0 0,0 0 1 0 0,0-1 0 0 0,0 0 0 0 0,0-1 0 0 0,0 1 0 0 0,0-1-1 0 0,0-1 1 0 0,0 1 0 0 0,0-1 0 0 0,0 0 0 0 0,8-5 0 0 0,-3 2 3 0 0,0 0-511 0 0,-1 0-1 0 0,0 0 0 0 0,0-1 0 0 0,0-1 1 0 0,-1 0-1 0 0,0 0 0 0 0,10-11 0 0 0,20-22-1643 0 0,-5 3-23 0 0</inkml:trace>
  <inkml:trace contextRef="#ctx0" brushRef="#br1" timeOffset="2.62034E6">10647 7964 21559 0 0,'-4'4'369'0'0,"1"0"1"0"0,-1 0-1 0 0,1 0 0 0 0,-1 1 0 0 0,1-1 0 0 0,0 1 0 0 0,1 0 0 0 0,-1 0 1 0 0,1 0-1 0 0,0 0 0 0 0,0 0 0 0 0,1 0 0 0 0,-2 9 0 0 0,3-13-268 0 0,1-1 0 0 0,-1 1 0 0 0,0 0 0 0 0,0-1 0 0 0,1 1 0 0 0,-1 0 0 0 0,1-1 0 0 0,-1 1-1 0 0,1-1 1 0 0,-1 1 0 0 0,1 0 0 0 0,-1-1 0 0 0,1 1 0 0 0,-1-1 0 0 0,1 0 0 0 0,0 1 0 0 0,-1-1 0 0 0,1 1 0 0 0,0-1 0 0 0,-1 0 0 0 0,1 1-1 0 0,0-1 1 0 0,1 0 0 0 0,16 5 409 0 0,-12-5-556 0 0,0 1 0 0 0,-1-1 0 0 0,1 0-1 0 0,0-1 1 0 0,-1 1 0 0 0,1-1 0 0 0,-1 0 0 0 0,1-1 0 0 0,-1 1-1 0 0,0-1 1 0 0,1 0 0 0 0,-1 0 0 0 0,0-1 0 0 0,0 0 0 0 0,0 0-1 0 0,-1 0 1 0 0,1 0 0 0 0,-1-1 0 0 0,0 1 0 0 0,1-1 0 0 0,-2 0-1 0 0,6-7 1 0 0,-3 2-99 0 0,0 0-1 0 0,0-1 1 0 0,-1 0 0 0 0,0 0-1 0 0,-1 0 1 0 0,0 0-1 0 0,-1-1 1 0 0,0 0 0 0 0,0 1-1 0 0,1-18 1 0 0,-2 13 36 0 0,1-13-315 0 0,-1 0-1 0 0,-2-48 0 0 0,-2 32 425 0 0,57 262 1543 0 0,-38-107-1240 0 0,-16-96-270 0 0,-1 0-1 0 0,0 0 0 0 0,-1 1 1 0 0,-1-1-1 0 0,-4 19 0 0 0,6-31-56 0 0,-1 0 1 0 0,0-1-1 0 0,0 1 0 0 0,0-1 1 0 0,-1 1-1 0 0,1-1 0 0 0,0 1 1 0 0,-1-1-1 0 0,1 0 1 0 0,-1 0-1 0 0,0 0 0 0 0,0 0 1 0 0,-3 3-1 0 0,3-4 3 0 0,1 0 0 0 0,0-1 0 0 0,0 1 1 0 0,-1 0-1 0 0,1-1 0 0 0,0 1 0 0 0,-1-1 0 0 0,1 0 0 0 0,-1 1 1 0 0,1-1-1 0 0,-1 0 0 0 0,1 0 0 0 0,-1 0 0 0 0,1 0 0 0 0,-1 0 1 0 0,1 0-1 0 0,0 0 0 0 0,-1-1 0 0 0,1 1 0 0 0,-1 0 0 0 0,1-1 1 0 0,0 1-1 0 0,-1-1 0 0 0,1 1 0 0 0,0-1 0 0 0,-1 0 0 0 0,0-1 1 0 0,-2 0 50 0 0,0-1 0 0 0,1 0 1 0 0,0 0-1 0 0,-1 0 0 0 0,1-1 1 0 0,1 1-1 0 0,-1-1 0 0 0,0 1 1 0 0,1-1-1 0 0,0 0 1 0 0,0 0-1 0 0,-3-6 0 0 0,5 8-16 0 0,-1 1-1 0 0,1-1 0 0 0,-1 0 1 0 0,1 0-1 0 0,0 1 0 0 0,-1-1 1 0 0,1 0-1 0 0,0 1 0 0 0,0-1 1 0 0,1 0-1 0 0,-1 0 0 0 0,0 1 1 0 0,0-1-1 0 0,1 0 0 0 0,-1 0 1 0 0,1 1-1 0 0,0-1 0 0 0,-1 1 1 0 0,1-1-1 0 0,0 1 0 0 0,0-1 1 0 0,0 1-1 0 0,0-1 0 0 0,0 1 1 0 0,0 0-1 0 0,0-1 0 0 0,1 1 1 0 0,-1 0-1 0 0,0 0 0 0 0,1 0 1 0 0,-1 0-1 0 0,1 0 0 0 0,-1 0 1 0 0,1 0-1 0 0,1 0 0 0 0,11-4 52 0 0,0 0 0 0 0,28-5 0 0 0,2-1 336 0 0,-24 5-254 0 0,0-1 0 0 0,-1 0 0 0 0,0-1 0 0 0,0-1 0 0 0,-1-1 0 0 0,31-23 0 0 0,-42 28-291 0 0,0 0 0 0 0,-1-1-1 0 0,0 0 1 0 0,0-1-1 0 0,0 1 1 0 0,-1-1 0 0 0,0 0-1 0 0,0 0 1 0 0,5-11-1 0 0,-7 10-70 0 0,0 1 0 0 0,-1-1 0 0 0,0 0 0 0 0,0 1-1 0 0,-1-1 1 0 0,0 0 0 0 0,0 0 0 0 0,-1 0 0 0 0,0 0-1 0 0,0 0 1 0 0,-1 0 0 0 0,0 0 0 0 0,0 1 0 0 0,-1-1-1 0 0,0 0 1 0 0,-3-8 0 0 0,4 16 211 0 0,1-1 1 0 0,0 0 0 0 0,0 0-1 0 0,0 1 1 0 0,-1-1-1 0 0,1 0 1 0 0,0 1-1 0 0,-1-1 1 0 0,1 0-1 0 0,0 1 1 0 0,-1-1-1 0 0,1 0 1 0 0,-1 1 0 0 0,1-1-1 0 0,-1 1 1 0 0,1-1-1 0 0,-1 1 1 0 0,0-1-1 0 0,1 1 1 0 0,-2-1-1 0 0,1 1 55 0 0,1 0 0 0 0,-1 0 0 0 0,1 1 0 0 0,-1-1-1 0 0,0 0 1 0 0,1 0 0 0 0,-1 1 0 0 0,1-1 0 0 0,-1 0-1 0 0,1 0 1 0 0,-1 1 0 0 0,1-1 0 0 0,0 1 0 0 0,-1-1-1 0 0,1 0 1 0 0,-1 1 0 0 0,1-1 0 0 0,0 1 0 0 0,-1-1-1 0 0,1 1 1 0 0,0-1 0 0 0,0 1 0 0 0,-1 0 0 0 0,-4 10 232 0 0,1 0 0 0 0,-1 0 1 0 0,2 1-1 0 0,0 0 0 0 0,0-1 0 0 0,-1 24 1 0 0,0-6-26 0 0,-12 96 666 0 0,14-101-631 0 0,1 0 0 0 0,2 1 1 0 0,3 26-1 0 0,-3-48-292 0 0,-1 0 0 0 0,1 0-1 0 0,0 0 1 0 0,0 0 0 0 0,0 0-1 0 0,0-1 1 0 0,1 1 0 0 0,-1 0 0 0 0,1-1-1 0 0,-1 1 1 0 0,1-1 0 0 0,0 1-1 0 0,0-1 1 0 0,0 0 0 0 0,4 4 0 0 0,-4-5-13 0 0,-1 0 0 0 0,1 0 0 0 0,0 0 0 0 0,-1 0 1 0 0,1-1-1 0 0,0 1 0 0 0,0 0 0 0 0,-1-1 0 0 0,1 0 0 0 0,0 1 1 0 0,0-1-1 0 0,0 0 0 0 0,0 0 0 0 0,0 0 0 0 0,0 0 0 0 0,-1 0 1 0 0,1 0-1 0 0,0 0 0 0 0,0-1 0 0 0,0 1 0 0 0,0-1 0 0 0,0 1 1 0 0,-1-1-1 0 0,1 0 0 0 0,2-1 0 0 0,7-5-113 0 0,1-1 0 0 0,-2 0 1 0 0,1-1-1 0 0,-1 0 0 0 0,0-1 0 0 0,-1 0 0 0 0,0 0 0 0 0,-1-1 0 0 0,0-1 1 0 0,9-15-1 0 0,1-7-489 0 0,-2 0-1 0 0,18-55 1 0 0,-27 74 454 0 0,-6 13 153 0 0,1-1 1 0 0,-1 1-1 0 0,0-1 0 0 0,0 0 0 0 0,0 1 0 0 0,0-1 1 0 0,-1 0-1 0 0,1 0 0 0 0,-1 0 0 0 0,1-4 1 0 0,-13 21 623 0 0,6-3-337 0 0,0-1 0 0 0,1 2 0 0 0,1-1 0 0 0,0 0 0 0 0,0 1 0 0 0,2 0 0 0 0,-4 19 0 0 0,5-21-92 0 0,0 1 0 0 0,1-1 0 0 0,0 1 0 0 0,0-1 0 0 0,1 1 0 0 0,1-1 0 0 0,0 0 0 0 0,0 0 0 0 0,4 11 0 0 0,-4-18-217 0 0,-1 0 0 0 0,0-1 0 0 0,1 1 1 0 0,-1-1-1 0 0,1 1 0 0 0,0-1 0 0 0,0 1 1 0 0,0-1-1 0 0,0 0 0 0 0,0 0 0 0 0,0 0 0 0 0,0 0 1 0 0,1-1-1 0 0,-1 1 0 0 0,1-1 0 0 0,0 1 1 0 0,-1-1-1 0 0,1 0 0 0 0,0 0 0 0 0,0 0 1 0 0,-1 0-1 0 0,1 0 0 0 0,0-1 0 0 0,0 0 0 0 0,0 1 1 0 0,0-1-1 0 0,0 0 0 0 0,0 0 0 0 0,0 0 1 0 0,0-1-1 0 0,0 1 0 0 0,0-1 0 0 0,0 0 1 0 0,-1 0-1 0 0,1 0 0 0 0,0 0 0 0 0,0 0 0 0 0,-1 0 1 0 0,1-1-1 0 0,-1 1 0 0 0,1-1 0 0 0,-1 0 1 0 0,0 0-1 0 0,5-4 0 0 0,4-6-450 0 0,0-1 0 0 0,0 0 0 0 0,13-23 0 0 0,20-47-1419 0 0,-44 82 1880 0 0,23-46-440 0 0,27-53 478 0 0,-42 86-24 0 0,-7 13 110 0 0,-1 1 22 0 0,0 0 0 0 0,-1 2 17 0 0,0 0-1 0 0,0 0 1 0 0,0 0-1 0 0,0 0 1 0 0,1 1-1 0 0,-1-1 1 0 0,1 4-1 0 0,-1-3 76 0 0,1-2-183 0 0,-1 1 1 0 0,1-1-1 0 0,0 1 0 0 0,-1-1 0 0 0,1 1 1 0 0,0-1-1 0 0,0 1 0 0 0,0 0 1 0 0,1-1-1 0 0,-1 1 0 0 0,0-1 0 0 0,0 1 1 0 0,1-1-1 0 0,-1 1 0 0 0,1-1 0 0 0,-1 1 1 0 0,1-1-1 0 0,0 1 0 0 0,0-1 0 0 0,1 3 1 0 0,0-3-30 0 0,0 0 0 0 0,-1 1 0 0 0,1-1 0 0 0,0 0 0 0 0,-1 0 1 0 0,1 0-1 0 0,0-1 0 0 0,0 1 0 0 0,0 0 0 0 0,0-1 0 0 0,0 1 1 0 0,0-1-1 0 0,0 1 0 0 0,2-1 0 0 0,5 0-18 0 0,0 0-1 0 0,0-1 1 0 0,0 1-1 0 0,0-2 1 0 0,-1 1 0 0 0,12-5-1 0 0,33-11 11 0 0,-48 16 0 0 0,-5 1 0 0 0,1 0 0 0 0,-1 0 0 0 0,0 0 0 0 0,0 1 0 0 0,1-1 0 0 0,-1 0 0 0 0,0 0 0 0 0,0 0 0 0 0,1 0 0 0 0,-1 0 0 0 0,0 0 0 0 0,0 1 0 0 0,1-1 0 0 0,-1 0 0 0 0,0 0 0 0 0,0 0 0 0 0,0 0 0 0 0,1 1 0 0 0,-1-1 0 0 0,0 0 0 0 0,0 0 0 0 0,0 1 0 0 0,0-1 0 0 0,1 0 0 0 0,-1 0 0 0 0,0 1 0 0 0,0-1 0 0 0,0 0 0 0 0,0 1 0 0 0,0-1 0 0 0,0 0 0 0 0,0 0 0 0 0,0 1 0 0 0,0-1 0 0 0,0 0 0 0 0,0 1 0 0 0,0-1 0 0 0,0 0 0 0 0,0 1 0 0 0,-2 8 0 0 0,2-9 0 0 0,-2 4 173 0 0,-1 1 0 0 0,1-2 1 0 0,-1 1-1 0 0,0 0 0 0 0,0 0 0 0 0,0-1 0 0 0,-1 0 0 0 0,1 0 0 0 0,-1 0 1 0 0,-4 3-1 0 0,2-2-137 0 0,1 1-1 0 0,0 0 1 0 0,-7 8 0 0 0,-2 3-98 0 0,6-6 378 0 0,0-1 1 0 0,-11 21-1 0 0,17-28-253 0 0,1 1-1 0 0,-1 0 0 0 0,1-1 0 0 0,0 1 1 0 0,0 0-1 0 0,1 0 0 0 0,-1 0 0 0 0,0-1 1 0 0,1 1-1 0 0,0 0 0 0 0,0 0 0 0 0,0 0 1 0 0,0 0-1 0 0,0 0 0 0 0,0 0 1 0 0,1 0-1 0 0,0 4 0 0 0,0-6-61 0 0,0 1 1 0 0,0 0-1 0 0,0-1 0 0 0,-1 1 1 0 0,2-1-1 0 0,-1 1 0 0 0,0-1 0 0 0,0 1 1 0 0,0-1-1 0 0,1 0 0 0 0,-1 0 1 0 0,0 0-1 0 0,1 1 0 0 0,-1-1 1 0 0,4 1-1 0 0,-1 0-35 0 0,0-1-1 0 0,0 1 1 0 0,0-1 0 0 0,1 0-1 0 0,-1 0 1 0 0,7 0 0 0 0,0 0-196 0 0,0-1 0 0 0,0 0 0 0 0,0-1 1 0 0,18-3-1 0 0,-9-2 97 0 0,0 0 0 0 0,-1-1 0 0 0,1-1 1 0 0,-1 0-1 0 0,31-21 0 0 0,-41 23 96 0 0,5-3 66 0 0,1 0 1 0 0,18-18-1 0 0,-30 24-68 0 0,0 1 0 0 0,0-1-1 0 0,0 0 1 0 0,-1 0 0 0 0,1-1 0 0 0,-1 1-1 0 0,0 0 1 0 0,0-1 0 0 0,0 1 0 0 0,-1-1-1 0 0,1 1 1 0 0,-1-1 0 0 0,0 0 0 0 0,0 0-1 0 0,0 0 1 0 0,1-7 0 0 0,-2 1-111 0 0,-1 0 1 0 0,0 0 0 0 0,-2-14-1 0 0,2 21 118 0 0,0 0 0 0 0,1 0 0 0 0,-1 1-1 0 0,0-1 1 0 0,-1 0 0 0 0,1 1-1 0 0,0-1 1 0 0,-1 1 0 0 0,1-1 0 0 0,-1 1-1 0 0,0 0 1 0 0,0 0 0 0 0,0-1-1 0 0,0 1 1 0 0,0 1 0 0 0,0-1-1 0 0,-3-2 1 0 0,3 4 51 0 0,0-1 0 0 0,1 1 0 0 0,-1-1 0 0 0,0 1 0 0 0,1 0-1 0 0,-1 0 1 0 0,0 0 0 0 0,1 0 0 0 0,-1 0 0 0 0,0 0 0 0 0,1 0 0 0 0,-1 0 0 0 0,0 1 0 0 0,1-1-1 0 0,-1 1 1 0 0,1-1 0 0 0,-1 1 0 0 0,0 0 0 0 0,1 0 0 0 0,-1-1 0 0 0,1 1 0 0 0,0 0 0 0 0,-1 0-1 0 0,1 0 1 0 0,0 1 0 0 0,-2 1 0 0 0,-3 2 114 0 0,0 1 1 0 0,1 0-1 0 0,0 0 0 0 0,-6 9 0 0 0,5-3 184 0 0,-1 0-1 0 0,2 0 1 0 0,-1 0-1 0 0,2 1 1 0 0,-1-1-1 0 0,2 1 1 0 0,0 0 0 0 0,0 1-1 0 0,1-1 1 0 0,0 21-1 0 0,2-26-298 0 0,0-1 1 0 0,1 1-1 0 0,-1 0 0 0 0,2-1 0 0 0,-1 1 0 0 0,1-1 0 0 0,0 1 0 0 0,0-1 1 0 0,1 0-1 0 0,0 0 0 0 0,1 0 0 0 0,-1 0 0 0 0,1 0 0 0 0,1-1 1 0 0,-1 0-1 0 0,1 0 0 0 0,0 0 0 0 0,0 0 0 0 0,11 8 0 0 0,-9-10-38 0 0,0 0-1 0 0,1 0 0 0 0,0-1 1 0 0,0 1-1 0 0,0-2 1 0 0,0 1-1 0 0,0-1 0 0 0,0 0 1 0 0,0-1-1 0 0,1 0 1 0 0,-1 0-1 0 0,1-1 0 0 0,-1 0 1 0 0,15-3-1 0 0,-12 1-180 0 0,0-1 1 0 0,21-9-1 0 0,2-3-3186 0 0,-10 3-6944 0 0</inkml:trace>
  <inkml:trace contextRef="#ctx0" brushRef="#br1" timeOffset="3.09096E6">13746 9907 18167 0 0,'0'0'414'0'0,"-7"7"1148"0"0,4-3 376 0 0,6-3 1802 0 0,2-2-634 0 0,-2 0-4010 0 0,33-15 2571 0 0,-25 12-1654 0 0,-1-1 0 0 0,-1 0 0 0 0,1 0-1 0 0,-1 0 1 0 0,12-10 0 0 0,7-5-132 0 0,-22 16 39 0 0,-1 1 0 0 0,1-1 0 0 0,-1 0 0 0 0,0 0-1 0 0,7-9 1 0 0,-7 7-19 0 0,8-10-510 0 0,-1 0 0 0 0,19-34 0 0 0,-16 24-592 0 0,-11 21 1033 0 0,-1 1-1 0 0,0-1 0 0 0,-1 0 0 0 0,1 0 0 0 0,-1 0 0 0 0,0 0 1 0 0,0 0-1 0 0,0 0 0 0 0,-1-1 0 0 0,2-8 0 0 0,-3 13-273 0 0,-10 11 276 0 0,-1 8 825 0 0,1 1 0 0 0,-11 31-1 0 0,-5 12-640 0 0,-3 12-20 0 0,20-47 112 0 0,5-18 204 0 0,0 1 0 0 0,1-1 1 0 0,0 1-1 0 0,1 0 0 0 0,0 0 0 0 0,0 1 0 0 0,1 18 0 0 0,1-28-301 0 0,0 0 0 0 0,0 0 1 0 0,0 0-1 0 0,0 0 0 0 0,0-1 1 0 0,0 1-1 0 0,0 0 0 0 0,0 0 1 0 0,0 0-1 0 0,0-1 0 0 0,1 1 1 0 0,-1 0-1 0 0,0 0 0 0 0,1 0 1 0 0,-1-1-1 0 0,1 1 0 0 0,-1 0 0 0 0,1-1 1 0 0,-1 1-1 0 0,1 0 0 0 0,-1-1 1 0 0,1 1-1 0 0,-1-1 0 0 0,1 1 1 0 0,0-1-1 0 0,-1 1 0 0 0,1-1 1 0 0,0 1-1 0 0,0-1 0 0 0,-1 0 1 0 0,1 1-1 0 0,0-1 0 0 0,0 0 1 0 0,0 0-1 0 0,-1 1 0 0 0,1-1 0 0 0,0 0 1 0 0,0 0-1 0 0,0 0 0 0 0,0 0 1 0 0,-1 0-1 0 0,1 0 0 0 0,0-1 1 0 0,0 1-1 0 0,0 0 0 0 0,0 0 1 0 0,-1 0-1 0 0,1-1 0 0 0,0 1 1 0 0,1-1-1 0 0,5-3-110 0 0,0 1 0 0 0,0-1 1 0 0,-1-1-1 0 0,9-6 0 0 0,-12 8 30 0 0,100-87-568 0 0,-25 20-817 0 0,-30 23 114 0 0,-37 34 521 0 0,2 1-1 0 0,-1 0 1 0 0,30-20-1 0 0,-42 32 778 0 0,0 0-1 0 0,0 0 0 0 0,1-1 0 0 0,-1 1 1 0 0,0 0-1 0 0,1 0 0 0 0,-1-1 1 0 0,0 1-1 0 0,1 0 0 0 0,-1 0 0 0 0,0 0 1 0 0,1 0-1 0 0,-1 0 0 0 0,1 0 1 0 0,-1 0-1 0 0,0 0 0 0 0,1-1 0 0 0,-1 1 1 0 0,1 0-1 0 0,-1 1 0 0 0,0-1 1 0 0,1 0-1 0 0,-1 0 0 0 0,0 0 0 0 0,1 0 1 0 0,-1 0-1 0 0,1 0 0 0 0,-1 0 1 0 0,0 0-1 0 0,1 1 0 0 0,-1-1 0 0 0,1 1-4 0 0,-1 0-1 0 0,0-1 1 0 0,1 1-1 0 0,-1 0 0 0 0,0 0 1 0 0,0-1-1 0 0,1 1 0 0 0,-1 0 1 0 0,0 0-1 0 0,0 0 0 0 0,0-1 1 0 0,0 1-1 0 0,0 0 0 0 0,-1 1 1 0 0,-6 29-73 0 0,7-30 143 0 0,-8 22 1465 0 0,-22 42 0 0 0,20-45 232 0 0,0 0 1 0 0,-11 37-1 0 0,20-53-1642 0 0,-2 10 393 0 0,5-11-331 0 0,5-6-232 0 0,4-4-60 0 0,-1-1-1 0 0,0 0 1 0 0,11-13-1 0 0,-8 8 153 0 0,38-35 28 0 0,56-55-1524 0 0,-89 84 877 0 0,2 1 0 0 0,0 0 0 0 0,44-28 0 0 0,-63 46 614 0 0,-1-1 1 0 0,0 1-1 0 0,0 0 0 0 0,0 0 0 0 0,0 0 0 0 0,0 0 0 0 0,0 0 0 0 0,1 0 0 0 0,-1 0 0 0 0,0 0 1 0 0,0 0-1 0 0,0-1 0 0 0,0 1 0 0 0,1 0 0 0 0,-1 0 0 0 0,0 0 0 0 0,0 0 0 0 0,0 0 0 0 0,0 0 1 0 0,1 0-1 0 0,-1 0 0 0 0,0 0 0 0 0,0 0 0 0 0,0 0 0 0 0,0 0 0 0 0,1 0 0 0 0,-1 0 0 0 0,0 1 1 0 0,0-1-1 0 0,0 0 0 0 0,0 0 0 0 0,0 0 0 0 0,1 0 0 0 0,-1 0 0 0 0,0 0 0 0 0,0 0 0 0 0,0 0 1 0 0,0 0-1 0 0,0 1 0 0 0,0-1 0 0 0,1 0 0 0 0,-1 0 0 0 0,0 0 0 0 0,0 0 0 0 0,0 0 0 0 0,0 1 1 0 0,0-1-1 0 0,0 0 0 0 0,0 0 0 0 0,0 0 0 0 0,0 0 0 0 0,0 0 0 0 0,0 1 0 0 0,0-1 1 0 0,0 0-1 0 0,0 0 0 0 0,0 0 0 0 0,0 1 0 0 0,0-1 0 0 0,0 0 0 0 0,0 0 0 0 0,-1 10-6 0 0,-9 11 420 0 0,-25 37 0 0 0,6-10 381 0 0,17-29 228 0 0,-10 21 1255 0 0,20-36-2114 0 0,1 0 0 0 0,-1 0 0 0 0,1 0 0 0 0,-1 0 0 0 0,1 1-1 0 0,1-1 1 0 0,-2 8 0 0 0,2-12-159 0 0,0 0-1 0 0,0 0 0 0 0,0 1 1 0 0,1-1-1 0 0,-1 0 1 0 0,0 0-1 0 0,0 0 1 0 0,0 1-1 0 0,0-1 1 0 0,0 0-1 0 0,0 0 1 0 0,0 0-1 0 0,1 1 0 0 0,-1-1 1 0 0,0 0-1 0 0,0 0 1 0 0,0 0-1 0 0,1 0 1 0 0,-1 1-1 0 0,0-1 1 0 0,0 0-1 0 0,0 0 1 0 0,1 0-1 0 0,-1 0 1 0 0,0 0-1 0 0,0 0 0 0 0,1 0 1 0 0,-1 0-1 0 0,0 0 1 0 0,0 0-1 0 0,1 0 1 0 0,-1 0-1 0 0,0 0 1 0 0,0 0-1 0 0,1 0 1 0 0,-1 0-1 0 0,0 0 0 0 0,0 0 1 0 0,1 0-1 0 0,-1 0 1 0 0,0 0-1 0 0,0 0 1 0 0,1 0-1 0 0,11-4-69 0 0,-11 3 48 0 0,11-5-113 0 0,-1 0 1 0 0,1-1-1 0 0,17-14 0 0 0,-6 4-116 0 0,6-3-810 0 0,-2-3-1 0 0,26-25 1 0 0,-47 42 1017 0 0,-1 1 1 0 0,0-1 0 0 0,7-10-1 0 0,-10 15 42 0 0,-2 5 0 0 0,-4 7 0 0 0,-6 1 366 0 0,0 0-1 0 0,1 1 0 0 0,0 0 1 0 0,1 0-1 0 0,1 1 0 0 0,0 0 0 0 0,-9 25 1 0 0,16-37-311 0 0,-1-1 0 0 0,1 0 0 0 0,0 1 0 0 0,-1-1 0 0 0,1 1 0 0 0,0-1 1 0 0,0 0-1 0 0,0 1 0 0 0,0-1 0 0 0,0 1 0 0 0,0-1 0 0 0,0 1 0 0 0,1-1 0 0 0,-1 0 1 0 0,0 1-1 0 0,1-1 0 0 0,-1 1 0 0 0,2 0 0 0 0,-2-1-46 0 0,1 0-1 0 0,0 0 1 0 0,0 0 0 0 0,0-1 0 0 0,-1 1 0 0 0,1 0-1 0 0,0-1 1 0 0,0 1 0 0 0,0-1 0 0 0,0 1-1 0 0,0-1 1 0 0,0 1 0 0 0,0-1 0 0 0,0 0-1 0 0,0 1 1 0 0,0-1 0 0 0,1 0 0 0 0,0 0-1 0 0,3 0-16 0 0,-1 0-1 0 0,0 0 0 0 0,0-1 0 0 0,0 1 1 0 0,1-1-1 0 0,-1 0 0 0 0,0-1 0 0 0,0 1 1 0 0,0-1-1 0 0,7-3 0 0 0,-2-1-29 0 0,0-1-1 0 0,0 0 1 0 0,-1 0 0 0 0,12-13-1 0 0,28-38-1509 0 0,-32 37 600 0 0,36-38-404 0 0,-52 59 1352 0 0,0 0 0 0 0,0 0 0 0 0,0 0 0 0 0,0 0 0 0 0,0 0 0 0 0,0 0 0 0 0,0 0 0 0 0,0 0 0 0 0,0 1 0 0 0,0-1 0 0 0,0 0 0 0 0,0 0 0 0 0,0 0 0 0 0,0 0 0 0 0,0 0 0 0 0,0 0 0 0 0,0 0 0 0 0,0 0 0 0 0,0 0 0 0 0,0 1 0 0 0,0-1 0 0 0,0 0 0 0 0,0 0 0 0 0,0 0 0 0 0,0 0 0 0 0,0 0 0 0 0,1 0 0 0 0,-1 0 0 0 0,0 0 0 0 0,0 0 0 0 0,0 0 0 0 0,0 1 0 0 0,0-1 0 0 0,0 0 0 0 0,0 0 0 0 0,0 0 0 0 0,0 0 0 0 0,0 0 0 0 0,0 0 0 0 0,1 0 0 0 0,-1 0 0 0 0,0 0 0 0 0,0 0 0 0 0,0 0 0 0 0,0 0 0 0 0,0 0 0 0 0,0 0 0 0 0,0 0 0 0 0,0 0 0 0 0,0 0 0 0 0,1 0 0 0 0,-1 0 0 0 0,0 0 0 0 0,0 0 0 0 0,0 0 0 0 0,0 0 0 0 0,0 0 0 0 0,0 0 0 0 0,0 0 0 0 0,0 0 0 0 0,1 0 0 0 0,-1 0 0 0 0,0 0 0 0 0,0 0 0 0 0,0-1 0 0 0,0 1 0 0 0,-1 8 0 0 0,1-8 0 0 0,-7 38 587 0 0,-2-1 0 0 0,-18 47-1 0 0,5-18 105 0 0,22-66-689 0 0,-158 461 2042 0 0,130-388-453 0 0,26-69-1655 0 0,26-45-897 0 0,-2-1-1 0 0,19-49 1 0 0,-24 51 29 0 0,30-67 641 0 0,52-117-873 0 0,15 8 451 0 0,-107 204 610 0 0,19-29-1030 0 0,-23 37 1028 0 0,0 1 0 0 0,0-1-1 0 0,0 0 1 0 0,1 1 0 0 0,0 0-1 0 0,-1-1 1 0 0,7-2 0 0 0,-10 6 104 0 0,0 0 1 0 0,1-1-1 0 0,-1 1 1 0 0,1 0-1 0 0,-1 0 1 0 0,1 0-1 0 0,-1 0 1 0 0,0 0-1 0 0,1 0 1 0 0,-1 0-1 0 0,1 0 1 0 0,-1 0-1 0 0,1 0 1 0 0,-1 1-1 0 0,0-1 1 0 0,1 0-1 0 0,-1 0 1 0 0,1 0-1 0 0,-1 0 1 0 0,0 1-1 0 0,1-1 1 0 0,-1 0-1 0 0,0 0 1 0 0,1 1-1 0 0,-1-1 1 0 0,0 0-1 0 0,1 1 1 0 0,-1-1-1 0 0,0 0 1 0 0,0 1-1 0 0,1-1 1 0 0,-1 0-1 0 0,0 1 1 0 0,0-1-1 0 0,0 0 1 0 0,1 1-1 0 0,-1-1 1 0 0,0 1-1 0 0,0-1 1 0 0,0 1-1 0 0,0-1 1 0 0,0 0-1 0 0,0 2 1 0 0,4 18 4 0 0,-4-1 494 0 0,0 0-1 0 0,-1 1 1 0 0,0-1 0 0 0,-2 0-1 0 0,-1 0 1 0 0,0-1-1 0 0,-1 1 1 0 0,-1-1 0 0 0,-8 18-1 0 0,6-21-404 0 0,0-1 1 0 0,-1 0-1 0 0,0 0 0 0 0,-1-1 1 0 0,-1 0-1 0 0,0-1 0 0 0,-1 0 1 0 0,0 0-1 0 0,-1-2 0 0 0,0 0 1 0 0,-20 13-1 0 0,26-19-93 0 0,6-4 0 0 0,1 0 0 0 0,0 0 0 0 0,0 0 0 0 0,-1 0 0 0 0,1 1 0 0 0,0-1 0 0 0,0 0 0 0 0,-1 0 0 0 0,1 0 0 0 0,0 0 0 0 0,0 0 0 0 0,-1 0 0 0 0,1 0 0 0 0,0 0 0 0 0,0 0 0 0 0,-1 0 0 0 0,1 0 0 0 0,0 0 0 0 0,0 0 0 0 0,-1 0 0 0 0,1 0 0 0 0,0 0 0 0 0,-1 0 0 0 0,1 0 0 0 0,0 0 0 0 0,0-1 0 0 0,-1 1 0 0 0,1 0 0 0 0,0 0 0 0 0,0 0 0 0 0,0 0 0 0 0,-1 0 0 0 0,1-1 0 0 0,0 1 0 0 0,0 0 0 0 0,0 0 0 0 0,-1 0 0 0 0,1-1 0 0 0,0 1 0 0 0,0 0 0 0 0,0 0 0 0 0,0-1 0 0 0,0 1 0 0 0,0 0 0 0 0,-1 0 0 0 0,1-1 0 0 0,0 1 0 0 0,0 0 0 0 0,0 0 0 0 0,0-1 0 0 0,0 1 0 0 0,0-1 0 0 0,1 0 0 0 0,-1 0 0 0 0,0 0 0 0 0,0 0 0 0 0,1 0 0 0 0,-1 0 0 0 0,1 1 0 0 0,-1-1 0 0 0,1 0 0 0 0,-1 0 0 0 0,1 0 0 0 0,-1 0 0 0 0,1 1 0 0 0,0-1 0 0 0,0 0 0 0 0,-1 1 0 0 0,1-1 0 0 0,1 0 0 0 0,17-12 0 0 0,-12 9 0 0 0,3-1 0 0 0,0 0 0 0 0,0 0 0 0 0,12-3 0 0 0,-10 4 0 0 0,21-12 0 0 0,42-23 216 0 0,-24 14-373 0 0,-15 4 171 0 0,50-37 1 0 0,-11-3-491 0 0,-8 7-3176 0 0,-66 54 3664 0 0,1-1-1 0 0,-1 0 0 0 0,0 1 1 0 0,0 0-1 0 0,0-1 0 0 0,0 1 1 0 0,0 0-1 0 0,1-1 1 0 0,-1 1-1 0 0,0 0 0 0 0,0 0 1 0 0,1 0-1 0 0,-1 0 0 0 0,0 0 1 0 0,0 0-1 0 0,0 1 1 0 0,1-1-1 0 0,-1 0 0 0 0,0 1 1 0 0,0-1-1 0 0,0 0 0 0 0,0 1 1 0 0,0 0-1 0 0,0-1 1 0 0,1 1-1 0 0,-1-1 0 0 0,0 2 1 0 0,1-1 71 0 0,10 10 1392 0 0,-12-10-1461 0 0,1 0 0 0 0,0 0 1 0 0,0 0-1 0 0,0-1 1 0 0,0 1-1 0 0,0 0 0 0 0,0 0 1 0 0,0 0-1 0 0,0-1 1 0 0,0 1-1 0 0,1 0 0 0 0,-1-1 1 0 0,0 1-1 0 0,0-1 1 0 0,0 0-1 0 0,2 1 0 0 0,20 6 4 0 0,-19-6-26 0 0,-1 1-1 0 0,0-1 1 0 0,1 0 0 0 0,-1 0 0 0 0,1-1-1 0 0,-1 1 1 0 0,1-1 0 0 0,0 1-1 0 0,3-1 1 0 0,24-2 8 0 0,-27 2 0 0 0,-4 0 2 0 0,0 0-1 0 0,0 0 1 0 0,1 0 0 0 0,-1 0-1 0 0,0 0 1 0 0,0 1 0 0 0,0-1-1 0 0,0 0 1 0 0,0 0 0 0 0,0 0-1 0 0,0 1 1 0 0,0-1 0 0 0,0 0-1 0 0,0 0 1 0 0,0 0 0 0 0,0 0-1 0 0,0 1 1 0 0,0-1 0 0 0,0 0-1 0 0,0 0 1 0 0,0 0 0 0 0,0 1-1 0 0,0-1 1 0 0,0 0 0 0 0,0 0-1 0 0,0 0 1 0 0,0 1 0 0 0,0-1-1 0 0,0 0 1 0 0,0 0 0 0 0,0 0-1 0 0,0 0 1 0 0,0 1 0 0 0,-1-1-1 0 0,1 0 1 0 0,0 0 0 0 0,0 0-1 0 0,0 1 1 0 0,-4 3 218 0 0,-2 3 108 0 0,0 0 0 0 0,0-1-1 0 0,0 0 1 0 0,-1-1 0 0 0,0 0-1 0 0,-13 8 1 0 0,3-1 85 0 0,-13 8 286 0 0,2 1-1 0 0,-43 43 1 0 0,68-61-699 0 0,0 0 0 0 0,0 0 0 0 0,1 1 0 0 0,-1-1 0 0 0,1 1 0 0 0,-4 7 0 0 0,6-10 0 0 0,0 0 0 0 0,-1 0 0 0 0,1 0 0 0 0,0 0 0 0 0,0 0 0 0 0,0 1 0 0 0,-1-1 0 0 0,1 0 0 0 0,1 0 0 0 0,-1 0 0 0 0,0 0 0 0 0,0 0 0 0 0,0 1 0 0 0,0-1 0 0 0,1 0 0 0 0,-1 0 0 0 0,1 0 0 0 0,-1 0 0 0 0,1 0 0 0 0,-1 0 0 0 0,1 0 0 0 0,0 0 0 0 0,-1 0 0 0 0,1 0 0 0 0,0 0 0 0 0,0-1 0 0 0,-1 1 0 0 0,3 1 0 0 0,-1 1 0 0 0,1-1 0 0 0,-1 0 0 0 0,1 0 0 0 0,0 0 0 0 0,-1 0 0 0 0,1-1 0 0 0,0 1 0 0 0,0-1 0 0 0,0 1 0 0 0,0-1 0 0 0,1 0 0 0 0,-1 0 0 0 0,0-1 0 0 0,0 1 0 0 0,1-1 0 0 0,5 1 0 0 0,2-2-265 0 0,0 0-1 0 0,0 0 1 0 0,0-1-1 0 0,-1-1 1 0 0,1 0 0 0 0,0 0-1 0 0,-1-1 1 0 0,0 0-1 0 0,0-1 1 0 0,11-7 0 0 0,8-6-3697 0 0,51-44-1 0 0,8-19-5084 0 0,-62 56 7556 0 0,5-4 1644 0 0,-7 13 4321 0 0,-24 16-4367 0 0,1 0 0 0 0,-1 0 1 0 0,0 0-1 0 0,0 0 0 0 0,1 0 1 0 0,-1 0-1 0 0,0 0 0 0 0,0 0 1 0 0,1 0-1 0 0,-1 0 0 0 0,0 1 1 0 0,1-1-1 0 0,-1 0 0 0 0,0 0 1 0 0,0 0-1 0 0,0 0 0 0 0,1 0 1 0 0,-1 1-1 0 0,0-1 0 0 0,0 0 1 0 0,1 0-1 0 0,-1 0 0 0 0,0 1 1 0 0,0-1-1 0 0,0 0 0 0 0,0 0 1 0 0,1 0-1 0 0,-1 1 0 0 0,0-1 1 0 0,0 0-1 0 0,0 0 0 0 0,0 1 1 0 0,0-1-1 0 0,0 0 0 0 0,0 1 1 0 0,0-1-1 0 0,0 0 0 0 0,0 0 1 0 0,0 1-1 0 0,0-1 0 0 0,0 0 1 0 0,0 0-1 0 0,0 1 0 0 0,0-1 1 0 0,0 0-1 0 0,0 1 0 0 0,0-1 1 0 0,0 0-1 0 0,-1 16 1755 0 0,1-16-1776 0 0,-6 36 1711 0 0,3-24-1303 0 0,1 1 0 0 0,-1 18 0 0 0,3-30-515 0 0,0-1 1 0 0,0 1 0 0 0,0 0-1 0 0,0-1 1 0 0,0 1-1 0 0,1-1 1 0 0,-1 1-1 0 0,0-1 1 0 0,1 1 0 0 0,-1-1-1 0 0,0 1 1 0 0,1-1-1 0 0,-1 1 1 0 0,0-1-1 0 0,1 1 1 0 0,-1-1-1 0 0,1 0 1 0 0,-1 1 0 0 0,1-1-1 0 0,-1 0 1 0 0,1 1-1 0 0,0-1 1 0 0,-1 0 4 0 0,0 0 1 0 0,1 1-1 0 0,-1-1 1 0 0,0 0-1 0 0,1 0 0 0 0,-1 0 1 0 0,0 0-1 0 0,1 0 1 0 0,-1 0-1 0 0,0 0 1 0 0,1 0-1 0 0,-1 0 1 0 0,0 0-1 0 0,1 0 0 0 0,-1 0 1 0 0,0 0-1 0 0,1 0 1 0 0,-1 0-1 0 0,0 0 1 0 0,0-1-1 0 0,1 1 0 0 0,-1 0 1 0 0,0 0-1 0 0,1 0 1 0 0,-1-1-1 0 0,3-1-207 0 0,0-1-1 0 0,-1-1 1 0 0,1 1-1 0 0,-1 0 1 0 0,0-1-1 0 0,1 1 1 0 0,-2-1 0 0 0,1 0-1 0 0,0 0 1 0 0,-1 1-1 0 0,0-1 1 0 0,0 0-1 0 0,0 0 1 0 0,1-6-1 0 0,-2 4-148 0 0,1-1-1 0 0,-1 1 1 0 0,-1 0 0 0 0,1-1-1 0 0,-1 1 1 0 0,0 0-1 0 0,0 0 1 0 0,-5-12-1 0 0,6 17 451 0 0,-1-1-1 0 0,1 1 1 0 0,-1-1-1 0 0,1 1 0 0 0,-1 0 1 0 0,0-1-1 0 0,0 1 1 0 0,0 0-1 0 0,0 0 1 0 0,0-1-1 0 0,0 1 0 0 0,0 0 1 0 0,0 0-1 0 0,0 0 1 0 0,0 0-1 0 0,-1 0 0 0 0,1 0 1 0 0,0 1-1 0 0,-1-1 1 0 0,1 0-1 0 0,-1 1 0 0 0,1-1 1 0 0,-1 1-1 0 0,-1-1 1 0 0,1 1 38 0 0,1 0 0 0 0,-1 0 1 0 0,0 1-1 0 0,1-1 0 0 0,-1 0 1 0 0,0 1-1 0 0,0-1 0 0 0,1 1 1 0 0,-1 0-1 0 0,1-1 1 0 0,-1 1-1 0 0,1 0 0 0 0,-1 0 1 0 0,1 0-1 0 0,-1 0 0 0 0,1 0 1 0 0,0 1-1 0 0,0-1 0 0 0,-1 0 1 0 0,0 3-1 0 0,-6 5 740 0 0,1 1 0 0 0,1 0-1 0 0,0 0 1 0 0,0 1 0 0 0,1-1 0 0 0,-7 22 0 0 0,10-24-706 0 0,0-1 1 0 0,1 1 0 0 0,0 0 0 0 0,0-1-1 0 0,1 1 1 0 0,-1 0 0 0 0,2 0 0 0 0,-1 0-1 0 0,1-1 1 0 0,1 1 0 0 0,2 11 0 0 0,-4-18-186 0 0,0 0 0 0 0,1 0 1 0 0,-1 0-1 0 0,0 0 0 0 0,1 0 1 0 0,-1 0-1 0 0,0 0 0 0 0,1 0 0 0 0,0 0 1 0 0,-1 0-1 0 0,1 0 0 0 0,-1 0 1 0 0,1 0-1 0 0,0 0 0 0 0,0 0 1 0 0,-1-1-1 0 0,1 1 0 0 0,0 0 0 0 0,0-1 1 0 0,0 1-1 0 0,0 0 0 0 0,0-1 1 0 0,0 1-1 0 0,0-1 0 0 0,0 0 1 0 0,0 1-1 0 0,0-1 0 0 0,0 0 0 0 0,0 1 1 0 0,1-1-1 0 0,-1 0 0 0 0,0 0 1 0 0,0 0-1 0 0,0 0 0 0 0,0 0 1 0 0,0 0-1 0 0,0 0 0 0 0,0-1 0 0 0,1 1 1 0 0,-1 0-1 0 0,0-1 0 0 0,1 0 1 0 0,2 0-226 0 0,-1-1 0 0 0,0 0 1 0 0,0 0-1 0 0,-1 0 1 0 0,1 0-1 0 0,0-1 1 0 0,-1 1-1 0 0,1-1 0 0 0,-1 1 1 0 0,0-1-1 0 0,1 0 1 0 0,2-5-1 0 0,-2 1 207 0 0,1 0 0 0 0,-1 0 0 0 0,0-1 0 0 0,0 1-1 0 0,0-1 1 0 0,1-12 0 0 0,1-7 701 0 0,-3 21-435 0 0,-1-1 0 0 0,0 1 0 0 0,1-12 0 0 0,-2 5 70 0 0,0 0-1 0 0,0 0 1 0 0,-2 1 0 0 0,0-1-1 0 0,-5-21 1 0 0,6 32-141 0 0,1 1 1 0 0,-1-1-1 0 0,0 1 0 0 0,0-1 0 0 0,0 1 1 0 0,1-1-1 0 0,-2 1 0 0 0,1-1 0 0 0,0 1 1 0 0,0 0-1 0 0,0-1 0 0 0,0 1 0 0 0,-1 0 1 0 0,1 0-1 0 0,-1 0 0 0 0,1 0 0 0 0,-1 0 1 0 0,1 1-1 0 0,-1-1 0 0 0,1 0 0 0 0,-1 1 1 0 0,0-1-1 0 0,1 1 0 0 0,-1-1 0 0 0,0 1 1 0 0,-3 0-1 0 0,-3-1-195 0 0,-1 2 0 0 0,1-1 0 0 0,-1 1 1 0 0,-12 3-1 0 0,-15 2 188 0 0,23-6-135 0 0,9 0 0 0 0,0 0 0 0 0,-1 0 0 0 0,1 0 0 0 0,-1 0 0 0 0,1-1 0 0 0,-1 1 0 0 0,1-1 0 0 0,-8-3 0 0 0,0-1 0 0 0,0 1 0 0 0,-26-6 0 0 0,37 9 0 0 0,-14-6 0 0 0,14 5 0 0 0,2 1 0 0 0,-1 1 0 0 0,0 0 0 0 0,1 0 0 0 0,-1 0 0 0 0,1 0 0 0 0,-1 0 0 0 0,0 0 0 0 0,1 0 0 0 0,-1 0 0 0 0,1 0 0 0 0,-1 0 0 0 0,1 0 0 0 0,-1 0 0 0 0,0 0 0 0 0,1 0 0 0 0,-1 0 0 0 0,1 0 0 0 0,-1 0 0 0 0,1 1 0 0 0,-1-1 0 0 0,0 0 0 0 0,1 0 0 0 0,-1 0 0 0 0,0 1 0 0 0,1 0 0 0 0,13 5 0 0 0,-2 0 0 0 0,46 27 0 0 0,-53-30 0 0 0,0 1 0 0 0,0 0 0 0 0,0 0 0 0 0,-1 1 0 0 0,1-1 0 0 0,-1 1 0 0 0,0 0 0 0 0,4 7 0 0 0,-2-3 0 0 0,0 1 0 0 0,0-1 0 0 0,1 0 0 0 0,13 12 0 0 0,-18-20 0 0 0,1 1 0 0 0,0-1 0 0 0,-1 1 0 0 0,1-1 0 0 0,0 0 0 0 0,0 0 0 0 0,-1 0 0 0 0,1-1 0 0 0,0 1 0 0 0,5 0 0 0 0,-2 0 0 0 0,0-1 0 0 0,0 0 0 0 0,0 0 0 0 0,9-1 0 0 0,-7-2-20 0 0,1 1 0 0 0,0-1 0 0 0,-1-1 0 0 0,0 0 0 0 0,1 0 0 0 0,-1 0 0 0 0,-1-1 0 0 0,1-1 0 0 0,-1 1 0 0 0,0-1 0 0 0,0 0 0 0 0,-1 0 0 0 0,1-1 0 0 0,-2 0 0 0 0,6-8 0 0 0,-2 5 66 0 0,0 0-1 0 0,0 1 1 0 0,0 0 0 0 0,1 1 0 0 0,1 0-1 0 0,16-10 1 0 0,-23 15-73 0 0,0 0 0 0 0,1 1-1 0 0,-1 0 1 0 0,1 0 0 0 0,0 0 0 0 0,-1 0 0 0 0,1 1-1 0 0,0 0 1 0 0,8-1 0 0 0,-11 2 27 0 0,-1 1 0 0 0,1 0 0 0 0,-1-1 0 0 0,1 1 0 0 0,-1 0 0 0 0,0 0 0 0 0,1 0 0 0 0,-1 0 0 0 0,0 0 0 0 0,2 1 0 0 0,8 6 0 0 0,-9-7 6 0 0,0 1-1 0 0,0-1 1 0 0,-1 1 0 0 0,1-1-1 0 0,0 1 1 0 0,-1 0 0 0 0,1 0-1 0 0,-1 0 1 0 0,1 0 0 0 0,-1 0-1 0 0,0 0 1 0 0,0 0 0 0 0,0 0-1 0 0,0 1 1 0 0,0-1 0 0 0,0 0-1 0 0,-1 0 1 0 0,1 1 0 0 0,-1-1-1 0 0,1 1 1 0 0,-1-1 0 0 0,0 0-1 0 0,0 4 1 0 0,-1 1 11 0 0,1 0 0 0 0,-1 0 0 0 0,0 0 0 0 0,0 0 0 0 0,-1-1 0 0 0,0 1 0 0 0,-2 6 0 0 0,-44 76-17 0 0,29-56 0 0 0,16-27-46 0 0,0-1 0 0 0,0 1 0 0 0,1 0 0 0 0,0-1 0 0 0,0 1-1 0 0,0 1 1 0 0,1-1 0 0 0,0 0 0 0 0,0 0 0 0 0,1 0 0 0 0,-1 1 0 0 0,1-1 0 0 0,1 0 0 0 0,-1 0 0 0 0,1 1-1 0 0,0-1 1 0 0,1 0 0 0 0,-1 0 0 0 0,1 0 0 0 0,3 7 0 0 0,-3-9 51 0 0,-2-3-1 0 0,0-1 0 0 0,0 0 0 0 0,0 1 0 0 0,0-1 0 0 0,0 0-1 0 0,0 1 1 0 0,0-1 0 0 0,0 0 0 0 0,0 1 0 0 0,0-1 0 0 0,0 0 0 0 0,0 1 0 0 0,0-1-1 0 0,1 0 1 0 0,-1 1 0 0 0,0-1 0 0 0,0 0 0 0 0,0 1 0 0 0,1-1 0 0 0,-1 0 0 0 0,0 0 0 0 0,0 1-1 0 0,1-1 1 0 0,-1 0 0 0 0,0 0 0 0 0,0 0 0 0 0,1 1 0 0 0,-1-1 0 0 0,0 0 0 0 0,1 0-1 0 0,-1 0 1 0 0,0 0 0 0 0,1 0 0 0 0,-1 0 0 0 0,0 0 0 0 0,1 1 0 0 0,-1-1 0 0 0,0 0 0 0 0,1 0-1 0 0,-1 0 1 0 0,0 0 0 0 0,1-1 0 0 0,11 4 659 0 0,-7-6-767 0 0,-1 1 1 0 0,0-1-1 0 0,0-1 0 0 0,0 1 1 0 0,-1 0-1 0 0,1-1 1 0 0,5-7-1 0 0,-8 10 98 0 0,20-25 32 0 0,8-9 78 0 0,44-41-1 0 0,-67 70-194 0 0,0-1 0 0 0,0 0-1 0 0,-1-1 1 0 0,8-12-1 0 0,-7 10 113 0 0,0 1 0 0 0,11-14 0 0 0,-15 21-21 0 0,0 0 1 0 0,0 0 0 0 0,-1 0-1 0 0,1 0 1 0 0,-1 0-1 0 0,1-1 1 0 0,-1 1 0 0 0,0-1-1 0 0,0 1 1 0 0,0-1-1 0 0,0 1 1 0 0,1-6 0 0 0,-12 28 160 0 0,10-19-158 0 0,-3 6 84 0 0,0 0 0 0 0,0 0 0 0 0,1 0 0 0 0,0 1 0 0 0,0-1 0 0 0,1 1 0 0 0,0 0 0 0 0,0-1 0 0 0,1 1 0 0 0,0 8 0 0 0,1-14-87 0 0,-1 0 0 0 0,1-1 0 0 0,-1 1 0 0 0,1 0 0 0 0,0-1 0 0 0,0 1 0 0 0,0 0 0 0 0,0-1 0 0 0,0 1 0 0 0,0-1 0 0 0,1 0 0 0 0,-1 1 0 0 0,0-1 0 0 0,1 0 0 0 0,-1 0 0 0 0,1 1 0 0 0,-1-1 0 0 0,1-1 0 0 0,0 1 0 0 0,-1 0 0 0 0,1 0 0 0 0,0 0 0 0 0,0-1 0 0 0,-1 1 0 0 0,1-1 0 0 0,0 0 0 0 0,0 1 0 0 0,0-1 0 0 0,2 0 0 0 0,2 0 0 0 0,1 1 0 0 0,-1-1 0 0 0,1-1 0 0 0,-1 1 0 0 0,0-1 0 0 0,1-1 0 0 0,7-1 0 0 0,-2-2 0 0 0,0 0 0 0 0,20-13 0 0 0,-12 6 0 0 0,-10 5-24 0 0,0 0 0 0 0,-1-1 1 0 0,0 0-1 0 0,0 0 0 0 0,-1-1 0 0 0,0 0 0 0 0,7-12 0 0 0,5-4-521 0 0,-17 22 513 0 0,-1 0 0 0 0,0 0 0 0 0,0 0 0 0 0,0 0 0 0 0,0-1 0 0 0,-1 1 0 0 0,1 0 0 0 0,-1-1 0 0 0,0 1 0 0 0,0-1 0 0 0,1-6 0 0 0,-2 10 38 0 0,0-1 0 0 0,0 1-1 0 0,0 0 1 0 0,-1-1 0 0 0,1 1-1 0 0,0 0 1 0 0,0-1 0 0 0,-1 1 0 0 0,1 0-1 0 0,0-1 1 0 0,0 1 0 0 0,-1 0 0 0 0,1-1-1 0 0,0 1 1 0 0,-1 0 0 0 0,1 0 0 0 0,0-1-1 0 0,-1 1 1 0 0,1 0 0 0 0,-1 0 0 0 0,1 0-1 0 0,0 0 1 0 0,-1 0 0 0 0,1-1 0 0 0,-1 1-1 0 0,1 0 1 0 0,0 0 0 0 0,-1 0 0 0 0,1 0-1 0 0,-1 0 1 0 0,1 0 0 0 0,-1 0-1 0 0,1 0 1 0 0,0 1 0 0 0,-1-1 0 0 0,1 0-1 0 0,-1 0 1 0 0,-16 4 155 0 0,10-1-127 0 0,-1 1 0 0 0,1 0 0 0 0,0 1 0 0 0,0-1 0 0 0,0 1 0 0 0,0 0 0 0 0,-10 12 1 0 0,0 2 205 0 0,-18 26 0 0 0,33-42-287 0 0,-4 6-42 0 0,0 0-1 0 0,1 1 1 0 0,0 0-1 0 0,0 0 1 0 0,-4 17-1 0 0,8-25 112 0 0,1-1 0 0 0,0 1 0 0 0,-1 0 0 0 0,1 0 0 0 0,0-1 0 0 0,0 1 0 0 0,1 0 0 0 0,-1 0 0 0 0,0-1 1 0 0,1 1-1 0 0,-1 0 0 0 0,1-1 0 0 0,-1 1 0 0 0,1 0 0 0 0,0-1 0 0 0,-1 1 0 0 0,1-1 0 0 0,0 1 0 0 0,0-1 0 0 0,0 1 0 0 0,0-1 0 0 0,1 0 0 0 0,-1 1 0 0 0,0-1 0 0 0,0 0 0 0 0,1 0 0 0 0,1 1 0 0 0,0 0-26 0 0,0 1 0 0 0,1-1 0 0 0,-1 0 0 0 0,1-1 0 0 0,0 1 0 0 0,-1-1 0 0 0,1 1-1 0 0,0-1 1 0 0,0 0 0 0 0,6 0 0 0 0,4-1 4 0 0,-1-1 0 0 0,1-1 0 0 0,0 0 0 0 0,-1-1 0 0 0,0-1 0 0 0,1 0 0 0 0,14-7 0 0 0,4 0 0 0 0,-15 4-118 0 0,-1-1 0 0 0,0 0 0 0 0,0-1 1 0 0,-1-1-1 0 0,0 0 0 0 0,14-14 0 0 0,-22 19 63 0 0,44-40-4104 0 0,-47 40 4126 0 0,-4 5 33 0 0,0 0 0 0 0,1 0 0 0 0,-1 0 0 0 0,0 0 0 0 0,0-1 0 0 0,0 1 0 0 0,1 0 0 0 0,-1 0 0 0 0,0 0 0 0 0,0 0 0 0 0,1 0 0 0 0,-1 0 0 0 0,0 0 0 0 0,0 0 0 0 0,1 0 0 0 0,-1 0 0 0 0,0 0 0 0 0,0 0 0 0 0,1 0 0 0 0,-1 0 0 0 0,0 0 0 0 0,0 0 0 0 0,1 0 0 0 0,-1 0 0 0 0,0 0 0 0 0,0 0 0 0 0,1 0 0 0 0,-1 1 0 0 0,0-1 0 0 0,0 0 0 0 0,0 0 0 0 0,1 0 0 0 0,-1 0 0 0 0,0 0 0 0 0,0 1 0 0 0,0-1 0 0 0,0 0 0 0 0,1 0 0 0 0,-1 0 0 0 0,0 1 0 0 0,0-1 0 0 0,0 0 0 0 0,0 0 0 0 0,0 1 0 0 0,0-1 0 0 0,1 4 127 0 0,-1 0-1 0 0,1-1 0 0 0,-1 1 1 0 0,0 0-1 0 0,0 0 0 0 0,-1-1 1 0 0,1 1-1 0 0,-1 0 0 0 0,0-1 1 0 0,-2 7-1 0 0,0 0 196 0 0,0 4 129 0 0,1-3 16 0 0,0-1 0 0 0,0 1 1 0 0,0 12-1 0 0,2-23-470 0 0,0 1-1 0 0,0-1 1 0 0,0 0 0 0 0,0 1-1 0 0,0-1 1 0 0,0 0 0 0 0,0 1 0 0 0,0-1-1 0 0,0 1 1 0 0,0-1 0 0 0,1 0-1 0 0,-1 1 1 0 0,0-1 0 0 0,0 0-1 0 0,0 1 1 0 0,0-1 0 0 0,1 0-1 0 0,-1 1 1 0 0,0-1 0 0 0,0 0-1 0 0,1 1 1 0 0,-1-1 0 0 0,0 0-1 0 0,1 0 1 0 0,-1 1 0 0 0,0-1 0 0 0,1 0-1 0 0,-1 0 1 0 0,0 0 0 0 0,1 1-1 0 0,-1-1 1 0 0,0 0 0 0 0,1 0-1 0 0,-1 0 1 0 0,0 0 0 0 0,1 0-1 0 0,-1 0 1 0 0,1 0 0 0 0,-1 0-1 0 0,0 0 1 0 0,1 0 0 0 0,-1 0 0 0 0,1 0-1 0 0,-1 0 1 0 0,0 0 0 0 0,1 0-1 0 0,-1 0 1 0 0,1-1 0 0 0,0 1-83 0 0,1-1 0 0 0,-1 1 0 0 0,1-1 0 0 0,-1 1 0 0 0,0-1 0 0 0,0 0 0 0 0,1 1 1 0 0,-1-1-1 0 0,2-2 0 0 0,0-3-30 0 0,1 0 1 0 0,-1-1-1 0 0,-1 0 0 0 0,1 0 1 0 0,-1 0-1 0 0,0 0 1 0 0,-1 0-1 0 0,1-11 1 0 0,2-58-437 0 0,-4 76 549 0 0,0-6-53 0 0,0 4 48 0 0,0 0 1 0 0,0-1-1 0 0,0 1 1 0 0,0-1-1 0 0,0 1 1 0 0,0-1-1 0 0,-1 1 1 0 0,1 0-1 0 0,-1-1 1 0 0,0 1-1 0 0,0 0 1 0 0,1-1-1 0 0,-4-2 1 0 0,4 4 25 0 0,0 1 1 0 0,0 0-1 0 0,0 0 0 0 0,-1 0 1 0 0,1 0-1 0 0,0 0 0 0 0,0 0 1 0 0,-1-1-1 0 0,1 1 0 0 0,0 0 1 0 0,-1 0-1 0 0,1 0 1 0 0,0 0-1 0 0,0 0 0 0 0,-1 0 1 0 0,1 0-1 0 0,0 0 0 0 0,-1 0 1 0 0,1 0-1 0 0,0 0 0 0 0,0 1 1 0 0,-1-1-1 0 0,1 0 1 0 0,0 0-1 0 0,0 0 0 0 0,-1 0 1 0 0,1 0-1 0 0,0 0 0 0 0,0 1 1 0 0,-1-1-1 0 0,1 0 1 0 0,0 0-1 0 0,0 0 0 0 0,0 1 1 0 0,-1-1-1 0 0,1 0 0 0 0,0 0 1 0 0,0 1-1 0 0,-8 10 424 0 0,7-9-274 0 0,-8 13 319 0 0,0 0-1 0 0,2 1 1 0 0,-12 32-1 0 0,-9 52 52 0 0,27-95-537 0 0,0 0 0 0 0,1 0 0 0 0,-1 0-1 0 0,1 0 1 0 0,0 0 0 0 0,0 1-1 0 0,1-1 1 0 0,0 0 0 0 0,1 6 0 0 0,-2-10-1 0 0,1 1-1 0 0,-1-1 1 0 0,1 0 0 0 0,-1 1 0 0 0,1-1 0 0 0,0 0 0 0 0,-1 0 0 0 0,1 1 0 0 0,0-1 0 0 0,0 0 0 0 0,0 0 0 0 0,0 0 0 0 0,0 0 0 0 0,0 0 0 0 0,0 0 0 0 0,0 0 0 0 0,1-1 0 0 0,-1 1 0 0 0,2 1-1 0 0,-1-2 2 0 0,-1 1-1 0 0,1-1 0 0 0,-1 0 0 0 0,1 0 0 0 0,-1 0 0 0 0,1 0 0 0 0,-1 0 0 0 0,1 0 0 0 0,0 0 0 0 0,-1 0 0 0 0,1-1 0 0 0,-1 1 0 0 0,3-1 0 0 0,5-3-42 0 0,-1 0-1 0 0,0 0 1 0 0,1-1 0 0 0,-2 0 0 0 0,1 0-1 0 0,-1-1 1 0 0,1 0 0 0 0,-2-1 0 0 0,8-6-1 0 0,8-13-1101 0 0,20-31-1 0 0,-38 51 896 0 0,21-32-1787 0 0,-2-1 1 0 0,27-61 0 0 0,25-88-1022 0 0,-73 181 2983 0 0,7-15-432 0 0,25-78-926 0 0,-28 81 3254 0 0,3-30 0 0 0,-12 51 1710 0 0,-4 9-2531 0 0,-8 18-298 0 0,-21 83 1509 0 0,6-14-840 0 0,-32 68-600 0 0,13-35-1160 0 0,18-43-1163 0 0,26-72-1234 0 0,2-3-7111 0 0</inkml:trace>
  <inkml:trace contextRef="#ctx0" brushRef="#br1" timeOffset="3.09216E6">13940 9474 9416 0 0,'0'0'208'0'0,"0"0"33"0"0,0 0 16 0 0,-2-5 13 0 0,2 1-234 0 0,0 4 141 0 0,0 0 26 0 0,0 0-3 0 0,0 0 73 0 0,0 0 307 0 0,0 0 129 0 0,0 0 26 0 0,0 0-54 0 0,0 0-257 0 0,0 0-116 0 0,0 0-20 0 0,9 10 1916 0 0,-7-5-2055 0 0,0-1-61 0 0,-1-3 283 0 0,-1-1 117 0 0,0 0 21 0 0,2 0 2163 0 0,12-11-2672 0 0,-14 9 0 0 0,1 0 0 0 0,-1-1 0 0 0,1 1 0 0 0,-1-1 0 0 0,0 1 0 0 0,0-4 0 0 0,0 5 26 0 0,0-1-1 0 0,0 1 1 0 0,0 0 0 0 0,0 0-1 0 0,0 0 1 0 0,1 0-1 0 0,-1 0 1 0 0,0 0-1 0 0,1-1 1 0 0,-1 1-1 0 0,1 0 1 0 0,-1 0-1 0 0,1 0 1 0 0,-1 0-1 0 0,1 0 1 0 0,0 1 0 0 0,-1-1-1 0 0,1 0 1 0 0,0 0-1 0 0,0 0 1 0 0,0 0-1 0 0,-1 1 1 0 0,1-1-1 0 0,0 0 1 0 0,0 1-1 0 0,0-1 1 0 0,0 1 0 0 0,0-1-1 0 0,0 1 1 0 0,1 0-1 0 0,-1-1 1 0 0,0 1-1 0 0,0 0 1 0 0,0 0-1 0 0,0-1 1 0 0,0 1-1 0 0,2 0 1 0 0,0 0 40 0 0,-1 0 0 0 0,1 1 0 0 0,0-1 0 0 0,-1 0 0 0 0,1 1 0 0 0,-1-1 0 0 0,1 1 0 0 0,-1 0 0 0 0,1 0 0 0 0,-1 0 1 0 0,0 0-1 0 0,5 3 0 0 0,-6-4-110 0 0,0 1 0 0 0,0 0 0 0 0,0-1 0 0 0,-1 1 0 0 0,1 0 0 0 0,0 0 0 0 0,0 0 0 0 0,-1-1 0 0 0,1 1 0 0 0,0 0 0 0 0,-1 0 0 0 0,1 0 1 0 0,-1 0-1 0 0,0 0 0 0 0,1 0 0 0 0,-1 0 0 0 0,0 0 0 0 0,1 0 0 0 0,-1 0 0 0 0,0 1 0 0 0,0-1 0 0 0,0 0 0 0 0,0 0 0 0 0,0 0 0 0 0,0 0 0 0 0,0 0 0 0 0,0 0 1 0 0,0 0-1 0 0,-1 0 0 0 0,1 0 0 0 0,0 0 0 0 0,-1 0 0 0 0,1 0 0 0 0,-1 0 0 0 0,1 0 0 0 0,-1 0 0 0 0,0 0 0 0 0,1 0 0 0 0,-2 1 0 0 0,1 0 44 0 0,-1 0 0 0 0,0 0 0 0 0,0 0 0 0 0,1-1 0 0 0,-1 1 0 0 0,0-1 0 0 0,0 1 0 0 0,-1-1 0 0 0,1 1 0 0 0,0-1 0 0 0,0 0 0 0 0,-1 0 0 0 0,1 0 0 0 0,-1-1 0 0 0,1 1 0 0 0,-1 0 0 0 0,1-1 0 0 0,-1 0 0 0 0,1 1 0 0 0,-1-1 0 0 0,1 0 0 0 0,-1 0 0 0 0,1-1 0 0 0,-1 1 0 0 0,1 0 0 0 0,-1-1 0 0 0,1 0 0 0 0,-1 1 0 0 0,1-1 0 0 0,-5-2 0 0 0,7 2 21 0 0,-1 1-1 0 0,0-1 0 0 0,0 1 1 0 0,0-1-1 0 0,1 0 0 0 0,-1 1 1 0 0,0-1-1 0 0,1 0 0 0 0,-1 1 1 0 0,1-1-1 0 0,-1 0 0 0 0,1 0 1 0 0,-1 1-1 0 0,1-1 0 0 0,-1 0 0 0 0,1 0 1 0 0,0 0-1 0 0,0 0 0 0 0,-1 0 1 0 0,1 0-1 0 0,0 0 0 0 0,0 1 1 0 0,0-1-1 0 0,0 0 0 0 0,0 0 1 0 0,0 0-1 0 0,0 0 0 0 0,0 0 1 0 0,0 0-1 0 0,1 0 0 0 0,-1 0 1 0 0,0 0-1 0 0,1 0 0 0 0,-1 1 1 0 0,0-1-1 0 0,1 0 0 0 0,-1 0 0 0 0,1 0 1 0 0,-1 1-1 0 0,1-1 0 0 0,0-1 1 0 0,4-3 192 0 0,0 0 0 0 0,0 0 0 0 0,0 0 0 0 0,10-5 0 0 0,-10 6-172 0 0,4-4-85 0 0,-8 6-75 0 0,0 1 0 0 0,0 0 1 0 0,0-1-1 0 0,1 1 0 0 0,-1 0 0 0 0,0 0 0 0 0,1 0 0 0 0,-1 0 1 0 0,1 0-1 0 0,-1 0 0 0 0,1 0 0 0 0,0 0 0 0 0,-1 1 0 0 0,4-1 1 0 0,-5 2 99 0 0,0 1 1 0 0,0-1 0 0 0,0 1-1 0 0,1-1 1 0 0,-2 1-1 0 0,1-1 1 0 0,0 1 0 0 0,-1 2-1 0 0,-1 6 69 0 0,-1 0-1 0 0,-1 0 1 0 0,-8 16-1 0 0,2-4 761 0 0,8-16-688 0 0,-1-1 0 0 0,1 0 0 0 0,-1 0 0 0 0,0 0 0 0 0,0 0 0 0 0,0-1 0 0 0,-7 7 0 0 0,10-11-122 0 0,0 0 0 0 0,0 0 0 0 0,0 1 0 0 0,0-1 0 0 0,0 0 0 0 0,0 0 0 0 0,-1 0 0 0 0,1 0 0 0 0,0 0 0 0 0,0 0 0 0 0,0 0 0 0 0,0 1 0 0 0,0-1 0 0 0,-1 0 0 0 0,1 0 0 0 0,0 0 0 0 0,0 0 0 0 0,0 0 0 0 0,-1 0 0 0 0,1 0 0 0 0,0 0 0 0 0,0 0 0 0 0,0 0 0 0 0,0 0 0 0 0,-1 0 0 0 0,1 0 0 0 0,0 0 0 0 0,0 0 0 0 0,0 0 0 0 0,0 0 0 0 0,-1 0 0 0 0,1 0 0 0 0,0 0 0 0 0,0 0 0 0 0,0 0 0 0 0,0-1 0 0 0,-1 1 0 0 0,1 0 0 0 0,0 0 0 0 0,0 0 0 0 0,0 0 0 0 0,0 0 0 0 0,0 0 0 0 0,-1-1 0 0 0,1 1 0 0 0,0 0 0 0 0,0 0 0 0 0,0 0 0 0 0,0 0 0 0 0,0 0 0 0 0,0-1 0 0 0,0 1 0 0 0,0 0 0 0 0,0 0 0 0 0,0 0 0 0 0,0-1 0 0 0,0 1 0 0 0,0 0 0 0 0,0 0 0 0 0,0 0 0 0 0,0 0 0 0 0,0-1 0 0 0,0 1 0 0 0,0 0 0 0 0,-2-12 0 0 0,4 8-6 0 0,-1 0-1 0 0,1 0 0 0 0,0 0 1 0 0,0 0-1 0 0,0 0 0 0 0,1 0 1 0 0,-1 1-1 0 0,5-5 1 0 0,0-2-335 0 0,6-7-693 0 0,-5 6-2690 0 0,-5 8 1356 0 0,6-7-4513 0 0</inkml:trace>
  <inkml:trace contextRef="#ctx0" brushRef="#br1" timeOffset="3.08658E6">11839 9925 10136 0 0,'0'0'230'0'0,"0"0"30"0"0,0 0 19 0 0,0 0 105 0 0,-1 0-997 0 0,-1 1 15025 0 0,3 0-13039 0 0,19-9-801 0 0,-14 5-523 0 0,-1 0 1 0 0,0-1 0 0 0,0 1 0 0 0,-1-1 0 0 0,1 0 0 0 0,-1 0 0 0 0,0 0 0 0 0,0-1 0 0 0,7-9 0 0 0,-1 2-7 0 0,12-14-43 0 0,-1-1 0 0 0,-1-1 0 0 0,29-54 0 0 0,-33 45 0 0 0,-1 0 0 0 0,14-59 0 0 0,9-80 0 0 0,-8 33 0 0 0,-25 122-238 0 0,-1 1 0 0 0,-1-2-1 0 0,1-22 1 0 0,-4 43 161 0 0,0 1 11 0 0,-6 8-74 0 0,-2 5 55 0 0,-6 43-222 0 0,-88 277 1473 0 0,7-57 290 0 0,79-223-307 0 0,12-42-944 0 0,1-1 51 0 0,-1 0 1 0 0,1 0-1 0 0,1 1 0 0 0,0-1 1 0 0,0 1-1 0 0,1 17 1 0 0,1-27-240 0 0,0-1 0 0 0,0 1 1 0 0,0-1-1 0 0,0 1 0 0 0,0-1 0 0 0,0 1 1 0 0,0 0-1 0 0,0-1 0 0 0,1 1 0 0 0,-1-1 1 0 0,0 1-1 0 0,0-1 0 0 0,0 1 0 0 0,1-1 1 0 0,-1 1-1 0 0,0-1 0 0 0,1 1 1 0 0,-1-1-1 0 0,1 1 0 0 0,-1-1 0 0 0,0 0 1 0 0,1 1-1 0 0,-1-1 0 0 0,1 0 0 0 0,-1 1 1 0 0,2-1-1 0 0,-1 0-9 0 0,0 1-1 0 0,0-1 1 0 0,0-1 0 0 0,0 1-1 0 0,0 0 1 0 0,0 0 0 0 0,0 0-1 0 0,-1 0 1 0 0,1-1 0 0 0,0 1-1 0 0,0 0 1 0 0,0-1 0 0 0,0 1-1 0 0,1-1 1 0 0,4-3-59 0 0,0-1-1 0 0,0 1 0 0 0,6-8 1 0 0,-10 11 34 0 0,82-88-57 0 0,-64 67 162 0 0,3-3-234 0 0,-10 13-104 0 0,-2-1 1 0 0,14-18-1 0 0,-6 8-341 0 0,-15 20 462 0 0,-1-1 0 0 0,1 0 1 0 0,-1 0-1 0 0,0 0 0 0 0,3-7 0 0 0,-5 10-36 0 0,-7 20-1649 0 0,-14 19 1918 0 0,7-14 329 0 0,1 0 0 0 0,1 1 0 0 0,-15 51 0 0 0,25-72-352 0 0,1 0-1 0 0,-1 0 0 0 0,1-1 0 0 0,0 1 0 0 0,0 0 1 0 0,1 6-1 0 0,-1-10-78 0 0,0 1 0 0 0,0 0 1 0 0,0-1-1 0 0,0 1 0 0 0,0 0 1 0 0,0-1-1 0 0,1 1 0 0 0,-1-1 1 0 0,0 1-1 0 0,0 0 0 0 0,1-1 1 0 0,-1 1-1 0 0,0-1 0 0 0,1 1 1 0 0,-1-1-1 0 0,1 1 0 0 0,-1-1 1 0 0,0 1-1 0 0,1-1 0 0 0,-1 0 1 0 0,1 1-1 0 0,-1-1 0 0 0,1 0 1 0 0,-1 1-1 0 0,1-1 0 0 0,0 0 1 0 0,-1 1-1 0 0,1-1 0 0 0,-1 0 1 0 0,1 0-1 0 0,0 0 0 0 0,-1 0 1 0 0,1 0-1 0 0,0 0 0 0 0,-1 0 1 0 0,1 0-1 0 0,-1 0 0 0 0,1 0 1 0 0,0 0-1 0 0,-1 0 0 0 0,1 0 0 0 0,0 0 1 0 0,-1 0-1 0 0,1-1 0 0 0,-1 1 1 0 0,2-1-1 0 0,35-16-519 0 0,-1-2-1 0 0,-1-1 1 0 0,42-32 0 0 0,-29 19-425 0 0,-44 30 733 0 0,0 0 0 0 0,1 1 0 0 0,-1 0-1 0 0,0 0 1 0 0,1 0 0 0 0,-1 0 0 0 0,1 0-1 0 0,8-1 1 0 0,-11 3 193 0 0,-1 0 1 0 0,1 0-1 0 0,-1 0 1 0 0,1 0 0 0 0,-1 1-1 0 0,0-1 1 0 0,1 0-1 0 0,-1 1 1 0 0,1-1-1 0 0,-1 1 1 0 0,0-1-1 0 0,1 1 1 0 0,-1 0-1 0 0,0-1 1 0 0,0 1-1 0 0,0 0 1 0 0,1 0-1 0 0,-1 0 1 0 0,0 0-1 0 0,0 0 1 0 0,0 0-1 0 0,0 0 1 0 0,-1 0-1 0 0,1 1 1 0 0,0-1-1 0 0,0 0 1 0 0,-1 0-1 0 0,1 1 1 0 0,-1-1-1 0 0,1 0 1 0 0,-1 1-1 0 0,1 2 1 0 0,4 21 679 0 0,-4-21-331 0 0,-1 0 0 0 0,1 1 0 0 0,0-1 1 0 0,0 0-1 0 0,1 0 0 0 0,-1 0 0 0 0,3 5 0 0 0,-3-8-233 0 0,-1-1-20 0 0,1 1-98 0 0,-1-1 0 0 0,1 0 0 0 0,-1 0 0 0 0,1 0 0 0 0,0 1-1 0 0,-1-1 1 0 0,1 0 0 0 0,-1 0 0 0 0,1 0 0 0 0,0 0 0 0 0,-1 0 0 0 0,1 0 0 0 0,-1 0 0 0 0,1 0-1 0 0,0-1 1 0 0,-1 1 0 0 0,1 0 0 0 0,-1 0 0 0 0,1 0 0 0 0,-1-1 0 0 0,1 1 0 0 0,-1 0 0 0 0,1 0-1 0 0,-1-1 1 0 0,1 1 0 0 0,-1-1 0 0 0,1 1 0 0 0,-1 0 0 0 0,1-1 0 0 0,-1 1 0 0 0,0-1 0 0 0,1 1-1 0 0,-1-1 1 0 0,1 0 0 0 0,8-17-626 0 0,-3-9-617 0 0,-5 21 1170 0 0,1 1 0 0 0,-1-1 0 0 0,0 1 0 0 0,0-1 1 0 0,-1 0-1 0 0,1 1 0 0 0,-1-1 0 0 0,0 0 0 0 0,-1 0 0 0 0,0 1 0 0 0,-1-8 0 0 0,1 10-22 0 0,0 0 0 0 0,0 0 0 0 0,0 1 1 0 0,0-1-1 0 0,0 0 0 0 0,-1 1 1 0 0,1-1-1 0 0,-3-2 0 0 0,3 4 108 0 0,0 0 0 0 0,1 1 0 0 0,-1-1 0 0 0,0 1 0 0 0,0-1 0 0 0,0 1 0 0 0,0 0 0 0 0,0-1 0 0 0,0 1 0 0 0,0 0 0 0 0,0 0 0 0 0,0-1 0 0 0,0 1 0 0 0,0 0-1 0 0,1 0 1 0 0,-1 0 0 0 0,0 0 0 0 0,0 0 0 0 0,0 0 0 0 0,0 1 0 0 0,0-1 0 0 0,0 0 0 0 0,0 0 0 0 0,0 1 0 0 0,0-1 0 0 0,-2 1 0 0 0,-1 1 212 0 0,0 1 1 0 0,1-1-1 0 0,-1 0 1 0 0,0 1-1 0 0,1 0 1 0 0,-1 0-1 0 0,1 0 1 0 0,0 0-1 0 0,0 1 1 0 0,-4 5-1 0 0,-2 5 763 0 0,-12 21 0 0 0,17-26-517 0 0,-1 1 0 0 0,2 0-1 0 0,-5 16 1 0 0,6-22-388 0 0,2 1 0 0 0,-1 0-1 0 0,0-1 1 0 0,1 1 0 0 0,0 0 0 0 0,0 0 0 0 0,0-1 0 0 0,0 1 0 0 0,1 0 0 0 0,1 5-1 0 0,-2-9-61 0 0,1 0-1 0 0,-1 0 0 0 0,0-1 0 0 0,1 1 0 0 0,-1 0 0 0 0,0-1 0 0 0,1 1 0 0 0,-1-1 0 0 0,1 1 1 0 0,-1 0-1 0 0,1-1 0 0 0,-1 1 0 0 0,1-1 0 0 0,0 1 0 0 0,-1-1 0 0 0,1 1 0 0 0,-1-1 0 0 0,1 0 1 0 0,0 1-1 0 0,-1-1 0 0 0,1 0 0 0 0,0 1 0 0 0,1-1 0 0 0,0 0-22 0 0,-1 0 0 0 0,1 0-1 0 0,0 0 1 0 0,0 0 0 0 0,-1 0 0 0 0,1 0-1 0 0,0 0 1 0 0,0-1 0 0 0,-1 1 0 0 0,3-2-1 0 0,0 1-98 0 0,0-1 0 0 0,1 0 0 0 0,-1-1-1 0 0,0 1 1 0 0,0-1 0 0 0,6-5 0 0 0,-3 1-242 0 0,0 0 1 0 0,-1 0-1 0 0,0-1 1 0 0,0 0-1 0 0,-1 0 1 0 0,0 0-1 0 0,0-1 1 0 0,-1 0 0 0 0,0 0-1 0 0,4-14 1 0 0,-5 13 273 0 0,-2 7 115 0 0,0 1 0 0 0,1-1 0 0 0,-2 0 0 0 0,1 0 0 0 0,0 0 0 0 0,-1 0 0 0 0,1 0 1 0 0,-1-1-1 0 0,0 1 0 0 0,0 0 0 0 0,0 0 0 0 0,-1-5 0 0 0,1 8-12 0 0,0 0-1 0 0,-1-1 1 0 0,1 1-1 0 0,0 0 0 0 0,0 0 1 0 0,0 0-1 0 0,-1 0 1 0 0,1 0-1 0 0,0 0 1 0 0,0 0-1 0 0,0 0 1 0 0,-1 0-1 0 0,1-1 1 0 0,0 1-1 0 0,0 0 1 0 0,0 0-1 0 0,-1 0 0 0 0,1 0 1 0 0,0 0-1 0 0,0 0 1 0 0,-1 0-1 0 0,1 0 1 0 0,0 1-1 0 0,0-1 1 0 0,0 0-1 0 0,-1 0 1 0 0,1 0-1 0 0,0 0 0 0 0,0 0 1 0 0,0 0-1 0 0,-1 0 1 0 0,1 0-1 0 0,0 1 1 0 0,0-1-1 0 0,0 0 1 0 0,0 0-1 0 0,-1 0 1 0 0,1 0-1 0 0,0 0 0 0 0,0 1 1 0 0,0-1-1 0 0,0 0 1 0 0,0 0-1 0 0,0 0 1 0 0,0 1-1 0 0,-1-1 1 0 0,1 0-1 0 0,-7 11 621 0 0,2-5-448 0 0,2 0 0 0 0,-1 1 0 0 0,1 0 0 0 0,0 0 0 0 0,0 0 0 0 0,1 0 0 0 0,0 0 0 0 0,0 1 0 0 0,1-1 0 0 0,-1 1 0 0 0,2-1 0 0 0,-1 1 0 0 0,1-1 0 0 0,0 1 0 0 0,1-1 0 0 0,0 1 1 0 0,0-1-1 0 0,1 1 0 0 0,3 11 0 0 0,-4-18-173 0 0,-1 1 1 0 0,1-1 0 0 0,0 1-1 0 0,-1-1 1 0 0,1 0-1 0 0,0 1 1 0 0,0-1 0 0 0,0 0-1 0 0,0 0 1 0 0,0 0-1 0 0,0 0 1 0 0,0 1 0 0 0,0-1-1 0 0,1-1 1 0 0,-1 1-1 0 0,0 0 1 0 0,0 0 0 0 0,1 0-1 0 0,2 0 1 0 0,-2 0-14 0 0,0-1 0 0 0,0 1 0 0 0,1-1 0 0 0,-1 0 0 0 0,0 0 0 0 0,1 0-1 0 0,-1 0 1 0 0,0 0 0 0 0,1-1 0 0 0,-1 1 0 0 0,4-2 0 0 0,1 0-93 0 0,-2-1 0 0 0,1 0 0 0 0,0 0 0 0 0,0 0 0 0 0,-1-1 0 0 0,0 1 0 0 0,0-1 0 0 0,7-7 0 0 0,11-12-548 0 0,-2-2 1 0 0,-1 0 0 0 0,21-34-1 0 0,-15 20 481 0 0,-23 36 157 0 0,-1-1 0 0 0,1 1 1 0 0,1 0-1 0 0,-1 0 0 0 0,0 0 0 0 0,1 0 1 0 0,0 1-1 0 0,4-3 0 0 0,-7 4 1 0 0,-1 1 0 0 0,0 0 0 0 0,0 0 0 0 0,0 0 0 0 0,1 0 0 0 0,-1 0 0 0 0,0 0 0 0 0,0 0 0 0 0,1 0 0 0 0,-1 0 0 0 0,0 0 0 0 0,0 0 0 0 0,1 0 0 0 0,-1 0 0 0 0,0 0 0 0 0,0 0 0 0 0,0 0 0 0 0,1 0 0 0 0,-1 0 0 0 0,0 0 0 0 0,0 0 0 0 0,1 0 0 0 0,-1 0 0 0 0,0 1 0 0 0,0-1 0 0 0,0 0 0 0 0,1 0 0 0 0,-1 0 0 0 0,0 0 0 0 0,0 1 0 0 0,0-1 0 0 0,0 0 0 0 0,1 0 0 0 0,-1 0 0 0 0,0 0 0 0 0,0 1 0 0 0,0-1 0 0 0,0 0 0 0 0,0 0 0 0 0,0 1 0 0 0,0-1 0 0 0,0 0 0 0 0,0 0 0 0 0,1 1 0 0 0,0 9 0 0 0,-1-10 0 0 0,-2 17 283 0 0,0 1 0 0 0,-1-1 0 0 0,0 0 0 0 0,-9 24 0 0 0,-4 18 298 0 0,15-53-530 0 0,-1 1 0 0 0,1 0 0 0 0,1 0 0 0 0,-1 0-1 0 0,1 0 1 0 0,1 14 0 0 0,0-21-51 0 0,0 1 0 0 0,-1 0 0 0 0,1-1 0 0 0,-1 1 0 0 0,1-1 0 0 0,0 1 0 0 0,-1-1 0 0 0,1 1 0 0 0,0-1 0 0 0,0 1 0 0 0,-1-1 0 0 0,1 1 0 0 0,0-1 0 0 0,0 0 0 0 0,0 0 0 0 0,1 1 0 0 0,-1-1-1 0 0,-1 0 0 0 0,1 0 0 0 0,0 0 0 0 0,0 0 0 0 0,0-1 0 0 0,0 1 0 0 0,0 0 0 0 0,0 0 0 0 0,0-1 0 0 0,0 1 0 0 0,-1 0 0 0 0,1-1 0 0 0,0 1 0 0 0,0-1 1 0 0,0 1-1 0 0,-1-1 0 0 0,1 1 0 0 0,0-1 0 0 0,1-1 0 0 0,15-15-51 0 0,-15 15 39 0 0,3-4-124 0 0,0 0 1 0 0,7-13-1 0 0,1-2-353 0 0,-7 11 250 0 0,0 0 0 0 0,0 0 1 0 0,-2-1-1 0 0,5-13 0 0 0,-3 9-564 0 0,10-22-1 0 0,-7 18 483 0 0,-7 13 281 0 0,0 1 1 0 0,1 0-1 0 0,0 0 0 0 0,0 0 0 0 0,0 0 0 0 0,4-5 0 0 0,-5 7 105 0 0,-2 6 130 0 0,0-1 0 0 0,-1 1 0 0 0,1 0 0 0 0,0-1 1 0 0,0 1-1 0 0,1 0 0 0 0,-1-1 0 0 0,1 1 0 0 0,0 3 0 0 0,1 5-207 0 0,-1-4 353 0 0,0 1-1 0 0,0-1 1 0 0,1 0 0 0 0,0 0-1 0 0,0 0 1 0 0,1 0 0 0 0,3 8-1 0 0,-4-12-305 0 0,1 0 0 0 0,-1 0-1 0 0,0 1 1 0 0,1-1 0 0 0,0-1-1 0 0,-1 1 1 0 0,1 0 0 0 0,0-1-1 0 0,1 1 1 0 0,-1-1 0 0 0,0 0-1 0 0,1 0 1 0 0,-1 0 0 0 0,1-1-1 0 0,4 2 1 0 0,-5-2-59 0 0,1 0 0 0 0,0 0 0 0 0,-1 0 0 0 0,1-1 0 0 0,0 0 0 0 0,0 1 0 0 0,-1-1 0 0 0,1-1 0 0 0,0 1 0 0 0,0-1 0 0 0,-1 1 0 0 0,1-1 0 0 0,0 0 0 0 0,-1 0 0 0 0,1-1 0 0 0,-1 1 0 0 0,0-1 0 0 0,1 0 0 0 0,-1 1 0 0 0,0-2 0 0 0,0 1 0 0 0,0 0 0 0 0,4-5 0 0 0,1 0-263 0 0,0-1 0 0 0,-1 0 0 0 0,9-14 0 0 0,5-9-1144 0 0,-19 27 1345 0 0,0 0 0 0 0,-1 1 0 0 0,1-1 0 0 0,-1 0 0 0 0,0 0 0 0 0,0 0 0 0 0,0 0 0 0 0,0 0 0 0 0,-1 0 0 0 0,1 0 0 0 0,-1-4 0 0 0,0 6 56 0 0,0 1 0 0 0,0-1 0 0 0,-1 1 1 0 0,1-1-1 0 0,0 1 0 0 0,-1-1 0 0 0,1 1 0 0 0,0-1 0 0 0,-1 1 0 0 0,0 0 0 0 0,1-1 0 0 0,-1 1 0 0 0,0 0 0 0 0,0-1 1 0 0,0 1-1 0 0,0 0 0 0 0,0 0 0 0 0,0 0 0 0 0,0 0 0 0 0,0 0 0 0 0,0 0 0 0 0,0 0 0 0 0,-1 0 0 0 0,1 1 0 0 0,0-1 1 0 0,-1 0-1 0 0,1 1 0 0 0,0-1 0 0 0,-1 1 0 0 0,1-1 0 0 0,-1 1 0 0 0,-2-1 0 0 0,0 1 127 0 0,1 0-1 0 0,0 0 0 0 0,-1 1 1 0 0,1-1-1 0 0,-1 1 0 0 0,1 0 1 0 0,0-1-1 0 0,-1 2 0 0 0,1-1 1 0 0,0 0-1 0 0,0 1 1 0 0,0-1-1 0 0,0 1 0 0 0,0 0 1 0 0,0 0-1 0 0,0 0 0 0 0,1 0 1 0 0,-1 1-1 0 0,1-1 0 0 0,-1 1 1 0 0,-2 3-1 0 0,-1 3 315 0 0,0-1 1 0 0,0 1-1 0 0,1 1 0 0 0,0-1 1 0 0,-6 17-1 0 0,7-15-87 0 0,1 1 0 0 0,0 0 1 0 0,0 0-1 0 0,2 0 0 0 0,-2 22 0 0 0,3-30-331 0 0,0 0-1 0 0,0 1 1 0 0,0-1 0 0 0,1 0-1 0 0,0 1 1 0 0,-1-1 0 0 0,2 0-1 0 0,-1 0 1 0 0,0 1-1 0 0,1-1 1 0 0,0 0 0 0 0,0 0-1 0 0,0-1 1 0 0,0 1 0 0 0,1 0-1 0 0,-1-1 1 0 0,1 1-1 0 0,6 5 1 0 0,-5-7 38 0 0,-1 0 0 0 0,1 0 1 0 0,0 0-1 0 0,-1-1 0 0 0,1 0 0 0 0,0 1 0 0 0,0-1 1 0 0,0-1-1 0 0,0 1 0 0 0,0 0 0 0 0,0-1 0 0 0,0 0 1 0 0,0 0-1 0 0,0 0 0 0 0,0-1 0 0 0,5 0 0 0 0,8-3-496 0 0,0 0-1 0 0,22-9 1 0 0,-34 12 303 0 0,15-7-835 0 0,32-16 1 0 0,-15 4-27 0 0</inkml:trace>
  <inkml:trace contextRef="#ctx0" brushRef="#br1" timeOffset="3.09096E6">13746 9907 18167 0 0,'0'0'414'0'0,"-7"7"1148"0"0,4-3 376 0 0,6-3 1802 0 0,2-2-634 0 0,-2 0-4010 0 0,33-15 2571 0 0,-25 12-1654 0 0,-1-1 0 0 0,-1 0 0 0 0,1 0-1 0 0,-1 0 1 0 0,12-10 0 0 0,7-5-132 0 0,-22 16 39 0 0,-1 1 0 0 0,1-1 0 0 0,-1 0 0 0 0,0 0-1 0 0,7-9 1 0 0,-7 7-19 0 0,8-10-510 0 0,-1 0 0 0 0,19-34 0 0 0,-16 24-592 0 0,-11 21 1033 0 0,-1 1-1 0 0,0-1 0 0 0,-1 0 0 0 0,1 0 0 0 0,-1 0 0 0 0,0 0 1 0 0,0 0-1 0 0,0 0 0 0 0,-1-1 0 0 0,2-8 0 0 0,-3 13-273 0 0,-10 11 276 0 0,-1 8 825 0 0,1 1 0 0 0,-11 31-1 0 0,-5 12-640 0 0,-3 12-20 0 0,20-47 112 0 0,5-18 204 0 0,0 1 0 0 0,1-1 1 0 0,0 1-1 0 0,1 0 0 0 0,0 0 0 0 0,0 1 0 0 0,1 18 0 0 0,1-28-301 0 0,0 0 0 0 0,0 0 1 0 0,0 0-1 0 0,0 0 0 0 0,0-1 1 0 0,0 1-1 0 0,0 0 0 0 0,0 0 1 0 0,0 0-1 0 0,0-1 0 0 0,1 1 1 0 0,-1 0-1 0 0,0 0 0 0 0,1 0 1 0 0,-1-1-1 0 0,1 1 0 0 0,-1 0 0 0 0,1-1 1 0 0,-1 1-1 0 0,1 0 0 0 0,-1-1 1 0 0,1 1-1 0 0,-1-1 0 0 0,1 1 1 0 0,0-1-1 0 0,-1 1 0 0 0,1-1 1 0 0,0 1-1 0 0,0-1 0 0 0,-1 0 1 0 0,1 1-1 0 0,0-1 0 0 0,0 0 1 0 0,0 0-1 0 0,-1 1 0 0 0,1-1 0 0 0,0 0 1 0 0,0 0-1 0 0,0 0 0 0 0,0 0 1 0 0,-1 0-1 0 0,1 0 0 0 0,0-1 1 0 0,0 1-1 0 0,0 0 0 0 0,0 0 1 0 0,-1 0-1 0 0,1-1 0 0 0,0 1 1 0 0,1-1-1 0 0,5-3-110 0 0,0 1 0 0 0,0-1 1 0 0,-1-1-1 0 0,9-6 0 0 0,-12 8 30 0 0,100-87-568 0 0,-25 20-817 0 0,-30 23 114 0 0,-37 34 521 0 0,2 1-1 0 0,-1 0 1 0 0,30-20-1 0 0,-42 32 778 0 0,0 0-1 0 0,0 0 0 0 0,1-1 0 0 0,-1 1 1 0 0,0 0-1 0 0,1 0 0 0 0,-1-1 1 0 0,0 1-1 0 0,1 0 0 0 0,-1 0 0 0 0,0 0 1 0 0,1 0-1 0 0,-1 0 0 0 0,1 0 1 0 0,-1 0-1 0 0,0 0 0 0 0,1-1 0 0 0,-1 1 1 0 0,1 0-1 0 0,-1 1 0 0 0,0-1 1 0 0,1 0-1 0 0,-1 0 0 0 0,0 0 0 0 0,1 0 1 0 0,-1 0-1 0 0,1 0 0 0 0,-1 0 1 0 0,0 0-1 0 0,1 1 0 0 0,-1-1 0 0 0,1 1-4 0 0,-1 0-1 0 0,0-1 1 0 0,1 1-1 0 0,-1 0 0 0 0,0 0 1 0 0,0-1-1 0 0,1 1 0 0 0,-1 0 1 0 0,0 0-1 0 0,0 0 0 0 0,0-1 1 0 0,0 1-1 0 0,0 0 0 0 0,-1 1 1 0 0,-6 29-73 0 0,7-30 143 0 0,-8 22 1465 0 0,-22 42 0 0 0,20-45 232 0 0,0 0 1 0 0,-11 37-1 0 0,20-53-1642 0 0,-2 10 393 0 0,5-11-331 0 0,5-6-232 0 0,4-4-60 0 0,-1-1-1 0 0,0 0 1 0 0,11-13-1 0 0,-8 8 153 0 0,38-35 28 0 0,56-55-1524 0 0,-89 84 877 0 0,2 1 0 0 0,0 0 0 0 0,44-28 0 0 0,-63 46 614 0 0,-1-1 1 0 0,0 1-1 0 0,0 0 0 0 0,0 0 0 0 0,0 0 0 0 0,0 0 0 0 0,0 0 0 0 0,1 0 0 0 0,-1 0 0 0 0,0 0 1 0 0,0 0-1 0 0,0-1 0 0 0,0 1 0 0 0,1 0 0 0 0,-1 0 0 0 0,0 0 0 0 0,0 0 0 0 0,0 0 0 0 0,0 0 1 0 0,1 0-1 0 0,-1 0 0 0 0,0 0 0 0 0,0 0 0 0 0,0 0 0 0 0,0 0 0 0 0,1 0 0 0 0,-1 0 0 0 0,0 1 1 0 0,0-1-1 0 0,0 0 0 0 0,0 0 0 0 0,0 0 0 0 0,1 0 0 0 0,-1 0 0 0 0,0 0 0 0 0,0 0 0 0 0,0 0 1 0 0,0 0-1 0 0,0 1 0 0 0,0-1 0 0 0,1 0 0 0 0,-1 0 0 0 0,0 0 0 0 0,0 0 0 0 0,0 0 0 0 0,0 1 1 0 0,0-1-1 0 0,0 0 0 0 0,0 0 0 0 0,0 0 0 0 0,0 0 0 0 0,0 0 0 0 0,0 1 0 0 0,0-1 1 0 0,0 0-1 0 0,0 0 0 0 0,0 0 0 0 0,0 1 0 0 0,0-1 0 0 0,0 0 0 0 0,0 0 0 0 0,-1 10-6 0 0,-9 11 420 0 0,-25 37 0 0 0,6-10 381 0 0,17-29 228 0 0,-10 21 1255 0 0,20-36-2114 0 0,1 0 0 0 0,-1 0 0 0 0,1 0 0 0 0,-1 0 0 0 0,1 1-1 0 0,1-1 1 0 0,-2 8 0 0 0,2-12-159 0 0,0 0-1 0 0,0 0 0 0 0,0 1 1 0 0,1-1-1 0 0,-1 0 1 0 0,0 0-1 0 0,0 0 1 0 0,0 1-1 0 0,0-1 1 0 0,0 0-1 0 0,0 0 1 0 0,0 0-1 0 0,1 1 0 0 0,-1-1 1 0 0,0 0-1 0 0,0 0 1 0 0,0 0-1 0 0,1 0 1 0 0,-1 1-1 0 0,0-1 1 0 0,0 0-1 0 0,0 0 1 0 0,1 0-1 0 0,-1 0 1 0 0,0 0-1 0 0,0 0 0 0 0,1 0 1 0 0,-1 0-1 0 0,0 0 1 0 0,0 0-1 0 0,1 0 1 0 0,-1 0-1 0 0,0 0 1 0 0,0 0-1 0 0,1 0 1 0 0,-1 0-1 0 0,0 0 0 0 0,0 0 1 0 0,1 0-1 0 0,-1 0 1 0 0,0 0-1 0 0,0 0 1 0 0,1 0-1 0 0,11-4-69 0 0,-11 3 48 0 0,11-5-113 0 0,-1 0 1 0 0,1-1-1 0 0,17-14 0 0 0,-6 4-116 0 0,6-3-810 0 0,-2-3-1 0 0,26-25 1 0 0,-47 42 1017 0 0,-1 1 1 0 0,0-1 0 0 0,7-10-1 0 0,-10 15 42 0 0,-2 5 0 0 0,-4 7 0 0 0,-6 1 366 0 0,0 0-1 0 0,1 1 0 0 0,0 0 1 0 0,1 0-1 0 0,1 1 0 0 0,0 0 0 0 0,-9 25 1 0 0,16-37-311 0 0,-1-1 0 0 0,1 0 0 0 0,0 1 0 0 0,-1-1 0 0 0,1 1 0 0 0,0-1 1 0 0,0 0-1 0 0,0 1 0 0 0,0-1 0 0 0,0 1 0 0 0,0-1 0 0 0,0 1 0 0 0,1-1 0 0 0,-1 0 1 0 0,0 1-1 0 0,1-1 0 0 0,-1 1 0 0 0,2 0 0 0 0,-2-1-46 0 0,1 0-1 0 0,0 0 1 0 0,0 0 0 0 0,0-1 0 0 0,-1 1 0 0 0,1 0-1 0 0,0-1 1 0 0,0 1 0 0 0,0-1 0 0 0,0 1-1 0 0,0-1 1 0 0,0 1 0 0 0,0-1 0 0 0,0 0-1 0 0,0 1 1 0 0,0-1 0 0 0,1 0 0 0 0,0 0-1 0 0,3 0-16 0 0,-1 0-1 0 0,0 0 0 0 0,0-1 0 0 0,0 1 1 0 0,1-1-1 0 0,-1 0 0 0 0,0-1 0 0 0,0 1 1 0 0,0-1-1 0 0,7-3 0 0 0,-2-1-29 0 0,0-1-1 0 0,0 0 1 0 0,-1 0 0 0 0,12-13-1 0 0,28-38-1509 0 0,-32 37 600 0 0,36-38-404 0 0,-52 59 1352 0 0,0 0 0 0 0,0 0 0 0 0,0 0 0 0 0,0 0 0 0 0,0 0 0 0 0,0 0 0 0 0,0 0 0 0 0,0 0 0 0 0,0 1 0 0 0,0-1 0 0 0,0 0 0 0 0,0 0 0 0 0,0 0 0 0 0,0 0 0 0 0,0 0 0 0 0,0 0 0 0 0,0 0 0 0 0,0 0 0 0 0,0 0 0 0 0,0 1 0 0 0,0-1 0 0 0,0 0 0 0 0,0 0 0 0 0,0 0 0 0 0,0 0 0 0 0,0 0 0 0 0,1 0 0 0 0,-1 0 0 0 0,0 0 0 0 0,0 0 0 0 0,0 0 0 0 0,0 1 0 0 0,0-1 0 0 0,0 0 0 0 0,0 0 0 0 0,0 0 0 0 0,0 0 0 0 0,0 0 0 0 0,0 0 0 0 0,1 0 0 0 0,-1 0 0 0 0,0 0 0 0 0,0 0 0 0 0,0 0 0 0 0,0 0 0 0 0,0 0 0 0 0,0 0 0 0 0,0 0 0 0 0,0 0 0 0 0,0 0 0 0 0,1 0 0 0 0,-1 0 0 0 0,0 0 0 0 0,0 0 0 0 0,0 0 0 0 0,0 0 0 0 0,0 0 0 0 0,0 0 0 0 0,0 0 0 0 0,0 0 0 0 0,1 0 0 0 0,-1 0 0 0 0,0 0 0 0 0,0 0 0 0 0,0-1 0 0 0,0 1 0 0 0,-1 8 0 0 0,1-8 0 0 0,-7 38 587 0 0,-2-1 0 0 0,-18 47-1 0 0,5-18 105 0 0,22-66-689 0 0,-158 461 2042 0 0,130-388-453 0 0,26-69-1655 0 0,26-45-897 0 0,-2-1-1 0 0,19-49 1 0 0,-24 51 29 0 0,30-67 641 0 0,52-117-873 0 0,15 8 451 0 0,-107 204 610 0 0,19-29-1030 0 0,-23 37 1028 0 0,0 1 0 0 0,0-1-1 0 0,0 0 1 0 0,1 1 0 0 0,0 0-1 0 0,-1-1 1 0 0,7-2 0 0 0,-10 6 104 0 0,0 0 1 0 0,1-1-1 0 0,-1 1 1 0 0,1 0-1 0 0,-1 0 1 0 0,1 0-1 0 0,-1 0 1 0 0,0 0-1 0 0,1 0 1 0 0,-1 0-1 0 0,1 0 1 0 0,-1 0-1 0 0,1 0 1 0 0,-1 1-1 0 0,0-1 1 0 0,1 0-1 0 0,-1 0 1 0 0,1 0-1 0 0,-1 0 1 0 0,0 1-1 0 0,1-1 1 0 0,-1 0-1 0 0,0 0 1 0 0,1 1-1 0 0,-1-1 1 0 0,0 0-1 0 0,1 1 1 0 0,-1-1-1 0 0,0 0 1 0 0,0 1-1 0 0,1-1 1 0 0,-1 0-1 0 0,0 1 1 0 0,0-1-1 0 0,0 0 1 0 0,1 1-1 0 0,-1-1 1 0 0,0 1-1 0 0,0-1 1 0 0,0 1-1 0 0,0-1 1 0 0,0 0-1 0 0,0 2 1 0 0,4 18 4 0 0,-4-1 494 0 0,0 0-1 0 0,-1 1 1 0 0,0-1 0 0 0,-2 0-1 0 0,-1 0 1 0 0,0-1-1 0 0,-1 1 1 0 0,-1-1 0 0 0,-8 18-1 0 0,6-21-404 0 0,0-1 1 0 0,-1 0-1 0 0,0 0 0 0 0,-1-1 1 0 0,-1 0-1 0 0,0-1 0 0 0,-1 0 1 0 0,0 0-1 0 0,-1-2 0 0 0,0 0 1 0 0,-20 13-1 0 0,26-19-93 0 0,6-4 0 0 0,1 0 0 0 0,0 0 0 0 0,0 0 0 0 0,-1 0 0 0 0,1 1 0 0 0,0-1 0 0 0,0 0 0 0 0,-1 0 0 0 0,1 0 0 0 0,0 0 0 0 0,0 0 0 0 0,-1 0 0 0 0,1 0 0 0 0,0 0 0 0 0,0 0 0 0 0,-1 0 0 0 0,1 0 0 0 0,0 0 0 0 0,0 0 0 0 0,-1 0 0 0 0,1 0 0 0 0,0 0 0 0 0,-1 0 0 0 0,1 0 0 0 0,0 0 0 0 0,0-1 0 0 0,-1 1 0 0 0,1 0 0 0 0,0 0 0 0 0,0 0 0 0 0,0 0 0 0 0,-1 0 0 0 0,1-1 0 0 0,0 1 0 0 0,0 0 0 0 0,0 0 0 0 0,-1 0 0 0 0,1-1 0 0 0,0 1 0 0 0,0 0 0 0 0,0 0 0 0 0,0-1 0 0 0,0 1 0 0 0,0 0 0 0 0,-1 0 0 0 0,1-1 0 0 0,0 1 0 0 0,0 0 0 0 0,0 0 0 0 0,0-1 0 0 0,0 1 0 0 0,0-1 0 0 0,1 0 0 0 0,-1 0 0 0 0,0 0 0 0 0,0 0 0 0 0,1 0 0 0 0,-1 0 0 0 0,1 1 0 0 0,-1-1 0 0 0,1 0 0 0 0,-1 0 0 0 0,1 0 0 0 0,-1 0 0 0 0,1 1 0 0 0,0-1 0 0 0,0 0 0 0 0,-1 1 0 0 0,1-1 0 0 0,1 0 0 0 0,17-12 0 0 0,-12 9 0 0 0,3-1 0 0 0,0 0 0 0 0,0 0 0 0 0,12-3 0 0 0,-10 4 0 0 0,21-12 0 0 0,42-23 216 0 0,-24 14-373 0 0,-15 4 171 0 0,50-37 1 0 0,-11-3-491 0 0,-8 7-3176 0 0,-66 54 3664 0 0,1-1-1 0 0,-1 0 0 0 0,0 1 1 0 0,0 0-1 0 0,0-1 0 0 0,0 1 1 0 0,0 0-1 0 0,1-1 1 0 0,-1 1-1 0 0,0 0 0 0 0,0 0 1 0 0,1 0-1 0 0,-1 0 0 0 0,0 0 1 0 0,0 0-1 0 0,0 1 1 0 0,1-1-1 0 0,-1 0 0 0 0,0 1 1 0 0,0-1-1 0 0,0 0 0 0 0,0 1 1 0 0,0 0-1 0 0,0-1 1 0 0,1 1-1 0 0,-1-1 0 0 0,0 2 1 0 0,1-1 71 0 0,10 10 1392 0 0,-12-10-1461 0 0,1 0 0 0 0,0 0 1 0 0,0 0-1 0 0,0-1 1 0 0,0 1-1 0 0,0 0 0 0 0,0 0 1 0 0,0 0-1 0 0,0-1 1 0 0,0 1-1 0 0,1 0 0 0 0,-1-1 1 0 0,0 1-1 0 0,0-1 1 0 0,0 0-1 0 0,2 1 0 0 0,20 6 4 0 0,-19-6-26 0 0,-1 1-1 0 0,0-1 1 0 0,1 0 0 0 0,-1 0 0 0 0,1-1-1 0 0,-1 1 1 0 0,1-1 0 0 0,0 1-1 0 0,3-1 1 0 0,24-2 8 0 0,-27 2 0 0 0,-4 0 2 0 0,0 0-1 0 0,0 0 1 0 0,1 0 0 0 0,-1 0-1 0 0,0 0 1 0 0,0 1 0 0 0,0-1-1 0 0,0 0 1 0 0,0 0 0 0 0,0 0-1 0 0,0 1 1 0 0,0-1 0 0 0,0 0-1 0 0,0 0 1 0 0,0 0 0 0 0,0 0-1 0 0,0 1 1 0 0,0-1 0 0 0,0 0-1 0 0,0 0 1 0 0,0 0 0 0 0,0 1-1 0 0,0-1 1 0 0,0 0 0 0 0,0 0-1 0 0,0 0 1 0 0,0 1 0 0 0,0-1-1 0 0,0 0 1 0 0,0 0 0 0 0,0 0-1 0 0,0 0 1 0 0,0 1 0 0 0,-1-1-1 0 0,1 0 1 0 0,0 0 0 0 0,0 0-1 0 0,0 1 1 0 0,-4 3 218 0 0,-2 3 108 0 0,0 0 0 0 0,0-1-1 0 0,0 0 1 0 0,-1-1 0 0 0,0 0-1 0 0,-13 8 1 0 0,3-1 85 0 0,-13 8 286 0 0,2 1-1 0 0,-43 43 1 0 0,68-61-699 0 0,0 0 0 0 0,0 0 0 0 0,1 1 0 0 0,-1-1 0 0 0,1 1 0 0 0,-4 7 0 0 0,6-10 0 0 0,0 0 0 0 0,-1 0 0 0 0,1 0 0 0 0,0 0 0 0 0,0 0 0 0 0,0 1 0 0 0,-1-1 0 0 0,1 0 0 0 0,1 0 0 0 0,-1 0 0 0 0,0 0 0 0 0,0 0 0 0 0,0 1 0 0 0,0-1 0 0 0,1 0 0 0 0,-1 0 0 0 0,1 0 0 0 0,-1 0 0 0 0,1 0 0 0 0,-1 0 0 0 0,1 0 0 0 0,0 0 0 0 0,-1 0 0 0 0,1 0 0 0 0,0 0 0 0 0,0-1 0 0 0,-1 1 0 0 0,3 1 0 0 0,-1 1 0 0 0,1-1 0 0 0,-1 0 0 0 0,1 0 0 0 0,0 0 0 0 0,-1 0 0 0 0,1-1 0 0 0,0 1 0 0 0,0-1 0 0 0,0 1 0 0 0,0-1 0 0 0,1 0 0 0 0,-1 0 0 0 0,0-1 0 0 0,0 1 0 0 0,1-1 0 0 0,5 1 0 0 0,2-2-265 0 0,0 0-1 0 0,0 0 1 0 0,0-1-1 0 0,-1-1 1 0 0,1 0 0 0 0,0 0-1 0 0,-1-1 1 0 0,0 0-1 0 0,0-1 1 0 0,11-7 0 0 0,8-6-3697 0 0,51-44-1 0 0,8-19-5084 0 0,-62 56 7556 0 0,5-4 1644 0 0,-7 13 4321 0 0,-24 16-4367 0 0,1 0 0 0 0,-1 0 1 0 0,0 0-1 0 0,0 0 0 0 0,1 0 1 0 0,-1 0-1 0 0,0 0 0 0 0,0 0 1 0 0,1 0-1 0 0,-1 0 0 0 0,0 1 1 0 0,1-1-1 0 0,-1 0 0 0 0,0 0 1 0 0,0 0-1 0 0,0 0 0 0 0,1 0 1 0 0,-1 1-1 0 0,0-1 0 0 0,0 0 1 0 0,1 0-1 0 0,-1 0 0 0 0,0 1 1 0 0,0-1-1 0 0,0 0 0 0 0,0 0 1 0 0,1 0-1 0 0,-1 1 0 0 0,0-1 1 0 0,0 0-1 0 0,0 0 0 0 0,0 1 1 0 0,0-1-1 0 0,0 0 0 0 0,0 1 1 0 0,0-1-1 0 0,0 0 0 0 0,0 0 1 0 0,0 1-1 0 0,0-1 0 0 0,0 0 1 0 0,0 0-1 0 0,0 1 0 0 0,0-1 1 0 0,0 0-1 0 0,0 1 0 0 0,0-1 1 0 0,0 0-1 0 0,-1 16 1755 0 0,1-16-1776 0 0,-6 36 1711 0 0,3-24-1303 0 0,1 1 0 0 0,-1 18 0 0 0,3-30-515 0 0,0-1 1 0 0,0 1 0 0 0,0 0-1 0 0,0-1 1 0 0,0 1-1 0 0,1-1 1 0 0,-1 1-1 0 0,0-1 1 0 0,1 1 0 0 0,-1-1-1 0 0,0 1 1 0 0,1-1-1 0 0,-1 1 1 0 0,0-1-1 0 0,1 1 1 0 0,-1-1-1 0 0,1 0 1 0 0,-1 1 0 0 0,1-1-1 0 0,-1 0 1 0 0,1 1-1 0 0,0-1 1 0 0,-1 0 4 0 0,0 0 1 0 0,1 1-1 0 0,-1-1 1 0 0,0 0-1 0 0,1 0 0 0 0,-1 0 1 0 0,0 0-1 0 0,1 0 1 0 0,-1 0-1 0 0,0 0 1 0 0,1 0-1 0 0,-1 0 1 0 0,0 0-1 0 0,1 0 0 0 0,-1 0 1 0 0,0 0-1 0 0,1 0 1 0 0,-1 0-1 0 0,0 0 1 0 0,0-1-1 0 0,1 1 0 0 0,-1 0 1 0 0,0 0-1 0 0,1 0 1 0 0,-1-1-1 0 0,3-1-207 0 0,0-1-1 0 0,-1-1 1 0 0,1 1-1 0 0,-1 0 1 0 0,0-1-1 0 0,1 1 1 0 0,-2-1 0 0 0,1 0-1 0 0,0 0 1 0 0,-1 1-1 0 0,0-1 1 0 0,0 0-1 0 0,0 0 1 0 0,1-6-1 0 0,-2 4-148 0 0,1-1-1 0 0,-1 1 1 0 0,-1 0 0 0 0,1-1-1 0 0,-1 1 1 0 0,0 0-1 0 0,0 0 1 0 0,-5-12-1 0 0,6 17 451 0 0,-1-1-1 0 0,1 1 1 0 0,-1-1-1 0 0,1 1 0 0 0,-1 0 1 0 0,0-1-1 0 0,0 1 1 0 0,0 0-1 0 0,0 0 1 0 0,0-1-1 0 0,0 1 0 0 0,0 0 1 0 0,0 0-1 0 0,0 0 1 0 0,0 0-1 0 0,-1 0 0 0 0,1 0 1 0 0,0 1-1 0 0,-1-1 1 0 0,1 0-1 0 0,-1 1 0 0 0,1-1 1 0 0,-1 1-1 0 0,-1-1 1 0 0,1 1 38 0 0,1 0 0 0 0,-1 0 1 0 0,0 1-1 0 0,1-1 0 0 0,-1 0 1 0 0,0 1-1 0 0,0-1 0 0 0,1 1 1 0 0,-1 0-1 0 0,1-1 1 0 0,-1 1-1 0 0,1 0 0 0 0,-1 0 1 0 0,1 0-1 0 0,-1 0 0 0 0,1 0 1 0 0,0 1-1 0 0,0-1 0 0 0,-1 0 1 0 0,0 3-1 0 0,-6 5 740 0 0,1 1 0 0 0,1 0-1 0 0,0 0 1 0 0,0 1 0 0 0,1-1 0 0 0,-7 22 0 0 0,10-24-706 0 0,0-1 1 0 0,1 1 0 0 0,0 0 0 0 0,0-1-1 0 0,1 1 1 0 0,-1 0 0 0 0,2 0 0 0 0,-1 0-1 0 0,1-1 1 0 0,1 1 0 0 0,2 11 0 0 0,-4-18-186 0 0,0 0 0 0 0,1 0 1 0 0,-1 0-1 0 0,0 0 0 0 0,1 0 1 0 0,-1 0-1 0 0,0 0 0 0 0,1 0 0 0 0,0 0 1 0 0,-1 0-1 0 0,1 0 0 0 0,-1 0 1 0 0,1 0-1 0 0,0 0 0 0 0,0 0 1 0 0,-1-1-1 0 0,1 1 0 0 0,0 0 0 0 0,0-1 1 0 0,0 1-1 0 0,0 0 0 0 0,0-1 1 0 0,0 1-1 0 0,0-1 0 0 0,0 0 1 0 0,0 1-1 0 0,0-1 0 0 0,0 0 0 0 0,0 1 1 0 0,1-1-1 0 0,-1 0 0 0 0,0 0 1 0 0,0 0-1 0 0,0 0 0 0 0,0 0 1 0 0,0 0-1 0 0,0 0 0 0 0,0-1 0 0 0,1 1 1 0 0,-1 0-1 0 0,0-1 0 0 0,1 0 1 0 0,2 0-226 0 0,-1-1 0 0 0,0 0 1 0 0,0 0-1 0 0,-1 0 1 0 0,1 0-1 0 0,0-1 1 0 0,-1 1-1 0 0,1-1 0 0 0,-1 1 1 0 0,0-1-1 0 0,1 0 1 0 0,2-5-1 0 0,-2 1 207 0 0,1 0 0 0 0,-1 0 0 0 0,0-1 0 0 0,0 1-1 0 0,0-1 1 0 0,1-12 0 0 0,1-7 701 0 0,-3 21-435 0 0,-1-1 0 0 0,0 1 0 0 0,1-12 0 0 0,-2 5 70 0 0,0 0-1 0 0,0 0 1 0 0,-2 1 0 0 0,0-1-1 0 0,-5-21 1 0 0,6 32-141 0 0,1 1 1 0 0,-1-1-1 0 0,0 1 0 0 0,0-1 0 0 0,0 1 1 0 0,1-1-1 0 0,-2 1 0 0 0,1-1 0 0 0,0 1 1 0 0,0 0-1 0 0,0-1 0 0 0,0 1 0 0 0,-1 0 1 0 0,1 0-1 0 0,-1 0 0 0 0,1 0 0 0 0,-1 0 1 0 0,1 1-1 0 0,-1-1 0 0 0,1 0 0 0 0,-1 1 1 0 0,0-1-1 0 0,1 1 0 0 0,-1-1 0 0 0,0 1 1 0 0,-3 0-1 0 0,-3-1-195 0 0,-1 2 0 0 0,1-1 0 0 0,-1 1 1 0 0,-12 3-1 0 0,-15 2 188 0 0,23-6-135 0 0,9 0 0 0 0,0 0 0 0 0,-1 0 0 0 0,1 0 0 0 0,-1 0 0 0 0,1-1 0 0 0,-1 1 0 0 0,1-1 0 0 0,-8-3 0 0 0,0-1 0 0 0,0 1 0 0 0,-26-6 0 0 0,37 9 0 0 0,-14-6 0 0 0,14 5 0 0 0,2 1 0 0 0,-1 1 0 0 0,0 0 0 0 0,1 0 0 0 0,-1 0 0 0 0,1 0 0 0 0,-1 0 0 0 0,0 0 0 0 0,1 0 0 0 0,-1 0 0 0 0,1 0 0 0 0,-1 0 0 0 0,1 0 0 0 0,-1 0 0 0 0,0 0 0 0 0,1 0 0 0 0,-1 0 0 0 0,1 0 0 0 0,-1 0 0 0 0,1 1 0 0 0,-1-1 0 0 0,0 0 0 0 0,1 0 0 0 0,-1 0 0 0 0,0 1 0 0 0,1 0 0 0 0,13 5 0 0 0,-2 0 0 0 0,46 27 0 0 0,-53-30 0 0 0,0 1 0 0 0,0 0 0 0 0,0 0 0 0 0,-1 1 0 0 0,1-1 0 0 0,-1 1 0 0 0,0 0 0 0 0,4 7 0 0 0,-2-3 0 0 0,0 1 0 0 0,0-1 0 0 0,1 0 0 0 0,13 12 0 0 0,-18-20 0 0 0,1 1 0 0 0,0-1 0 0 0,-1 1 0 0 0,1-1 0 0 0,0 0 0 0 0,0 0 0 0 0,-1 0 0 0 0,1-1 0 0 0,0 1 0 0 0,5 0 0 0 0,-2 0 0 0 0,0-1 0 0 0,0 0 0 0 0,0 0 0 0 0,9-1 0 0 0,-7-2-20 0 0,1 1 0 0 0,0-1 0 0 0,-1-1 0 0 0,0 0 0 0 0,1 0 0 0 0,-1 0 0 0 0,-1-1 0 0 0,1-1 0 0 0,-1 1 0 0 0,0-1 0 0 0,0 0 0 0 0,-1 0 0 0 0,1-1 0 0 0,-2 0 0 0 0,6-8 0 0 0,-2 5 66 0 0,0 0-1 0 0,0 1 1 0 0,0 0 0 0 0,1 1 0 0 0,1 0-1 0 0,16-10 1 0 0,-23 15-73 0 0,0 0 0 0 0,1 1-1 0 0,-1 0 1 0 0,1 0 0 0 0,0 0 0 0 0,-1 0 0 0 0,1 1-1 0 0,0 0 1 0 0,8-1 0 0 0,-11 2 27 0 0,-1 1 0 0 0,1 0 0 0 0,-1-1 0 0 0,1 1 0 0 0,-1 0 0 0 0,0 0 0 0 0,1 0 0 0 0,-1 0 0 0 0,0 0 0 0 0,2 1 0 0 0,8 6 0 0 0,-9-7 6 0 0,0 1-1 0 0,0-1 1 0 0,-1 1 0 0 0,1-1-1 0 0,0 1 1 0 0,-1 0 0 0 0,1 0-1 0 0,-1 0 1 0 0,1 0 0 0 0,-1 0-1 0 0,0 0 1 0 0,0 0 0 0 0,0 0-1 0 0,0 1 1 0 0,0-1 0 0 0,0 0-1 0 0,-1 0 1 0 0,1 1 0 0 0,-1-1-1 0 0,1 1 1 0 0,-1-1 0 0 0,0 0-1 0 0,0 4 1 0 0,-1 1 11 0 0,1 0 0 0 0,-1 0 0 0 0,0 0 0 0 0,0 0 0 0 0,-1-1 0 0 0,0 1 0 0 0,-2 6 0 0 0,-44 76-17 0 0,29-56 0 0 0,16-27-46 0 0,0-1 0 0 0,0 1 0 0 0,1 0 0 0 0,0-1 0 0 0,0 1-1 0 0,0 1 1 0 0,1-1 0 0 0,0 0 0 0 0,0 0 0 0 0,1 0 0 0 0,-1 1 0 0 0,1-1 0 0 0,1 0 0 0 0,-1 0 0 0 0,1 1-1 0 0,0-1 1 0 0,1 0 0 0 0,-1 0 0 0 0,1 0 0 0 0,3 7 0 0 0,-3-9 51 0 0,-2-3-1 0 0,0-1 0 0 0,0 0 0 0 0,0 1 0 0 0,0-1 0 0 0,0 0-1 0 0,0 1 1 0 0,0-1 0 0 0,0 0 0 0 0,0 1 0 0 0,0-1 0 0 0,0 0 0 0 0,0 1 0 0 0,0-1-1 0 0,1 0 1 0 0,-1 1 0 0 0,0-1 0 0 0,0 0 0 0 0,0 1 0 0 0,1-1 0 0 0,-1 0 0 0 0,0 0 0 0 0,0 1-1 0 0,1-1 1 0 0,-1 0 0 0 0,0 0 0 0 0,0 0 0 0 0,1 1 0 0 0,-1-1 0 0 0,0 0 0 0 0,1 0-1 0 0,-1 0 1 0 0,0 0 0 0 0,1 0 0 0 0,-1 0 0 0 0,0 0 0 0 0,1 1 0 0 0,-1-1 0 0 0,0 0 0 0 0,1 0-1 0 0,-1 0 1 0 0,0 0 0 0 0,1-1 0 0 0,11 4 659 0 0,-7-6-767 0 0,-1 1 1 0 0,0-1-1 0 0,0-1 0 0 0,0 1 1 0 0,-1 0-1 0 0,1-1 1 0 0,5-7-1 0 0,-8 10 98 0 0,20-25 32 0 0,8-9 78 0 0,44-41-1 0 0,-67 70-194 0 0,0-1 0 0 0,0 0-1 0 0,-1-1 1 0 0,8-12-1 0 0,-7 10 113 0 0,0 1 0 0 0,11-14 0 0 0,-15 21-21 0 0,0 0 1 0 0,0 0 0 0 0,-1 0-1 0 0,1 0 1 0 0,-1 0-1 0 0,1-1 1 0 0,-1 1 0 0 0,0-1-1 0 0,0 1 1 0 0,0-1-1 0 0,0 1 1 0 0,1-6 0 0 0,-12 28 160 0 0,10-19-158 0 0,-3 6 84 0 0,0 0 0 0 0,0 0 0 0 0,1 0 0 0 0,0 1 0 0 0,0-1 0 0 0,1 1 0 0 0,0 0 0 0 0,0-1 0 0 0,1 1 0 0 0,0 8 0 0 0,1-14-87 0 0,-1 0 0 0 0,1-1 0 0 0,-1 1 0 0 0,1 0 0 0 0,0-1 0 0 0,0 1 0 0 0,0 0 0 0 0,0-1 0 0 0,0 1 0 0 0,0-1 0 0 0,1 0 0 0 0,-1 1 0 0 0,0-1 0 0 0,1 0 0 0 0,-1 0 0 0 0,1 1 0 0 0,-1-1 0 0 0,1-1 0 0 0,0 1 0 0 0,-1 0 0 0 0,1 0 0 0 0,0 0 0 0 0,0-1 0 0 0,-1 1 0 0 0,1-1 0 0 0,0 0 0 0 0,0 1 0 0 0,0-1 0 0 0,2 0 0 0 0,2 0 0 0 0,1 1 0 0 0,-1-1 0 0 0,1-1 0 0 0,-1 1 0 0 0,0-1 0 0 0,1-1 0 0 0,7-1 0 0 0,-2-2 0 0 0,0 0 0 0 0,20-13 0 0 0,-12 6 0 0 0,-10 5-24 0 0,0 0 0 0 0,-1-1 1 0 0,0 0-1 0 0,0 0 0 0 0,-1-1 0 0 0,0 0 0 0 0,7-12 0 0 0,5-4-521 0 0,-17 22 513 0 0,-1 0 0 0 0,0 0 0 0 0,0 0 0 0 0,0 0 0 0 0,0-1 0 0 0,-1 1 0 0 0,1 0 0 0 0,-1-1 0 0 0,0 1 0 0 0,0-1 0 0 0,1-6 0 0 0,-2 10 38 0 0,0-1 0 0 0,0 1-1 0 0,0 0 1 0 0,-1-1 0 0 0,1 1-1 0 0,0 0 1 0 0,0-1 0 0 0,-1 1 0 0 0,1 0-1 0 0,0-1 1 0 0,0 1 0 0 0,-1 0 0 0 0,1-1-1 0 0,0 1 1 0 0,-1 0 0 0 0,1 0 0 0 0,0-1-1 0 0,-1 1 1 0 0,1 0 0 0 0,-1 0 0 0 0,1 0-1 0 0,0 0 1 0 0,-1 0 0 0 0,1-1 0 0 0,-1 1-1 0 0,1 0 1 0 0,0 0 0 0 0,-1 0 0 0 0,1 0-1 0 0,-1 0 1 0 0,1 0 0 0 0,-1 0-1 0 0,1 0 1 0 0,0 1 0 0 0,-1-1 0 0 0,1 0-1 0 0,-1 0 1 0 0,-16 4 155 0 0,10-1-127 0 0,-1 1 0 0 0,1 0 0 0 0,0 1 0 0 0,0-1 0 0 0,0 1 0 0 0,0 0 0 0 0,-10 12 1 0 0,0 2 205 0 0,-18 26 0 0 0,33-42-287 0 0,-4 6-42 0 0,0 0-1 0 0,1 1 1 0 0,0 0-1 0 0,0 0 1 0 0,-4 17-1 0 0,8-25 112 0 0,1-1 0 0 0,0 1 0 0 0,-1 0 0 0 0,1 0 0 0 0,0-1 0 0 0,0 1 0 0 0,1 0 0 0 0,-1 0 0 0 0,0-1 1 0 0,1 1-1 0 0,-1 0 0 0 0,1-1 0 0 0,-1 1 0 0 0,1 0 0 0 0,0-1 0 0 0,-1 1 0 0 0,1-1 0 0 0,0 1 0 0 0,0-1 0 0 0,0 1 0 0 0,0-1 0 0 0,1 0 0 0 0,-1 1 0 0 0,0-1 0 0 0,0 0 0 0 0,1 0 0 0 0,1 1 0 0 0,0 0-26 0 0,0 1 0 0 0,1-1 0 0 0,-1 0 0 0 0,1-1 0 0 0,0 1 0 0 0,-1-1 0 0 0,1 1-1 0 0,0-1 1 0 0,0 0 0 0 0,6 0 0 0 0,4-1 4 0 0,-1-1 0 0 0,1-1 0 0 0,0 0 0 0 0,-1-1 0 0 0,0-1 0 0 0,1 0 0 0 0,14-7 0 0 0,4 0 0 0 0,-15 4-118 0 0,-1-1 0 0 0,0 0 0 0 0,0-1 1 0 0,-1-1-1 0 0,0 0 0 0 0,14-14 0 0 0,-22 19 63 0 0,44-40-4104 0 0,-47 40 4126 0 0,-4 5 33 0 0,0 0 0 0 0,1 0 0 0 0,-1 0 0 0 0,0 0 0 0 0,0-1 0 0 0,0 1 0 0 0,1 0 0 0 0,-1 0 0 0 0,0 0 0 0 0,0 0 0 0 0,1 0 0 0 0,-1 0 0 0 0,0 0 0 0 0,0 0 0 0 0,1 0 0 0 0,-1 0 0 0 0,0 0 0 0 0,0 0 0 0 0,1 0 0 0 0,-1 0 0 0 0,0 0 0 0 0,0 0 0 0 0,1 0 0 0 0,-1 0 0 0 0,0 0 0 0 0,0 0 0 0 0,1 0 0 0 0,-1 1 0 0 0,0-1 0 0 0,0 0 0 0 0,0 0 0 0 0,1 0 0 0 0,-1 0 0 0 0,0 0 0 0 0,0 1 0 0 0,0-1 0 0 0,0 0 0 0 0,1 0 0 0 0,-1 0 0 0 0,0 1 0 0 0,0-1 0 0 0,0 0 0 0 0,0 0 0 0 0,0 1 0 0 0,0-1 0 0 0,1 4 127 0 0,-1 0-1 0 0,1-1 0 0 0,-1 1 1 0 0,0 0-1 0 0,0 0 0 0 0,-1-1 1 0 0,1 1-1 0 0,-1 0 0 0 0,0-1 1 0 0,-2 7-1 0 0,0 0 196 0 0,0 4 129 0 0,1-3 16 0 0,0-1 0 0 0,0 1 1 0 0,0 12-1 0 0,2-23-470 0 0,0 1-1 0 0,0-1 1 0 0,0 0 0 0 0,0 1-1 0 0,0-1 1 0 0,0 0 0 0 0,0 1 0 0 0,0-1-1 0 0,0 1 1 0 0,0-1 0 0 0,1 0-1 0 0,-1 1 1 0 0,0-1 0 0 0,0 0-1 0 0,0 1 1 0 0,0-1 0 0 0,1 0-1 0 0,-1 1 1 0 0,0-1 0 0 0,0 0-1 0 0,1 1 1 0 0,-1-1 0 0 0,0 0-1 0 0,1 0 1 0 0,-1 1 0 0 0,0-1 0 0 0,1 0-1 0 0,-1 0 1 0 0,0 0 0 0 0,1 1-1 0 0,-1-1 1 0 0,0 0 0 0 0,1 0-1 0 0,-1 0 1 0 0,0 0 0 0 0,1 0-1 0 0,-1 0 1 0 0,1 0 0 0 0,-1 0-1 0 0,0 0 1 0 0,1 0 0 0 0,-1 0 0 0 0,1 0-1 0 0,-1 0 1 0 0,0 0 0 0 0,1 0-1 0 0,-1 0 1 0 0,1-1 0 0 0,0 1-83 0 0,1-1 0 0 0,-1 1 0 0 0,1-1 0 0 0,-1 1 0 0 0,0-1 0 0 0,0 0 0 0 0,1 1 1 0 0,-1-1-1 0 0,2-2 0 0 0,0-3-30 0 0,1 0 1 0 0,-1-1-1 0 0,-1 0 0 0 0,1 0 1 0 0,-1 0-1 0 0,0 0 1 0 0,-1 0-1 0 0,1-11 1 0 0,2-58-437 0 0,-4 76 549 0 0,0-6-53 0 0,0 4 48 0 0,0 0 1 0 0,0-1-1 0 0,0 1 1 0 0,0-1-1 0 0,0 1 1 0 0,0-1-1 0 0,-1 1 1 0 0,1 0-1 0 0,-1-1 1 0 0,0 1-1 0 0,0 0 1 0 0,1-1-1 0 0,-4-2 1 0 0,4 4 25 0 0,0 1 1 0 0,0 0-1 0 0,0 0 0 0 0,-1 0 1 0 0,1 0-1 0 0,0 0 0 0 0,0 0 1 0 0,-1-1-1 0 0,1 1 0 0 0,0 0 1 0 0,-1 0-1 0 0,1 0 1 0 0,0 0-1 0 0,0 0 0 0 0,-1 0 1 0 0,1 0-1 0 0,0 0 0 0 0,-1 0 1 0 0,1 0-1 0 0,0 0 0 0 0,0 1 1 0 0,-1-1-1 0 0,1 0 1 0 0,0 0-1 0 0,0 0 0 0 0,-1 0 1 0 0,1 0-1 0 0,0 0 0 0 0,0 1 1 0 0,-1-1-1 0 0,1 0 1 0 0,0 0-1 0 0,0 0 0 0 0,0 1 1 0 0,-1-1-1 0 0,1 0 0 0 0,0 0 1 0 0,0 1-1 0 0,-8 10 424 0 0,7-9-274 0 0,-8 13 319 0 0,0 0-1 0 0,2 1 1 0 0,-12 32-1 0 0,-9 52 52 0 0,27-95-537 0 0,0 0 0 0 0,1 0 0 0 0,-1 0-1 0 0,1 0 1 0 0,0 0 0 0 0,0 1-1 0 0,1-1 1 0 0,0 0 0 0 0,1 6 0 0 0,-2-10-1 0 0,1 1-1 0 0,-1-1 1 0 0,1 0 0 0 0,-1 1 0 0 0,1-1 0 0 0,0 0 0 0 0,-1 0 0 0 0,1 1 0 0 0,0-1 0 0 0,0 0 0 0 0,0 0 0 0 0,0 0 0 0 0,0 0 0 0 0,0 0 0 0 0,0 0 0 0 0,0 0 0 0 0,1-1 0 0 0,-1 1 0 0 0,2 1-1 0 0,-1-2 2 0 0,-1 1-1 0 0,1-1 0 0 0,-1 0 0 0 0,1 0 0 0 0,-1 0 0 0 0,1 0 0 0 0,-1 0 0 0 0,1 0 0 0 0,0 0 0 0 0,-1 0 0 0 0,1-1 0 0 0,-1 1 0 0 0,3-1 0 0 0,5-3-42 0 0,-1 0-1 0 0,0 0 1 0 0,1-1 0 0 0,-2 0 0 0 0,1 0-1 0 0,-1-1 1 0 0,1 0 0 0 0,-2-1 0 0 0,8-6-1 0 0,8-13-1101 0 0,20-31-1 0 0,-38 51 896 0 0,21-32-1787 0 0,-2-1 1 0 0,27-61 0 0 0,25-88-1022 0 0,-73 181 2983 0 0,7-15-432 0 0,25-78-926 0 0,-28 81 3254 0 0,3-30 0 0 0,-12 51 1710 0 0,-4 9-2531 0 0,-8 18-298 0 0,-21 83 1509 0 0,6-14-840 0 0,-32 68-600 0 0,13-35-1160 0 0,18-43-1163 0 0,26-72-1234 0 0,2-3-7111 0 0</inkml:trace>
  <inkml:trace contextRef="#ctx0" brushRef="#br1" timeOffset="3.09216E6">13940 9474 9416 0 0,'0'0'208'0'0,"0"0"33"0"0,0 0 16 0 0,-2-5 13 0 0,2 1-234 0 0,0 4 141 0 0,0 0 26 0 0,0 0-3 0 0,0 0 73 0 0,0 0 307 0 0,0 0 129 0 0,0 0 26 0 0,0 0-54 0 0,0 0-257 0 0,0 0-116 0 0,0 0-20 0 0,9 10 1916 0 0,-7-5-2055 0 0,0-1-61 0 0,-1-3 283 0 0,-1-1 117 0 0,0 0 21 0 0,2 0 2163 0 0,12-11-2672 0 0,-14 9 0 0 0,1 0 0 0 0,-1-1 0 0 0,1 1 0 0 0,-1-1 0 0 0,0 1 0 0 0,0-4 0 0 0,0 5 26 0 0,0-1-1 0 0,0 1 1 0 0,0 0 0 0 0,0 0-1 0 0,0 0 1 0 0,1 0-1 0 0,-1 0 1 0 0,0 0-1 0 0,1-1 1 0 0,-1 1-1 0 0,1 0 1 0 0,-1 0-1 0 0,1 0 1 0 0,-1 0-1 0 0,1 0 1 0 0,0 1 0 0 0,-1-1-1 0 0,1 0 1 0 0,0 0-1 0 0,0 0 1 0 0,0 0-1 0 0,-1 1 1 0 0,1-1-1 0 0,0 0 1 0 0,0 1-1 0 0,0-1 1 0 0,0 1 0 0 0,0-1-1 0 0,0 1 1 0 0,1 0-1 0 0,-1-1 1 0 0,0 1-1 0 0,0 0 1 0 0,0 0-1 0 0,0-1 1 0 0,0 1-1 0 0,2 0 1 0 0,0 0 40 0 0,-1 0 0 0 0,1 1 0 0 0,0-1 0 0 0,-1 0 0 0 0,1 1 0 0 0,-1-1 0 0 0,1 1 0 0 0,-1 0 0 0 0,1 0 0 0 0,-1 0 1 0 0,0 0-1 0 0,5 3 0 0 0,-6-4-110 0 0,0 1 0 0 0,0 0 0 0 0,0-1 0 0 0,-1 1 0 0 0,1 0 0 0 0,0 0 0 0 0,0 0 0 0 0,-1-1 0 0 0,1 1 0 0 0,0 0 0 0 0,-1 0 0 0 0,1 0 1 0 0,-1 0-1 0 0,0 0 0 0 0,1 0 0 0 0,-1 0 0 0 0,0 0 0 0 0,1 0 0 0 0,-1 0 0 0 0,0 1 0 0 0,0-1 0 0 0,0 0 0 0 0,0 0 0 0 0,0 0 0 0 0,0 0 0 0 0,0 0 0 0 0,0 0 1 0 0,0 0-1 0 0,-1 0 0 0 0,1 0 0 0 0,0 0 0 0 0,-1 0 0 0 0,1 0 0 0 0,-1 0 0 0 0,1 0 0 0 0,-1 0 0 0 0,0 0 0 0 0,1 0 0 0 0,-2 1 0 0 0,1 0 44 0 0,-1 0 0 0 0,0 0 0 0 0,0 0 0 0 0,1-1 0 0 0,-1 1 0 0 0,0-1 0 0 0,0 1 0 0 0,-1-1 0 0 0,1 1 0 0 0,0-1 0 0 0,0 0 0 0 0,-1 0 0 0 0,1 0 0 0 0,-1-1 0 0 0,1 1 0 0 0,-1 0 0 0 0,1-1 0 0 0,-1 0 0 0 0,1 1 0 0 0,-1-1 0 0 0,1 0 0 0 0,-1 0 0 0 0,1-1 0 0 0,-1 1 0 0 0,1 0 0 0 0,-1-1 0 0 0,1 0 0 0 0,-1 1 0 0 0,1-1 0 0 0,-5-2 0 0 0,7 2 21 0 0,-1 1-1 0 0,0-1 0 0 0,0 1 1 0 0,0-1-1 0 0,1 0 0 0 0,-1 1 1 0 0,0-1-1 0 0,1 0 0 0 0,-1 1 1 0 0,1-1-1 0 0,-1 0 0 0 0,1 0 1 0 0,-1 1-1 0 0,1-1 0 0 0,-1 0 0 0 0,1 0 1 0 0,0 0-1 0 0,0 0 0 0 0,-1 0 1 0 0,1 0-1 0 0,0 0 0 0 0,0 1 1 0 0,0-1-1 0 0,0 0 0 0 0,0 0 1 0 0,0 0-1 0 0,0 0 0 0 0,0 0 1 0 0,0 0-1 0 0,1 0 0 0 0,-1 0 1 0 0,0 0-1 0 0,1 0 0 0 0,-1 1 1 0 0,0-1-1 0 0,1 0 0 0 0,-1 0 0 0 0,1 0 1 0 0,-1 1-1 0 0,1-1 0 0 0,0-1 1 0 0,4-3 192 0 0,0 0 0 0 0,0 0 0 0 0,0 0 0 0 0,10-5 0 0 0,-10 6-172 0 0,4-4-85 0 0,-8 6-75 0 0,0 1 0 0 0,0 0 1 0 0,0-1-1 0 0,1 1 0 0 0,-1 0 0 0 0,0 0 0 0 0,1 0 0 0 0,-1 0 1 0 0,1 0-1 0 0,-1 0 0 0 0,1 0 0 0 0,0 0 0 0 0,-1 1 0 0 0,4-1 1 0 0,-5 2 99 0 0,0 1 1 0 0,0-1 0 0 0,0 1-1 0 0,1-1 1 0 0,-2 1-1 0 0,1-1 1 0 0,0 1 0 0 0,-1 2-1 0 0,-1 6 69 0 0,-1 0-1 0 0,-1 0 1 0 0,-8 16-1 0 0,2-4 761 0 0,8-16-688 0 0,-1-1 0 0 0,1 0 0 0 0,-1 0 0 0 0,0 0 0 0 0,0 0 0 0 0,0-1 0 0 0,-7 7 0 0 0,10-11-122 0 0,0 0 0 0 0,0 0 0 0 0,0 1 0 0 0,0-1 0 0 0,0 0 0 0 0,0 0 0 0 0,-1 0 0 0 0,1 0 0 0 0,0 0 0 0 0,0 0 0 0 0,0 0 0 0 0,0 1 0 0 0,0-1 0 0 0,-1 0 0 0 0,1 0 0 0 0,0 0 0 0 0,0 0 0 0 0,0 0 0 0 0,-1 0 0 0 0,1 0 0 0 0,0 0 0 0 0,0 0 0 0 0,0 0 0 0 0,0 0 0 0 0,-1 0 0 0 0,1 0 0 0 0,0 0 0 0 0,0 0 0 0 0,0 0 0 0 0,0 0 0 0 0,-1 0 0 0 0,1 0 0 0 0,0 0 0 0 0,0 0 0 0 0,0 0 0 0 0,0-1 0 0 0,-1 1 0 0 0,1 0 0 0 0,0 0 0 0 0,0 0 0 0 0,0 0 0 0 0,0 0 0 0 0,0 0 0 0 0,-1-1 0 0 0,1 1 0 0 0,0 0 0 0 0,0 0 0 0 0,0 0 0 0 0,0 0 0 0 0,0 0 0 0 0,0-1 0 0 0,0 1 0 0 0,0 0 0 0 0,0 0 0 0 0,0 0 0 0 0,0-1 0 0 0,0 1 0 0 0,0 0 0 0 0,0 0 0 0 0,0 0 0 0 0,0 0 0 0 0,0-1 0 0 0,0 1 0 0 0,0 0 0 0 0,-2-12 0 0 0,4 8-6 0 0,-1 0-1 0 0,1 0 0 0 0,0 0 1 0 0,0 0-1 0 0,0 0 0 0 0,1 0 1 0 0,-1 1-1 0 0,5-5 1 0 0,0-2-335 0 0,6-7-693 0 0,-5 6-2690 0 0,-5 8 1356 0 0,6-7-4513 0 0</inkml:trace>
  <inkml:trace contextRef="#ctx0" brushRef="#br1" timeOffset="3.10629E6">17380 9930 17407 0 0,'1'3'3710'0'0,"2"-9"-1681"0"0,-2 4-1804 0 0,0-1 1 0 0,0 1 0 0 0,0 0-1 0 0,0 0 1 0 0,0 0-1 0 0,0 0 1 0 0,1 0 0 0 0,-1 0-1 0 0,4-3 1 0 0,0 1-178 0 0,0 0 0 0 0,0-1 1 0 0,0 1-1 0 0,7-11 0 0 0,3-3 158 0 0,-4 8-234 0 0,0 1 0 0 0,1-1 0 0 0,1 2 0 0 0,-1 0 0 0 0,1 0 1 0 0,22-8-1 0 0,-34 15 28 0 0,8-4 7 0 0,0-1 0 0 0,0 0 1 0 0,0-1-1 0 0,9-9 0 0 0,-7 6-482 0 0,-11 9 471 0 0,1 1 0 0 0,-1 0 0 0 0,0-1 0 0 0,0 1 0 0 0,1 0 0 0 0,-1 0 0 0 0,0-1 0 0 0,1 1 0 0 0,-1 0 0 0 0,0 0 0 0 0,1 0 0 0 0,-1-1 1 0 0,0 1-1 0 0,1 0 0 0 0,-1 0 0 0 0,0 0 0 0 0,1 0 0 0 0,-1 0 0 0 0,1 0 0 0 0,-1 0 0 0 0,0 0 0 0 0,1 0 0 0 0,-1 0 0 0 0,0 0 0 0 0,1 0 0 0 0,-1 0 0 0 0,1 0 0 0 0,-1 0 0 0 0,0 0 0 0 0,1 0 0 0 0,-1 0 0 0 0,1 1 0 0 0,0-1 32 0 0,-1 1 1 0 0,1 0-1 0 0,-1 0 0 0 0,1 0 0 0 0,-1-1 1 0 0,1 1-1 0 0,-1 0 0 0 0,0 0 1 0 0,0 0-1 0 0,1 0 0 0 0,-1 0 0 0 0,0 0 1 0 0,0 1-1 0 0,0 28 1111 0 0,-3-5-204 0 0,1-15-529 0 0,0 1 0 0 0,1 0 0 0 0,1-1 1 0 0,0 1-1 0 0,2 20 0 0 0,-2-31-415 0 0,0 1 0 0 0,0-1 0 0 0,0 0 0 0 0,0 0 0 0 0,0 0 0 0 0,0 0 0 0 0,0 1 0 0 0,1-1 0 0 0,-1 0-1 0 0,0 0 1 0 0,0 0 0 0 0,0 0 0 0 0,0 0 0 0 0,0 1 0 0 0,0-1 0 0 0,0 0 0 0 0,0 0 0 0 0,0 0 0 0 0,0 0 0 0 0,0 0 0 0 0,0 1 0 0 0,1-1 0 0 0,-1 0 0 0 0,0 0 0 0 0,0 0-1 0 0,0 0 1 0 0,0 0 0 0 0,0 0 0 0 0,1 0 0 0 0,-1 0 0 0 0,0 0 0 0 0,0 0 0 0 0,0 0 0 0 0,0 0 0 0 0,0 1 0 0 0,1-1 0 0 0,-1 0 0 0 0,0 0 0 0 0,0 0 0 0 0,0 0 0 0 0,0 0-1 0 0,1-1 1 0 0,5-4-687 0 0,-5 3 561 0 0,1 0 0 0 0,-1 1-1 0 0,-1-1 1 0 0,1 0 0 0 0,0 0-1 0 0,0 1 1 0 0,-1-1-1 0 0,2-4 1 0 0,-1-4 140 0 0,-1 8 3 0 0,0-1 1 0 0,1 1-1 0 0,-1-1 0 0 0,0 1 0 0 0,0-1 1 0 0,-1 1-1 0 0,1-1 0 0 0,0 1 0 0 0,-1-1 0 0 0,0 1 1 0 0,1-1-1 0 0,-3-3 0 0 0,-10-15-88 0 0,-2-12 80 0 0,13 30 0 0 0,0 0 0 0 0,1 1 0 0 0,-1-1 0 0 0,0 1 0 0 0,0-1 0 0 0,0 1 0 0 0,-1 0 0 0 0,1 0 0 0 0,-4-3 0 0 0,5 4 16 0 0,0 1-1 0 0,0 0 0 0 0,0-1 1 0 0,0 1-1 0 0,0-1 1 0 0,0 1-1 0 0,1 0 0 0 0,-1 0 1 0 0,0 0-1 0 0,0-1 0 0 0,0 1 1 0 0,0 0-1 0 0,0 0 1 0 0,0 0-1 0 0,0 1 0 0 0,0-1 1 0 0,0 0-1 0 0,0 0 1 0 0,0 0-1 0 0,-2 1 0 0 0,1 0 30 0 0,1 0 0 0 0,-1 1-1 0 0,1-1 1 0 0,-1 0 0 0 0,1 0-1 0 0,-1 1 1 0 0,1-1 0 0 0,0 1-1 0 0,-3 2 1 0 0,0 4 162 0 0,-1 0 0 0 0,2 0 0 0 0,-6 13-1 0 0,8-18-163 0 0,-2 5 222 0 0,1 0 1 0 0,-1 0-1 0 0,2 1 1 0 0,-1-1-1 0 0,1 1 0 0 0,0-1 1 0 0,1 16-1 0 0,0-21-269 0 0,0 0-1 0 0,1 0 0 0 0,-1 0 1 0 0,1 0-1 0 0,0 0 0 0 0,0-1 1 0 0,0 1-1 0 0,0 0 0 0 0,0 0 1 0 0,1 0-1 0 0,-1-1 0 0 0,1 1 1 0 0,0-1-1 0 0,0 1 0 0 0,0-1 1 0 0,0 0-1 0 0,0 0 0 0 0,0 0 1 0 0,0 0-1 0 0,1 0 0 0 0,-1 0 1 0 0,1-1-1 0 0,0 1 0 0 0,4 1 1 0 0,-1 0-50 0 0,-4-2-5 0 0,-1 0 0 0 0,1-1 0 0 0,-1 1 0 0 0,1 0 0 0 0,-1-1 0 0 0,1 1 0 0 0,0-1 1 0 0,-1 0-1 0 0,1 1 0 0 0,0-1 0 0 0,-1 0 0 0 0,1 0 0 0 0,0 0 0 0 0,-1 0 0 0 0,1 0 0 0 0,0 0 0 0 0,-1-1 0 0 0,1 1 1 0 0,0-1-1 0 0,-1 1 0 0 0,1-1 0 0 0,-1 1 0 0 0,1-1 0 0 0,2-1 0 0 0,-2 0-76 0 0,1 1 0 0 0,0-1 0 0 0,-1 1 0 0 0,1-1 0 0 0,-1 0 0 0 0,1 0 0 0 0,-1 0 0 0 0,0 0 0 0 0,0-1 0 0 0,0 1 0 0 0,0 0 1 0 0,0-1-1 0 0,-1 0 0 0 0,1 1 0 0 0,-1-1 0 0 0,0 0 0 0 0,1 0 0 0 0,-1 0 0 0 0,0 0 0 0 0,-1 1 0 0 0,1-2 0 0 0,0 1 0 0 0,-1 0 0 0 0,0 0 0 0 0,0 0 0 0 0,0 0 0 0 0,0 0 0 0 0,0 0 0 0 0,-1 0 0 0 0,0-4 0 0 0,-3-14 128 0 0,3 9 405 0 0,-2 1 0 0 0,1 0 0 0 0,-9-22 1 0 0,-2-14 1526 0 0,12 46-1620 0 0,-1-7 351 0 0,-1 1 337 0 0,4 6-628 0 0,4 4-230 0 0,0 3-199 0 0,-4-5 25 0 0,-1 0 0 0 0,1 0 0 0 0,0 0 0 0 0,-1-1 0 0 0,1 1 0 0 0,0 0 0 0 0,0-1 0 0 0,-1 1 0 0 0,1 0 0 0 0,0-1 0 0 0,0 1 0 0 0,0-1 0 0 0,0 0 0 0 0,-1 1 0 0 0,1-1 0 0 0,0 0 0 0 0,0 1 0 0 0,0-1 0 0 0,0 0 0 0 0,0 0 0 0 0,0 0 0 0 0,0 0 0 0 0,2 0 0 0 0,-2 0-3 0 0,0 0-1 0 0,1 0 1 0 0,-1 0-1 0 0,0 0 1 0 0,1 1-1 0 0,-1-1 1 0 0,0 0-1 0 0,0 1 1 0 0,0-1-1 0 0,1 0 0 0 0,0 2 1 0 0,0-2 10 0 0,-1 1 0 0 0,0-1 0 0 0,0 1 0 0 0,1-1 0 0 0,-1 1 1 0 0,0-1-1 0 0,1 0 0 0 0,-1 0 0 0 0,0 0 0 0 0,2 0 0 0 0,104-3-2112 0 0,-98 3 1878 0 0,0 0-1 0 0,15 2 0 0 0,-8-2-799 0 0,-15 0 1164 0 0,1-3 715 0 0,-2 6 110 0 0,-4 5-779 0 0,1-1 1 0 0,-1 0-1 0 0,0 0 0 0 0,-7 8 0 0 0,-2 5 631 0 0,-13 24 0 0 0,9-14-54 0 0,13-23-607 0 0,0 0 1 0 0,0 0-1 0 0,0 1 1 0 0,1-1-1 0 0,0 1 0 0 0,0-1 1 0 0,1 1-1 0 0,0 0 1 0 0,-1 12-1 0 0,3-19-114 0 0,0 0 0 0 0,0 0 0 0 0,0 0 0 0 0,0 0 0 0 0,0 0 0 0 0,1 0 0 0 0,-1 0 0 0 0,0 0 0 0 0,1-1 0 0 0,-1 1 0 0 0,0 0 0 0 0,1 0 0 0 0,-1 0 0 0 0,1 0 0 0 0,0-1 0 0 0,-1 1 0 0 0,1 0 0 0 0,0 0 0 0 0,-1-1 0 0 0,2 2 0 0 0,0-1 0 0 0,0 0 0 0 0,0 0 0 0 0,0 0 0 0 0,0 0 0 0 0,0 0 0 0 0,1-1 0 0 0,-1 1 0 0 0,4 0 0 0 0,-1-1 0 0 0,0 1 0 0 0,0-1 0 0 0,0 0 0 0 0,0-1 0 0 0,0 1 0 0 0,0-1 0 0 0,0 0 0 0 0,4-2 0 0 0,-4 2 0 0 0,1 0 0 0 0,-1-1 0 0 0,0 1 0 0 0,10 0 0 0 0,9-2 0 0 0,-21 3-38 0 0,-1-1-1 0 0,0 0 0 0 0,0 0 1 0 0,0 0-1 0 0,0 0 1 0 0,0 0-1 0 0,0-1 1 0 0,0 1-1 0 0,0 0 1 0 0,0-1-1 0 0,-1 0 1 0 0,3-2-1 0 0,18-25-899 0 0,-9 9 473 0 0,-3 8-98 0 0,-1 0 0 0 0,-1 0 0 0 0,0-1 0 0 0,11-26 0 0 0,-16 29 288 0 0,1-1 0 0 0,-1 1-1 0 0,-1-1 1 0 0,2-13-1 0 0,-3 19 448 0 0,1-9 919 0 0,-2 14-1083 0 0,0 0 0 0 0,0-1 0 0 0,0 1 0 0 0,0 0 0 0 0,0 0 0 0 0,0 0 0 0 0,0 0-1 0 0,0 0 1 0 0,0 0 0 0 0,0 0 0 0 0,0 0 0 0 0,0 0 0 0 0,0 0 0 0 0,0 0 0 0 0,0 0-1 0 0,-1 0 1 0 0,1 0 0 0 0,0 0 0 0 0,0 0 0 0 0,0 0 0 0 0,0 0 0 0 0,0 0 0 0 0,0 0 0 0 0,0 0-1 0 0,0 0 1 0 0,0 0 0 0 0,0 0 0 0 0,0 0 0 0 0,0 0 0 0 0,0 0 0 0 0,0 0 0 0 0,0 0-1 0 0,0 0 1 0 0,0 0 0 0 0,-1 0 0 0 0,1 0 0 0 0,0 0 0 0 0,0 0 0 0 0,0 0 0 0 0,0 0 0 0 0,0 0-1 0 0,0 0 1 0 0,0 0 0 0 0,0 0 0 0 0,0 0 0 0 0,0 0 0 0 0,0 0 0 0 0,0 0 0 0 0,0 0-1 0 0,0 0 1 0 0,0 0 0 0 0,0 0 0 0 0,0 0 0 0 0,0 0 0 0 0,0 0 0 0 0,0 0 0 0 0,0 0 0 0 0,0 0-1 0 0,0 0 1 0 0,0 1 0 0 0,-1-1 0 0 0,1 0 0 0 0,0 0 0 0 0,0 0 0 0 0,-7 11 208 0 0,0 3 790 0 0,-7 22 1 0 0,5-12-972 0 0,-44 98 1942 0 0,43-89-1928 0 0,10-31-50 0 0,0 0 0 0 0,-1 0 1 0 0,1-1-1 0 0,0 1 1 0 0,0 0-1 0 0,0 0 0 0 0,0 0 1 0 0,0 0-1 0 0,1 0 1 0 0,-1-1-1 0 0,0 1 0 0 0,1 0 1 0 0,-1 0-1 0 0,1-1 1 0 0,2 4-1 0 0,-2-4 1 0 0,0 0 0 0 0,0 0 0 0 0,0-1 0 0 0,0 1 0 0 0,0 0 0 0 0,0-1 0 0 0,1 1 0 0 0,-1-1 0 0 0,0 0 0 0 0,0 1 0 0 0,1-1 0 0 0,-1 0 0 0 0,0 0 0 0 0,1 0 0 0 0,-1 0 0 0 0,0 0 0 0 0,1 0 0 0 0,-1 0 0 0 0,0 0 0 0 0,0 0 0 0 0,1-1 0 0 0,-1 1 0 0 0,0 0 0 0 0,0-1 0 0 0,1 1 0 0 0,-1-1 0 0 0,1 0 0 0 0,1 0 0 0 0,2-2 0 0 0,-1 1 0 0 0,1-1 0 0 0,-1 0 0 0 0,0 0 0 0 0,0-1 0 0 0,0 1 0 0 0,0-1 0 0 0,5-7 0 0 0,8-6 0 0 0,11-10-390 0 0,-1-1-1 0 0,-2-1 1 0 0,0-2-1 0 0,39-65 1 0 0,38-98-1398 0 0,-34 62 626 0 0,1-25-1841 0 0,-53 116 2372 0 0,-10 30 535 0 0,-5 8 143 0 0,0 1-1 0 0,0-1 0 0 0,1 0 1 0 0,-2 1-1 0 0,1-1 1 0 0,0 0-1 0 0,0 0 0 0 0,-1 0 1 0 0,1-5-1 0 0,-4 10-46 0 0,1 0 0 0 0,0 0 0 0 0,0 0 0 0 0,0 0 0 0 0,0 0 0 0 0,-2 3 0 0 0,-14 25 334 0 0,1 2 0 0 0,1 0 0 0 0,-19 59 1 0 0,-4 7 384 0 0,1-16-467 0 0,-40 94 2520 0 0,39-72-844 0 0,33-85-1589 0 0,1 1 0 0 0,1 0 0 0 0,-3 28 0 0 0,7-46-324 0 0,0 0-1 0 0,0-1 0 0 0,0 1 1 0 0,0-1-1 0 0,0 1 1 0 0,0 0-1 0 0,0-1 1 0 0,1 1-1 0 0,-1 0 1 0 0,0-1-1 0 0,1 1 1 0 0,0-1-1 0 0,-1 1 1 0 0,1-1-1 0 0,0 1 1 0 0,0-1-1 0 0,0 0 1 0 0,-1 1-1 0 0,2-1 0 0 0,-1 0 1 0 0,0 1-1 0 0,0-1 1 0 0,0 0-1 0 0,0 0 1 0 0,1 0-1 0 0,-1 0 1 0 0,0 0-1 0 0,1-1 1 0 0,-1 1-1 0 0,1 0 1 0 0,1 0-1 0 0,0 0-43 0 0,0-1 1 0 0,0 1-1 0 0,0-1 0 0 0,0 0 1 0 0,0 0-1 0 0,0 0 0 0 0,-1 0 1 0 0,1-1-1 0 0,0 1 0 0 0,0-1 1 0 0,0 0-1 0 0,0 0 0 0 0,-1 0 0 0 0,1 0 1 0 0,0 0-1 0 0,-1 0 0 0 0,4-3 1 0 0,88-68-786 0 0,-60 44-1162 0 0,41-25-1 0 0,-64 47 1267 0 0,-1-1-1 0 0,0 0 0 0 0,-1-1 1 0 0,1 0-1 0 0,-1 0 0 0 0,14-18 1 0 0,-21 24 488 0 0,-1 0 1 0 0,1 0-1 0 0,0 0 1 0 0,0 1-1 0 0,-1-1 1 0 0,1 1-1 0 0,1-1 1 0 0,2-1-1 0 0,-5 3-220 0 0,0 2 538 0 0,-1 1 0 0 0,1 0 0 0 0,-1 0 0 0 0,0-1 0 0 0,0 1 0 0 0,0 0 0 0 0,0-1 0 0 0,-1 1 0 0 0,-2 3 0 0 0,-4 9 1572 0 0,-2 11-84 0 0,5-15-650 0 0,1 0-1 0 0,0 0 1 0 0,-3 13-1 0 0,7-23-1039 0 0,0-1 0 0 0,0 1 0 0 0,0 0 0 0 0,0 0 0 0 0,0 0-1 0 0,0 0 1 0 0,0-1 0 0 0,0 1 0 0 0,0 0 0 0 0,0 0 0 0 0,0 0 0 0 0,1-1-1 0 0,-1 1 1 0 0,0 0 0 0 0,1 0 0 0 0,-1-1 0 0 0,0 1 0 0 0,1 0 0 0 0,-1-1 0 0 0,1 1-1 0 0,0 1 1 0 0,-1-2 47 0 0,1 0 0 0 0,-1 0 0 0 0,0 0 0 0 0,1 0 0 0 0,-1 0 0 0 0,1 0 0 0 0,-1 0 0 0 0,0 1 0 0 0,1-1 0 0 0,-1 0 0 0 0,1 0 0 0 0,-1-1 0 0 0,0 1 0 0 0,1 0 0 0 0,-1 0 0 0 0,1 0 0 0 0,-1 0 0 0 0,0 0 0 0 0,1 0 0 0 0,-1 0 0 0 0,0-1 0 0 0,1 1 0 0 0,-1 0 0 0 0,0 0 0 0 0,1 0 0 0 0,-1-1 0 0 0,0 1 0 0 0,1 0 0 0 0,-1-1 0 0 0,0 1 0 0 0,0 0 0 0 0,1 0 0 0 0,-1-1-1 0 0,0 1 1 0 0,0-1 0 0 0,0 1 0 0 0,1 0 0 0 0,-1-1 0 0 0,0 1 0 0 0,0 0 0 0 0,0-1 0 0 0,0 1 0 0 0,0-1 0 0 0,2-5-59 0 0,0 0 0 0 0,0 1 0 0 0,-1-1 0 0 0,1 0 0 0 0,-1 0 0 0 0,-1 0 1 0 0,1 0-1 0 0,-1 0 0 0 0,0 0 0 0 0,-2-7 0 0 0,2 10 122 0 0,0 0-1 0 0,-1-1 1 0 0,1 1 0 0 0,-1-1 0 0 0,0 1 0 0 0,0 0 0 0 0,-1-1 0 0 0,1 1 0 0 0,-1 0-1 0 0,1 0 1 0 0,-1 0 0 0 0,0 0 0 0 0,0 0 0 0 0,0 1 0 0 0,-1-1 0 0 0,1 1 0 0 0,-1-1 0 0 0,1 1-1 0 0,-5-3 1 0 0,6 5 92 0 0,-1-1 0 0 0,0 0 0 0 0,1 1 0 0 0,-1-1 0 0 0,0 1-1 0 0,0 0 1 0 0,1 0 0 0 0,-1 0 0 0 0,0 0 0 0 0,0 0 0 0 0,0 0 0 0 0,1 0-1 0 0,-1 0 1 0 0,0 1 0 0 0,0-1 0 0 0,1 1 0 0 0,-1-1 0 0 0,0 1-1 0 0,1 0 1 0 0,-1-1 0 0 0,1 1 0 0 0,-1 0 0 0 0,1 0 0 0 0,-1 0 0 0 0,1 0-1 0 0,-1 1 1 0 0,-1 1 0 0 0,-4 4 428 0 0,-1 1 0 0 0,1 1 0 0 0,-8 11 0 0 0,11-14-248 0 0,-2 1 200 0 0,2 1 0 0 0,-1-1-1 0 0,1 1 1 0 0,0 0 0 0 0,1 0-1 0 0,-1 0 1 0 0,2 1 0 0 0,-4 15 0 0 0,5-20-438 0 0,1-1-1 0 0,-1 1 1 0 0,1 0 0 0 0,0 0 0 0 0,0-1 0 0 0,1 1 0 0 0,-1 0 0 0 0,1 0 0 0 0,0-1 0 0 0,0 1 0 0 0,0-1 0 0 0,0 1 0 0 0,0-1 0 0 0,1 1 0 0 0,0-1 0 0 0,0 0-1 0 0,0 1 1 0 0,0-1 0 0 0,0 0 0 0 0,1 0 0 0 0,-1-1 0 0 0,1 1 0 0 0,3 2 0 0 0,0 1-38 0 0,-3-4 0 0 0,-1 0 0 0 0,1 0 0 0 0,-1 0 0 0 0,1 0 0 0 0,0 0 0 0 0,-1-1 0 0 0,1 1 0 0 0,0-1 0 0 0,0 0 0 0 0,0 1 0 0 0,0-2 0 0 0,1 1 0 0 0,4 1 0 0 0,-2-2-62 0 0,0 0 0 0 0,0 0 0 0 0,1 0 0 0 0,-1-1 0 0 0,0 0 1 0 0,0 0-1 0 0,0-1 0 0 0,0 1 0 0 0,0-1 0 0 0,0-1 0 0 0,0 1 0 0 0,-1-1 0 0 0,1 0 0 0 0,-1 0 0 0 0,8-6 0 0 0,101-73-6075 0 0,-70 51 3648 0 0,-27 20 646 0 0,-1 0 0 0 0,22-21 0 0 0,-38 31 1860 0 0,1 1-1 0 0,-1 0 1 0 0,0-1 0 0 0,1 1 0 0 0,-1-1 0 0 0,1 1-1 0 0,-1 0 1 0 0,1-1 0 0 0,-1 1 0 0 0,1 0 0 0 0,-1-1 0 0 0,1 1-1 0 0,-1 0 1 0 0,1 0 0 0 0,-1 0 0 0 0,1-1 0 0 0,0 1-1 0 0,-1 0 1 0 0,1 0 0 0 0,-1 0 0 0 0,1 0 0 0 0,0 0 58 0 0,-1 1 1 0 0,1-1 0 0 0,-1 0-1 0 0,0 0 1 0 0,1 1 0 0 0,-1-1 0 0 0,0 0-1 0 0,1 1 1 0 0,-1-1 0 0 0,0 0-1 0 0,1 1 1 0 0,-1-1 0 0 0,0 0 0 0 0,0 1-1 0 0,1-1 1 0 0,-1 1 0 0 0,0-1-1 0 0,0 1 1 0 0,0-1 0 0 0,1 1 0 0 0,0 5 1015 0 0,0-1 0 0 0,-1 1 0 0 0,1 9 1 0 0,-1-6 321 0 0,2 9 1182 0 0,-2-14-2288 0 0,0 1 1 0 0,0-1-1 0 0,1 0 0 0 0,0 1 0 0 0,0-1 0 0 0,0 0 1 0 0,0 0-1 0 0,4 8 0 0 0,-5-12-355 0 0,0 0 1 0 0,0 1-1 0 0,0-1 0 0 0,0 0 0 0 0,0 1 0 0 0,0-1 1 0 0,0 0-1 0 0,0 0 0 0 0,1 1 0 0 0,-1-1 0 0 0,0 0 1 0 0,0 1-1 0 0,0-1 0 0 0,0 0 0 0 0,1 0 0 0 0,-1 0 1 0 0,0 1-1 0 0,0-1 0 0 0,1 0 0 0 0,-1 0 0 0 0,0 0 1 0 0,0 1-1 0 0,1-1 0 0 0,-1 0 0 0 0,0 0 0 0 0,1 0 1 0 0,-1 0-1 0 0,0 0 0 0 0,0 0 0 0 0,1 0 0 0 0,-1 1 1 0 0,0-1-1 0 0,1 0 0 0 0,-1 0 0 0 0,0 0 0 0 0,1 0 1 0 0,-1 0-1 0 0,0-1 0 0 0,1 1 0 0 0,-1 0 0 0 0,0 0 1 0 0,0 0-1 0 0,1 0 0 0 0,-1 0 0 0 0,0 0 0 0 0,1 0 1 0 0,-1-1-1 0 0,0 1 0 0 0,0 0 0 0 0,1 0 0 0 0,-1 0 1 0 0,0-1-1 0 0,0 1 0 0 0,1 0 0 0 0,-1 0 0 0 0,0 0 1 0 0,0-1-1 0 0,0 1 0 0 0,0 0 0 0 0,1-1 0 0 0,-1 1 1 0 0,6-18-2504 0 0,-5 16 2295 0 0,1-4-145 0 0,-1 0 0 0 0,1 0 0 0 0,-1-1 0 0 0,-1 1 1 0 0,1 0-1 0 0,-1-1 0 0 0,0 1 0 0 0,0-1 0 0 0,-1 1 0 0 0,0 0 1 0 0,0-1-1 0 0,0 1 0 0 0,-1 0 0 0 0,0 0 0 0 0,-4-9 0 0 0,5 13 549 0 0,-1 1 0 0 0,1-1 0 0 0,0 1 0 0 0,-1 0-1 0 0,1-1 1 0 0,-1 1 0 0 0,1 0 0 0 0,-1 0 0 0 0,0 0-1 0 0,1 0 1 0 0,-1 0 0 0 0,0 0 0 0 0,0 0 0 0 0,0 1-1 0 0,0-1 1 0 0,0 1 0 0 0,0-1 0 0 0,-3 1 0 0 0,1-1 302 0 0,0 1 1 0 0,0 0-1 0 0,0 0 1 0 0,0 0 0 0 0,0 0-1 0 0,0 1 1 0 0,0-1 0 0 0,-4 2-1 0 0,1 1-67 0 0,1-1-1 0 0,0 1 1 0 0,1 0 0 0 0,-1 1-1 0 0,0 0 1 0 0,1-1-1 0 0,0 2 1 0 0,0-1 0 0 0,0 1-1 0 0,0-1 1 0 0,1 1-1 0 0,-5 7 1 0 0,7-9-297 0 0,0 0 1 0 0,0 0-1 0 0,1 0 1 0 0,-1 0-1 0 0,1 0 1 0 0,-1 0-1 0 0,1 0 1 0 0,0 0-1 0 0,0 1 0 0 0,1-1 1 0 0,-1 0-1 0 0,1 0 1 0 0,0 1-1 0 0,0-1 1 0 0,0 0-1 0 0,0 1 1 0 0,0-1-1 0 0,1 0 0 0 0,-1 1 1 0 0,1-1-1 0 0,0 0 1 0 0,0 0-1 0 0,0 1 1 0 0,0-1-1 0 0,1 0 1 0 0,2 4-1 0 0,-2-5-80 0 0,0 0 0 0 0,0 0-1 0 0,0 0 1 0 0,0 0 0 0 0,1 0 0 0 0,-1 0 0 0 0,1-1 0 0 0,-1 1-1 0 0,1-1 1 0 0,0 0 0 0 0,0 1 0 0 0,-1-1 0 0 0,1-1-1 0 0,0 1 1 0 0,0 0 0 0 0,0-1 0 0 0,0 1 0 0 0,0-1 0 0 0,5 0-1 0 0,-2 0-106 0 0,0 0 0 0 0,0 0 0 0 0,0-1 0 0 0,0 0 0 0 0,-1 0 0 0 0,1-1 0 0 0,0 1 0 0 0,10-6 0 0 0,5-5-729 0 0,-1-2-1 0 0,0 0 1 0 0,27-25 0 0 0,29-22-1060 0 0,-72 58 1787 0 0,1 0-1 0 0,0 0 1 0 0,0 0 0 0 0,0 1-1 0 0,0 0 1 0 0,1 0-1 0 0,-1 0 1 0 0,8-1 0 0 0,-13 3-407 0 0,-5 18-98 0 0,-8 10 1046 0 0,-18 28 0 0 0,21-43 324 0 0,9-11-599 0 0,0-1-1 0 0,-1 1 1 0 0,1-1 0 0 0,0 1 0 0 0,0-1 0 0 0,0 1 0 0 0,0 0-1 0 0,0-1 1 0 0,1 1 0 0 0,-1 0 0 0 0,0 0 0 0 0,1 0 0 0 0,-1 2 0 0 0,1-3 210 0 0,0-1-49 0 0,0 0-11 0 0,10-2-484 0 0,-2-1-128 0 0,1 0-1 0 0,-1-1 0 0 0,0 0 1 0 0,0-1-1 0 0,11-8 0 0 0,34-30-3140 0 0,-52 43 3357 0 0,10-9-548 0 0,0 0 0 0 0,1 2-1 0 0,0-1 1 0 0,0 2 0 0 0,22-10-1 0 0,-33 16 649 0 0,0-1 0 0 0,-1 1-1 0 0,1 0 1 0 0,0 0 0 0 0,0-1-1 0 0,0 1 1 0 0,-1 0 0 0 0,1 0-1 0 0,0 0 1 0 0,0 0-1 0 0,0 0 1 0 0,0 0 0 0 0,-1 0-1 0 0,1 0 1 0 0,0 0 0 0 0,0 0-1 0 0,1 1 1 0 0,-2-1 12 0 0,1 0 0 0 0,-1 1 0 0 0,0-1 0 0 0,1 0 0 0 0,-1 1 0 0 0,0-1 1 0 0,0 0-1 0 0,0 1 0 0 0,1-1 0 0 0,-1 1 0 0 0,0-1 0 0 0,0 0 0 0 0,0 1 0 0 0,0-1 0 0 0,0 1 0 0 0,0-1 0 0 0,0 0 0 0 0,0 1 0 0 0,0-1 1 0 0,0 1-1 0 0,0-1 0 0 0,0 1 0 0 0,0-1 0 0 0,0 1 0 0 0,-1 4 312 0 0,-1 0 0 0 0,0 0 1 0 0,1 0-1 0 0,-5 5 0 0 0,3-4-26 0 0,-37 65 3389 0 0,21-30-188 0 0,19-41-3513 0 0,0 0 0 0 0,0 0-1 0 0,0 0 1 0 0,0 0 0 0 0,0 0 0 0 0,0 1-1 0 0,0-1 1 0 0,0 0 0 0 0,0 0-1 0 0,0 0 1 0 0,0 0 0 0 0,0 0 0 0 0,0 0-1 0 0,0 0 1 0 0,0 0 0 0 0,0 1 0 0 0,0-1-1 0 0,0 0 1 0 0,0 0 0 0 0,0 0 0 0 0,0 0-1 0 0,0 0 1 0 0,0 0 0 0 0,1 0 0 0 0,-1 0-1 0 0,0 0 1 0 0,0 0 0 0 0,0 1 0 0 0,0-1-1 0 0,0 0 1 0 0,0 0 0 0 0,0 0-1 0 0,0 0 1 0 0,1 0 0 0 0,-1 0 0 0 0,0 0-1 0 0,0 0 1 0 0,0 0 0 0 0,0 0 0 0 0,0 0-1 0 0,0 0 1 0 0,0 0 0 0 0,0 0 0 0 0,1 0-1 0 0,-1 0 1 0 0,0 0 0 0 0,0 0 0 0 0,0 0-1 0 0,0 0 1 0 0,0 0 0 0 0,0 0-1 0 0,0 0 1 0 0,1 0 0 0 0,-1-1 0 0 0,0 1-1 0 0,0 0 1 0 0,0 0 0 0 0,0 0 0 0 0,0 0-1 0 0,0 0 1 0 0,0 0 0 0 0,0 0 0 0 0,0 0-1 0 0,0 0 1 0 0,0 0 0 0 0,0 0 0 0 0,1-1-1 0 0,6-3-16 0 0,50-39-1813 0 0,-29 23 1666 0 0,-18 12-79 0 0,19-11 0 0 0,48-28-3372 0 0,-77 47 3612 0 0,1 0 0 0 0,-1 0-1 0 0,0 0 1 0 0,0 0-1 0 0,0 0 1 0 0,0 0 0 0 0,1 0-1 0 0,-1 0 1 0 0,0 0 0 0 0,0 0-1 0 0,0 0 1 0 0,0 0-1 0 0,0 0 1 0 0,1 0 0 0 0,-1 0-1 0 0,0 0 1 0 0,0 0 0 0 0,0 0-1 0 0,0 0 1 0 0,1 0 0 0 0,-1 0-1 0 0,0 0 1 0 0,0 0-1 0 0,0 1 1 0 0,0-1 0 0 0,0 0-1 0 0,0 0 1 0 0,1 0 0 0 0,-1 0-1 0 0,0 0 1 0 0,0 0-1 0 0,0 1 1 0 0,0-1 0 0 0,0 0-1 0 0,0 0 1 0 0,0 0 0 0 0,0 0-1 0 0,0 0 1 0 0,0 1 0 0 0,0-1-1 0 0,0 0 1 0 0,0 0-1 0 0,0 0 1 0 0,0 0 0 0 0,0 0-1 0 0,0 1 1 0 0,0-1 0 0 0,0 0-1 0 0,0 0 1 0 0,0 0-1 0 0,0 0 1 0 0,0 1 0 0 0,0-1-1 0 0,0 0 1 0 0,0 0 0 0 0,0 0-1 0 0,0 0 1 0 0,0 0 0 0 0,0 1-1 0 0,-2 10 46 0 0,2-10-18 0 0,-9 17 2112 0 0,8-16-1769 0 0,-1 0-1 0 0,1 0 1 0 0,0 0-1 0 0,0 0 1 0 0,0 0 0 0 0,1 0-1 0 0,-1 1 1 0 0,0-1-1 0 0,1 0 1 0 0,0 0-1 0 0,-1 4 1 0 0,1-3-295 0 0,0 0 1 0 0,0-1-1 0 0,0 1 0 0 0,1-1 1 0 0,-1 1-1 0 0,1 0 0 0 0,0-1 1 0 0,0 1-1 0 0,0-1 0 0 0,0 0 0 0 0,0 1 1 0 0,0-1-1 0 0,0 0 0 0 0,1 0 1 0 0,-1 0-1 0 0,1 0 0 0 0,0 0 1 0 0,0 0-1 0 0,-1 0 0 0 0,1 0 1 0 0,0-1-1 0 0,1 1 0 0 0,-1-1 0 0 0,0 1 1 0 0,0-1-1 0 0,1 0 0 0 0,-1 0 1 0 0,5 2-1 0 0,-5-3-76 0 0,2 1-36 0 0,-1 0 0 0 0,1 0 1 0 0,-1 0-1 0 0,1 0 0 0 0,5-1 0 0 0,-7 0 19 0 0,-1 0 1 0 0,1 0-1 0 0,0-1 0 0 0,-1 1 0 0 0,1-1 1 0 0,-1 1-1 0 0,1-1 0 0 0,-1 0 1 0 0,1 0-1 0 0,-1 0 0 0 0,1 1 0 0 0,-1-1 1 0 0,0-1-1 0 0,3-1 0 0 0,25-21-1913 0 0,-21 19 1150 0 0,-1 0 0 0 0,-1-1 0 0 0,1 0 1 0 0,-1 0-1 0 0,0-1 0 0 0,0 0 1 0 0,4-7-1 0 0,-4 5-1201 0 0,-1-1 0 0 0,6-14-1 0 0,-10 20 1787 0 0,0 1 0 0 0,0-1 0 0 0,0 0 0 0 0,-1 0 0 0 0,1 0 0 0 0,-1 0 0 0 0,0 0-1 0 0,0 0 1 0 0,-1-7 0 0 0,1 10 395 0 0,0 0 1 0 0,0 0-1 0 0,0 0 0 0 0,0 0 0 0 0,-1 0 1 0 0,1-1-1 0 0,0 1 0 0 0,-1 0 0 0 0,1 0 1 0 0,-1 0-1 0 0,1 0 0 0 0,-1 0 1 0 0,0 0-1 0 0,1 0 0 0 0,-3-1 0 0 0,3 2 41 0 0,-1-1-1 0 0,0 1 1 0 0,0 0-1 0 0,0 0 1 0 0,0 0-1 0 0,0-1 1 0 0,0 1-1 0 0,1 0 1 0 0,-1 0-1 0 0,0 0 1 0 0,0 0-1 0 0,0 1 1 0 0,0-1-1 0 0,0 0 1 0 0,0 0-1 0 0,0 0 1 0 0,1 1-1 0 0,-1-1 1 0 0,0 0-1 0 0,0 1 1 0 0,-1 0-1 0 0,-2 1 142 0 0,0 1 0 0 0,0 0 0 0 0,1-1-1 0 0,-1 1 1 0 0,1 1 0 0 0,-1-1 0 0 0,1 1-1 0 0,0-1 1 0 0,0 1 0 0 0,0 0 0 0 0,1 0 0 0 0,0 0-1 0 0,-1 0 1 0 0,-1 6 0 0 0,-2 6 194 0 0,0-1-1 0 0,-5 28 1 0 0,8-25-575 0 0,3-15 0 0 0,0 0 0 0 0,0 0 0 0 0,0 0 0 0 0,0 0 0 0 0,1 0 0 0 0,0 5 0 0 0,0-7 0 0 0,-1 0 0 0 0,0 0 0 0 0,1 0 0 0 0,-1 0 0 0 0,1-1 0 0 0,-1 1 0 0 0,1 0 0 0 0,0 0 0 0 0,-1 0 0 0 0,1 0 0 0 0,0-1 0 0 0,-1 1 0 0 0,1 0 0 0 0,0-1 0 0 0,0 1 0 0 0,0-1 0 0 0,0 1 0 0 0,-1-1 0 0 0,1 1 0 0 0,0-1 0 0 0,0 1 0 0 0,0-1 0 0 0,0 0 0 0 0,0 0 0 0 0,0 1 0 0 0,0-1 0 0 0,0 0 0 0 0,0 0 0 0 0,0 0 0 0 0,0 0 0 0 0,0 0 0 0 0,0 0 0 0 0,0 0 0 0 0,0-1 0 0 0,0 1 0 0 0,0 0 0 0 0,0-1 0 0 0,1 1 0 0 0,8-4-518 0 0,0 0 1 0 0,-1-1-1 0 0,1 0 0 0 0,-1 0 0 0 0,0-1 1 0 0,-1 0-1 0 0,15-14 0 0 0,-1 2-296 0 0,80-70-2348 0 0,-87 75 3140 0 0,5-5 26 0 0,-16 15 171 0 0,-1-1 1 0 0,1 1-1 0 0,0 0 0 0 0,6-5 0 0 0,-10 8-126 0 0,1 0-1 0 0,-1 0 1 0 0,0 0-1 0 0,0 0 1 0 0,0 0-1 0 0,1 0 1 0 0,-1 0-1 0 0,0 0 1 0 0,0 0-1 0 0,1 0 1 0 0,-1 0-1 0 0,0 0 1 0 0,0 0-1 0 0,0 0 1 0 0,1 0-1 0 0,-1 0 1 0 0,0 0-1 0 0,0 1 1 0 0,0-1-1 0 0,1 0 1 0 0,-1 0-1 0 0,0 0 1 0 0,0 0-1 0 0,0 0 1 0 0,1 0-1 0 0,-1 1 1 0 0,0-1-1 0 0,0 0 1 0 0,0 0-1 0 0,0 0 1 0 0,0 0-1 0 0,1 1 1 0 0,-1-1-1 0 0,0 0 1 0 0,0 0-1 0 0,0 0 1 0 0,0 1-1 0 0,0-1 1 0 0,0 0-1 0 0,0 0 1 0 0,0 1-1 0 0,0-1 1 0 0,0 0-1 0 0,0 0 1 0 0,0 1-1 0 0,2 11 658 0 0,-2-12-575 0 0,1 18 405 0 0,0 0 0 0 0,-2 0 0 0 0,-3 25 0 0 0,0-27-526 0 0,3 1-153 0 0,1-16-553 0 0,0-1-258 0 0,-10 8-2219 0 0,-57 13 610 0 0,21-7 4715 0 0,1 3 3527 0 0,45-17-5622 0 0,-1 0 1 0 0,1 0-1 0 0,0 0 0 0 0,-1 0 1 0 0,1 0-1 0 0,0 0 0 0 0,0 0 0 0 0,-1 0 1 0 0,1 1-1 0 0,0-1 0 0 0,-1 0 1 0 0,1 0-1 0 0,0 0 0 0 0,0 1 0 0 0,-1-1 1 0 0,1 0-1 0 0,0 0 0 0 0,0 1 1 0 0,-1-1-1 0 0,1 0 0 0 0,0 0 0 0 0,0 1 1 0 0,0-1-1 0 0,0 0 0 0 0,-1 1 1 0 0,1-1-1 0 0,0 0 0 0 0,0 1 0 0 0,0-1 1 0 0,8 5 407 0 0,15-2-177 0 0,-1-2-353 0 0,0-1 0 0 0,0-1 0 0 0,41-8 0 0 0,63-22-323 0 0,-117 29-20 0 0,0-1 0 0 0,0 0 0 0 0,0 0-1 0 0,0-1 1 0 0,0 0 0 0 0,-1-1 0 0 0,0 0 0 0 0,15-12 0 0 0,6-9-1617 0 0,-9 4-21 0 0</inkml:trace>
  <inkml:trace contextRef="#ctx0" brushRef="#br1" timeOffset="3.10668E6">18050 9639 29623 0 0,'-7'0'840'0'0,"7"0"184"0"0,-2-4-824 0 0,4 2-200 0 0,5-4 0 0 0,5-3 0 0 0,7 3-368 0 0,2-2-112 0 0,6 0-32 0 0,6-1 0 0 0,5 3 816 0 0,8 0 160 0 0,7-2 32 0 0,12 2 8 0 0,-2-1-440 0 0,2 5-64 0 0,3 0-64 0 0</inkml:trace>
  <inkml:trace contextRef="#ctx0" brushRef="#br1" timeOffset="3.10936E6">8571 10828 20063 0 0,'0'0'590'0'0,"0"0"-9"0"0,12-10 1026 0 0,39-49-979 0 0,84-99-1203 0 0,-117 136-22 0 0,-6 8 172 0 0,-1 0 0 0 0,-1 0 0 0 0,13-23 0 0 0,-18 30-46 0 0,4-11-146 0 0,-10 16 1030 0 0,-4 4-148 0 0,-3 5-9 0 0,-4 9-112 0 0,1 2-1 0 0,1 0 0 0 0,1 0 0 0 0,-12 31 0 0 0,5-1 183 0 0,5-19-265 0 0,2 1-1 0 0,1-1 1 0 0,-8 54-1 0 0,16-80 33 0 0,0 0-1 0 0,0 1 0 0 0,0-1 0 0 0,0 0 1 0 0,1 1-1 0 0,-1-1 0 0 0,1 0 1 0 0,0 1-1 0 0,1 3 0 0 0,-1-6-86 0 0,-1 1-1 0 0,1-1 1 0 0,0 0-1 0 0,0 0 1 0 0,-1 0-1 0 0,1 0 0 0 0,0 0 1 0 0,0 0-1 0 0,0 0 1 0 0,0 0-1 0 0,0 0 1 0 0,0 0-1 0 0,0-1 1 0 0,1 1-1 0 0,-1 0 1 0 0,0-1-1 0 0,0 1 1 0 0,1-1-1 0 0,-1 1 1 0 0,0-1-1 0 0,0 0 1 0 0,1 0-1 0 0,-1 1 1 0 0,0-1-1 0 0,3 0 1 0 0,6 0 188 0 0,-1 0-336 0 0,1 0 0 0 0,-1 0 0 0 0,0-1 0 0 0,0-1 0 0 0,11-2 0 0 0,-14 2 92 0 0,0-1 0 0 0,0 1 0 0 0,0-1 0 0 0,-1 0 1 0 0,1-1-1 0 0,-1 0 0 0 0,0 1 0 0 0,0-2 0 0 0,0 1 0 0 0,0 0 0 0 0,-1-1 0 0 0,0 0 0 0 0,5-8 0 0 0,4-6-378 0 0,-2-1 0 0 0,13-30 0 0 0,-23 48 383 0 0,9-21-279 0 0,-5 10 231 0 0,0 1 0 0 0,14-22-1 0 0,-9 15 222 0 0,-9 16 13 0 0,0 0 0 0 0,0 1-1 0 0,1-1 1 0 0,-1 0 0 0 0,1 0 0 0 0,3-4 0 0 0,-5 7 129 0 0,0 0 2 0 0,-2 17 0 0 0,-12 31 1405 0 0,-14 50-1224 0 0,26-86-450 0 0,0-1-1 0 0,0 1 0 0 0,1 0 1 0 0,1 0-1 0 0,0 0 1 0 0,3 16-1 0 0,-3-26 69 0 0,0 0 1 0 0,1 0-1 0 0,-1-1 1 0 0,1 1-1 0 0,-1 0 0 0 0,1-1 1 0 0,0 1-1 0 0,0 0 1 0 0,0-1-1 0 0,0 1 0 0 0,0-1 1 0 0,0 1-1 0 0,0-1 1 0 0,0 1-1 0 0,0-1 0 0 0,1 0 1 0 0,-1 0-1 0 0,1 0 1 0 0,-1 0-1 0 0,1 0 0 0 0,-1 0 1 0 0,1 0-1 0 0,-1 0 1 0 0,1 0-1 0 0,0-1 0 0 0,2 1 1 0 0,-1 0-155 0 0,-1-1 1 0 0,1 1-1 0 0,0-1 0 0 0,0 0 1 0 0,0 0-1 0 0,0-1 0 0 0,0 1 1 0 0,0-1-1 0 0,0 1 0 0 0,0-1 1 0 0,0 0-1 0 0,0 0 0 0 0,-1 0 1 0 0,1 0-1 0 0,3-3 0 0 0,5-2-38 0 0,-1 0-1 0 0,-1-1 1 0 0,1 0-1 0 0,-1-1 1 0 0,0 0-1 0 0,10-12 1 0 0,-12 9-99 0 0,0 0 0 0 0,0-1 1 0 0,-1-1-1 0 0,0 1 0 0 0,-1-1 1 0 0,-1 1-1 0 0,4-20 0 0 0,-6 23 252 0 0,0 0-1 0 0,-1 0 1 0 0,0-10-1 0 0,-1 11 2 0 0,0 1-1 0 0,1 0 1 0 0,0 0-1 0 0,0 0 1 0 0,1 0-1 0 0,2-8 1 0 0,-4 15 44 0 0,2-15 1224 0 0,-2 15-1367 0 0,0 0-112 0 0,2 0 185 0 0,-1 1 0 0 0,1 0 0 0 0,-1-1-1 0 0,1 1 1 0 0,-1 0 0 0 0,0 0 0 0 0,1 0-1 0 0,-1 0 1 0 0,0 0 0 0 0,0 1 0 0 0,0-1-1 0 0,0 0 1 0 0,2 2 0 0 0,3 4 226 0 0,-3-5-300 0 0,-1 0-1 0 0,1 0 1 0 0,-1 0-1 0 0,1 0 1 0 0,0-1-1 0 0,0 1 0 0 0,0-1 1 0 0,-1 0-1 0 0,1 0 1 0 0,0 0-1 0 0,1 0 1 0 0,-1-1-1 0 0,0 1 1 0 0,0-1-1 0 0,0 0 0 0 0,0 1 1 0 0,0-1-1 0 0,0-1 1 0 0,1 1-1 0 0,-1 0 1 0 0,0-1-1 0 0,0 0 1 0 0,0 0-1 0 0,0 0 0 0 0,0 0 1 0 0,4-2-1 0 0,49-24-100 0 0,-37 24 201 0 0,-16 3-40 0 0,-1-1 0 0 0,1 1 0 0 0,0 0 0 0 0,0-1 0 0 0,-1 0 0 0 0,6-2 0 0 0,-6 2 18 0 0,-1 0 42 0 0,-1 1 26 0 0,0 0 60 0 0,0 0 21 0 0,0 0 6 0 0,0 0 4 0 0,0 0 4 0 0,0 0 2 0 0,0 0 0 0 0,0 0-2 0 0,0 0-12 0 0,0 0-2 0 0,-1 5-137 0 0,0-1-1 0 0,0 1 0 0 0,0-1 1 0 0,0 1-1 0 0,-1-1 1 0 0,1 0-1 0 0,-1 0 0 0 0,0 0 1 0 0,-5 8-1 0 0,-14 21 496 0 0,2 1-1 0 0,-18 45 0 0 0,16-18 212 0 0,19-54-466 0 0,0 1-1 0 0,1-1 1 0 0,0 0-1 0 0,0 1 1 0 0,1-1-1 0 0,1 13 1 0 0,0-17-240 0 0,-1-1 1 0 0,1 0-1 0 0,0 0 0 0 0,0 0 1 0 0,0 0-1 0 0,0 0 1 0 0,0-1-1 0 0,0 1 0 0 0,1 0 1 0 0,-1 0-1 0 0,1-1 1 0 0,-1 1-1 0 0,1-1 0 0 0,-1 1 1 0 0,1-1-1 0 0,0 0 1 0 0,0 0-1 0 0,0 0 0 0 0,2 2 1 0 0,-2-2-33 0 0,0 0-1 0 0,0-1 1 0 0,0 1 0 0 0,0 0-1 0 0,0 0 1 0 0,0-1 0 0 0,0 1 0 0 0,0-1-1 0 0,0 0 1 0 0,1 0 0 0 0,-1 1 0 0 0,0-1-1 0 0,0-1 1 0 0,0 1 0 0 0,0 0 0 0 0,0 0-1 0 0,1-1 1 0 0,-1 0 0 0 0,3-1-1 0 0,6-4-89 0 0,-1-1 0 0 0,0-1-1 0 0,-1 0 1 0 0,1 0 0 0 0,-2-1-1 0 0,1 0 1 0 0,-1-1 0 0 0,-1 0-1 0 0,9-14 1 0 0,4-12-698 0 0,23-57 0 0 0,-37 82 615 0 0,90-242-3817 0 0,24-51 116 0 0,-110 279 3822 0 0,-7 16 627 0 0,0 1-1 0 0,9-16 1 0 0,-21 82 2086 0 0,-4-10-2639 0 0,-23 53 1 0 0,19-56-7 0 0,-10 29 76 0 0,-62 163 578 0 0,73-197 662 0 0,-13 53 1 0 0,25-78-877 0 0,1 0 1 0 0,1 0 0 0 0,0 1 0 0 0,1-1 0 0 0,0 1 0 0 0,4 29-1 0 0,-3-43-411 0 0,0 0 0 0 0,1 0 0 0 0,-1 0-1 0 0,1 0 1 0 0,0 0 0 0 0,-1 0-1 0 0,1 0 1 0 0,0 0 0 0 0,0 0-1 0 0,0 0 1 0 0,1 0 0 0 0,1 3-1 0 0,-2-5-27 0 0,1 1 0 0 0,-1 0 0 0 0,0 0 0 0 0,0 0-1 0 0,0-1 1 0 0,0 1 0 0 0,1 0 0 0 0,-1-1 0 0 0,0 1-1 0 0,1-1 1 0 0,-1 0 0 0 0,0 1 0 0 0,1-1 0 0 0,-1 0 0 0 0,3 0-1 0 0,-1 0-9 0 0,1 0 0 0 0,-1-1-1 0 0,1 0 1 0 0,-1 0-1 0 0,1 0 1 0 0,-1 0-1 0 0,0 0 1 0 0,0-1-1 0 0,1 1 1 0 0,-1-1-1 0 0,0 0 1 0 0,0 0 0 0 0,5-5-1 0 0,11-11-225 0 0,0-1 0 0 0,-1 0 0 0 0,21-30 0 0 0,-21 23-356 0 0,-1 0 0 0 0,-1-2 0 0 0,-2 0 0 0 0,21-55 0 0 0,94-301-8512 0 0,-105 311 8338 0 0,-21 63 791 0 0,8-22 1108 0 0,-1-1 0 0 0,6-42 0 0 0,-12 61 313 0 0,-2 20-128 0 0,1 24-413 0 0,-10 21-565 0 0,-1-1-1 0 0,-24 80 1 0 0,10-48 733 0 0,-20 73 802 0 0,-18 85 932 0 0,56-217-2395 0 0,1 0 0 0 0,-1 36 0 0 0,4-58-420 0 0,0-1 0 0 0,0 1 0 0 0,0 0 0 0 0,0-1 0 0 0,0 1 0 0 0,0-1 0 0 0,0 1 0 0 0,1-1 0 0 0,-1 1 0 0 0,0 0 0 0 0,0-1 0 0 0,0 1 0 0 0,0-1 0 0 0,1 1 0 0 0,-1-1 0 0 0,0 1 0 0 0,1-1 0 0 0,-1 1 0 0 0,0-1 0 0 0,1 1 0 0 0,-1-1 0 0 0,0 0 0 0 0,1 1 0 0 0,-1-1 0 0 0,1 0 0 0 0,-1 1 0 0 0,1-1 0 0 0,-1 0 0 0 0,1 1 0 0 0,-1-1 0 0 0,1 0 0 0 0,-1 0 0 0 0,1 0 0 0 0,-1 1 0 0 0,2-1 0 0 0,-1 0-5 0 0,0 0 0 0 0,0 0-1 0 0,1 0 1 0 0,-1-1 0 0 0,0 1 0 0 0,0 0 0 0 0,0-1-1 0 0,0 1 1 0 0,0 0 0 0 0,0-1 0 0 0,0 1-1 0 0,0-1 1 0 0,0 0 0 0 0,0 1 0 0 0,0-1-1 0 0,1-1 1 0 0,25-26-194 0 0,38-52 0 0 0,-15 15-515 0 0,20-32-64 0 0,-66 91 769 0 0,7-8-88 0 0,-16 33 36 0 0,-3-1 197 0 0,-31 81 784 0 0,35-88-658 0 0,1 1 1 0 0,1 0 0 0 0,0-1-1 0 0,0 1 1 0 0,1 0 0 0 0,0 20-1 0 0,1-29-243 0 0,1 0 0 0 0,-1 0 1 0 0,0-1-1 0 0,1 1 0 0 0,-1 0 0 0 0,1-1 0 0 0,0 1 0 0 0,0 0 0 0 0,0-1 0 0 0,0 1 0 0 0,1-1 0 0 0,-1 1 0 0 0,0-1 0 0 0,1 0 0 0 0,0 0 0 0 0,0 0 0 0 0,-1 0 0 0 0,1 0 0 0 0,0 0 0 0 0,1 0 0 0 0,-1 0 0 0 0,0-1 0 0 0,0 1 0 0 0,1-1 0 0 0,-1 0 0 0 0,1 0 0 0 0,-1 0 0 0 0,1 0 1 0 0,0 0-1 0 0,-1 0 0 0 0,1-1 0 0 0,0 1 0 0 0,0-1 0 0 0,-1 0 0 0 0,1 1 0 0 0,0-1 0 0 0,0-1 0 0 0,-1 1 0 0 0,1 0 0 0 0,0-1 0 0 0,0 1 0 0 0,3-2 0 0 0,15-4-332 0 0,-1-1 0 0 0,25-11-1 0 0,8-11-6035 0 0,-39 20-2721 0 0</inkml:trace>
  <inkml:trace contextRef="#ctx0" brushRef="#br1" timeOffset="3.10971E6">9383 10511 23039 0 0,'-1'0'97'0'0,"0"0"-1"0"0,-1-1 1 0 0,1 1-1 0 0,0 0 1 0 0,0 0-1 0 0,0 0 0 0 0,0 0 1 0 0,0 0-1 0 0,0 0 1 0 0,0 0-1 0 0,0 1 1 0 0,0-1-1 0 0,0 0 0 0 0,0 0 1 0 0,0 1-1 0 0,0-1 1 0 0,0 1-1 0 0,0-1 1 0 0,0 1-1 0 0,0-1 1 0 0,0 1-1 0 0,0 0 0 0 0,0 0 1 0 0,15-3 116 0 0,15-4 140 0 0,0 0-1 0 0,0 2 0 0 0,46 0 1 0 0,245-11 1949 0 0,-105-5-8427 0 0,-169 9-2485 0 0</inkml:trace>
  <inkml:trace contextRef="#ctx0" brushRef="#br1" timeOffset="3.11007E6">9320 10287 24879 0 0,'-5'2'544'0'0,"0"-2"120"0"0,3 2 16 0 0,0 2 24 0 0,2 5-568 0 0,2-5-136 0 0,3-2 0 0 0,2 0-7344 0 0,2 0-1495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10:22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9 387 19031 0 0,'0'0'432'0'0,"0"0"66"0"0,0 0 23 0 0,0 0-60 0 0,-6-8-309 0 0,6 5 2714 0 0,6 0-2727 0 0,1 1 1 0 0,0-1 0 0 0,8-1-1 0 0,9-2-27 0 0,-24 6-108 0 0,0 0 0 0 0,1 0 1 0 0,-1 0-1 0 0,0 0 0 0 0,0 0 0 0 0,1 0 0 0 0,-1 0 0 0 0,0 0 0 0 0,0 0 0 0 0,0 0 1 0 0,1 0-1 0 0,-1 0 0 0 0,0 0 0 0 0,0 0 0 0 0,0 0 0 0 0,1 0 0 0 0,-1 0 0 0 0,0 0 1 0 0,0 0-1 0 0,0 0 0 0 0,1 0 0 0 0,-1 0 0 0 0,0 1 0 0 0,0-1 0 0 0,0 0 0 0 0,0 0 1 0 0,1 0-1 0 0,-1 0 0 0 0,0 0 0 0 0,0 1 0 0 0,0-1 0 0 0,0 0 0 0 0,0 0 0 0 0,0 0 0 0 0,1 1 1 0 0,-1-1-1 0 0,0 11 331 0 0,0-9-302 0 0,0-1-1 0 0,0 1 1 0 0,0-1-1 0 0,-1 0 1 0 0,1 1-1 0 0,-1-1 1 0 0,1 1-1 0 0,-1-1 1 0 0,1 0 0 0 0,-1 0-1 0 0,0 1 1 0 0,0-1-1 0 0,0 0 1 0 0,-1 1-1 0 0,-1 0-30 0 0,0 0 0 0 0,0-1 0 0 0,0 1 0 0 0,-1-1 0 0 0,1 0 0 0 0,0 0 0 0 0,-1 0 0 0 0,-5 0 0 0 0,9-1-2 0 0,-1 0 0 0 0,0 0 0 0 0,0 0 0 0 0,0 0 0 0 0,0 0 0 0 0,1 0 0 0 0,-1 0 0 0 0,0 0 0 0 0,0-1 0 0 0,0 1 0 0 0,1 0 0 0 0,-1 0 0 0 0,0-1 0 0 0,0 1 0 0 0,1-1 0 0 0,-1 1 0 0 0,0-1 0 0 0,1 1 0 0 0,-1-1 0 0 0,0 1 0 0 0,1-1 0 0 0,-1 1 0 0 0,1-1 0 0 0,-1 0 0 0 0,1 1 0 0 0,-1-1 0 0 0,1 0 0 0 0,0 0 0 0 0,-1 1 0 0 0,1-1 1 0 0,0 0-1 0 0,0 0 0 0 0,-1 0 0 0 0,1 1 0 0 0,0-1 0 0 0,0 0 0 0 0,0 0 0 0 0,0 0 0 0 0,0 0 0 0 0,0 1 0 0 0,0-2 0 0 0,1-4 23 0 0,-1 0 0 0 0,1 0-1 0 0,1 1 1 0 0,-1-1 0 0 0,1 0 0 0 0,0 1 0 0 0,0-1-1 0 0,3-5 1 0 0,-4 10-16 0 0,-1 0 0 0 0,0 1 0 0 0,1-1 0 0 0,-1 0 0 0 0,0 1 0 0 0,1-1 0 0 0,-1 1-1 0 0,1-1 1 0 0,-1 1 0 0 0,0-1 0 0 0,1 1 0 0 0,0-1 0 0 0,-1 1 0 0 0,1-1 0 0 0,-1 1 0 0 0,1-1 0 0 0,-1 1-1 0 0,1 0 1 0 0,0 0 0 0 0,-1-1 0 0 0,1 1 0 0 0,0 0 0 0 0,-1 0 0 0 0,1 0 0 0 0,0-1 0 0 0,0 1 0 0 0,-1 0-1 0 0,1 0 1 0 0,0 0 0 0 0,-1 0 0 0 0,1 0 0 0 0,0 1 0 0 0,0-1 0 0 0,-1 0 0 0 0,1 0 0 0 0,0 0 0 0 0,-1 1-1 0 0,2-1 1 0 0,0 1 32 0 0,0 0 0 0 0,-1 0-1 0 0,1 1 1 0 0,0-1 0 0 0,0 0-1 0 0,-1 1 1 0 0,1-1 0 0 0,-1 0 0 0 0,2 3-1 0 0,-2-3 37 0 0,-1 0-32 0 0,1 1 1 0 0,0-1 0 0 0,-1 1-1 0 0,1 0 1 0 0,-1 0-1 0 0,0-1 1 0 0,0 1-1 0 0,1 3 1 0 0,-1-4 20 0 0,0 1 0 0 0,-1 0 0 0 0,1 0 0 0 0,0 0 0 0 0,-1 0 0 0 0,1 0 1 0 0,-1-1-1 0 0,0 1 0 0 0,-1 2 0 0 0,2-3-60 0 0,0-1 1 0 0,0 1-1 0 0,-1-1 1 0 0,1 1-1 0 0,0-1 0 0 0,-1 0 1 0 0,1 1-1 0 0,0-1 1 0 0,-1 0-1 0 0,1 1 1 0 0,-1-1-1 0 0,1 0 1 0 0,0 1-1 0 0,-1-1 0 0 0,1 0 1 0 0,-1 0-1 0 0,1 0 1 0 0,-1 1-1 0 0,1-1 1 0 0,-1 0-1 0 0,1 0 1 0 0,-1 0-1 0 0,1 0 0 0 0,-1 0 1 0 0,1 0-1 0 0,-1 0 1 0 0,1 0-1 0 0,-1 0 1 0 0,1 0-1 0 0,-1 0 0 0 0,1 0 1 0 0,-1 0-1 0 0,1-1 1 0 0,-1 1-1 0 0,1 0 1 0 0,-1 0-1 0 0,1-1 1 0 0,-1 1-1 0 0,0-1 0 0 0,0 1 10 0 0,0-1-1 0 0,0 1 0 0 0,1-1 1 0 0,-1 1-1 0 0,-1 0 0 0 0,1-1 1 0 0,0 1-1 0 0,0 0 0 0 0,0 0 1 0 0,0-1-1 0 0,0 1 0 0 0,0 0 1 0 0,0 0-1 0 0,0 0 0 0 0,-1 1 0 0 0,1-1-1 0 0,0 0-1 0 0,1 0 0 0 0,-1 0 0 0 0,1 0 1 0 0,-1 0-1 0 0,0 0 0 0 0,1 0 0 0 0,-1 0 1 0 0,1 0-1 0 0,-1 0 0 0 0,0-1 0 0 0,1 1 1 0 0,-1 0-1 0 0,1 0 0 0 0,-1 0 0 0 0,1-1 1 0 0,-1 1-1 0 0,0-1 0 0 0,-4-2-317 0 0,5 3 293 0 0,-1 0 0 0 0,1 0 0 0 0,-1-1 0 0 0,1 1 0 0 0,-1 0 0 0 0,1 0 0 0 0,0-1 0 0 0,-1 1 0 0 0,1 0 0 0 0,-1 0 0 0 0,1-1 0 0 0,0 1 0 0 0,-1 0 0 0 0,1-1 0 0 0,0 1 0 0 0,-1-1 0 0 0,1 1 0 0 0,0 0 0 0 0,0-1 0 0 0,-1 1 0 0 0,1-1 0 0 0,0 1 0 0 0,0-1 0 0 0,0 1 0 0 0,0 0 0 0 0,0-1 0 0 0,-1 1 0 0 0,1-1 0 0 0,0 1 0 0 0,0-1 0 0 0,0 1 0 0 0,0-1 0 0 0,0 1 0 0 0,1-1 0 0 0,2-5-1234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12:36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19 661 19823 0 0,'-11'-1'2971'0'0,"8"-5"-485"0"0,1 1-2079 0 0,1 4-239 0 0,1 0-1 0 0,-1-1 1 0 0,1 1 0 0 0,0 0-1 0 0,0-1 1 0 0,0 1 0 0 0,-1 0-1 0 0,1-1 1 0 0,0 1 0 0 0,0 0-1 0 0,1-1 1 0 0,-1 1-1 0 0,0 0 1 0 0,0-1 0 0 0,1 1-1 0 0,-1 0 1 0 0,1-1 0 0 0,0-1-1 0 0,17-23 208 0 0,-4 6-79 0 0,-5 4-466 0 0,1 0 1 0 0,1 1-1 0 0,0 1 0 0 0,1-1 0 0 0,1 2 1 0 0,0 0-1 0 0,1 0 0 0 0,0 1 1 0 0,30-18-1 0 0,-30 20 345 0 0,-10 7-101 0 0,-1 0 0 0 0,1 0 0 0 0,0 1 0 0 0,6-3 0 0 0,-8 4-74 0 0,-1 1 1 0 0,1-1-1 0 0,0 1 0 0 0,-1 0 0 0 0,1-1 1 0 0,0 1-1 0 0,-1 0 0 0 0,1 0 0 0 0,0 0 0 0 0,0 0 1 0 0,-1 0-1 0 0,1 1 0 0 0,0-1 0 0 0,-1 0 1 0 0,1 1-1 0 0,1 0 0 0 0,0 1-32 0 0,-1-1-1 0 0,1 1 1 0 0,-1 0 0 0 0,0-1-1 0 0,0 1 1 0 0,1 0 0 0 0,-1 1-1 0 0,-1-1 1 0 0,1 0 0 0 0,0 1-1 0 0,-1-1 1 0 0,1 0 0 0 0,-1 1-1 0 0,0 0 1 0 0,1-1 0 0 0,-1 1-1 0 0,-1 0 1 0 0,1 0 0 0 0,0 0-1 0 0,0 5 1 0 0,1 8 428 0 0,0 0 1 0 0,-1 24-1 0 0,-2-33-62 0 0,1-6-134 0 0,1-2-187 0 0,-1 0 0 0 0,1 0 0 0 0,-1 0 0 0 0,0 0 0 0 0,1 0 0 0 0,-1 0 0 0 0,0 0 0 0 0,0 0 0 0 0,0 0 0 0 0,0 0 0 0 0,0 0 0 0 0,0 0 0 0 0,0-1 1 0 0,0-1 3 0 0,0-17-425 0 0,-1 0 0 0 0,0 0 0 0 0,-2 1 0 0 0,-7-33 0 0 0,10 51 391 0 0,0 0 1 0 0,-1 1-1 0 0,1-1 0 0 0,-1 0 0 0 0,1 0 0 0 0,-1 0 1 0 0,1 0-1 0 0,-1 0 0 0 0,1 1 0 0 0,-1-1 0 0 0,0 0 1 0 0,0 0-1 0 0,1 1 0 0 0,-1-1 0 0 0,0 1 0 0 0,0-1 1 0 0,0 1-1 0 0,0-1 0 0 0,1 1 0 0 0,-1-1 0 0 0,-1 1 1 0 0,-1-1-59 0 0,1 1 0 0 0,-1-1 1 0 0,1 1-1 0 0,0 0 0 0 0,-1 0 0 0 0,1 0 1 0 0,-1 0-1 0 0,-3 1 0 0 0,0 0-42 0 0,1 0 1 0 0,-1 1-1 0 0,1-1 0 0 0,-1 1 0 0 0,1 1 1 0 0,0-1-1 0 0,-6 4 0 0 0,-1 5 445 0 0,0-1-1 0 0,1 1 1 0 0,1 1-1 0 0,0 0 1 0 0,-12 19-1 0 0,4-7-53 0 0,12-16-187 0 0,1 1-1 0 0,0-1 1 0 0,0 1 0 0 0,1 0 0 0 0,0 0-1 0 0,-3 10 1 0 0,5-15-49 0 0,1 0 0 0 0,0 0 1 0 0,1 1-1 0 0,-1-1 0 0 0,1 0 0 0 0,-1 1 0 0 0,1-1 0 0 0,0 0 0 0 0,1 1 0 0 0,-1-1 1 0 0,1 0-1 0 0,0 1 0 0 0,0-1 0 0 0,0 0 0 0 0,4 8 0 0 0,-3-10-40 0 0,-1 0 0 0 0,1 0 0 0 0,0 0 0 0 0,-1-1 0 0 0,1 1 0 0 0,0-1 0 0 0,0 1 0 0 0,0-1 0 0 0,0 0 0 0 0,0 0 0 0 0,0 0 0 0 0,0 0 0 0 0,1 0 0 0 0,-1 0 0 0 0,0 0 0 0 0,1-1 0 0 0,-1 1 0 0 0,0-1 0 0 0,1 0 0 0 0,2 0 0 0 0,4 1-48 0 0,0-1 0 0 0,0 0 0 0 0,0-1 0 0 0,9-1 0 0 0,14-6-118 0 0,0-1-1 0 0,-1-1 1 0 0,0-2-1 0 0,0-1 1 0 0,30-18-1 0 0,41-20-536 0 0,-40 26-695 0 0,-61 24 1406 0 0,0 1-1 0 0,0-1 1 0 0,1 1 0 0 0,-1-1-1 0 0,0 1 1 0 0,0-1-1 0 0,0 1 1 0 0,0 0 0 0 0,0 0-1 0 0,1 0 1 0 0,-1 0 0 0 0,0 0-1 0 0,0 0 1 0 0,0 0-1 0 0,0 0 1 0 0,1 0 0 0 0,-1 0-1 0 0,0 1 1 0 0,0-1-1 0 0,0 0 1 0 0,0 1 0 0 0,0-1-1 0 0,0 1 1 0 0,0-1-1 0 0,0 1 1 0 0,0 0 0 0 0,0-1-1 0 0,0 1 1 0 0,0 0 0 0 0,0 0-1 0 0,0-1 1 0 0,0 1-1 0 0,-1 0 1 0 0,1 0 0 0 0,0 0-1 0 0,0 2 1 0 0,1 1 209 0 0,0-1 0 0 0,0 1 1 0 0,-1 0-1 0 0,0 0 0 0 0,0 0 0 0 0,0 0 0 0 0,0 0 1 0 0,0-1-1 0 0,-1 8 0 0 0,1 7 612 0 0,-1-11-122 0 0,-3-22-612 0 0,-6-89-2238 0 0,8 102 2130 0 0,1 0 1 0 0,-1 0-1 0 0,0 0 0 0 0,0 1 0 0 0,1-1 0 0 0,-1 0 0 0 0,0 1 1 0 0,0-1-1 0 0,-1 0 0 0 0,1 1 0 0 0,0 0 0 0 0,0-1 0 0 0,-1 1 1 0 0,1 0-1 0 0,-1-1 0 0 0,-2 0 0 0 0,3 1 22 0 0,0 1 1 0 0,0 0-1 0 0,0 0 0 0 0,0 0 0 0 0,0 0 0 0 0,0 0 1 0 0,0 0-1 0 0,0 0 0 0 0,0 0 0 0 0,0 0 0 0 0,0 1 1 0 0,0-1-1 0 0,1 0 0 0 0,-1 1 0 0 0,0-1 0 0 0,0 0 1 0 0,0 1-1 0 0,0-1 0 0 0,0 1 0 0 0,1-1 0 0 0,-1 1 1 0 0,0 0-1 0 0,-22 18 173 0 0,18-14-162 0 0,-2 1 128 0 0,0 1 0 0 0,1 0-1 0 0,-1 0 1 0 0,1 1 0 0 0,1-1-1 0 0,-7 13 1 0 0,9-16-82 0 0,2 0 0 0 0,-1 0-1 0 0,0 0 1 0 0,1 1 0 0 0,0-1 0 0 0,0 0-1 0 0,0 1 1 0 0,0-1 0 0 0,1 1 0 0 0,0-1-1 0 0,0 1 1 0 0,0-1 0 0 0,0 1 0 0 0,1-1-1 0 0,1 8 1 0 0,-1-9-51 0 0,0-1 0 0 0,0 0 0 0 0,1 1 0 0 0,-1-1 0 0 0,0 0 0 0 0,1 0 0 0 0,-1 0 0 0 0,1 0 0 0 0,0 0 0 0 0,-1 0 0 0 0,1-1 0 0 0,0 1 0 0 0,0 0 0 0 0,0-1 0 0 0,1 0 0 0 0,-1 1 0 0 0,0-1 0 0 0,0 0 0 0 0,1 0 0 0 0,-1 0 0 0 0,1-1 0 0 0,-1 1 0 0 0,0 0 0 0 0,1-1 0 0 0,0 0 0 0 0,-1 1 0 0 0,1-1 0 0 0,-1 0 0 0 0,1-1 0 0 0,-1 1 0 0 0,5-1 0 0 0,10-2-103 0 0,-15 3 78 0 0,-1 0 1 0 0,0 0-1 0 0,0 0 0 0 0,1 0 0 0 0,-1 0 0 0 0,0 0 0 0 0,0-1 0 0 0,1 1 0 0 0,-1 0 1 0 0,0-1-1 0 0,0 1 0 0 0,0-1 0 0 0,1 1 0 0 0,-1-1 0 0 0,0 0 0 0 0,0 0 1 0 0,0 1-1 0 0,0-1 0 0 0,0 0 0 0 0,0 0 0 0 0,0 0 0 0 0,-1 0 0 0 0,2-1 0 0 0,3-6 7 0 0,0 0-1 0 0,-1-1 1 0 0,0 1-1 0 0,0-1 0 0 0,-1 0 1 0 0,0 0-1 0 0,0 0 0 0 0,-1 0 1 0 0,0 0-1 0 0,-1 0 0 0 0,0-1 1 0 0,0-17-1 0 0,-2 24 55 0 0,-3-19-416 0 0,4 21 376 0 0,0 0-1 0 0,-1 1 1 0 0,1-1-1 0 0,0 0 0 0 0,-1 1 1 0 0,1-1-1 0 0,-1 1 1 0 0,1-1-1 0 0,-1 1 1 0 0,1-1-1 0 0,-1 1 1 0 0,1-1-1 0 0,-1 1 0 0 0,0-1 1 0 0,1 1-1 0 0,-1-1 1 0 0,0 1-1 0 0,1 0 1 0 0,-1 0-1 0 0,0-1 1 0 0,0 1-1 0 0,1 0 1 0 0,-1 0-1 0 0,0 0 0 0 0,1 0 1 0 0,-1 0-1 0 0,-1 0 1 0 0,1 0-7 0 0,0 0-1 0 0,0 0 1 0 0,0 1 0 0 0,1-1 0 0 0,-1 1 0 0 0,0-1 0 0 0,0 1 0 0 0,0-1 0 0 0,0 1-1 0 0,1-1 1 0 0,-1 1 0 0 0,0-1 0 0 0,1 1 0 0 0,-1 0 0 0 0,0 0 0 0 0,1-1-1 0 0,-1 1 1 0 0,1 0 0 0 0,-1 0 0 0 0,1 0 0 0 0,-1-1 0 0 0,1 1 0 0 0,0 0-1 0 0,-1 0 1 0 0,1 0 0 0 0,0 0 0 0 0,0 0 0 0 0,0 0 0 0 0,0 0 0 0 0,0 1-1 0 0,-1 4 27 0 0,1 0 0 0 0,-1 0 0 0 0,2 10 0 0 0,0-9-27 0 0,0 1-1 0 0,1-1 1 0 0,-1 1-1 0 0,2-1 1 0 0,-1 1 0 0 0,7 12-1 0 0,-7-17 0 0 0,-1 0 0 0 0,1-1 1 0 0,0 1-1 0 0,0-1 0 0 0,0 1 0 0 0,0-1 0 0 0,0 0 1 0 0,0 0-1 0 0,1 0 0 0 0,-1 0 0 0 0,1 0 0 0 0,0 0 1 0 0,-1-1-1 0 0,1 1 0 0 0,0-1 0 0 0,0 0 0 0 0,0 0 1 0 0,0 0-1 0 0,0 0 0 0 0,4 0 0 0 0,-4 0 5 0 0,0-1 0 0 0,0 0-1 0 0,-1 0 1 0 0,1 0 0 0 0,0-1 0 0 0,0 1 0 0 0,0-1-1 0 0,-1 1 1 0 0,1-1 0 0 0,0 0 0 0 0,0 0 0 0 0,-1 0-1 0 0,5-3 1 0 0,1-1 26 0 0,-1-1 0 0 0,0 1-1 0 0,6-8 1 0 0,-1 2 3 0 0,2 1 27 0 0,-11 8-55 0 0,0 0 0 0 0,-1 0 0 0 0,1-1 0 0 0,0 1-1 0 0,2-4 1 0 0,67-76-317 0 0,-72 81 319 0 0,1 0-1 0 0,0 0 1 0 0,0 0-1 0 0,0 0 0 0 0,0 0 1 0 0,0 0-1 0 0,0 0 0 0 0,0 0 1 0 0,0 1-1 0 0,1-1 1 0 0,-1 0-1 0 0,0 1 0 0 0,0-1 1 0 0,0 1-1 0 0,1-1 1 0 0,-1 1-1 0 0,0 0 0 0 0,1-1 1 0 0,-1 1-1 0 0,0 0 0 0 0,1 0 1 0 0,-1 0-1 0 0,1 0 1 0 0,-1 0-1 0 0,0 0 0 0 0,1 0 1 0 0,0 1-1 0 0,-1 1-21 0 0,0-1-1 0 0,0 1 1 0 0,0 0-1 0 0,-1 0 1 0 0,1-1-1 0 0,-1 1 1 0 0,1 0-1 0 0,-1 0 0 0 0,0 0 1 0 0,0 0-1 0 0,0-1 1 0 0,0 1-1 0 0,0 0 1 0 0,0 4-1 0 0,0-1 1 0 0,-2 20 654 0 0,-6 41 1 0 0,4-42-441 0 0,4-23-196 0 0,-1-1 0 0 0,1 1 0 0 0,0-1 0 0 0,0 1-1 0 0,0-1 1 0 0,0 1 0 0 0,0-1 0 0 0,0 1 0 0 0,0-1-1 0 0,-1 1 1 0 0,2-1 0 0 0,-1 1 0 0 0,0-1 0 0 0,0 1-1 0 0,0-1 1 0 0,0 1 0 0 0,0-1 0 0 0,0 1 0 0 0,0-1-1 0 0,1 1 1 0 0,-1-1 0 0 0,0 1 0 0 0,0-1 0 0 0,1 1-1 0 0,-1-1 1 0 0,0 1 0 0 0,1-1 0 0 0,-1 0-1 0 0,1 1 1 0 0,-1-1 0 0 0,1 0 17 0 0,0 0-1 0 0,0 0 0 0 0,0 0 1 0 0,0 0-1 0 0,-1 0 1 0 0,1-1-1 0 0,0 1 0 0 0,0 0 1 0 0,0-1-1 0 0,-1 1 1 0 0,1-1-1 0 0,0 1 1 0 0,-1-1-1 0 0,1 1 0 0 0,0-1 1 0 0,-1 1-1 0 0,2-2 1 0 0,7-7-105 0 0,-1-1 0 0 0,0 0 0 0 0,-1 0 0 0 0,8-13 0 0 0,-6 9-585 0 0,18-24-1 0 0,-13 19 510 0 0,-10 14 156 0 0,0-1 0 0 0,0 1 1 0 0,9-10-1 0 0,-11 14 31 0 0,-1 0-1 0 0,0 0 1 0 0,1 0 0 0 0,0 0 0 0 0,-1 0 0 0 0,1 0-1 0 0,0 0 1 0 0,-1 1 0 0 0,1-1 0 0 0,0 0-1 0 0,0 1 1 0 0,0 0 0 0 0,-1-1 0 0 0,1 1-1 0 0,0 0 1 0 0,0 0 0 0 0,0 0 0 0 0,3 0-1 0 0,-3 1-8 0 0,-1-1 0 0 0,1 0 0 0 0,-1 1 0 0 0,1 0 0 0 0,-1-1 0 0 0,1 1 0 0 0,-1 0 0 0 0,1 0 0 0 0,-1-1 0 0 0,0 1-1 0 0,1 0 1 0 0,-1 0 0 0 0,0 1 0 0 0,0-1 0 0 0,0 0 0 0 0,0 0 0 0 0,0 1 0 0 0,0-1 0 0 0,0 0 0 0 0,0 1 0 0 0,-1-1-1 0 0,1 1 1 0 0,0-1 0 0 0,-1 1 0 0 0,1-1 0 0 0,-1 1 0 0 0,0 0 0 0 0,1 2 0 0 0,0 5 287 0 0,-1 1 0 0 0,1-1 0 0 0,-3 18 0 0 0,1-16-586 0 0,-2 6 273 0 0,-1 15 26 0 0,4-31-23 0 0,0 1-1 0 0,0-1 0 0 0,0 0 0 0 0,0 0 0 0 0,0 0 1 0 0,1 0-1 0 0,-1 0 0 0 0,0 0 0 0 0,1 0 1 0 0,-1 0-1 0 0,1 0 0 0 0,-1 0 0 0 0,1 0 0 0 0,-1 0 1 0 0,1 0-1 0 0,-1 0 0 0 0,1 0 0 0 0,0 0 1 0 0,0 0-1 0 0,0 0 0 0 0,-1-1 0 0 0,3 2 0 0 0,-3-2-44 0 0,0 0 0 0 0,1 0 0 0 0,-1 0-1 0 0,1 1 1 0 0,-1-1 0 0 0,0 0-1 0 0,1 0 1 0 0,-1 0 0 0 0,1 0 0 0 0,-1 0-1 0 0,1 0 1 0 0,-1 0 0 0 0,0-1 0 0 0,1 1-1 0 0,-1 0 1 0 0,1 0 0 0 0,-1 0-1 0 0,0 0 1 0 0,1 0 0 0 0,-1-1 0 0 0,0 1-1 0 0,1 0 1 0 0,-1 0 0 0 0,0-1 0 0 0,1 1-1 0 0,1-2-158 0 0,7-3-720 0 0</inkml:trace>
  <inkml:trace contextRef="#ctx0" brushRef="#br0" timeOffset="1268.67">1376 608 17503 0 0,'-12'7'1759'0'0,"11"-6"-1747"0"0,1-1-1 0 0,-1 1 1 0 0,1-1 0 0 0,-1 1-1 0 0,1 0 1 0 0,-1-1 0 0 0,0 1-1 0 0,1-1 1 0 0,-1 1 0 0 0,0-1-1 0 0,0 0 1 0 0,1 1 0 0 0,-1-1-1 0 0,0 0 1 0 0,0 0 0 0 0,1 1-1 0 0,-1-1 1 0 0,0 0 0 0 0,-2 0-1 0 0,3 0 137 0 0,0 0 0 0 0,-1 0-1 0 0,1 0 1 0 0,-1 0-1 0 0,1 0 1 0 0,0 0-1 0 0,-1 0 1 0 0,1 0 0 0 0,-1 0-1 0 0,1 1 1 0 0,0-1-1 0 0,-1 0 1 0 0,1 0-1 0 0,0 0 1 0 0,-1 1 0 0 0,1-1-1 0 0,0 0 1 0 0,-1 0-1 0 0,1 1 1 0 0,0-1-1 0 0,-1 0 1 0 0,1 0 0 0 0,0 1-1 0 0,0-1 1 0 0,-1 0-1 0 0,1 1 1 0 0,0-1-99 0 0,0 1-1 0 0,0-1 1 0 0,0 0 0 0 0,0 0-1 0 0,0 0 1 0 0,1 1 0 0 0,-1-1 0 0 0,0 0-1 0 0,0 0 1 0 0,0 0 0 0 0,0 1-1 0 0,0-1 1 0 0,0 0 0 0 0,1 0 0 0 0,-1 0-1 0 0,0 0 1 0 0,0 1 0 0 0,0-1-1 0 0,1 0 1 0 0,-1 0 0 0 0,0 0 0 0 0,0 0-1 0 0,0 0 1 0 0,1 0 0 0 0,-1 0-1 0 0,0 0 1 0 0,0 0 0 0 0,0 0-1 0 0,1 0 1 0 0,-1 0 0 0 0,0 0 0 0 0,0 0-1 0 0,1 0 1 0 0,-1 0 0 0 0,0 0-1 0 0,0 0 1 0 0,0 0 0 0 0,1 0 0 0 0,-1 0-1 0 0,0 0 1 0 0,0 0 0 0 0,0 0-1 0 0,1 0 1 0 0,-1 0 0 0 0,0 0 0 0 0,0-1-1 0 0,1 1 1 0 0,9 3 536 0 0,-10-3-565 0 0,0 0 0 0 0,1 0 1 0 0,-1 1-1 0 0,1-1 0 0 0,-1 0 0 0 0,1 0 1 0 0,-1 0-1 0 0,1 1 0 0 0,-1-1 1 0 0,1 0-1 0 0,-1 0 0 0 0,1 0 0 0 0,-1 0 1 0 0,1 0-1 0 0,-1 0 0 0 0,1 0 1 0 0,-1 0-1 0 0,1 0 0 0 0,-1 0 0 0 0,1 0 1 0 0,-1 0-1 0 0,1-1 0 0 0,-1 1 1 0 0,1 0-1 0 0,51-31 396 0 0,-45 26-418 0 0,-1 0 1 0 0,0 0-1 0 0,0-1 0 0 0,0 1 1 0 0,-1-2-1 0 0,0 1 0 0 0,0 0 1 0 0,7-14-1 0 0,-1-2 106 0 0,-1-1 0 0 0,13-44 0 0 0,-23 65-104 0 0,-2 7 0 0 0,-3 12 0 0 0,2 19-16 0 0,2-28 33 0 0,0 1 1 0 0,1-1-1 0 0,0 1 0 0 0,0 8 1 0 0,1-12 232 0 0,0 0-94 0 0,-1 0 0 0 0,1 0 1 0 0,0 0-1 0 0,0 0 0 0 0,1 0 0 0 0,-1 0 1 0 0,1 0-1 0 0,0 0 0 0 0,0-1 1 0 0,5 8-1 0 0,-6-11-156 0 0,-1 0 0 0 0,1-1 0 0 0,0 1 0 0 0,-1 0 0 0 0,1 0 0 0 0,0-1 0 0 0,-1 1 0 0 0,1 0 0 0 0,0-1 0 0 0,0 1 0 0 0,-1-1 0 0 0,1 1 0 0 0,0-1 0 0 0,0 1 0 0 0,0-1 0 0 0,0 0 0 0 0,0 1 0 0 0,0-1 0 0 0,0 0 0 0 0,0 0 0 0 0,0 0 0 0 0,1 1 0 0 0,5 0 0 0 0,-5-1-39 0 0,0 1-1 0 0,1-1 1 0 0,-1 1 0 0 0,1-1-1 0 0,-1 0 1 0 0,0 0 0 0 0,1 0-1 0 0,-1 0 1 0 0,1 0 0 0 0,-1 0-1 0 0,1-1 1 0 0,-1 1 0 0 0,0-1-1 0 0,1 0 1 0 0,-1 0 0 0 0,0 0-1 0 0,1 0 1 0 0,-1 0 0 0 0,0 0-1 0 0,0-1 1 0 0,0 1 0 0 0,2-3-1 0 0,4-3-226 0 0,0 0 0 0 0,0-1-1 0 0,10-14 1 0 0,-14 16 244 0 0,2-1 22 0 0,-1-1 0 0 0,7-14 0 0 0,2-4 0 0 0,-12 28 208 0 0,0 1 0 0 0,-1-1-1 0 0,0 1 1 0 0,0-1 0 0 0,0 1-1 0 0,0 0 1 0 0,1 4 0 0 0,-1-4-43 0 0,5 30 16 0 0,-6-28-28 0 0,1 0-1 0 0,0-1 1 0 0,0 1-1 0 0,0 0 0 0 0,2 5 1 0 0,5-2 912 0 0,-4-4-1029 0 0,2 8-20 0 0,-5-11-16 0 0,-1 1 0 0 0,1-1 0 0 0,0 0 0 0 0,-1 1 0 0 0,1-1 0 0 0,0 0 0 0 0,0 0 0 0 0,0 1 0 0 0,1 0 0 0 0,-2-2 0 0 0,1 0 0 0 0,-1 1 0 0 0,1-1 0 0 0,-1 0 0 0 0,1 0 0 0 0,0 0 0 0 0,-1 0 0 0 0,1 0 0 0 0,-1 0 0 0 0,1 0 0 0 0,-1 0 0 0 0,1 0 0 0 0,-1 0 0 0 0,1 0 0 0 0,0 0 0 0 0,-1 0 0 0 0,1 0 0 0 0,-1 0 0 0 0,1-1 0 0 0,-1 1 0 0 0,1 0 0 0 0,-1 0 0 0 0,1-1 0 0 0,-1 1 0 0 0,1 0 0 0 0,-1-1 0 0 0,0 1 0 0 0,1 0 0 0 0,-1-1 0 0 0,1 0 0 0 0,0 0-8 0 0,6-3-28 0 0,-1 0 0 0 0,-1-1 1 0 0,1 0-1 0 0,-1 0 0 0 0,1-1 0 0 0,-2 0 1 0 0,1 0-1 0 0,0 0 0 0 0,-1 0 0 0 0,4-9 1 0 0,3-7-349 0 0,-9 19 304 0 0,0 0-1 0 0,0-1 1 0 0,0 0-1 0 0,-1 1 1 0 0,1-1-1 0 0,-1 0 1 0 0,0 0-1 0 0,0 0 1 0 0,0 0-1 0 0,-1 0 1 0 0,1 0 0 0 0,-1 0-1 0 0,0 0 1 0 0,-1-6-1 0 0,2 3 173 0 0,-3-5 217 0 0,27 27 1258 0 0,-21-12-1583 0 0,1 0 0 0 0,0 0 0 0 0,0 0 0 0 0,0 0 0 0 0,0-1 0 0 0,0 0 0 0 0,1 0 0 0 0,-1-1 0 0 0,1 1 0 0 0,-1-1 0 0 0,8 1 0 0 0,-9-2 26 0 0,1-1 0 0 0,-1 1 0 0 0,1 0 0 0 0,-1-1 0 0 0,1 0-1 0 0,-1 0 1 0 0,0 0 0 0 0,1-1 0 0 0,-1 0 0 0 0,0 1 0 0 0,0-1 0 0 0,0-1 0 0 0,0 1 0 0 0,-1-1 0 0 0,1 1-1 0 0,-1-1 1 0 0,1 0 0 0 0,-1 0 0 0 0,0-1 0 0 0,3-3 0 0 0,10-7-10 0 0,-16 13 4 0 0,1 0 0 0 0,0 0-1 0 0,-1 0 1 0 0,1 0 0 0 0,0-1 0 0 0,-1 1-1 0 0,1 0 1 0 0,-1 0 0 0 0,0 0 0 0 0,1-1 0 0 0,-1 1-1 0 0,0 0 1 0 0,0 0 0 0 0,0-1 0 0 0,0 1-1 0 0,0 0 1 0 0,0 0 0 0 0,0-1 0 0 0,-1-1 0 0 0,1 3-27 0 0,0-1 1 0 0,0 1-1 0 0,0-1 1 0 0,0 1-1 0 0,-1-1 1 0 0,1 1-1 0 0,0-1 1 0 0,-1 1-1 0 0,1-1 1 0 0,0 1-1 0 0,-1-1 1 0 0,1 1-1 0 0,0-1 1 0 0,-1 1-1 0 0,1 0 1 0 0,-1-1-1 0 0,1 1 1 0 0,0-1-1 0 0,-1 1 1 0 0,1 0-1 0 0,-1 0 1 0 0,0-1-1 0 0,1 1 1 0 0,-1 0-1 0 0,1 0 1 0 0,-1 0-1 0 0,1-1 1 0 0,-1 1-1 0 0,1 0 1 0 0,-1 0-1 0 0,0 0 1 0 0,1 0-1 0 0,-1 0 1 0 0,1 0-1 0 0,-1 0 1 0 0,1 0-1 0 0,-1 1 1 0 0,0-1-1 0 0,1 0 1 0 0,-1 0-1 0 0,0 1 1 0 0,-7 2-693 0 0,5-3 825 0 0,1 1-1 0 0,-1 0 1 0 0,1 0-1 0 0,-1 0 1 0 0,1 1-1 0 0,0-1 0 0 0,0 0 1 0 0,-4 4-1 0 0,1-1 129 0 0,0 0-207 0 0,1 0-1 0 0,0-1 1 0 0,0 1 0 0 0,0 1 0 0 0,1-1-1 0 0,-1 0 1 0 0,1 1 0 0 0,0 0 0 0 0,0 0-1 0 0,1 0 1 0 0,-4 9 0 0 0,3-6 54 0 0,0 1 0 0 0,1-1 1 0 0,0 1-1 0 0,1-1 0 0 0,-1 16 0 0 0,2-21-92 0 0,1 0 0 0 0,-1 0-1 0 0,0-1 1 0 0,1 1 0 0 0,0 0 0 0 0,-1-1-1 0 0,1 1 1 0 0,0 0 0 0 0,0-1 0 0 0,1 1-1 0 0,-1-1 1 0 0,0 0 0 0 0,1 1-1 0 0,0-1 1 0 0,-1 0 0 0 0,1 0 0 0 0,0 0-1 0 0,0 0 1 0 0,0 0 0 0 0,0-1 0 0 0,1 1-1 0 0,3 2 1 0 0,-1-2-17 0 0,-1 0-1 0 0,1 0 1 0 0,0 0 0 0 0,0-1-1 0 0,-1 0 1 0 0,1 0 0 0 0,0 0-1 0 0,0 0 1 0 0,0-1 0 0 0,0 0-1 0 0,0 0 1 0 0,0 0 0 0 0,0-1-1 0 0,0 0 1 0 0,6-1 0 0 0,7-3-349 0 0,0-1-1 0 0,29-13 1 0 0,-39 15 154 0 0,17-6-293 0 0</inkml:trace>
  <inkml:trace contextRef="#ctx0" brushRef="#br0" timeOffset="4150.01">2560 585 20559 0 0,'0'0'464'0'0,"0"0"68"0"0,0 0 34 0 0,0 0-68 0 0,-7 13 363 0 0,6-12-665 0 0,0 0 1 0 0,0-1 0 0 0,1 1-1 0 0,-1 0 1 0 0,1 0-1 0 0,-1 0 1 0 0,1 0-1 0 0,-1 0 1 0 0,1 0-1 0 0,-1 1 1 0 0,1-1-1 0 0,0 0 1 0 0,0 0-1 0 0,-1 0 1 0 0,1 0-1 0 0,0 0 1 0 0,0 0 0 0 0,0 1-1 0 0,0-1 1 0 0,1 1-1 0 0,-1-1 379 0 0,2 0-467 0 0,1-1 0 0 0,-1 1 0 0 0,1-1 0 0 0,-1 0 1 0 0,0 0-1 0 0,1 0 0 0 0,3 0 0 0 0,-3-1-81 0 0,-1 0 0 0 0,1 1-1 0 0,-1-1 1 0 0,1 0 0 0 0,-1 0 0 0 0,0 0-1 0 0,1-1 1 0 0,-1 1 0 0 0,0-1-1 0 0,0 1 1 0 0,3-4 0 0 0,21-25 184 0 0,-6 7-134 0 0,80-87-946 0 0,-75 84-247 0 0,-22 50 1116 0 0,-9 5 0 0 0,3-13 0 0 0,1-8 0 0 0,1-1 0 0 0,0-1 0 0 0,0 1 0 0 0,0 0 0 0 0,1-1 0 0 0,0 1 0 0 0,1-1 0 0 0,-1 1 0 0 0,1 0 0 0 0,2 7 0 0 0,3-22-61 0 0,0-8-130 0 0,-1-8-556 0 0,-3 20 651 0 0,-1-1 1 0 0,1 0 0 0 0,-2 0-1 0 0,2-10 1 0 0,-2 1 29 0 0,0-23-249 0 0,0 35 302 0 0,-1 0-1 0 0,1 0 1 0 0,-1 0 0 0 0,1 0 0 0 0,-1 0-1 0 0,0 0 1 0 0,0 0 0 0 0,1 0 0 0 0,-2 0-1 0 0,1 0 1 0 0,0 0 0 0 0,0 0 0 0 0,0 0-1 0 0,-3-1 1 0 0,4 3 13 0 0,-1 0-1 0 0,1-1 1 0 0,-1 1-1 0 0,0 0 1 0 0,1 0 0 0 0,-1 0-1 0 0,0 0 1 0 0,1 0-1 0 0,-1 0 1 0 0,0 0-1 0 0,1 0 1 0 0,-1 0 0 0 0,1 0-1 0 0,-1 1 1 0 0,0-1-1 0 0,1 0 1 0 0,-1 0-1 0 0,0 1 1 0 0,1-1 0 0 0,-1 0-1 0 0,1 1 1 0 0,-1-1-1 0 0,1 0 1 0 0,-1 1-1 0 0,1-1 1 0 0,-1 1-1 0 0,1-1 1 0 0,-1 1 0 0 0,1-1-1 0 0,0 1 1 0 0,-1-1-1 0 0,1 2 1 0 0,-16 18 62 0 0,16-19-52 0 0,-8 12 342 0 0,0 0 1 0 0,1 1-1 0 0,1 0 1 0 0,0 0-1 0 0,1 1 1 0 0,0 0-1 0 0,2-1 1 0 0,-1 2-1 0 0,2-1 1 0 0,0 0 0 0 0,0 26-1 0 0,2-39-343 0 0,1 0 0 0 0,-1 0 0 0 0,0 0-1 0 0,0 0 1 0 0,1 0 0 0 0,-1 0 0 0 0,1 0 0 0 0,0 0 0 0 0,-1 0-1 0 0,1-1 1 0 0,0 1 0 0 0,0 0 0 0 0,0 0 0 0 0,0-1-1 0 0,1 1 1 0 0,-1-1 0 0 0,0 1 0 0 0,1-1 0 0 0,-1 0 0 0 0,1 1-1 0 0,2 1 1 0 0,-2-3-22 0 0,-1 1-1 0 0,0-1 1 0 0,1 0 0 0 0,-1 1-1 0 0,1-1 1 0 0,-1 0-1 0 0,1 0 1 0 0,-1 0 0 0 0,1 0-1 0 0,-1-1 1 0 0,1 1-1 0 0,-1 0 1 0 0,0-1 0 0 0,1 1-1 0 0,-1 0 1 0 0,1-1-1 0 0,-1 0 1 0 0,0 1 0 0 0,1-1-1 0 0,-1 0 1 0 0,0 0-1 0 0,0 0 1 0 0,0 1 0 0 0,0-1-1 0 0,0 0 1 0 0,0-1-1 0 0,0 1 1 0 0,0 0 0 0 0,2-2-1 0 0,15-24-852 0 0,0 0 0 0 0,-2-1 0 0 0,21-47 0 0 0,-27 50 609 0 0,-1 0 0 0 0,-1 0 0 0 0,-1-1-1 0 0,4-30 1 0 0,7-109-1059 0 0,-16 133 1262 0 0,2-7 45 0 0,3-68 82 0 0,-7 106 265 0 0,-3 9-136 0 0,1 0 0 0 0,-1 0 0 0 0,2 0 0 0 0,-1 0 0 0 0,1 0 0 0 0,0 0 0 0 0,1 10 0 0 0,-4 26-228 0 0,-21 159 1561 0 0,20-144-1022 0 0,2-24 143 0 0,2 48 0 0 0,2-70-550 0 0,0-1-1 0 0,0 1 0 0 0,2 0 0 0 0,0 0 0 0 0,0-1 0 0 0,10 24 0 0 0,-12-35-143 0 0,-1 0-1 0 0,1-1 1 0 0,-1 1 0 0 0,1 0-1 0 0,-1-1 1 0 0,1 1-1 0 0,-1-1 1 0 0,1 1 0 0 0,-1-1-1 0 0,1 1 1 0 0,0-1-1 0 0,-1 1 1 0 0,1-1 0 0 0,0 0-1 0 0,-1 1 1 0 0,1-1 0 0 0,0 0-1 0 0,0 0 1 0 0,-1 1-1 0 0,1-1 1 0 0,0 0 0 0 0,0 0-1 0 0,-1 0 1 0 0,1 0-1 0 0,0 0 1 0 0,0 0 0 0 0,0 0-1 0 0,-1 0 1 0 0,2-1-1 0 0,0 1-45 0 0,-1 0-1 0 0,1 0 1 0 0,-1 0-1 0 0,0 0 1 0 0,1 0-1 0 0,-1 1 0 0 0,1-1 1 0 0,-1 0-1 0 0,0 1 1 0 0,1-1-1 0 0,1 1 0 0 0,-3 0 78 0 0,1-1-1 0 0,0 0 0 0 0,-1 1 0 0 0,1-1 0 0 0,-1 0 0 0 0,1 0 0 0 0,0 0 0 0 0,-1 1 0 0 0,1-1 0 0 0,0 0 0 0 0,-1 0 0 0 0,1 0 0 0 0,0 0 0 0 0,-1 0 0 0 0,1 0 0 0 0,0 0 0 0 0,-1 0 0 0 0,1-1 0 0 0,0 1 1 0 0,-1 0-1 0 0,1 0 0 0 0,0-1 0 0 0,-1 1 0 0 0,1 0 0 0 0,-1 0 0 0 0,1-1 0 0 0,-1 1 0 0 0,1-1 0 0 0,0 1 0 0 0,-1-1 0 0 0,0 1 0 0 0,1-1 0 0 0,0 0-2 0 0,0 0-1 0 0,0 1 1 0 0,0-1-1 0 0,-1 0 1 0 0,1 1-1 0 0,0-1 1 0 0,0 1-1 0 0,0-1 0 0 0,0 1 1 0 0,0 0-1 0 0,0-1 1 0 0,0 1-1 0 0,0 0 1 0 0,0 0-1 0 0,2-1 1 0 0,-2 1 7 0 0,0 0-1 0 0,0 0 1 0 0,0-1-1 0 0,0 1 1 0 0,0 0 0 0 0,1-1-1 0 0,-1 1 1 0 0,0-1 0 0 0,0 1-1 0 0,0-1 1 0 0,0 0 0 0 0,0 1-1 0 0,-1-1 1 0 0,1 0 0 0 0,0 0-1 0 0,0 0 1 0 0,0 1 0 0 0,-1-1-1 0 0,1 0 1 0 0,0 0 0 0 0,0-2-1 0 0,13-28-96 0 0,-7 14 71 0 0,43-66 371 0 0,-40 68-266 0 0,1 1 0 0 0,18-21 1 0 0,-26 32-4 0 0,-2 2-133 0 0,6 3 193 0 0,-6-1-131 0 0,0 1-1 0 0,1-1 1 0 0,-1 1-1 0 0,0-1 1 0 0,0 1-1 0 0,0-1 1 0 0,0 1-1 0 0,2 3 1 0 0,4 7-5 0 0,5 3 21 0 0,-12-14-16 0 0,1 0 0 0 0,-1 0 0 0 0,1 0 0 0 0,0 0 0 0 0,-1 0 0 0 0,1 0 0 0 0,0 0 0 0 0,-1 0 0 0 0,1-1 0 0 0,0 1 0 0 0,0 0-1 0 0,0 0 1 0 0,0-1 0 0 0,0 1 0 0 0,0 0 0 0 0,0-1 0 0 0,0 1 0 0 0,0-1 0 0 0,0 1 0 0 0,0-1 0 0 0,0 0 0 0 0,1 0 0 0 0,-1 1 0 0 0,0-1 0 0 0,0 0 0 0 0,0 0-1 0 0,0 0 1 0 0,1 0 0 0 0,-1 0 0 0 0,0 0 0 0 0,2-1 0 0 0,7 2-20 0 0,-9-1 16 0 0,-1 0 1 0 0,0 0-1 0 0,1 0 1 0 0,-1 0-1 0 0,0 0 1 0 0,1 0-1 0 0,-1 1 0 0 0,1-1 1 0 0,-1 0-1 0 0,0 0 1 0 0,1 0-1 0 0,-1 0 1 0 0,1 0-1 0 0,-1-1 1 0 0,0 1-1 0 0,1 0 0 0 0,-1 0 1 0 0,1 0-1 0 0,-1 0 1 0 0,0 0-1 0 0,1 0 1 0 0,-1-1-1 0 0,0 1 0 0 0,1 0 1 0 0,-1 0-1 0 0,0-1 1 0 0,1 1-1 0 0,-1 0 1 0 0,0 0-1 0 0,0-1 1 0 0,1 1-1 0 0,-1 0 0 0 0,0-1 1 0 0,0 1-1 0 0,0 0 1 0 0,1-1-1 0 0,5-6-69 0 0,-6 7 70 0 0,1 0-1 0 0,-1-1 1 0 0,1 1-1 0 0,-1 0 1 0 0,0 0-1 0 0,1-1 0 0 0,-1 1 1 0 0,0 0-1 0 0,1-1 1 0 0,-1 1-1 0 0,0-1 1 0 0,0 1-1 0 0,1 0 1 0 0,-1-1-1 0 0,0 1 1 0 0,0-1-1 0 0,0 1 0 0 0,0-1 1 0 0,0 1-1 0 0,1-1 1 0 0,-1 1-1 0 0,0-1 1 0 0,0 0-1 0 0,0 1 77 0 0,-13 13 939 0 0,-44 57 257 0 0,50-61-1283 0 0,0 1 0 0 0,0 0 0 0 0,1 0 0 0 0,-10 21 0 0 0,15-29 24 0 0,0 1 0 0 0,0-1 0 0 0,0 1-1 0 0,0-1 1 0 0,1 1 0 0 0,-1 0 0 0 0,1-1 0 0 0,0 1 0 0 0,0 0-1 0 0,0-1 1 0 0,0 1 0 0 0,0 0 0 0 0,0-1 0 0 0,1 1-1 0 0,-1 0 1 0 0,1-1 0 0 0,0 1 0 0 0,0-1 0 0 0,0 1-1 0 0,0-1 1 0 0,0 1 0 0 0,1-1 0 0 0,-1 0 0 0 0,1 0-1 0 0,-1 0 1 0 0,1 1 0 0 0,0-2 0 0 0,2 4 0 0 0,-2-4-30 0 0,1 0 1 0 0,-1 0-1 0 0,0 1 1 0 0,0-2-1 0 0,1 1 1 0 0,-1 0-1 0 0,1 0 1 0 0,-1-1-1 0 0,1 1 1 0 0,-1-1-1 0 0,1 0 1 0 0,-1 0-1 0 0,1 1 1 0 0,-1-2-1 0 0,1 1 0 0 0,-1 0 1 0 0,1-1-1 0 0,-1 1 1 0 0,1-1-1 0 0,2-1 1 0 0,4 0-104 0 0,0-2-1 0 0,-1 1 1 0 0,1-1-1 0 0,9-7 1 0 0,79-58-1371 0 0,-85 61 1162 0 0,-1-1-1 0 0,1-1 1 0 0,12-13 0 0 0,-10 10-122 0 0,16-13 1 0 0,-29 25 470 0 0,-1 1 1 0 0,0-1-1 0 0,1 1 0 0 0,0-1 0 0 0,-1 1 1 0 0,1 0-1 0 0,-1-1 0 0 0,1 1 0 0 0,0 0 0 0 0,-1-1 1 0 0,1 1-1 0 0,-1 0 0 0 0,1 0 0 0 0,0 0 1 0 0,-1 0-1 0 0,1 0 0 0 0,0 0 0 0 0,-1 0 1 0 0,1 0-1 0 0,0 0 0 0 0,-1 0 0 0 0,1 0 0 0 0,0 0 1 0 0,1 0-1 0 0,-2 1 61 0 0,1 0-1 0 0,-1-1 1 0 0,1 1-1 0 0,-1 0 1 0 0,1 0-1 0 0,-1-1 1 0 0,1 1 0 0 0,-1 0-1 0 0,1 0 1 0 0,-1 0-1 0 0,0 0 1 0 0,0-1 0 0 0,1 1-1 0 0,-1 0 1 0 0,0 0-1 0 0,0 0 1 0 0,0 0-1 0 0,0 0 1 0 0,0 0 0 0 0,0 1-1 0 0,0 15 612 0 0,1-1-1 0 0,3 23 1 0 0,-4-38-689 0 0,0-1 0 0 0,0 1 0 0 0,0 0 0 0 0,1-1 0 0 0,-1 1 0 0 0,0 0 0 0 0,0 0 0 0 0,1-1 1 0 0,-1 1-1 0 0,0 0 0 0 0,1-1 0 0 0,-1 1 0 0 0,1-1 0 0 0,-1 1 0 0 0,1 0 0 0 0,0-1-10 0 0,-1 0 0 0 0,0 0 0 0 0,0 0 0 0 0,0 1 1 0 0,1-1-1 0 0,-1 0 0 0 0,0 0 0 0 0,0 0 0 0 0,1 0 0 0 0,-1 0 0 0 0,0 0 1 0 0,0 0-1 0 0,0 0 0 0 0,1 0 0 0 0,-1-1 0 0 0,0 1 0 0 0,0 0 0 0 0,1 0 1 0 0,-1 0-1 0 0,0 0 0 0 0,0 0 0 0 0,0 0 0 0 0,1 0 0 0 0,-1 0 0 0 0,0-1 1 0 0,0 1-1 0 0,0 0 0 0 0,1 0 0 0 0,0-1-43 0 0,0-1 0 0 0,0 1-1 0 0,0 0 1 0 0,0 0 0 0 0,-1-1 0 0 0,1 1 0 0 0,0-1-1 0 0,0-2 1 0 0,1-4-67 0 0,-1 0 0 0 0,-1 0 0 0 0,1 0 0 0 0,-2-1 0 0 0,-1-12 0 0 0,2 16 60 0 0,-1 0 1 0 0,0 0-1 0 0,0 0 0 0 0,-1 0 0 0 0,1 0 0 0 0,-1 0 0 0 0,0 1 1 0 0,0-1-1 0 0,-1 1 0 0 0,-3-6 0 0 0,4 8 84 0 0,1 1 0 0 0,0-1 1 0 0,0 1-1 0 0,-1-1 0 0 0,1 1 0 0 0,-1 0 0 0 0,1 0 0 0 0,-1 0 1 0 0,1 0-1 0 0,-1 0 0 0 0,0 0 0 0 0,1 0 0 0 0,-1 1 0 0 0,0-1 0 0 0,0 1 1 0 0,0-1-1 0 0,0 1 0 0 0,1-1 0 0 0,-1 1 0 0 0,0 0 0 0 0,0 0 1 0 0,0 0-1 0 0,0 0 0 0 0,0 0 0 0 0,0 1 0 0 0,1-1 0 0 0,-1 1 1 0 0,0-1-1 0 0,0 1 0 0 0,0-1 0 0 0,1 1 0 0 0,-1 0 0 0 0,-3 2 0 0 0,2-1 39 0 0,-1 1 0 0 0,1 0-1 0 0,0 0 1 0 0,0 0 0 0 0,0 0-1 0 0,0 0 1 0 0,1 1 0 0 0,-1-1-1 0 0,1 1 1 0 0,0 0 0 0 0,0-1-1 0 0,0 1 1 0 0,-2 7 0 0 0,0 2 57 0 0,1-1 0 0 0,0 0 0 0 0,1 1 0 0 0,-1 16 0 0 0,3-25-93 0 0,0-1-1 0 0,0 1 0 0 0,1-1 1 0 0,-1 1-1 0 0,0-1 0 0 0,1 1 1 0 0,0-1-1 0 0,0 0 0 0 0,0 1 1 0 0,0-1-1 0 0,1 0 0 0 0,-1 0 1 0 0,1 0-1 0 0,0 0 0 0 0,0 0 0 0 0,0 0 1 0 0,0 0-1 0 0,1-1 0 0 0,-1 1 1 0 0,5 3-1 0 0,-5-5-36 0 0,-1 0 0 0 0,0 0 0 0 0,1-1 0 0 0,-1 1 0 0 0,0 0 1 0 0,1-1-1 0 0,-1 1 0 0 0,1-1 0 0 0,-1 1 0 0 0,1-1 0 0 0,-1 0 0 0 0,1 0 0 0 0,0 0 0 0 0,-1 0 0 0 0,1 0 0 0 0,-1 0 0 0 0,4-1 1 0 0,-3 1-25 0 0,1-1 0 0 0,0 0 0 0 0,-1-1 0 0 0,1 1 0 0 0,-1 0 0 0 0,1-1 0 0 0,-1 1 0 0 0,0-1 0 0 0,3-2 0 0 0,1-1-33 0 0,-1 0 0 0 0,-1-1-1 0 0,1 1 1 0 0,-1-1 0 0 0,0 0 0 0 0,0-1-1 0 0,2-6 1 0 0,2-3-75 0 0,-4 8 76 0 0,0-1 0 0 0,0 0 1 0 0,-1 0-1 0 0,0 0 0 0 0,0 0 1 0 0,-1 0-1 0 0,0-1 0 0 0,0-11 1 0 0,-2 21 175 0 0,0 0 17 0 0,-12 12 383 0 0,9-8-445 0 0,0-1-1 0 0,1 0 1 0 0,-1 1 0 0 0,1 0-1 0 0,0 0 1 0 0,0 0-1 0 0,0 0 1 0 0,0 0 0 0 0,1 0-1 0 0,-1 0 1 0 0,0 6 0 0 0,0 2 230 0 0,0 0 0 0 0,1 0 1 0 0,0 12-1 0 0,1-16-311 0 0,0 0 34 0 0,0 0 0 0 0,0 0 0 0 0,2 8-1 0 0,-2-14-9 0 0,1-1 0 0 0,-1 1-1 0 0,1 0 1 0 0,-1-1-1 0 0,1 1 1 0 0,0-1 0 0 0,-1 1-1 0 0,1 0 1 0 0,0-1-1 0 0,0 0 1 0 0,0 1 0 0 0,0-1-1 0 0,0 0 1 0 0,0 1-1 0 0,1-1 1 0 0,-1 0 0 0 0,0 0-1 0 0,1 0 1 0 0,-1 0-1 0 0,2 1 1 0 0,-1-1-17 0 0,0 0 0 0 0,0 0 1 0 0,-1 0-1 0 0,1-1 0 0 0,0 1 0 0 0,0 0 1 0 0,0-1-1 0 0,1 1 0 0 0,-1-1 0 0 0,0 0 0 0 0,0 0 1 0 0,0 0-1 0 0,0 0 0 0 0,0 0 0 0 0,0 0 1 0 0,0 0-1 0 0,0-1 0 0 0,0 1 0 0 0,0-1 0 0 0,0 1 1 0 0,0-1-1 0 0,0 0 0 0 0,3-2 0 0 0,1 0-74 0 0,-1 0 0 0 0,1 0 0 0 0,-1 0 0 0 0,0-1 0 0 0,-1 0 0 0 0,1 0 0 0 0,-1 0 0 0 0,1-1 0 0 0,4-6 0 0 0,1-4-491 0 0,16-29-1 0 0,-14 21 435 0 0,-8 17 88 0 0,-1-1 0 0 0,0 0 0 0 0,0 0 0 0 0,0-1 0 0 0,-1 1 1 0 0,0 0-1 0 0,-1-1 0 0 0,2-13 0 0 0,-3 21 90 0 0,0 0 58 0 0,0 0 13 0 0,-7 8 1 0 0,4-1 19 0 0,0 0 0 0 0,0 0 0 0 0,1 1 0 0 0,0-1 0 0 0,1 1-1 0 0,-1-1 1 0 0,1 1 0 0 0,1-1 0 0 0,0 1 0 0 0,0 10 0 0 0,0-13-123 0 0,1 1-8 0 0,0 1 0 0 0,1-1 0 0 0,-1 0 0 0 0,1 0 0 0 0,5 11 0 0 0,-1-2 0 0 0,-6-13-10 0 0,1-1-1 0 0,-1 0 1 0 0,1 0 0 0 0,0 0-1 0 0,-1 0 1 0 0,1 0 0 0 0,0 0-1 0 0,0 0 1 0 0,0 0 0 0 0,0 0-1 0 0,0-1 1 0 0,0 1 0 0 0,0 0-1 0 0,0 0 1 0 0,0-1 0 0 0,0 1-1 0 0,0-1 1 0 0,0 1 0 0 0,3 0-1 0 0,-3-1 4 0 0,-1 0-1 0 0,1 1 0 0 0,0-1 1 0 0,0 0-1 0 0,0 0 0 0 0,0 0 1 0 0,0 0-1 0 0,-1 0 0 0 0,1 0 1 0 0,0 0-1 0 0,0 0 0 0 0,0-1 1 0 0,0 1-1 0 0,0 0 0 0 0,-1 0 1 0 0,1-1-1 0 0,0 1 0 0 0,0-1 1 0 0,-1 1-1 0 0,1 0 0 0 0,0-1 0 0 0,0 0 1 0 0,-1 1-1 0 0,1-1 0 0 0,0 1 1 0 0,-1-1-1 0 0,1 0 0 0 0,0-1 1 0 0,6-8 71 0 0,5-12 726 0 0,13-48-798 0 0,-10 36-833 0 0,-9 57 1209 0 0,-5-18-246 0 0,-1 1 0 0 0,1 0 0 0 0,3 11 0 0 0,-4-15-95 0 0,0-1 0 0 0,1 1 0 0 0,0 0 0 0 0,-1 0 0 0 0,1-1 0 0 0,0 1 0 0 0,0 0 0 0 0,0-1 0 0 0,0 1 0 0 0,0-1 0 0 0,0 1 0 0 0,0-1 0 0 0,1 1 0 0 0,-1-1 0 0 0,3 2 0 0 0,-2-2-62 0 0,-1 0 1 0 0,1-1-1 0 0,-1 0 0 0 0,1 1 1 0 0,-1-1-1 0 0,1 0 0 0 0,-1 1 0 0 0,1-1 1 0 0,-1 0-1 0 0,1 0 0 0 0,-1 0 1 0 0,1-1-1 0 0,-1 1 0 0 0,1 0 1 0 0,-1-1-1 0 0,0 1 0 0 0,1 0 1 0 0,-1-1-1 0 0,1 0 0 0 0,-1 1 0 0 0,0-1 1 0 0,1 0-1 0 0,-1 0 0 0 0,0 1 1 0 0,2-3-1 0 0,0 0-85 0 0,0 0 0 0 0,0 0-1 0 0,0 0 1 0 0,-1-1 0 0 0,1 1 0 0 0,-1-1-1 0 0,3-5 1 0 0,-5 9 0 0 0,0 0 0 0 0,0 0 45 0 0,7-36 1275 0 0,-9-87-508 0 0,2 120-641 0 0,-1 0 0 0 0,1 0 0 0 0,-1 0 0 0 0,0 1 0 0 0,0-1 0 0 0,-2-3-1 0 0,3 6 169 0 0,0 0 5 0 0,0-1-37 0 0,-1 1-161 0 0,-2-1 22 0 0,-2 1 3 0 0,2 1-86 0 0,3 0-145 0 0,0-1-62 0 0,0 0-13 0 0,0 0 68 0 0,0 0 290 0 0,0 0 121 0 0,0 0 28 0 0,0 0-28 0 0,0-1-139 0 0,-2 1-197 0 0,2 4 179 0 0,2 3-11 0 0,-2-6-56 0 0,1-1 0 0 0,-1 1 0 0 0,1-1 0 0 0,-1 1 0 0 0,1-1 0 0 0,-1 0 0 0 0,1 1 0 0 0,-1-1 0 0 0,1 1 0 0 0,0-1 0 0 0,-1 0 0 0 0,1 0 0 0 0,-1 1 0 0 0,1-1 0 0 0,0 0 0 0 0,-1 0 0 0 0,1 0 0 0 0,0 1 0 0 0,-1-1 0 0 0,1 0 0 0 0,0 0 0 0 0,-1 0 0 0 0,1 0 0 0 0,0 0 0 0 0,0-1 0 0 0,23-4 0 0 0,-10 2 0 0 0,58-6 0 0 0,-62 9-36 0 0,-1-2 0 0 0,1 1 0 0 0,-1-1 1 0 0,15-5-1 0 0,0-5-2612 0 0,-10 4-8101 0 0</inkml:trace>
  <inkml:trace contextRef="#ctx0" brushRef="#br0" timeOffset="6522.09">4245 620 19351 0 0,'-2'1'144'0'0,"1"0"0"0"0,0 1 0 0 0,0-1 0 0 0,-1 1 0 0 0,1-1 0 0 0,1 1 0 0 0,-1-1 0 0 0,0 1 0 0 0,-1 2 0 0 0,-2 6 659 0 0,4-10-622 0 0,0 0 0 0 0,-1 1 0 0 0,1-1 0 0 0,0 1 0 0 0,0-1 0 0 0,0 1 0 0 0,0-1 0 0 0,0 1-1 0 0,1-1 1 0 0,-1 1 0 0 0,0-1 0 0 0,0 1 0 0 0,0-1 0 0 0,0 0 0 0 0,0 1 0 0 0,1-1 0 0 0,-1 1 0 0 0,0-1 0 0 0,0 1 0 0 0,1-1 0 0 0,-1 0 0 0 0,0 1 0 0 0,1-1 0 0 0,-1 0 0 0 0,0 1-1 0 0,1-1 1 0 0,-1 0 0 0 0,0 0 0 0 0,1 1 0 0 0,0-1 0 0 0,14 9 225 0 0,-12-8 56 0 0,0 1-423 0 0,0-1 0 0 0,1 0 0 0 0,-1 0-1 0 0,0-1 1 0 0,0 1 0 0 0,0-1 0 0 0,1 1-1 0 0,-1-1 1 0 0,0 0 0 0 0,0 0 0 0 0,1 0 0 0 0,-1-1-1 0 0,0 1 1 0 0,0-1 0 0 0,1 0 0 0 0,-1 0 0 0 0,0 0-1 0 0,0 0 1 0 0,0-1 0 0 0,0 1 0 0 0,0-1-1 0 0,4-3 1 0 0,0 0-41 0 0,0 0-1 0 0,0-1 1 0 0,-1 1-1 0 0,0-1 1 0 0,0-1-1 0 0,-1 1 1 0 0,9-13-1 0 0,20-38-408 0 0,-3 0 1 0 0,39-99-1 0 0,-55 115 389 0 0,-3 9-21 0 0,-1 0 1 0 0,-1-1 0 0 0,-2 0 0 0 0,5-40 0 0 0,-12 66-23 0 0,-1 1 0 0 0,1 0 1 0 0,-2 0-1 0 0,1 0 0 0 0,-1 0 0 0 0,0 0 1 0 0,0 0-1 0 0,-3-9 0 0 0,4 14 65 0 0,-2-1 3 0 0,-3-1-18 0 0,-5 24-125 0 0,2 11 288 0 0,-81 274 1440 0 0,78-274-1356 0 0,0 0 0 0 0,3 1 0 0 0,0 0 0 0 0,-2 39 0 0 0,9-64-225 0 0,1-1 0 0 0,0 0 0 0 0,0 1 0 0 0,1-1 0 0 0,-1 1 0 0 0,2-1 0 0 0,1 7 0 0 0,-2-12-6 0 0,0 0-1 0 0,0 0 1 0 0,0 0-1 0 0,0 0 1 0 0,0-1-1 0 0,0 1 1 0 0,0-1-1 0 0,0 1 1 0 0,1 0-1 0 0,-1-1 1 0 0,0 0-1 0 0,1 1 1 0 0,0-1-1 0 0,-1 0 1 0 0,1 0-1 0 0,0 0 1 0 0,-1 0-1 0 0,1 0 1 0 0,0 0-1 0 0,0-1 1 0 0,0 1-1 0 0,0 0 1 0 0,0-1-1 0 0,0 0 1 0 0,0 1-1 0 0,0-1 1 0 0,0 0-1 0 0,0 0 1 0 0,0 0-1 0 0,0 0 1 0 0,2-1-1 0 0,5 0-10 0 0,0 0 0 0 0,0 0 0 0 0,0-1-1 0 0,0 0 1 0 0,0-1 0 0 0,0 0 0 0 0,-1 0 0 0 0,1-1-1 0 0,-1 0 1 0 0,0-1 0 0 0,0 1 0 0 0,-1-2 0 0 0,9-6-1 0 0,-3 1-146 0 0,0 0-1 0 0,17-21 0 0 0,1-1-455 0 0,-23 26 517 0 0,0-1 1 0 0,-1 1 0 0 0,-1-1-1 0 0,1 0 1 0 0,-1-1 0 0 0,-1 0-1 0 0,7-13 1 0 0,4-8 95 0 0,-16 25 0 0 0,0 5 0 0 0,0-1 0 0 0,0 1 0 0 0,0 0 0 0 0,0-1 0 0 0,-1 1 0 0 0,1-1 0 0 0,0 1 0 0 0,0 0 0 0 0,0-1 0 0 0,-1 1 0 0 0,1 0 0 0 0,0-1 0 0 0,0 1 0 0 0,-1 0 0 0 0,1-1 0 0 0,0 1 0 0 0,-1 0 0 0 0,1-1 0 0 0,0 1 0 0 0,-1 0 0 0 0,1 0 0 0 0,0 0 0 0 0,-1-1 0 0 0,1 1 0 0 0,-1 0 0 0 0,1 0 0 0 0,0 0 0 0 0,-1 0 0 0 0,1 0 0 0 0,-1 0 0 0 0,1 0 0 0 0,-1 0 0 0 0,1 0 0 0 0,0 0 0 0 0,-1 0 0 0 0,1 0 0 0 0,-1 0 0 0 0,1 0 0 0 0,-1 0 0 0 0,1 0 0 0 0,0 0 0 0 0,-1 0 0 0 0,1 1 0 0 0,-1-1 0 0 0,1 0 0 0 0,0 0 0 0 0,-1 0 0 0 0,1 1 0 0 0,-16 11 0 0 0,10-5 166 0 0,0 1-1 0 0,1 0 1 0 0,0 1-1 0 0,0-1 1 0 0,1 1-1 0 0,0 0 0 0 0,0 0 1 0 0,-3 15-1 0 0,3-9-53 0 0,1-7-94 0 0,1 0 0 0 0,0 1-1 0 0,0-1 1 0 0,1 1 0 0 0,0-1-1 0 0,0 1 1 0 0,1-1-1 0 0,1 16 1 0 0,-1-23-17 0 0,1 0 1 0 0,-1 0-1 0 0,0 0 0 0 0,0 0 1 0 0,1 0-1 0 0,-1 0 0 0 0,1 0 1 0 0,-1 0-1 0 0,1 0 0 0 0,-1 0 0 0 0,1 0 1 0 0,0-1-1 0 0,-1 1 0 0 0,1 0 1 0 0,0-1-1 0 0,-1 1 0 0 0,1 0 1 0 0,0-1-1 0 0,0 1 0 0 0,0-1 1 0 0,0 1-1 0 0,1 0 0 0 0,1 0 5 0 0,-1-1 0 0 0,0 0 0 0 0,0 1 0 0 0,0-1 0 0 0,0 0 0 0 0,0 0 0 0 0,1 0 0 0 0,-1 0 0 0 0,0-1 0 0 0,3 0 0 0 0,2-1 10 0 0,0 0 0 0 0,0-1 0 0 0,0 0 0 0 0,0 0 0 0 0,9-6 0 0 0,24-21-907 0 0,40-37 1 0 0,-51 42 687 0 0,-24 21 203 0 0,-2 1 0 0 0,-1 0 0 0 0,1 1 0 0 0,0-1 0 0 0,0 1 0 0 0,1-1 0 0 0,-1 1 0 0 0,0 0 0 0 0,1 1 0 0 0,-1-1 0 0 0,1 1 0 0 0,5-2 0 0 0,-9 3 2 0 0,1 0 0 0 0,-1 0 0 0 0,1 0 0 0 0,-1 0 0 0 0,0 0 0 0 0,1 0 0 0 0,-1 0 0 0 0,0 0 0 0 0,1 0 1 0 0,-1 1-1 0 0,0-1 0 0 0,1 0 0 0 0,-1 0 0 0 0,0 0 0 0 0,1 1 0 0 0,-1-1 0 0 0,0 0 0 0 0,1 0 0 0 0,-1 1 0 0 0,0-1 0 0 0,0 0 0 0 0,1 1 0 0 0,-1-1 0 0 0,0 0 0 0 0,0 1 0 0 0,0-1 0 0 0,0 0 0 0 0,1 1 0 0 0,-1-1 0 0 0,0 0 0 0 0,0 1 0 0 0,0 0 0 0 0,0 10-9 0 0,0-9 11 0 0,-1 5 3 0 0,0-1-1 0 0,0 1 1 0 0,-1 0-1 0 0,1 0 1 0 0,-2-1-1 0 0,1 1 1 0 0,-1-1-1 0 0,-6 11 1 0 0,5-9 87 0 0,0 0 0 0 0,1 0 1 0 0,-1 1-1 0 0,-1 9 1 0 0,4-13-53 0 0,3-5-51 0 0,0-1 0 0 0,-1 1 0 0 0,1 0 0 0 0,0-1 0 0 0,0 1 0 0 0,0-1 0 0 0,-1 1 0 0 0,1-1 0 0 0,0 0 0 0 0,-1 0 0 0 0,1 0 0 0 0,1-1 0 0 0,4-5 9 0 0,0 0 0 0 0,8-13 0 0 0,-10 13 0 0 0,0 1 0 0 0,1 0 0 0 0,-1-1 0 0 0,12-7 0 0 0,13-13 22 0 0,-24 21 6 0 0,1 0-1 0 0,0 0 0 0 0,1 0 0 0 0,-1 1 0 0 0,13-7 0 0 0,-19 12 211 0 0,-4 10 83 0 0,-2 5-24 0 0,-15 25 1 0 0,12-27-113 0 0,1 1-1 0 0,-6 20 1 0 0,11-30-86 0 0,1 0 0 0 0,0 1-1 0 0,0-1 1 0 0,1 1 0 0 0,-1-1-1 0 0,1 1 1 0 0,0-1 0 0 0,0 1-1 0 0,0 0 1 0 0,1-1 0 0 0,0 1-1 0 0,1 5 1 0 0,-1-9-112 0 0,-1 0 0 0 0,1 0-1 0 0,-1 0 1 0 0,1 0 0 0 0,0-1 0 0 0,-1 1 0 0 0,1 0 0 0 0,0 0-1 0 0,0 0 1 0 0,0-1 0 0 0,0 1 0 0 0,0 0 0 0 0,-1-1-1 0 0,1 1 1 0 0,0-1 0 0 0,1 1 0 0 0,-1-1 0 0 0,0 1-1 0 0,0-1 1 0 0,0 0 0 0 0,0 1 0 0 0,0-1 0 0 0,0 0 0 0 0,0 0-1 0 0,0 0 1 0 0,1 0 0 0 0,-1 0 0 0 0,0 0 0 0 0,2-1-1 0 0,5 0-216 0 0,1 0-1 0 0,16-5 0 0 0,-14 3 227 0 0,-5 2-53 0 0,0-1 0 0 0,-1 0 0 0 0,1-1 0 0 0,-1 1 0 0 0,1-1 0 0 0,-1 0 0 0 0,9-7 0 0 0,30-30-84 0 0,-41 37 125 0 0,11-13-273 0 0,0-1 1 0 0,-2 0 0 0 0,0-1-1 0 0,-1 0 1 0 0,9-20 0 0 0,-17 31 243 0 0,15-30-283 0 0,-2-1-1 0 0,-2-1 0 0 0,-1 0 1 0 0,-2-1-1 0 0,-2 0 1 0 0,6-54-1 0 0,-15 84 317 0 0,1 0-1 0 0,-1 0 1 0 0,-1 0-1 0 0,-2-15 1 0 0,2 19 23 0 0,0 0 0 0 0,0 1 0 0 0,-1-1 0 0 0,0 0 0 0 0,0 1 0 0 0,-1-1 0 0 0,0 1 0 0 0,-5-9 1 0 0,3 61 2146 0 0,3 31-1381 0 0,-24 152 1 0 0,-4 1 1576 0 0,30-214-2344 0 0,0-14-14 0 0,0 1 1 0 0,0 0-1 0 0,0 0 1 0 0,0-1-1 0 0,-1 1 1 0 0,1 0-1 0 0,-1-1 1 0 0,0 1-1 0 0,-3 5 1 0 0,4-9-21 0 0,0 1-1 0 0,0-1 1 0 0,0 0 0 0 0,0 0 0 0 0,0 0-1 0 0,0 0 1 0 0,0 0 0 0 0,0 1 0 0 0,0-1-1 0 0,0 0 1 0 0,0 0 0 0 0,-1 0 0 0 0,1 0-1 0 0,0 0 1 0 0,0 0 0 0 0,0 0-1 0 0,0 0 1 0 0,0 0 0 0 0,0 1 0 0 0,-1-1-1 0 0,1 0 1 0 0,0 0 0 0 0,0 0 0 0 0,0 0-1 0 0,0 0 1 0 0,0 0 0 0 0,-1 0-1 0 0,1 0 1 0 0,0 0 0 0 0,0 0 0 0 0,0 0-1 0 0,0 0 1 0 0,0 0 0 0 0,-1 0 0 0 0,1 0-1 0 0,0 0 1 0 0,0 0 0 0 0,0 0 0 0 0,0 0-1 0 0,0-1 1 0 0,-1 1 0 0 0,1 0-1 0 0,0 0 1 0 0,0 0 0 0 0,0 0 0 0 0,0 0-1 0 0,0 0 1 0 0,0 0 0 0 0,0 0 0 0 0,-1 0-1 0 0,1-1 1 0 0,0 1 0 0 0,0 0 0 0 0,0 0-1 0 0,0 0 1 0 0,0 0 0 0 0,0 0-1 0 0,0-1 1 0 0,-5-14-414 0 0,-1-19 140 0 0,6 34 297 0 0,0-9-15 0 0,0 1 0 0 0,0 0 1 0 0,0 0-1 0 0,1 0 0 0 0,1-1 1 0 0,-1 1-1 0 0,1 0 0 0 0,0 0 1 0 0,1 0-1 0 0,0 1 0 0 0,0-1 1 0 0,1 1-1 0 0,7-12 0 0 0,-7 13 7 0 0,0 0-1 0 0,1 1 1 0 0,-1-1-1 0 0,1 1 0 0 0,1 0 1 0 0,-1 0-1 0 0,0 1 1 0 0,1-1-1 0 0,0 1 0 0 0,0 0 1 0 0,1 1-1 0 0,-1 0 1 0 0,1 0-1 0 0,-1 0 0 0 0,1 1 1 0 0,7-2-1 0 0,-12 3 10 0 0,0 1-1 0 0,-1-1 1 0 0,1 1 0 0 0,0 0-1 0 0,-1-1 1 0 0,1 1 0 0 0,0 0-1 0 0,0 0 1 0 0,-1 0 0 0 0,1 0-1 0 0,0 1 1 0 0,-1-1 0 0 0,1 0-1 0 0,0 1 1 0 0,0-1-1 0 0,-1 1 1 0 0,1 0 0 0 0,-1-1-1 0 0,1 1 1 0 0,-1 0 0 0 0,1 0-1 0 0,-1 0 1 0 0,1 0 0 0 0,-1 0-1 0 0,0 0 1 0 0,0 0 0 0 0,1 1-1 0 0,-1-1 1 0 0,0 0 0 0 0,0 1-1 0 0,0-1 1 0 0,-1 1-1 0 0,2 2 1 0 0,0-1 8 0 0,-1 1-1 0 0,0 0 1 0 0,-1 0-1 0 0,1-1 1 0 0,0 1-1 0 0,-1 0 1 0 0,0 0-1 0 0,0 0 1 0 0,0 0-1 0 0,-2 6 1 0 0,1 8 228 0 0,0-11-205 0 0,0 0 0 0 0,-1 0 0 0 0,0 0-1 0 0,0 0 1 0 0,-1 0 0 0 0,0 0 0 0 0,0 0 0 0 0,-1-1 0 0 0,-5 9 0 0 0,-7 14 478 0 0,16-29-476 0 0,-1 1 0 0 0,1 0 0 0 0,0 0 0 0 0,-1 0 0 0 0,1 0-1 0 0,0 0 1 0 0,0 0 0 0 0,-1 0 0 0 0,1 0 0 0 0,0 0-1 0 0,0 0 1 0 0,0 0 0 0 0,0 0 0 0 0,1 0 0 0 0,-1 0 0 0 0,0 0-1 0 0,0 0 1 0 0,0-1 0 0 0,1 1 0 0 0,-1 0 0 0 0,1 0 0 0 0,-1 0-1 0 0,0 0 1 0 0,1 0 0 0 0,0-1 0 0 0,-1 1 0 0 0,1 0-1 0 0,-1 0 1 0 0,1-1 0 0 0,0 1 0 0 0,0 0 0 0 0,-1-1 0 0 0,1 1-1 0 0,0-1 1 0 0,0 1 0 0 0,0-1 0 0 0,1 1 0 0 0,0 1-18 0 0,1-1 0 0 0,0 0 0 0 0,0 0 1 0 0,0 0-1 0 0,0 0 0 0 0,0-1 0 0 0,0 1 0 0 0,0-1 1 0 0,0 0-1 0 0,4 0 0 0 0,3-1-42 0 0,-1 0 0 0 0,0-1 0 0 0,0 0 0 0 0,0-1 0 0 0,0 1 0 0 0,0-2 0 0 0,0 1 0 0 0,14-10 0 0 0,-16 8-1814 0 0,1 0 0 0 0,11-11 0 0 0,-9 5-7712 0 0</inkml:trace>
  <inkml:trace contextRef="#ctx0" brushRef="#br0" timeOffset="6874.88">4676 169 24879 0 0,'0'0'544'0'0,"0"0"120"0"0,0 0 16 0 0,0 0 24 0 0,5 0-568 0 0,0 0-136 0 0,2 0 0 0 0,2 0-11032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11:56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89 19463 0 0,'0'0'439'0'0,"0"0"62"0"0,0 0 34 0 0,0 0-59 0 0,0 0-309 0 0,-3 3-81 0 0,2-2 264 0 0,1-21 3011 0 0,0 18-3330 0 0,0-1 0 0 0,0 0 0 0 0,1 1 0 0 0,-1-1 0 0 0,1 0 0 0 0,-1 1 0 0 0,1-1 0 0 0,0 1 0 0 0,0-1 0 0 0,0 0 0 0 0,2-2 0 0 0,-2 4 58 0 0,3 0-2 0 0,-3 0-73 0 0,1 1 0 0 0,-1 0 0 0 0,1 0 0 0 0,-1-1 1 0 0,1 1-1 0 0,0 0 0 0 0,-1 0 0 0 0,1 0 0 0 0,-1 1 0 0 0,1-1 0 0 0,-1 0 0 0 0,1 1 1 0 0,-1-1-1 0 0,1 1 0 0 0,-1-1 0 0 0,0 1 0 0 0,1-1 0 0 0,-1 1 0 0 0,1 0 1 0 0,-1 0-1 0 0,0 0 0 0 0,0 0 0 0 0,0 0 0 0 0,2 1 0 0 0,-2-1-14 0 0,-1 0 0 0 0,0-1 0 0 0,1 1 0 0 0,-1-1 0 0 0,0 1 0 0 0,1-1 0 0 0,-1 1 0 0 0,0 0 0 0 0,0-1 0 0 0,1 1 0 0 0,-1 0 0 0 0,0-1 0 0 0,0 1 0 0 0,0 0 0 0 0,0-1 0 0 0,0 1 0 0 0,0 0 0 0 0,0-1 0 0 0,0 1 0 0 0,0 0 0 0 0,0-1 0 0 0,-1 2 0 0 0,1 1 0 0 0,0-2 6 0 0,-1 0 1 0 0,1 0-1 0 0,0 0 0 0 0,-1 1 0 0 0,1-1 1 0 0,-1 0-1 0 0,1 0 0 0 0,-1 0 0 0 0,1 0 1 0 0,-1 0-1 0 0,0 0 0 0 0,1 0 0 0 0,-1 0 1 0 0,0 0-1 0 0,0 0 0 0 0,0 0 0 0 0,0-1 1 0 0,0 1-1 0 0,0 0 0 0 0,0 0 0 0 0,0-1 1 0 0,0 1-1 0 0,0-1 0 0 0,0 1 0 0 0,0-1 1 0 0,0 1-1 0 0,0-1 0 0 0,-2 0 1 0 0,-10 7-71 0 0,12-6 58 0 0,1-1 0 0 0,-1 1 0 0 0,1-1 0 0 0,-1 0 0 0 0,1 1 0 0 0,-1-1 0 0 0,1 0 0 0 0,-1 1 0 0 0,1-1 0 0 0,-1 0 1 0 0,1 0-1 0 0,-1 1 0 0 0,1-1 0 0 0,-1 0 0 0 0,0 0 0 0 0,1 0 0 0 0,-1 0 0 0 0,1 0 0 0 0,-1 0 0 0 0,0 0 0 0 0,1 0 1 0 0,-1 0-1 0 0,1 0 0 0 0,-1 0 0 0 0,0 0 0 0 0,1 0 0 0 0,-1-1 0 0 0,1 1 0 0 0,-1 0 0 0 0,1 0 0 0 0,-1-1 0 0 0,1 1 1 0 0,-1 0-1 0 0,1-1 0 0 0,-1 1 0 0 0,1 0 0 0 0,-1-1 0 0 0,1 1 0 0 0,-1-1 0 0 0,1 1 0 0 0,0-1 0 0 0,-1 1 0 0 0,1-1 1 0 0,-1 0 46 0 0,0-1 0 0 0,0 1 0 0 0,0 0 0 0 0,0 0 1 0 0,1-1-1 0 0,-1 1 0 0 0,0-1 0 0 0,1 1 0 0 0,-1-1 1 0 0,1 1-1 0 0,0 0 0 0 0,-1-1 0 0 0,1 0 1 0 0,0 1-1 0 0,0-1 0 0 0,0 1 0 0 0,0-1 0 0 0,0 1 1 0 0,0-1-1 0 0,1 1 0 0 0,-1-1 0 0 0,0 1 0 0 0,1-1 1 0 0,-1 1-1 0 0,1-1 0 0 0,-1 1 0 0 0,1 0 1 0 0,1-2-1 0 0,1-2-53 0 0,0 0 1 0 0,0 1-1 0 0,1 0 1 0 0,-1-1-1 0 0,1 1 1 0 0,5-4-1 0 0,-8 7 22 0 0,0 1 1 0 0,-1-1-1 0 0,1 0 0 0 0,0 1 1 0 0,-1-1-1 0 0,1 1 0 0 0,0-1 1 0 0,-1 1-1 0 0,1 0 0 0 0,0-1 0 0 0,0 1 1 0 0,-1 0-1 0 0,1-1 0 0 0,0 1 1 0 0,0 0-1 0 0,0 0 0 0 0,0 0 1 0 0,-1 0-1 0 0,1 0 0 0 0,0 0 1 0 0,0 0-1 0 0,0 0 0 0 0,0 0 0 0 0,0 0 1 0 0,-1 0-1 0 0,1 0 0 0 0,0 1 1 0 0,0-1-1 0 0,0 0 0 0 0,-1 1 1 0 0,1-1-1 0 0,0 1 0 0 0,0-1 0 0 0,-1 0 1 0 0,1 1-1 0 0,0 0 0 0 0,-1-1 1 0 0,1 1-1 0 0,0 1 0 0 0,3 2-2 0 0,-1 1 0 0 0,0 0-1 0 0,-1 0 1 0 0,1 0 0 0 0,1 6 0 0 0,0-1 88 0 0,-3-9-81 0 0,-1 1 1 0 0,0-1-1 0 0,0 1 0 0 0,1-1 1 0 0,-1 1-1 0 0,0-1 1 0 0,0 1-1 0 0,-1 0 1 0 0,1-1-1 0 0,0 1 0 0 0,0-1 1 0 0,-1 1-1 0 0,1-1 1 0 0,-1 0-1 0 0,0 3 0 0 0,-1-3 7 0 0,1 0-27 0 0,0-1 0 0 0,0 0 1 0 0,0 1-1 0 0,0-1 0 0 0,0 0 1 0 0,0 0-1 0 0,0 0 0 0 0,0 0 1 0 0,0 0-1 0 0,0 0 0 0 0,0 0 1 0 0,0 0-1 0 0,0 0 0 0 0,0-1 1 0 0,0 1-1 0 0,0 0 0 0 0,0-1 1 0 0,0 1-1 0 0,0 0 0 0 0,0-1 1 0 0,-1 0-1 0 0,-16-14-154 0 0,15 12 146 0 0,2 2 15 0 0,0-1 0 0 0,1 1 0 0 0,-1 0-1 0 0,0-1 1 0 0,1 1 0 0 0,-1 0 0 0 0,1-1-1 0 0,0 1 1 0 0,-1-1 0 0 0,1 1 0 0 0,0-1-1 0 0,0 1 1 0 0,0-1 0 0 0,0 1 0 0 0,0-1 0 0 0,0 1-1 0 0,0-1 1 0 0,0 1 0 0 0,1-1 0 0 0,0-2-1 0 0,0 1 4 0 0,0 1 0 0 0,-1-1 0 0 0,1 1 0 0 0,0-1 0 0 0,0 1 0 0 0,1 0-1 0 0,-1-1 1 0 0,0 1 0 0 0,1 0 0 0 0,2-3 0 0 0,-2 4 10 0 0,-1 0 1 0 0,1 0-1 0 0,0 0 1 0 0,0 0-1 0 0,0 1 1 0 0,-1-1-1 0 0,1 1 1 0 0,0-1-1 0 0,0 1 1 0 0,0-1-1 0 0,0 1 0 0 0,0 0 1 0 0,2 0-1 0 0,-3 0-3 0 0,0 0-1 0 0,0 0 0 0 0,0 0 1 0 0,0 0-1 0 0,-1 0 0 0 0,1 1 1 0 0,0-1-1 0 0,0 0 0 0 0,0 0 0 0 0,0 1 1 0 0,0-1-1 0 0,-1 1 0 0 0,1-1 1 0 0,0 1-1 0 0,0-1 0 0 0,0 1 1 0 0,-1-1-1 0 0,1 1 0 0 0,0 0 1 0 0,-1-1-1 0 0,1 1 0 0 0,-1 0 1 0 0,1-1-1 0 0,-1 1 0 0 0,1 0 0 0 0,-1 0 1 0 0,1 1-1 0 0,1 3 58 0 0,3 8 130 0 0,-17 0-56 0 0,12-13-140 0 0,0 1 0 0 0,0-1 0 0 0,-1 1-1 0 0,1-1 1 0 0,0 1 0 0 0,0-1 0 0 0,-1 0 0 0 0,1 1 0 0 0,0-1 0 0 0,-1 0 0 0 0,1 1 0 0 0,-1-1 0 0 0,1 0 0 0 0,0 1 0 0 0,-1-1-1 0 0,1 0 1 0 0,-1 0 0 0 0,1 0 0 0 0,-1 1 0 0 0,1-1 0 0 0,-1 0 0 0 0,1 0 0 0 0,-1 0 0 0 0,1 0 0 0 0,0 0 0 0 0,-1 0 0 0 0,1 0-1 0 0,-1 0 1 0 0,1 0 0 0 0,-1 0 0 0 0,1 0 0 0 0,-1 0 0 0 0,1 0 0 0 0,-1 0 0 0 0,1-1 0 0 0,-1 1 0 0 0,1 0 0 0 0,-1-1 0 0 0,-2 1 0 0 0,-1 0-1376 0 0,4 0 1098 0 0,-1 1 0 0 0,1-1-1 0 0,0 0 1 0 0,0 0 0 0 0,-1 0 0 0 0,1 0 0 0 0,0 0 0 0 0,-1 0-1 0 0,1 0 1 0 0,0 0 0 0 0,-1 0 0 0 0,1 0 0 0 0,0 0-1 0 0,0 0 1 0 0,-1 0 0 0 0,1 0 0 0 0,0 0 0 0 0,-1 0 0 0 0,1 0-1 0 0,0 0 1 0 0,-1 0 0 0 0,1 0 0 0 0,0 0 0 0 0,0 0 0 0 0,-1-1-1 0 0,1 1 1 0 0,0 0 0 0 0,0 0 0 0 0,-1 0 0 0 0,1-1-1 0 0,0 1-7931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08T19:13:01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20 438 10136 0 0,'0'0'230'0'0,"0"0"30"0"0,0-10 306 0 0,0 6-489 0 0,0 4 316 0 0,0 0 106 0 0,0 0 12 0 0,0 0 1 0 0,0 0 0 0 0,0 0 0 0 0,0 0 0 0 0,-2 3 5184 0 0,-10 12-3721 0 0,9-10-1437 0 0,3-5-484 0 0,0 0-1 0 0,-1 0 1 0 0,1 0 0 0 0,0 1 0 0 0,0-1 0 0 0,0 0 0 0 0,0 0 0 0 0,-1 1 0 0 0,1-1 0 0 0,0 0-1 0 0,0 0 1 0 0,0 0 0 0 0,0 1 0 0 0,0-1 0 0 0,0 0 0 0 0,0 0 0 0 0,0 1 0 0 0,0-1-1 0 0,0 0 1 0 0,0 1 0 0 0,0-1 0 0 0,0 0 0 0 0,0 0 0 0 0,0 1 0 0 0,0-1 0 0 0,0 0-1 0 0,0 0 1 0 0,0 1 0 0 0,0 0 280 0 0,10 5 406 0 0,-3-3-739 0 0,0-1 0 0 0,0 0 1 0 0,1 0-1 0 0,-1-1 0 0 0,0 1 1 0 0,0-1-1 0 0,10-1 0 0 0,-12 0 77 0 0,-1-1-1 0 0,1 0 0 0 0,-1-1 1 0 0,0 1-1 0 0,1-1 0 0 0,-1 0 0 0 0,8-4 1 0 0,1-1 34 0 0,-9 5-166 0 0,0-1 1 0 0,0 0-1 0 0,0 0 0 0 0,-1-1 1 0 0,1 1-1 0 0,-1-1 1 0 0,0 1-1 0 0,2-5 0 0 0,3-2-146 0 0,1-6-22 0 0,-8 14 204 0 0,-1 0-1 0 0,1 0 1 0 0,0 0 0 0 0,0 0-1 0 0,0 0 1 0 0,0 1 0 0 0,1-1-1 0 0,-1 0 1 0 0,0 1 0 0 0,2-3-1 0 0,-1 3 12 0 0,-1 1 3 0 0,0-1-1 0 0,0 0 0 0 0,0 1 0 0 0,0-1 1 0 0,0 0-1 0 0,-1 0 0 0 0,1 1 0 0 0,0-1 1 0 0,-1 0-1 0 0,1 0 0 0 0,0-2 0 0 0,0 0 20 0 0,-1 2 54 0 0,0 1-1 0 0,0 0-4 0 0,0 0 0 0 0,0 0 0 0 0,0 3-36 0 0,0 0 0 0 0,0 0 1 0 0,0-1-1 0 0,0 1 0 0 0,0 0 0 0 0,-2 4 0 0 0,2-4-33 0 0,-15 69 293 0 0,11-62-270 0 0,0 0 0 0 0,0-1 0 0 0,-11 19 0 0 0,11-22-21 0 0,1 0-1 0 0,0 1 1 0 0,0-1 0 0 0,-3 13-1 0 0,6-16 5 0 0,-1-1 0 0 0,1 0-1 0 0,-1 0 1 0 0,1 1 0 0 0,0-1-1 0 0,0 0 1 0 0,0 0 0 0 0,0 1-1 0 0,0-1 1 0 0,0 0 0 0 0,1 0-1 0 0,-1 1 1 0 0,1-1 0 0 0,-1 0-1 0 0,1 0 1 0 0,0 0 0 0 0,0 0 0 0 0,2 4-1 0 0,-2-6 0 0 0,0 1 0 0 0,-1-1 0 0 0,1 1 0 0 0,0-1 0 0 0,-1 0 0 0 0,1 1 0 0 0,0-1 0 0 0,0 0 0 0 0,-1 0 0 0 0,1 1 0 0 0,0-1 0 0 0,0 0 0 0 0,0 0 1 0 0,-1 0-1 0 0,1 0 0 0 0,0 0 0 0 0,0 0 0 0 0,0 0 0 0 0,-1 0 0 0 0,1-1 0 0 0,0 1 0 0 0,0 0 0 0 0,-1 0 0 0 0,1-1 0 0 0,0 1 0 0 0,-1 0 0 0 0,2-1 0 0 0,23-13-39 0 0,-18 9 33 0 0,94-65-357 0 0,-28 18-78 0 0,4 10-1163 0 0,-77 42 1604 0 0,0 0 0 0 0,0 0 0 0 0,1 0 0 0 0,-1 0 0 0 0,0-1 0 0 0,0 1 0 0 0,1 0 0 0 0,-1 0 0 0 0,0 0 0 0 0,0 0 0 0 0,1 0 0 0 0,-1 0 0 0 0,0 0 0 0 0,1 0 0 0 0,-1 0 0 0 0,0 0 0 0 0,1 0 0 0 0,-1 0 0 0 0,0 0 0 0 0,0 0 0 0 0,1 0 0 0 0,-1 0 0 0 0,0 0 0 0 0,0 0 0 0 0,1 0 0 0 0,-1 0 0 0 0,0 1 0 0 0,1-1 0 0 0,-1 0 0 0 0,0 0 0 0 0,0 0 0 0 0,0 0 0 0 0,1 1 0 0 0,-1-1 0 0 0,0 0 0 0 0,0 0 0 0 0,0 1 0 0 0,1-1 0 0 0,-1 0 0 0 0,0 0 0 0 0,0 1 0 0 0,0-1 0 0 0,0 0 0 0 0,0 0 0 0 0,0 1 0 0 0,1-1 0 0 0,-1 0 0 0 0,0 0 0 0 0,0 1 0 0 0,0 0 0 0 0,1 10 0 0 0,-32 103 1384 0 0,31-114-1385 0 0,0 0 0 0 0,1 0-1 0 0,-1 0 1 0 0,0 0 0 0 0,0 1-1 0 0,0-1 1 0 0,0 0 0 0 0,0 0 0 0 0,0 0-1 0 0,0 0 1 0 0,0 1 0 0 0,0-1-1 0 0,-1 0 1 0 0,1 0 0 0 0,0 0 0 0 0,0 0-1 0 0,0 1 1 0 0,0-1 0 0 0,0 0-1 0 0,0 0 1 0 0,0 0 0 0 0,0 0-1 0 0,0 0 1 0 0,0 1 0 0 0,-1-1 0 0 0,1 0-1 0 0,0 0 1 0 0,0 0 0 0 0,0 0-1 0 0,0 0 1 0 0,0 0 0 0 0,-1 0 0 0 0,1 0-1 0 0,0 1 1 0 0,0-1 0 0 0,0 0-1 0 0,0 0 1 0 0,0 0 0 0 0,-1 0-1 0 0,1 0 1 0 0,0 0 0 0 0,0 0 0 0 0,0 0-1 0 0,-1 0 1 0 0,1 0 0 0 0,0 0-1 0 0,0 0 1 0 0,0 0 0 0 0,0 0-1 0 0,-1 0 1 0 0,-3-11-477 0 0,0-19-322 0 0,4 24 794 0 0,-2-38-165 0 0,2 40 163 0 0,-1 0 1 0 0,0 0-1 0 0,0 0 0 0 0,0 0 0 0 0,0 0 0 0 0,0 1 0 0 0,-1-1 0 0 0,-3-5 0 0 0,5 9 13 0 0,0-1 0 0 0,0 1 0 0 0,-1 0 0 0 0,1 0-1 0 0,0-1 1 0 0,0 1 0 0 0,-1 0 0 0 0,1 0 0 0 0,0-1 0 0 0,-1 1-1 0 0,1 0 1 0 0,0 0 0 0 0,-1 0 0 0 0,1-1 0 0 0,0 1 0 0 0,-1 0 0 0 0,1 0-1 0 0,-1 0 1 0 0,1 0 0 0 0,0 0 0 0 0,-1 0 0 0 0,1 0 0 0 0,0 0-1 0 0,-1 0 1 0 0,1 0 0 0 0,-1 0 0 0 0,0 0 0 0 0,-11 7 16 0 0,-7 12-34 0 0,14-11 133 0 0,0 0-1 0 0,1 0 0 0 0,-1 0 1 0 0,2 0-1 0 0,-1 1 0 0 0,1 0 1 0 0,0 0-1 0 0,1 0 0 0 0,0 0 1 0 0,1 0-1 0 0,0 0 0 0 0,0 0 1 0 0,1 0-1 0 0,0 1 0 0 0,2 12 1 0 0,-2-21-119 0 0,0 0 0 0 0,0 0 0 0 0,0 0 1 0 0,1 0-1 0 0,-1 0 0 0 0,0 0 0 0 0,0 0 1 0 0,1 0-1 0 0,-1 0 0 0 0,1 0 0 0 0,-1 0 1 0 0,1 0-1 0 0,-1 0 0 0 0,1 0 0 0 0,0 0 1 0 0,0-1-1 0 0,-1 1 0 0 0,1 0 0 0 0,0 0 1 0 0,0-1-1 0 0,0 1 0 0 0,-1-1 0 0 0,1 1 1 0 0,0-1-1 0 0,0 1 0 0 0,0-1 0 0 0,0 1 1 0 0,0-1-1 0 0,0 0 0 0 0,0 1 0 0 0,0-1 0 0 0,0 0 1 0 0,1 0-1 0 0,0 0 0 0 0,1-1-179 0 0,0 0 0 0 0,0 1 0 0 0,0-2 0 0 0,1 1-1 0 0,-2 0 1 0 0,1-1 0 0 0,0 1 0 0 0,0-1 0 0 0,0 0 0 0 0,3-3 0 0 0,54-49-1044 0 0,-26 22 466 0 0,-33 31 756 0 0,-1 1 0 0 0,1-1 0 0 0,-1 0 0 0 0,1 1 0 0 0,-1 0 0 0 0,1-1 0 0 0,0 1 0 0 0,-1-1 0 0 0,1 1 0 0 0,0 0 0 0 0,-1-1 0 0 0,1 1 0 0 0,0 0 0 0 0,-1 0 0 0 0,1-1 0 0 0,0 1 0 0 0,-1 0 0 0 0,1 0 0 0 0,0 0 0 0 0,0 0 0 0 0,-1 0 0 0 0,1 0 0 0 0,0 0 0 0 0,-1 0 0 0 0,1 0 0 0 0,1 1 0 0 0,-1 0 0 0 0,0-1 0 0 0,0 1 0 0 0,-1 0 0 0 0,1 0 0 0 0,0-1 0 0 0,0 1 0 0 0,-1 0 0 0 0,1 0 0 0 0,0 0 0 0 0,-1 0 0 0 0,1 0 0 0 0,-1 0 0 0 0,1 0 0 0 0,0 2 0 0 0,1 4 0 0 0,-1-1 0 0 0,0 0 0 0 0,0 1 0 0 0,1 12 0 0 0,-5 34 305 0 0,-1-1-1 0 0,-3 0 1 0 0,-2 0-1 0 0,-3-1 1 0 0,-34 95-1 0 0,-1-44-59 0 0,24-56 590 0 0,17-32-465 0 0,-1-1-1 0 0,-10 13 1 0 0,11-21-370 0 0,3-8 0 0 0,2-13 0 0 0,7-11-674 0 0,2 1 0 0 0,1 1 0 0 0,1 0 0 0 0,24-43-1 0 0,9-24-898 0 0,-32 67 933 0 0,0 0 0 0 0,1 2 0 0 0,16-23 0 0 0,-20 33 483 0 0,-1-1 0 0 0,-1 0 0 0 0,9-23 0 0 0,6-18 241 0 0,20-24 1161 0 0,29-32-4315 0 0,-47 74 4703 0 0,-22 51 639 0 0,-9 22-352 0 0,-3 33-425 0 0,7-43-1289 0 0,-1 13-19 0 0,5-9-201 0 0,21-34-556 0 0,-18 2 498 0 0,-1 1 0 0 0,0-1 0 0 0,1 1-1 0 0,-1-1 1 0 0,0 0 0 0 0,0 0 0 0 0,0 0 0 0 0,0 0-1 0 0,-1 0 1 0 0,1-1 0 0 0,0 1 0 0 0,-1 0-1 0 0,1-1 1 0 0,-1 1 0 0 0,0-1 0 0 0,0 0 0 0 0,0 1-1 0 0,0-1 1 0 0,-1 0 0 0 0,1 0 0 0 0,-1 1 0 0 0,1-1-1 0 0,-1 0 1 0 0,0-4 0 0 0,-1-9-111 0 0,1 1 0 0 0,-2 0 0 0 0,-4-20-1 0 0,4 26 90 0 0,1 3 64 0 0,0 1-1 0 0,-1-1 0 0 0,1 1 1 0 0,-1 0-1 0 0,-1 0 0 0 0,-2-6 0 0 0,3 9 58 0 0,1 0 0 0 0,0 0-1 0 0,0 0 1 0 0,-1 0-1 0 0,1 1 1 0 0,-1-1 0 0 0,0 0-1 0 0,1 1 1 0 0,-1-1-1 0 0,0 1 1 0 0,0 0 0 0 0,0 0-1 0 0,0-1 1 0 0,0 1 0 0 0,0 1-1 0 0,0-1 1 0 0,-4-1-1 0 0,5 2 29 0 0,-1 0-1 0 0,1 0 0 0 0,0 0 1 0 0,-1 1-1 0 0,1-1 0 0 0,-1 0 1 0 0,1 1-1 0 0,0-1 0 0 0,-1 0 0 0 0,1 1 1 0 0,0 0-1 0 0,-1-1 0 0 0,1 1 1 0 0,0 0-1 0 0,0 0 0 0 0,0 0 1 0 0,-2 1-1 0 0,1 0 72 0 0,-1 0 1 0 0,1 1-1 0 0,0-1 1 0 0,0 1-1 0 0,-4 5 0 0 0,1 5 200 0 0,0 0-1 0 0,0 0 0 0 0,1 0 0 0 0,1 1 0 0 0,0 0 0 0 0,1-1 1 0 0,0 1-1 0 0,1 0 0 0 0,2 16 0 0 0,-1-23-300 0 0,1-1-1 0 0,0 1 1 0 0,1-1-1 0 0,-1 0 1 0 0,5 10-1 0 0,-5-14-23 0 0,0 0-1 0 0,-1 0 1 0 0,1 0-1 0 0,0 0 0 0 0,0-1 1 0 0,0 1-1 0 0,1 0 1 0 0,-1-1-1 0 0,0 1 0 0 0,1-1 1 0 0,-1 1-1 0 0,1-1 1 0 0,-1 0-1 0 0,1 1 1 0 0,0-1-1 0 0,-1 0 0 0 0,1 0 1 0 0,0 0-1 0 0,0-1 1 0 0,3 2-1 0 0,-3-2-21 0 0,0 0 0 0 0,-1 0 0 0 0,1-1 0 0 0,0 1 0 0 0,0 0 0 0 0,0-1 0 0 0,0 0 0 0 0,-1 1 0 0 0,1-1 0 0 0,0 0-1 0 0,0 0 1 0 0,-1 0 0 0 0,1 0 0 0 0,2-2 0 0 0,18-20-439 0 0,-12 12 200 0 0,-2-2-1 0 0,0 1 0 0 0,0-1 0 0 0,-1 0 1 0 0,-1 0-1 0 0,0-1 0 0 0,-1 0 0 0 0,5-19 1 0 0,-9 28 250 0 0,-1 5 23 0 0,0 0-1 0 0,0 0 1 0 0,0 0-1 0 0,0 0 1 0 0,0 0-1 0 0,0 0 1 0 0,0 1-1 0 0,0-1 0 0 0,0 0 1 0 0,0 0-1 0 0,0 0 1 0 0,0 0-1 0 0,0 0 1 0 0,0 0-1 0 0,0 0 1 0 0,-1 0-1 0 0,1 0 1 0 0,0 0-1 0 0,0 0 0 0 0,0 0 1 0 0,0 0-1 0 0,0 0 1 0 0,0 0-1 0 0,0 0 1 0 0,0 0-1 0 0,0 0 1 0 0,0 0-1 0 0,0 0 1 0 0,-1 0-1 0 0,1 0 0 0 0,0 0 1 0 0,0 0-1 0 0,0 0 1 0 0,0 0-1 0 0,0 0 1 0 0,0 0-1 0 0,0 0 1 0 0,0 0-1 0 0,0 0 1 0 0,0 0-1 0 0,0 0 0 0 0,0 0 1 0 0,0 0-1 0 0,-1 0 1 0 0,1-1-1 0 0,0 1 1 0 0,0 0-1 0 0,0 0 1 0 0,0 0-1 0 0,0 0 1 0 0,0 0-1 0 0,0 0 1 0 0,0 0-1 0 0,0 0 0 0 0,0 0 1 0 0,0 0-1 0 0,0 0 1 0 0,0 0-1 0 0,0-1 1 0 0,0 1-1 0 0,0 0 1 0 0,0 0-1 0 0,0 0 1 0 0,0 0-1 0 0,0 0 0 0 0,0 0 1 0 0,-6 4 375 0 0,-1 5 108 0 0,5-6-338 0 0,-1 0 0 0 0,1 0 1 0 0,0 1-1 0 0,0-1 0 0 0,0 1 1 0 0,-2 6-1 0 0,2-3-5 0 0,0 0 1 0 0,0 0-1 0 0,1 0 1 0 0,0 13-1 0 0,1-19-132 0 0,-1 0-1 0 0,1 0 1 0 0,0 1-1 0 0,1-1 1 0 0,-1 0-1 0 0,0 0 0 0 0,0 0 1 0 0,0 0-1 0 0,1 0 1 0 0,-1 1-1 0 0,0-1 1 0 0,1 0-1 0 0,-1 0 0 0 0,1 0 1 0 0,0 0-1 0 0,-1 0 1 0 0,1 0-1 0 0,0 0 0 0 0,-1-1 1 0 0,1 1-1 0 0,0 0 1 0 0,0 0-1 0 0,0 0 1 0 0,0-1-1 0 0,0 1 0 0 0,0 0 1 0 0,0-1-1 0 0,0 1 1 0 0,0-1-1 0 0,0 1 0 0 0,0-1 1 0 0,0 0-1 0 0,0 0 1 0 0,1 1-1 0 0,-1-1 1 0 0,0 0-1 0 0,0 0 0 0 0,2 0 1 0 0,-1 0-24 0 0,-1-1 0 0 0,1 1 0 0 0,0-1 0 0 0,0 1 0 0 0,0-1 0 0 0,-1 0 0 0 0,1 1 0 0 0,0-1 0 0 0,-1 0 0 0 0,1 0 0 0 0,-1-1 0 0 0,1 1 0 0 0,1-2 0 0 0,20-21-287 0 0,-17 18 167 0 0,5-8-309 0 0,-1 1 0 0 0,0-2 0 0 0,0 1-1 0 0,-1-1 1 0 0,8-21 0 0 0,27-84-3483 0 0,-12 30 2091 0 0,47-127 2886 0 0,-75 205-937 0 0,-2 8 201 0 0,-1 0 0 0 0,1 0 0 0 0,-1-1 0 0 0,1-5-1 0 0,-2 9 161 0 0,0 1-113 0 0,0 0-49 0 0,0 0-11 0 0,0 0-38 0 0,-3 19-86 0 0,-3 15-231 0 0,-17 46-1 0 0,11-41 166 0 0,-25 74 1124 0 0,-7 30 1404 0 0,35-109-2099 0 0,-8 69-1 0 0,17-99-570 0 0,0-1 0 0 0,0 0 0 0 0,0 1 0 0 0,0-1 0 0 0,0 1 0 0 0,1-1 0 0 0,0 0 0 0 0,-1 1 0 0 0,3 3 0 0 0,-3-6 19 0 0,1-1 1 0 0,-1 1-1 0 0,1 0 1 0 0,-1 0-1 0 0,1 0 1 0 0,-1 0-1 0 0,1-1 0 0 0,0 1 1 0 0,-1 0-1 0 0,1 0 1 0 0,0-1-1 0 0,0 1 1 0 0,0-1-1 0 0,-1 1 1 0 0,1-1-1 0 0,0 1 0 0 0,0-1 1 0 0,0 1-1 0 0,0-1 1 0 0,0 0-1 0 0,0 1 1 0 0,0-1-1 0 0,0 0 1 0 0,0 0-1 0 0,0 0 1 0 0,0 0-1 0 0,0 0 0 0 0,0 0 1 0 0,0 0-1 0 0,0 0 1 0 0,0 0-1 0 0,0-1 1 0 0,2 1-1 0 0,4-2-135 0 0,0-1-1 0 0,1 1 0 0 0,-1-1 1 0 0,0-1-1 0 0,-1 1 0 0 0,1-1 1 0 0,0 0-1 0 0,-1-1 1 0 0,0 0-1 0 0,0 0 0 0 0,0 0 1 0 0,-1 0-1 0 0,10-13 1 0 0,-2-1-338 0 0,0 0 1 0 0,-1-1 0 0 0,10-24 0 0 0,-4 9 147 0 0,1-7 325 0 0,-19 41 14 0 0,0 1-1 0 0,0 0 1 0 0,0 0-1 0 0,0-1 1 0 0,0 1-1 0 0,0 0 1 0 0,0 0-1 0 0,0-1 1 0 0,0 1-1 0 0,0 0 1 0 0,0-1-1 0 0,0 1 0 0 0,0 0 1 0 0,0 0-1 0 0,0-1 1 0 0,0 1-1 0 0,0 0 1 0 0,0 0-1 0 0,-1-1 1 0 0,1 1-1 0 0,0 0 1 0 0,0 0-1 0 0,0-1 1 0 0,0 1-1 0 0,-1 0 1 0 0,1 0-1 0 0,0 0 1 0 0,0-1-1 0 0,0 1 1 0 0,-1 0-1 0 0,1 0 1 0 0,0 0-1 0 0,0 0 0 0 0,-1 0 1 0 0,1 0-1 0 0,0-1 1 0 0,0 1-1 0 0,-1 0 1 0 0,1 0-1 0 0,0 0 1 0 0,-1 0-1 0 0,1 0 1 0 0,0 0-1 0 0,0 0 1 0 0,-1 0-1 0 0,1 0 1 0 0,0 0-1 0 0,-1 0 1 0 0,1 0-1 0 0,0 1 1 0 0,0-1-1 0 0,-1 0 1 0 0,1 0-1 0 0,0 0 0 0 0,0 0 1 0 0,-1 0-1 0 0,1 0 1 0 0,0 1-1 0 0,0-1 1 0 0,0 0-1 0 0,-1 0 1 0 0,1 0-1 0 0,0 1 1 0 0,0-1-1 0 0,-7 10 364 0 0,0 1 0 0 0,-6 14-1 0 0,9-18-390 0 0,-5 12 424 0 0,0 0-1 0 0,1 1 1 0 0,2 1 0 0 0,-6 21-1 0 0,12-39-407 0 0,-1 0 0 0 0,1 1 0 0 0,0-1 0 0 0,0 0 0 0 0,0 1 0 0 0,1-1 0 0 0,-1 0 0 0 0,1 1 0 0 0,-1-1 0 0 0,1 0 0 0 0,0 0 0 0 0,1 0 0 0 0,2 6 0 0 0,-3-7-1 0 0,-1-1 0 0 0,1 0 0 0 0,0 0-1 0 0,0 1 1 0 0,0-1 0 0 0,0 0 0 0 0,0 0 0 0 0,0 0 0 0 0,0 0-1 0 0,0 0 1 0 0,0 0 0 0 0,1-1 0 0 0,-1 1 0 0 0,0 0 0 0 0,1 0-1 0 0,-1-1 1 0 0,0 1 0 0 0,1-1 0 0 0,-1 1 0 0 0,1-1-1 0 0,-1 0 1 0 0,1 0 0 0 0,-1 1 0 0 0,1-1 0 0 0,-1 0 0 0 0,1 0-1 0 0,-1-1 1 0 0,0 1 0 0 0,1 0 0 0 0,-1 0 0 0 0,1-1 0 0 0,-1 1-1 0 0,3-2 1 0 0,13-5-603 0 0,0 0 0 0 0,-1-2-1 0 0,26-18 1 0 0,-15 9-493 0 0,-13 9 690 0 0,-1-1 1 0 0,15-12-1 0 0,-17 11-11 0 0,2 2-1 0 0,19-13 1 0 0,-9 7 275 0 0,-23 15 154 0 0,0-1 1 0 0,1 1-1 0 0,-1 0 0 0 0,1 0 0 0 0,-1-1 0 0 0,0 1 0 0 0,1 0 0 0 0,-1 0 0 0 0,0-1 1 0 0,1 1-1 0 0,-1 0 0 0 0,1 0 0 0 0,-1 0 0 0 0,1 0 0 0 0,-1 0 0 0 0,0 0 0 0 0,1-1 1 0 0,-1 1-1 0 0,1 0 0 0 0,-1 0 0 0 0,1 0 0 0 0,-1 1 0 0 0,1-1 0 0 0,-1 0 0 0 0,0 0 1 0 0,1 0-1 0 0,-1 0 0 0 0,1 0 0 0 0,-1 0 0 0 0,1 1 0 0 0,0 0 28 0 0,-1-1-1 0 0,1 1 1 0 0,-1 0-1 0 0,0 0 1 0 0,1 0 0 0 0,-1-1-1 0 0,0 1 1 0 0,1 0-1 0 0,-1 0 1 0 0,0 0-1 0 0,0 0 1 0 0,0 0-1 0 0,0-1 1 0 0,0 3 0 0 0,0 1 128 0 0,0 1 0 0 0,-1-1 1 0 0,0 1-1 0 0,0-1 1 0 0,-2 7-1 0 0,-7 13 342 0 0,1 0 0 0 0,1 1 0 0 0,-6 28 0 0 0,14-52-473 0 0,0-1-1 0 0,-1 0 1 0 0,1 1 0 0 0,0-1-1 0 0,0 0 1 0 0,0 1-1 0 0,0-1 1 0 0,0 1 0 0 0,0-1-1 0 0,0 0 1 0 0,0 1 0 0 0,0-1-1 0 0,0 0 1 0 0,0 1-1 0 0,0-1 1 0 0,0 1 0 0 0,0-1-1 0 0,0 0 1 0 0,0 1-1 0 0,0-1 1 0 0,1 0 0 0 0,-1 1-1 0 0,0-1 1 0 0,0 0-1 0 0,0 1 1 0 0,0-1 0 0 0,1 0-1 0 0,-1 1 1 0 0,0-1 0 0 0,1 0-1 0 0,-1 0 1 0 0,0 1-1 0 0,0-1 1 0 0,1 1 0 0 0,0-2-80 0 0,0 1 1 0 0,0 0 0 0 0,0 0 0 0 0,0 0 0 0 0,0-1 0 0 0,0 1 0 0 0,-1 0 0 0 0,1-1 0 0 0,0 1 0 0 0,0 0-1 0 0,0-1 1 0 0,0 0 0 0 0,0 0 0 0 0,24-22-496 0 0,26-24-721 0 0,-11 11 227 0 0,21-30-2602 0 0,-50 57 3195 0 0,-12 20 1714 0 0,-4 4 274 0 0,0-5-352 0 0,-6 11 135 0 0,-7 23 0 0 0,15-39-1201 0 0,2 1 0 0 0,-1 0 0 0 0,1 0 0 0 0,0-1 0 0 0,0 1 0 0 0,0 0 0 0 0,1 0 0 0 0,0 0 0 0 0,1 8-1 0 0,-1-13-130 0 0,0 0-1 0 0,1 0 0 0 0,-1 0 0 0 0,0 0 1 0 0,1 0-1 0 0,-1 0 0 0 0,0-1 0 0 0,1 1 0 0 0,-1 0 1 0 0,1 0-1 0 0,-1-1 0 0 0,1 1 0 0 0,-1 0 1 0 0,1-1-1 0 0,0 1 0 0 0,-1 0 0 0 0,1-1 0 0 0,0 1 1 0 0,-1-1-1 0 0,1 1 0 0 0,0-1 0 0 0,0 1 1 0 0,0-1-1 0 0,0 0 0 0 0,-1 1 0 0 0,1-1 0 0 0,0 0 1 0 0,0 0-1 0 0,0 1 0 0 0,0-1 0 0 0,0 0 0 0 0,0 0 1 0 0,0 0-1 0 0,-1 0 0 0 0,1 0 0 0 0,1-1 1 0 0,5 0-229 0 0,-1 0 0 0 0,1-1 0 0 0,-1 1 0 0 0,7-4 0 0 0,1 0-344 0 0,6-2 359 0 0,-1 0 0 0 0,20-11 1 0 0,-15 6-597 0 0,16-9-265 0 0,-30 15 744 0 0,0 1-1 0 0,-1 0 1 0 0,1 0 0 0 0,1 1 0 0 0,-1 0-1 0 0,1 1 1 0 0,0 0 0 0 0,10-1-1 0 0,-1 0-365 0 0,-17 2 709 0 0,0 2 0 0 0,0-1 0 0 0,0 0 0 0 0,0 0 0 0 0,0 1 0 0 0,4 0 0 0 0,-6 0 46 0 0,0 0 0 0 0,0 0 0 0 0,0 0 0 0 0,0 0 0 0 0,-1 1 0 0 0,1-1 1 0 0,0 0-1 0 0,0 1 0 0 0,-1-1 0 0 0,1 1 0 0 0,0-1 0 0 0,-1 0 0 0 0,1 1 0 0 0,0 0 0 0 0,-1-1 0 0 0,1 1 1 0 0,0-1-1 0 0,-1 1 0 0 0,1 0 0 0 0,-1-1 0 0 0,0 1 0 0 0,1 0 0 0 0,-1 0 0 0 0,1-1 0 0 0,-1 1 0 0 0,0 0 1 0 0,1 1-1 0 0,2 8 1570 0 0,8 18 348 0 0,-11-28-1533 0 0,0 0-289 0 0,3-8-154 0 0,0 1 1 0 0,-1 0-1 0 0,0-1 1 0 0,-1 1-1 0 0,1-1 1 0 0,-2 0-1 0 0,1 1 0 0 0,-1-1 1 0 0,0 0-1 0 0,-1 1 1 0 0,-1-11-1 0 0,2 16 0 0 0,0 0 0 0 0,-1 0 0 0 0,1 0 0 0 0,-1 1 0 0 0,1-1 0 0 0,-1 0-1 0 0,0 0 1 0 0,0 0 0 0 0,0 1 0 0 0,0-1 0 0 0,0 0 0 0 0,0 1 0 0 0,0-1 0 0 0,0 1-1 0 0,-1 0 1 0 0,1-1 0 0 0,-1 1 0 0 0,1 0 0 0 0,-1 0 0 0 0,1-1 0 0 0,-1 1 0 0 0,-2-1 0 0 0,1 1-25 0 0,1 0 1 0 0,-1 0 0 0 0,0 1 0 0 0,1-1-1 0 0,-1 0 1 0 0,0 1 0 0 0,1 0 0 0 0,-1 0 0 0 0,0 0-1 0 0,0 0 1 0 0,1 0 0 0 0,-1 0 0 0 0,0 1-1 0 0,-4 0 1 0 0,0 2 14 0 0,0 0 0 0 0,1 0 0 0 0,-1 0 0 0 0,-7 5-1 0 0,2 0 316 0 0,11-8-315 0 0,1 1-1 0 0,-1-1 1 0 0,1 1-1 0 0,-1 0 1 0 0,1-1 0 0 0,-1 1-1 0 0,1 0 1 0 0,0-1-1 0 0,-1 1 1 0 0,1 0-1 0 0,0 0 1 0 0,-1-1-1 0 0,1 1 1 0 0,0 0 0 0 0,0 0-1 0 0,0 0 1 0 0,0-1-1 0 0,0 1 1 0 0,0 0-1 0 0,0 0 1 0 0,0 0 0 0 0,0 0-1 0 0,0-1 1 0 0,0 1-1 0 0,1 0 1 0 0,-1 0-1 0 0,0-1 1 0 0,0 1-1 0 0,1 0 1 0 0,0 0 0 0 0,10 23-444 0 0,-11-24 452 0 0,9 13-229 0 0,1-1 1 0 0,17 20-1 0 0,-16-21 65 0 0,0 1-1 0 0,12 20 0 0 0,-13-18 153 0 0,-2 1 1 0 0,0 0-1 0 0,0 1 0 0 0,-2-1 0 0 0,0 1 0 0 0,0 0 0 0 0,-2 1 0 0 0,0 0 1 0 0,-1-1-1 0 0,2 28 0 0 0,-5-40-28 0 0,-1-1 1 0 0,1 1-1 0 0,-1 0 0 0 0,1-1 0 0 0,-1 1 1 0 0,0-1-1 0 0,0 0 0 0 0,0 1 1 0 0,-1-1-1 0 0,1 0 0 0 0,-1 0 1 0 0,0 0-1 0 0,0 0 0 0 0,0 0 1 0 0,-3 3-1 0 0,1-1-67 0 0,-1-1 1 0 0,0 1-1 0 0,-1-1 1 0 0,1 0-1 0 0,-1-1 1 0 0,-11 7-1 0 0,7-5 26 0 0,-14 7-150 0 0,-40 14-1 0 0,55-24 425 0 0,1 0 0 0 0,0 0-1 0 0,0 0 1 0 0,-1-1 0 0 0,1 0 0 0 0,-1-1-1 0 0,1 0 1 0 0,-1 0 0 0 0,-10-2 0 0 0,18 1-131 0 0,0 1 1 0 0,0 0 0 0 0,0 0 0 0 0,0 0-1 0 0,0-1 1 0 0,0 1 0 0 0,0-1 0 0 0,0 1-1 0 0,0-1 1 0 0,0 1 0 0 0,0-1 0 0 0,0 1-1 0 0,0-1 1 0 0,1 0 0 0 0,-1 0 0 0 0,0 1-1 0 0,0-1 1 0 0,1 0 0 0 0,-1 0-1 0 0,0 0 1 0 0,1 0 0 0 0,-2-1 0 0 0,2 0 22 0 0,0 0 1 0 0,-1 0-1 0 0,1 0 1 0 0,0 0-1 0 0,0 0 1 0 0,0 1-1 0 0,0-1 1 0 0,0 0 0 0 0,0 0-1 0 0,0 0 1 0 0,1 0-1 0 0,0-2 1 0 0,1-3 165 0 0,1 0 0 0 0,0 0 0 0 0,0 0 0 0 0,1 0 0 0 0,5-7 1 0 0,2 0-400 0 0,0 1 0 0 0,1 0 1 0 0,0 1-1 0 0,1 1 0 0 0,1 0 1 0 0,0 0-1 0 0,20-11 0 0 0,6 1-111 0 0,-24 13 110 0 0,31-20 0 0 0,-23 13-934 0 0,37-19 0 0 0,-33 19 364 0 0,42-31-5705 0 0,-56 39 283 0 0</inkml:trace>
  <inkml:trace contextRef="#ctx0" brushRef="#br0" timeOffset="344.06">1547 236 17823 0 0,'0'0'392'0'0,"0"0"88"0"0,0 0 8 0 0,0 0 8 0 0,5 0-400 0 0,-5 0-96 0 0,0 0 0 0 0,0 0 0 0 0,0 0-456 0 0,0 0-120 0 0,0 0-16 0 0,0 0-4327 0 0,0 0-865 0 0</inkml:trace>
  <inkml:trace contextRef="#ctx0" brushRef="#br0" timeOffset="784.05">810 328 24879 0 0,'0'0'564'0'0,"0"0"83"0"0,0 0 34 0 0,0 0-76 0 0,7-2-374 0 0,83-14-231 0 0,-19 5 0 0 0,188-34-462 0 0,-88 22-3909 0 0,-114 16 2612 0 0</inkml:trace>
  <inkml:trace contextRef="#ctx0" brushRef="#br0" timeOffset="1194.93">388 125 28567 0 0,'0'0'632'0'0,"0"0"128"0"0,0 0 24 0 0,0 0 16 0 0,0 0-640 0 0,0 0-160 0 0,0 0 0 0 0,0 0 0 0 0,3-2-384 0 0,1 0-96 0 0,-1-2-32 0 0,1 0-7648 0 0,-1 0-1527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777918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2012-01-12T16:41:00+00:00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1455498</Value>
      <Value>1455499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Patient progress notes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TP102815007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03CA0E3-10C9-497C-A6E0-7EF2EAD01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8BE1B-16AF-4DEC-B352-82C31755A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05A74-D54C-4977-AF19-81C40CCD17A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</Template>
  <TotalTime>72</TotalTime>
  <Pages>1</Pages>
  <Words>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progress notes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progress notes</dc:title>
  <dc:creator>ethan tenison</dc:creator>
  <cp:lastModifiedBy>ethan tenison</cp:lastModifiedBy>
  <cp:revision>1</cp:revision>
  <cp:lastPrinted>2003-12-29T17:10:00Z</cp:lastPrinted>
  <dcterms:created xsi:type="dcterms:W3CDTF">2020-07-08T19:01:00Z</dcterms:created>
  <dcterms:modified xsi:type="dcterms:W3CDTF">2020-07-08T20:13:00Z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TC010234041033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